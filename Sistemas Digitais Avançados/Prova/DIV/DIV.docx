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DA8C7" w14:textId="77777777" w:rsidR="00BB566E" w:rsidRDefault="0045075D" w:rsidP="0045075D"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11A0C5EB" wp14:editId="3DBAE03D">
                <wp:simplePos x="0" y="0"/>
                <wp:positionH relativeFrom="column">
                  <wp:posOffset>-381000</wp:posOffset>
                </wp:positionH>
                <wp:positionV relativeFrom="margin">
                  <wp:posOffset>19050</wp:posOffset>
                </wp:positionV>
                <wp:extent cx="6515100" cy="4495165"/>
                <wp:effectExtent l="0" t="0" r="0" b="63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495165"/>
                          <a:chOff x="-904880" y="-774864"/>
                          <a:chExt cx="7562110" cy="9144000"/>
                        </a:xfrm>
                      </wpg:grpSpPr>
                      <wps:wsp>
                        <wps:cNvPr id="388" name="Retângulo 388"/>
                        <wps:cNvSpPr/>
                        <wps:spPr>
                          <a:xfrm>
                            <a:off x="-904880" y="-774864"/>
                            <a:ext cx="7562110" cy="9144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ixa de Texto 1"/>
                        <wps:cNvSpPr txBox="1"/>
                        <wps:spPr>
                          <a:xfrm>
                            <a:off x="-107479" y="-135469"/>
                            <a:ext cx="5912069" cy="4939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4C6FC" w14:textId="47345115" w:rsidR="00BF3DC6" w:rsidRPr="00150D59" w:rsidRDefault="00BF3DC6" w:rsidP="0045075D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96"/>
                                  <w:szCs w:val="96"/>
                                  <w:lang w:val="pt-BR"/>
                                </w:rPr>
                                <w:t xml:space="preserve">Instrução DIV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-107260" y="4959452"/>
                            <a:ext cx="5911850" cy="3217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213F5" w14:textId="77777777" w:rsidR="00BF3DC6" w:rsidRPr="006F39B9" w:rsidRDefault="00BF3DC6" w:rsidP="00150D59">
                              <w:pP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bCs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Especificado por:</w:t>
                              </w:r>
                              <w:r w:rsidRPr="00AA588A"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Fluxo geral, fluxo detalhado e máquina de estado em Verilog.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0C5EB" id="Grupo 3" o:spid="_x0000_s1026" style="position:absolute;margin-left:-30pt;margin-top:1.5pt;width:513pt;height:353.95pt;z-index:251625472;mso-position-vertical-relative:margin;mso-width-relative:margin;mso-height-relative:margin" coordorigin="-9048,-7748" coordsize="75621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">
                <v:rect id="Retângulo 388" o:spid="_x0000_s1027" style="position:absolute;left:-9048;top:-7748;width:75620;height:9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-1074;top:-1354;width:59119;height:4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14:paraId="1AA4C6FC" w14:textId="47345115" w:rsidR="00BF3DC6" w:rsidRPr="00150D59" w:rsidRDefault="00BF3DC6" w:rsidP="0045075D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96"/>
                            <w:szCs w:val="96"/>
                            <w:lang w:val="pt-BR"/>
                          </w:rPr>
                          <w:t xml:space="preserve">Instrução DIV 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-1072;top:49594;width:59117;height:3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14:paraId="4A3213F5" w14:textId="77777777" w:rsidR="00BF3DC6" w:rsidRPr="006F39B9" w:rsidRDefault="00BF3DC6" w:rsidP="00150D59">
                        <w:pP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bCs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Especificado por:</w:t>
                        </w:r>
                        <w:r w:rsidRPr="00AA588A"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Fluxo geral, fluxo detalhado e máquina de estado em Verilog.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</w:p>
    <w:p w14:paraId="4230AA3E" w14:textId="77777777" w:rsidR="00BB566E" w:rsidRDefault="00BB566E" w:rsidP="00D902AC">
      <w:pPr>
        <w:pStyle w:val="Instrues"/>
        <w:ind w:left="720"/>
      </w:pPr>
    </w:p>
    <w:p w14:paraId="5FFFDF18" w14:textId="77777777" w:rsidR="00BB566E" w:rsidRDefault="00BB566E" w:rsidP="00D902AC">
      <w:pPr>
        <w:pStyle w:val="Instrues"/>
        <w:ind w:left="720"/>
      </w:pPr>
    </w:p>
    <w:p w14:paraId="761E7C00" w14:textId="77777777" w:rsidR="0045075D" w:rsidRDefault="0045075D" w:rsidP="00D902AC">
      <w:pPr>
        <w:pStyle w:val="Instrues"/>
        <w:ind w:left="720"/>
      </w:pPr>
    </w:p>
    <w:p w14:paraId="0A87F581" w14:textId="77777777" w:rsidR="0045075D" w:rsidRDefault="0045075D" w:rsidP="00D902AC">
      <w:pPr>
        <w:pStyle w:val="Instrues"/>
        <w:ind w:left="720"/>
      </w:pPr>
    </w:p>
    <w:p w14:paraId="1CE1FFC0" w14:textId="77777777" w:rsidR="0045075D" w:rsidRDefault="0045075D" w:rsidP="00D902AC">
      <w:pPr>
        <w:pStyle w:val="Instrues"/>
        <w:ind w:left="720"/>
      </w:pPr>
    </w:p>
    <w:p w14:paraId="251D30D5" w14:textId="77777777" w:rsidR="0045075D" w:rsidRDefault="0045075D" w:rsidP="00D902AC">
      <w:pPr>
        <w:pStyle w:val="Instrues"/>
        <w:ind w:left="720"/>
      </w:pPr>
    </w:p>
    <w:p w14:paraId="6BE72B2D" w14:textId="77777777" w:rsidR="0045075D" w:rsidRDefault="0045075D" w:rsidP="00D902AC">
      <w:pPr>
        <w:pStyle w:val="Instrues"/>
        <w:ind w:left="720"/>
      </w:pPr>
    </w:p>
    <w:p w14:paraId="1E704859" w14:textId="77777777" w:rsidR="0045075D" w:rsidRDefault="0045075D" w:rsidP="00D902AC">
      <w:pPr>
        <w:pStyle w:val="Instrues"/>
        <w:ind w:left="720"/>
      </w:pPr>
    </w:p>
    <w:p w14:paraId="5494407E" w14:textId="77777777" w:rsidR="0045075D" w:rsidRDefault="0045075D" w:rsidP="00D902AC">
      <w:pPr>
        <w:pStyle w:val="Instrues"/>
        <w:ind w:left="720"/>
      </w:pPr>
    </w:p>
    <w:p w14:paraId="567B0A86" w14:textId="77777777" w:rsidR="0045075D" w:rsidRDefault="0045075D" w:rsidP="00D902AC">
      <w:pPr>
        <w:pStyle w:val="Instrues"/>
        <w:ind w:left="720"/>
      </w:pPr>
    </w:p>
    <w:p w14:paraId="494F8DF9" w14:textId="77777777" w:rsidR="0045075D" w:rsidRDefault="0045075D" w:rsidP="00D902AC">
      <w:pPr>
        <w:pStyle w:val="Instrues"/>
        <w:ind w:left="720"/>
      </w:pPr>
    </w:p>
    <w:p w14:paraId="0C065464" w14:textId="77777777" w:rsidR="0045075D" w:rsidRDefault="0045075D" w:rsidP="00D902AC">
      <w:pPr>
        <w:pStyle w:val="Instrues"/>
        <w:ind w:left="720"/>
      </w:pPr>
    </w:p>
    <w:p w14:paraId="69E02604" w14:textId="77777777" w:rsidR="0045075D" w:rsidRDefault="0045075D" w:rsidP="00D902AC">
      <w:pPr>
        <w:pStyle w:val="Instrues"/>
        <w:ind w:left="720"/>
      </w:pPr>
    </w:p>
    <w:p w14:paraId="571F4F4D" w14:textId="77777777" w:rsidR="0045075D" w:rsidRDefault="0045075D" w:rsidP="00D902AC">
      <w:pPr>
        <w:pStyle w:val="Instrues"/>
        <w:ind w:left="720"/>
      </w:pPr>
    </w:p>
    <w:p w14:paraId="673233BB" w14:textId="77777777" w:rsidR="0045075D" w:rsidRDefault="0045075D" w:rsidP="00D902AC">
      <w:pPr>
        <w:pStyle w:val="Instrues"/>
        <w:ind w:left="720"/>
      </w:pPr>
    </w:p>
    <w:p w14:paraId="0BF78951" w14:textId="77777777" w:rsidR="0045075D" w:rsidRDefault="0045075D" w:rsidP="00D902AC">
      <w:pPr>
        <w:pStyle w:val="Instrues"/>
        <w:ind w:left="720"/>
      </w:pPr>
    </w:p>
    <w:p w14:paraId="325BAFFC" w14:textId="77777777" w:rsidR="0045075D" w:rsidRDefault="0045075D" w:rsidP="00D902AC">
      <w:pPr>
        <w:pStyle w:val="Instrues"/>
        <w:ind w:left="720"/>
      </w:pPr>
    </w:p>
    <w:p w14:paraId="027B1BEF" w14:textId="77777777" w:rsidR="0045075D" w:rsidRDefault="0045075D" w:rsidP="00D902AC">
      <w:pPr>
        <w:pStyle w:val="Instrues"/>
        <w:ind w:left="720"/>
      </w:pPr>
    </w:p>
    <w:p w14:paraId="47EB5AF1" w14:textId="77777777" w:rsidR="0045075D" w:rsidRDefault="0045075D" w:rsidP="00D902AC">
      <w:pPr>
        <w:pStyle w:val="Instrues"/>
        <w:ind w:left="720"/>
      </w:pPr>
    </w:p>
    <w:p w14:paraId="2B0CB575" w14:textId="77777777" w:rsidR="0045075D" w:rsidRDefault="0045075D" w:rsidP="00D902AC">
      <w:pPr>
        <w:pStyle w:val="Instrues"/>
        <w:ind w:left="720"/>
      </w:pPr>
    </w:p>
    <w:p w14:paraId="219A152F" w14:textId="77777777" w:rsidR="00F416D5" w:rsidRDefault="00F416D5" w:rsidP="00D902AC">
      <w:pPr>
        <w:pStyle w:val="Instrues"/>
        <w:ind w:left="720"/>
      </w:pPr>
    </w:p>
    <w:p w14:paraId="2F2B7116" w14:textId="77777777" w:rsidR="0045075D" w:rsidRDefault="0045075D" w:rsidP="00D902AC">
      <w:pPr>
        <w:pStyle w:val="Instrues"/>
        <w:ind w:left="720"/>
      </w:pPr>
    </w:p>
    <w:p w14:paraId="309E17A2" w14:textId="77777777" w:rsidR="00150D59" w:rsidRDefault="0045075D" w:rsidP="00D902AC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lastRenderedPageBreak/>
        <w:t>Fluxo Geral</w:t>
      </w:r>
    </w:p>
    <w:p w14:paraId="5583E541" w14:textId="77777777" w:rsidR="00F906B7" w:rsidRPr="00F906B7" w:rsidRDefault="00F906B7" w:rsidP="00F906B7">
      <w:pPr>
        <w:rPr>
          <w:lang w:val="pt-BR" w:eastAsia="ja-JP"/>
        </w:rPr>
      </w:pPr>
    </w:p>
    <w:p w14:paraId="3BFD75FF" w14:textId="77777777" w:rsidR="0045075D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C5061C2" wp14:editId="453965A4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390650" cy="5524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407A6" w14:textId="4877D472" w:rsidR="00BF3DC6" w:rsidRPr="00426281" w:rsidRDefault="00BF3DC6" w:rsidP="0042628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061C2" id="Elipse 5" o:spid="_x0000_s1030" style="position:absolute;margin-left:0;margin-top:6.15pt;width:109.5pt;height:43.5pt;z-index: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E3407A6" w14:textId="4877D472" w:rsidR="00BF3DC6" w:rsidRPr="00426281" w:rsidRDefault="00BF3DC6" w:rsidP="0042628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A490CE" w14:textId="77777777" w:rsidR="0045075D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A44B9" wp14:editId="45FD2A7B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39F96" id="Conector reto 2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553E829" w14:textId="77777777" w:rsidR="00426281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7068D2F" wp14:editId="1C538BB9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BA82B" w14:textId="77777777" w:rsidR="00BF3DC6" w:rsidRPr="00426281" w:rsidRDefault="00BF3DC6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MAH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8D2F" id="Retângulo 6" o:spid="_x0000_s1031" style="position:absolute;margin-left:0;margin-top:15.5pt;width:108.75pt;height:23.25pt;z-index:2516275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" fillcolor="#5b9bd5 [3204]" strokecolor="#1f4d78 [1604]" strokeweight="1pt">
                <v:textbox>
                  <w:txbxContent>
                    <w:p w14:paraId="0AEBA82B" w14:textId="77777777" w:rsidR="00BF3DC6" w:rsidRPr="00426281" w:rsidRDefault="00BF3DC6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MAH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FE1EA5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1E3FA" wp14:editId="4C240648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B7134" id="Conector reto 27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BdtAEAAL8DAAAOAAAAZHJzL2Uyb0RvYy54bWysU02PEzEMvSPxH6Lc6Ux7WFa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C3cxBd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5EA9129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DCF6B" wp14:editId="1D11DC56">
                <wp:simplePos x="0" y="0"/>
                <wp:positionH relativeFrom="margin">
                  <wp:align>center</wp:align>
                </wp:positionH>
                <wp:positionV relativeFrom="paragraph">
                  <wp:posOffset>287218</wp:posOffset>
                </wp:positionV>
                <wp:extent cx="0" cy="22860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1B77C" id="Conector reto 28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6pt" to="0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1C79AC8" wp14:editId="513EA376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6E6A7" w14:textId="77777777" w:rsidR="00BF3DC6" w:rsidRPr="00426281" w:rsidRDefault="00BF3DC6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79AC8" id="Retângulo 10" o:spid="_x0000_s1032" style="position:absolute;margin-left:0;margin-top:.95pt;width:108.75pt;height:23.25pt;z-index:251629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" fillcolor="#5b9bd5 [3204]" strokecolor="#1f4d78 [1604]" strokeweight="1pt">
                <v:textbox>
                  <w:txbxContent>
                    <w:p w14:paraId="2ED6E6A7" w14:textId="77777777" w:rsidR="00BF3DC6" w:rsidRPr="00426281" w:rsidRDefault="00BF3DC6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CF96FB" w14:textId="77777777"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3658745" wp14:editId="6B11C5FF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381125" cy="2952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729F5" w14:textId="77777777" w:rsidR="00BF3DC6" w:rsidRPr="00426281" w:rsidRDefault="00BF3DC6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MAL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8745" id="Retângulo 11" o:spid="_x0000_s1033" style="position:absolute;margin-left:0;margin-top:13.8pt;width:108.75pt;height:23.25pt;z-index:251631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" fillcolor="#5b9bd5 [3204]" strokecolor="#1f4d78 [1604]" strokeweight="1pt">
                <v:textbox>
                  <w:txbxContent>
                    <w:p w14:paraId="1C4729F5" w14:textId="77777777" w:rsidR="00BF3DC6" w:rsidRPr="00426281" w:rsidRDefault="00BF3DC6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MAL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DFE0CB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7C2AF" wp14:editId="23E5C990">
                <wp:simplePos x="0" y="0"/>
                <wp:positionH relativeFrom="margin">
                  <wp:align>center</wp:align>
                </wp:positionH>
                <wp:positionV relativeFrom="paragraph">
                  <wp:posOffset>121961</wp:posOffset>
                </wp:positionV>
                <wp:extent cx="0" cy="228600"/>
                <wp:effectExtent l="0" t="0" r="190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DC84C" id="Conector reto 29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0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WvtAEAAL8DAAAOAAAAZHJzL2Uyb0RvYy54bWysU02PEzEMvSPxH6Lc6Ux7WC2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7BF9BC4" w14:textId="77777777"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41ACDE" wp14:editId="417271F4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381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56E8" w14:textId="77777777" w:rsidR="00BF3DC6" w:rsidRDefault="00BF3DC6" w:rsidP="0042628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+ 1</w:t>
                            </w:r>
                          </w:p>
                          <w:p w14:paraId="38F1C38B" w14:textId="77777777" w:rsidR="00BF3DC6" w:rsidRPr="00426281" w:rsidRDefault="00BF3DC6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M[MA]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1ACDE" id="Retângulo 12" o:spid="_x0000_s1034" style="position:absolute;margin-left:0;margin-top:.95pt;width:108.75pt;height:50.25pt;z-index:251633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" fillcolor="#5b9bd5 [3204]" strokecolor="#1f4d78 [1604]" strokeweight="1pt">
                <v:textbox>
                  <w:txbxContent>
                    <w:p w14:paraId="286B56E8" w14:textId="77777777" w:rsidR="00BF3DC6" w:rsidRDefault="00BF3DC6" w:rsidP="0042628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+ 1</w:t>
                      </w:r>
                    </w:p>
                    <w:p w14:paraId="38F1C38B" w14:textId="77777777" w:rsidR="00BF3DC6" w:rsidRPr="00426281" w:rsidRDefault="00BF3DC6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M[MA]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C7AE1B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40CFD" wp14:editId="5E8A72E8">
                <wp:simplePos x="0" y="0"/>
                <wp:positionH relativeFrom="margin">
                  <wp:align>center</wp:align>
                </wp:positionH>
                <wp:positionV relativeFrom="paragraph">
                  <wp:posOffset>67137</wp:posOffset>
                </wp:positionV>
                <wp:extent cx="0" cy="720000"/>
                <wp:effectExtent l="0" t="0" r="19050" b="2349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E6C8D" id="Conector reto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pt" to="0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Desg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36F1DF8" w14:textId="77777777" w:rsidR="00426281" w:rsidRDefault="00426281" w:rsidP="0045075D">
      <w:pPr>
        <w:rPr>
          <w:lang w:val="pt-BR" w:eastAsia="ja-JP"/>
        </w:rPr>
      </w:pPr>
    </w:p>
    <w:p w14:paraId="68DD9CF7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AB036" wp14:editId="00672340">
                <wp:simplePos x="0" y="0"/>
                <wp:positionH relativeFrom="margin">
                  <wp:align>center</wp:align>
                </wp:positionH>
                <wp:positionV relativeFrom="paragraph">
                  <wp:posOffset>3621</wp:posOffset>
                </wp:positionV>
                <wp:extent cx="0" cy="720000"/>
                <wp:effectExtent l="0" t="0" r="19050" b="2349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5413" id="Conector reto 3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pt" to="0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gCsQ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44FD2B8" wp14:editId="0FBFF0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81125" cy="2952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9814" w14:textId="77777777" w:rsidR="00BF3DC6" w:rsidRPr="00426281" w:rsidRDefault="00BF3DC6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D2B8" id="Retângulo 13" o:spid="_x0000_s1035" style="position:absolute;margin-left:0;margin-top:.35pt;width:108.75pt;height:23.25pt;z-index:251635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" fillcolor="#5b9bd5 [3204]" strokecolor="#1f4d78 [1604]" strokeweight="1pt">
                <v:textbox>
                  <w:txbxContent>
                    <w:p w14:paraId="27269814" w14:textId="77777777" w:rsidR="00BF3DC6" w:rsidRPr="00426281" w:rsidRDefault="00BF3DC6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DBA2D3" w14:textId="77777777" w:rsidR="00426281" w:rsidRDefault="00426281" w:rsidP="0045075D">
      <w:pPr>
        <w:rPr>
          <w:lang w:val="pt-BR" w:eastAsia="ja-JP"/>
        </w:rPr>
      </w:pPr>
    </w:p>
    <w:p w14:paraId="3D022C21" w14:textId="77777777" w:rsidR="00426281" w:rsidRDefault="00521AD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934FB2" wp14:editId="516B8CA2">
                <wp:simplePos x="0" y="0"/>
                <wp:positionH relativeFrom="column">
                  <wp:posOffset>1200150</wp:posOffset>
                </wp:positionH>
                <wp:positionV relativeFrom="paragraph">
                  <wp:posOffset>9526</wp:posOffset>
                </wp:positionV>
                <wp:extent cx="904875" cy="1809750"/>
                <wp:effectExtent l="38100" t="0" r="28575" b="19050"/>
                <wp:wrapNone/>
                <wp:docPr id="36" name="Chave esquer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3C18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36" o:spid="_x0000_s1026" type="#_x0000_t87" style="position:absolute;margin-left:94.5pt;margin-top:.75pt;width:71.25pt;height:14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" adj="900" strokecolor="#5b9bd5 [3204]" strokeweight=".5pt">
                <v:stroke joinstyle="miter"/>
              </v:shape>
            </w:pict>
          </mc:Fallback>
        </mc:AlternateConten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CEF66" wp14:editId="25FF13FA">
                <wp:simplePos x="0" y="0"/>
                <wp:positionH relativeFrom="margin">
                  <wp:align>center</wp:align>
                </wp:positionH>
                <wp:positionV relativeFrom="paragraph">
                  <wp:posOffset>300256</wp:posOffset>
                </wp:positionV>
                <wp:extent cx="0" cy="22860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9775D" id="Conector reto 32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5pt" to="0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645BA2B" wp14:editId="45AE23C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81125" cy="2952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58BF9" w14:textId="77777777" w:rsidR="00BF3DC6" w:rsidRPr="00426281" w:rsidRDefault="00BF3DC6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BA2B" id="Retângulo 14" o:spid="_x0000_s1036" style="position:absolute;margin-left:0;margin-top:.75pt;width:108.75pt;height:23.25pt;z-index:2516377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" fillcolor="#5b9bd5 [3204]" strokecolor="#1f4d78 [1604]" strokeweight="1pt">
                <v:textbox>
                  <w:txbxContent>
                    <w:p w14:paraId="6AA58BF9" w14:textId="77777777" w:rsidR="00BF3DC6" w:rsidRPr="00426281" w:rsidRDefault="00BF3DC6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RFLAGS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63BFAA" w14:textId="416BC1B3" w:rsidR="00426281" w:rsidRDefault="003D50D2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498B447F" wp14:editId="44A06256">
                <wp:simplePos x="0" y="0"/>
                <wp:positionH relativeFrom="margin">
                  <wp:posOffset>156683</wp:posOffset>
                </wp:positionH>
                <wp:positionV relativeFrom="paragraph">
                  <wp:posOffset>255270</wp:posOffset>
                </wp:positionV>
                <wp:extent cx="1428750" cy="628650"/>
                <wp:effectExtent l="0" t="0" r="0" b="0"/>
                <wp:wrapNone/>
                <wp:docPr id="616" name="Caixa de texto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D3B408" w14:textId="77777777" w:rsidR="00BF3DC6" w:rsidRPr="008C1C86" w:rsidRDefault="00BF3DC6" w:rsidP="003D50D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</w:t>
                            </w:r>
                          </w:p>
                          <w:p w14:paraId="7CAE7CBB" w14:textId="77777777" w:rsidR="00BF3DC6" w:rsidRPr="008C1C86" w:rsidRDefault="00BF3DC6" w:rsidP="003D50D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447F" id="Caixa de texto 616" o:spid="_x0000_s1037" type="#_x0000_t202" style="position:absolute;margin-left:12.35pt;margin-top:20.1pt;width:112.5pt;height:49.5pt;z-index:-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" filled="f" stroked="f">
                <v:textbox>
                  <w:txbxContent>
                    <w:p w14:paraId="48D3B408" w14:textId="77777777" w:rsidR="00BF3DC6" w:rsidRPr="008C1C86" w:rsidRDefault="00BF3DC6" w:rsidP="003D50D2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</w:t>
                      </w:r>
                    </w:p>
                    <w:p w14:paraId="7CAE7CBB" w14:textId="77777777" w:rsidR="00BF3DC6" w:rsidRPr="008C1C86" w:rsidRDefault="00BF3DC6" w:rsidP="003D50D2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5325026" wp14:editId="57E9688A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1381125" cy="29527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F849D" w14:textId="77777777" w:rsidR="00BF3DC6" w:rsidRPr="00426281" w:rsidRDefault="00BF3DC6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25026" id="Retângulo 15" o:spid="_x0000_s1038" style="position:absolute;margin-left:0;margin-top:15.2pt;width:108.75pt;height:23.25pt;z-index:2516398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" fillcolor="#5b9bd5 [3204]" strokecolor="#1f4d78 [1604]" strokeweight="1pt">
                <v:textbox>
                  <w:txbxContent>
                    <w:p w14:paraId="1BCF849D" w14:textId="77777777" w:rsidR="00BF3DC6" w:rsidRPr="00426281" w:rsidRDefault="00BF3DC6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BC8FC8" w14:textId="2E31A3F5" w:rsidR="00426281" w:rsidRDefault="003D50D2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       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3B046" wp14:editId="305C542B">
                <wp:simplePos x="0" y="0"/>
                <wp:positionH relativeFrom="margin">
                  <wp:align>center</wp:align>
                </wp:positionH>
                <wp:positionV relativeFrom="paragraph">
                  <wp:posOffset>150223</wp:posOffset>
                </wp:positionV>
                <wp:extent cx="0" cy="22860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C4C6A" id="Conector reto 33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0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4E4E03F" w14:textId="0F755D2F" w:rsidR="00426281" w:rsidRDefault="003D50D2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</w:t>
      </w:r>
      <w:r w:rsidR="00521AD5">
        <w:rPr>
          <w:noProof/>
          <w:lang w:val="pt-BR" w:eastAsia="pt-BR"/>
        </w:rPr>
        <w:t xml:space="preserve">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25A39" wp14:editId="6115CDE3">
                <wp:simplePos x="0" y="0"/>
                <wp:positionH relativeFrom="margin">
                  <wp:align>center</wp:align>
                </wp:positionH>
                <wp:positionV relativeFrom="paragraph">
                  <wp:posOffset>304602</wp:posOffset>
                </wp:positionV>
                <wp:extent cx="0" cy="22860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633E5" id="Conector reto 34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0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7CAC972" wp14:editId="1C88564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81125" cy="295275"/>
                <wp:effectExtent l="0" t="0" r="2857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3CE1A" w14:textId="77777777" w:rsidR="00BF3DC6" w:rsidRPr="00426281" w:rsidRDefault="00BF3DC6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AC972" id="Retângulo 16" o:spid="_x0000_s1039" style="position:absolute;margin-left:0;margin-top:.55pt;width:108.75pt;height:23.25pt;z-index: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" fillcolor="#5b9bd5 [3204]" strokecolor="#1f4d78 [1604]" strokeweight="1pt">
                <v:textbox>
                  <w:txbxContent>
                    <w:p w14:paraId="60A3CE1A" w14:textId="77777777" w:rsidR="00BF3DC6" w:rsidRPr="00426281" w:rsidRDefault="00BF3DC6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7B9CA3" w14:textId="77777777"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5C2BE0" wp14:editId="3561DED2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1381125" cy="29527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25DBD" w14:textId="77777777" w:rsidR="00BF3DC6" w:rsidRPr="00426281" w:rsidRDefault="00BF3DC6" w:rsidP="009C77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14:paraId="05C32070" w14:textId="77777777" w:rsidR="00BF3DC6" w:rsidRPr="00426281" w:rsidRDefault="00BF3DC6" w:rsidP="00377A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C2BE0" id="Retângulo 19" o:spid="_x0000_s1040" style="position:absolute;margin-left:0;margin-top:12.7pt;width:108.75pt;height:23.25pt;z-index:251648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" fillcolor="#5b9bd5 [3204]" strokecolor="#1f4d78 [1604]" strokeweight="1pt">
                <v:textbox>
                  <w:txbxContent>
                    <w:p w14:paraId="70B25DBD" w14:textId="77777777" w:rsidR="00BF3DC6" w:rsidRPr="00426281" w:rsidRDefault="00BF3DC6" w:rsidP="009C77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  <w:p w14:paraId="05C32070" w14:textId="77777777" w:rsidR="00BF3DC6" w:rsidRPr="00426281" w:rsidRDefault="00BF3DC6" w:rsidP="00377AA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350B8E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B2DFA" wp14:editId="06ADE4A7">
                <wp:simplePos x="0" y="0"/>
                <wp:positionH relativeFrom="margin">
                  <wp:align>center</wp:align>
                </wp:positionH>
                <wp:positionV relativeFrom="paragraph">
                  <wp:posOffset>41539</wp:posOffset>
                </wp:positionV>
                <wp:extent cx="0" cy="719455"/>
                <wp:effectExtent l="0" t="0" r="19050" b="2349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9B09F" id="Conector reto 3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25pt" to="0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E09279F" w14:textId="77777777" w:rsidR="00426281" w:rsidRDefault="00426281" w:rsidP="0045075D">
      <w:pPr>
        <w:rPr>
          <w:lang w:val="pt-BR" w:eastAsia="ja-JP"/>
        </w:rPr>
      </w:pPr>
    </w:p>
    <w:p w14:paraId="6041BADA" w14:textId="77777777"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70CA45" wp14:editId="58297D4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390650" cy="5524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D1B9" w14:textId="6E468A96" w:rsidR="00BF3DC6" w:rsidRPr="00426281" w:rsidRDefault="00BF3DC6" w:rsidP="00EC1CF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0CA45" id="Elipse 17" o:spid="_x0000_s1041" style="position:absolute;margin-left:0;margin-top:.5pt;width:109.5pt;height:43.5pt;z-index: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4941D1B9" w14:textId="6E468A96" w:rsidR="00BF3DC6" w:rsidRPr="00426281" w:rsidRDefault="00BF3DC6" w:rsidP="00EC1CF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AA30F5" w14:textId="77777777" w:rsidR="00426281" w:rsidRDefault="00426281" w:rsidP="0045075D">
      <w:pPr>
        <w:rPr>
          <w:lang w:val="pt-BR" w:eastAsia="ja-JP"/>
        </w:rPr>
      </w:pPr>
    </w:p>
    <w:p w14:paraId="20251932" w14:textId="77777777" w:rsidR="00426281" w:rsidRDefault="00426281" w:rsidP="0045075D">
      <w:pPr>
        <w:rPr>
          <w:lang w:val="pt-BR" w:eastAsia="ja-JP"/>
        </w:rPr>
      </w:pPr>
    </w:p>
    <w:p w14:paraId="4A44661C" w14:textId="77777777" w:rsidR="00EC1CF9" w:rsidRDefault="00EC1CF9" w:rsidP="0045075D">
      <w:pPr>
        <w:rPr>
          <w:lang w:val="pt-BR" w:eastAsia="ja-JP"/>
        </w:rPr>
      </w:pPr>
    </w:p>
    <w:p w14:paraId="3D0E1CEF" w14:textId="77777777" w:rsidR="00EC1CF9" w:rsidRDefault="00EC1CF9" w:rsidP="0045075D">
      <w:pPr>
        <w:rPr>
          <w:lang w:val="pt-BR" w:eastAsia="ja-JP"/>
        </w:rPr>
      </w:pPr>
    </w:p>
    <w:p w14:paraId="6178D1B7" w14:textId="77777777" w:rsidR="00EC1CF9" w:rsidRDefault="00EC1CF9" w:rsidP="0045075D">
      <w:pPr>
        <w:rPr>
          <w:lang w:val="pt-BR" w:eastAsia="ja-JP"/>
        </w:rPr>
      </w:pPr>
    </w:p>
    <w:p w14:paraId="20DF4D92" w14:textId="09D84AE2" w:rsidR="000C5F1C" w:rsidRDefault="000C5F1C" w:rsidP="0045075D">
      <w:pPr>
        <w:rPr>
          <w:lang w:val="pt-BR" w:eastAsia="ja-JP"/>
        </w:rPr>
      </w:pPr>
    </w:p>
    <w:p w14:paraId="31AF8F9D" w14:textId="26AAEEDF" w:rsidR="000C5F1C" w:rsidRDefault="000C5F1C" w:rsidP="0045075D">
      <w:pPr>
        <w:rPr>
          <w:lang w:val="pt-BR" w:eastAsia="ja-JP"/>
        </w:rPr>
      </w:pPr>
    </w:p>
    <w:p w14:paraId="37254F01" w14:textId="15B7210C" w:rsidR="00EC1CF9" w:rsidRPr="00B213FD" w:rsidRDefault="0091096F" w:rsidP="0045075D">
      <w:pPr>
        <w:rPr>
          <w:lang w:eastAsia="ja-JP"/>
        </w:rPr>
      </w:pPr>
      <w:r w:rsidRPr="00B213FD">
        <w:rPr>
          <w:lang w:eastAsia="ja-JP"/>
        </w:rPr>
        <w:t xml:space="preserve">                 </w:t>
      </w:r>
    </w:p>
    <w:p w14:paraId="2D54B274" w14:textId="542B490D" w:rsidR="00EC1CF9" w:rsidRPr="00B213FD" w:rsidRDefault="00616FB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E7DABE0" wp14:editId="4AB83036">
                <wp:simplePos x="0" y="0"/>
                <wp:positionH relativeFrom="column">
                  <wp:posOffset>1732560</wp:posOffset>
                </wp:positionH>
                <wp:positionV relativeFrom="paragraph">
                  <wp:posOffset>61625</wp:posOffset>
                </wp:positionV>
                <wp:extent cx="2613349" cy="5794301"/>
                <wp:effectExtent l="38100" t="0" r="15875" b="16510"/>
                <wp:wrapNone/>
                <wp:docPr id="611" name="Grupo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349" cy="5794301"/>
                          <a:chOff x="0" y="0"/>
                          <a:chExt cx="2613349" cy="5794301"/>
                        </a:xfrm>
                      </wpg:grpSpPr>
                      <wps:wsp>
                        <wps:cNvPr id="39" name="Retângulo 39"/>
                        <wps:cNvSpPr/>
                        <wps:spPr>
                          <a:xfrm>
                            <a:off x="584791" y="4699591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F5B5B" w14:textId="77777777" w:rsidR="00BF3DC6" w:rsidRPr="00426281" w:rsidRDefault="00BF3DC6" w:rsidP="004B1DA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SHR(AC)</w:t>
                              </w:r>
                            </w:p>
                            <w:p w14:paraId="76206382" w14:textId="77777777" w:rsidR="00BF3DC6" w:rsidRPr="00426281" w:rsidRDefault="00BF3DC6" w:rsidP="005D10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tângulo 457"/>
                        <wps:cNvSpPr/>
                        <wps:spPr>
                          <a:xfrm>
                            <a:off x="595424" y="1658679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8B5C8" w14:textId="77777777" w:rsidR="00BF3DC6" w:rsidRPr="00426281" w:rsidRDefault="00BF3DC6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SHR(AC)</w:t>
                              </w:r>
                            </w:p>
                            <w:p w14:paraId="3F729AC4" w14:textId="77777777" w:rsidR="00BF3DC6" w:rsidRPr="00426281" w:rsidRDefault="00BF3DC6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606056" y="797442"/>
                            <a:ext cx="1381125" cy="738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71A40" w14:textId="77777777" w:rsidR="00BF3DC6" w:rsidRPr="00426281" w:rsidRDefault="00BF3DC6" w:rsidP="005C756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ipse 18"/>
                        <wps:cNvSpPr/>
                        <wps:spPr>
                          <a:xfrm>
                            <a:off x="531628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74AA3" w14:textId="59939409" w:rsidR="00BF3DC6" w:rsidRPr="00426281" w:rsidRDefault="00BF3DC6" w:rsidP="00EC1CF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531628" y="1158949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0B4EE" w14:textId="77777777" w:rsidR="00BF3DC6" w:rsidRPr="00426281" w:rsidRDefault="00BF3DC6" w:rsidP="00377AA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AC + MD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tângulo 38"/>
                        <wps:cNvSpPr/>
                        <wps:spPr>
                          <a:xfrm>
                            <a:off x="531628" y="4646428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43F77" w14:textId="77777777" w:rsidR="00BF3DC6" w:rsidRPr="00426281" w:rsidRDefault="00BF3DC6" w:rsidP="005D10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SHR(AC)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531628" y="5241851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1057A" w14:textId="4030DBDF" w:rsidR="00BF3DC6" w:rsidRPr="00426281" w:rsidRDefault="00BF3DC6" w:rsidP="008225C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1233377" y="2317898"/>
                            <a:ext cx="0" cy="467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have esquerda 54"/>
                        <wps:cNvSpPr/>
                        <wps:spPr>
                          <a:xfrm>
                            <a:off x="0" y="723014"/>
                            <a:ext cx="531495" cy="1624330"/>
                          </a:xfrm>
                          <a:prstGeom prst="leftBrace">
                            <a:avLst>
                              <a:gd name="adj1" fmla="val 8333"/>
                              <a:gd name="adj2" fmla="val 368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1" name="Grupo 571"/>
                        <wpg:cNvGrpSpPr/>
                        <wpg:grpSpPr>
                          <a:xfrm>
                            <a:off x="21266" y="2721935"/>
                            <a:ext cx="1901825" cy="1551305"/>
                            <a:chOff x="0" y="0"/>
                            <a:chExt cx="1901825" cy="1551305"/>
                          </a:xfrm>
                        </wpg:grpSpPr>
                        <wps:wsp>
                          <wps:cNvPr id="22" name="Retângulo 22"/>
                          <wps:cNvSpPr/>
                          <wps:spPr>
                            <a:xfrm>
                              <a:off x="520700" y="1905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C0C410" w14:textId="77777777" w:rsidR="00BF3DC6" w:rsidRPr="00426281" w:rsidRDefault="00BF3DC6" w:rsidP="00EF5BC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 &lt;- SP + 1</w:t>
                                </w:r>
                              </w:p>
                              <w:p w14:paraId="622E7599" w14:textId="77777777" w:rsidR="00BF3DC6" w:rsidRPr="00426281" w:rsidRDefault="00BF3DC6" w:rsidP="005C7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tângulo 23"/>
                          <wps:cNvSpPr/>
                          <wps:spPr>
                            <a:xfrm>
                              <a:off x="520700" y="41910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C95A48" w14:textId="77777777" w:rsidR="00BF3DC6" w:rsidRPr="00426281" w:rsidRDefault="00BF3DC6" w:rsidP="005C7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AC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 &lt;- M[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tângulo 24"/>
                          <wps:cNvSpPr/>
                          <wps:spPr>
                            <a:xfrm>
                              <a:off x="520700" y="82550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AFD5D" w14:textId="77777777" w:rsidR="00BF3DC6" w:rsidRPr="00426281" w:rsidRDefault="00BF3DC6" w:rsidP="008C0E7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 &lt;- SP + 1</w:t>
                                </w:r>
                              </w:p>
                              <w:p w14:paraId="64E6C1C2" w14:textId="77777777" w:rsidR="00BF3DC6" w:rsidRPr="00426281" w:rsidRDefault="00BF3DC6" w:rsidP="005C7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tângulo 25"/>
                          <wps:cNvSpPr/>
                          <wps:spPr>
                            <a:xfrm>
                              <a:off x="514350" y="123190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6F6726" w14:textId="77777777" w:rsidR="00BF3DC6" w:rsidRPr="00426281" w:rsidRDefault="00BF3DC6" w:rsidP="005C7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RFLAGS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 &lt;- M[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onector reto 45"/>
                          <wps:cNvCnPr/>
                          <wps:spPr>
                            <a:xfrm>
                              <a:off x="1219200" y="2476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ector reto 46"/>
                          <wps:cNvCnPr/>
                          <wps:spPr>
                            <a:xfrm>
                              <a:off x="1219200" y="67310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ector reto 47"/>
                          <wps:cNvCnPr/>
                          <wps:spPr>
                            <a:xfrm>
                              <a:off x="1212850" y="10731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have esquerda 55"/>
                          <wps:cNvSpPr/>
                          <wps:spPr>
                            <a:xfrm>
                              <a:off x="0" y="0"/>
                              <a:ext cx="518795" cy="1551305"/>
                            </a:xfrm>
                            <a:prstGeom prst="leftBrace">
                              <a:avLst>
                                <a:gd name="adj1" fmla="val 8333"/>
                                <a:gd name="adj2" fmla="val 4204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Chave esquerda 56"/>
                        <wps:cNvSpPr/>
                        <wps:spPr>
                          <a:xfrm>
                            <a:off x="10633" y="4635796"/>
                            <a:ext cx="518795" cy="362585"/>
                          </a:xfrm>
                          <a:prstGeom prst="leftBrace">
                            <a:avLst>
                              <a:gd name="adj1" fmla="val 8333"/>
                              <a:gd name="adj2" fmla="val 2679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tângulo 409"/>
                        <wps:cNvSpPr/>
                        <wps:spPr>
                          <a:xfrm>
                            <a:off x="531628" y="733647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98414" w14:textId="77777777" w:rsidR="00BF3DC6" w:rsidRPr="00426281" w:rsidRDefault="00BF3DC6" w:rsidP="000C5F1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MD &lt;- 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Conector reto 423"/>
                        <wps:cNvCnPr/>
                        <wps:spPr>
                          <a:xfrm>
                            <a:off x="1233377" y="141413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Conector reto 425"/>
                        <wps:cNvCnPr/>
                        <wps:spPr>
                          <a:xfrm>
                            <a:off x="1233377" y="542261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Conector reto 428"/>
                        <wps:cNvCnPr/>
                        <wps:spPr>
                          <a:xfrm>
                            <a:off x="1233377" y="4221126"/>
                            <a:ext cx="0" cy="467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Conector reto 430"/>
                        <wps:cNvCnPr/>
                        <wps:spPr>
                          <a:xfrm>
                            <a:off x="1233377" y="4976037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Elipse 454"/>
                        <wps:cNvSpPr/>
                        <wps:spPr>
                          <a:xfrm>
                            <a:off x="2073349" y="882503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333BC" w14:textId="77777777" w:rsidR="00BF3DC6" w:rsidRPr="0020318E" w:rsidRDefault="00BF3DC6" w:rsidP="00F3772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tângulo 455"/>
                        <wps:cNvSpPr/>
                        <wps:spPr>
                          <a:xfrm>
                            <a:off x="531628" y="2052084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11F81" w14:textId="77777777" w:rsidR="00BF3DC6" w:rsidRPr="00426281" w:rsidRDefault="00BF3DC6" w:rsidP="00F3772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MD &lt;- 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tângulo 456"/>
                        <wps:cNvSpPr/>
                        <wps:spPr>
                          <a:xfrm>
                            <a:off x="531628" y="1605517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E3DFD" w14:textId="77777777" w:rsidR="00BF3DC6" w:rsidRPr="00426281" w:rsidRDefault="00BF3DC6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SHR(AC)</w:t>
                              </w:r>
                            </w:p>
                            <w:p w14:paraId="5C3CB8BF" w14:textId="77777777" w:rsidR="00BF3DC6" w:rsidRPr="00426281" w:rsidRDefault="00BF3DC6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Elipse 458"/>
                        <wps:cNvSpPr/>
                        <wps:spPr>
                          <a:xfrm>
                            <a:off x="2041452" y="1499191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C760C" w14:textId="77777777" w:rsidR="00BF3DC6" w:rsidRPr="0020318E" w:rsidRDefault="00BF3DC6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Elipse 459"/>
                        <wps:cNvSpPr/>
                        <wps:spPr>
                          <a:xfrm>
                            <a:off x="2009554" y="4540103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ECAC9" w14:textId="77777777" w:rsidR="00BF3DC6" w:rsidRPr="0020318E" w:rsidRDefault="00BF3DC6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Conector reto 460"/>
                        <wps:cNvCnPr/>
                        <wps:spPr>
                          <a:xfrm>
                            <a:off x="1233377" y="1860698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DABE0" id="Grupo 611" o:spid="_x0000_s1042" style="position:absolute;margin-left:136.4pt;margin-top:4.85pt;width:205.8pt;height:456.25pt;z-index:251827200" coordsize="26133,5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">
                <v:rect id="Retângulo 39" o:spid="_x0000_s1043" style="position:absolute;left:5847;top:46995;width:1381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<v:textbox>
                    <w:txbxContent>
                      <w:p w14:paraId="06BF5B5B" w14:textId="77777777" w:rsidR="00BF3DC6" w:rsidRPr="00426281" w:rsidRDefault="00BF3DC6" w:rsidP="004B1DA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SHR(AC)</w:t>
                        </w:r>
                      </w:p>
                      <w:p w14:paraId="76206382" w14:textId="77777777" w:rsidR="00BF3DC6" w:rsidRPr="00426281" w:rsidRDefault="00BF3DC6" w:rsidP="005D10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457" o:spid="_x0000_s1044" style="position:absolute;left:5954;top:16586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L7s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iC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kvuwgAAANwAAAAPAAAAAAAAAAAAAAAAAJgCAABkcnMvZG93&#10;bnJldi54bWxQSwUGAAAAAAQABAD1AAAAhwMAAAAA&#10;" fillcolor="#5b9bd5 [3204]" strokecolor="#1f4d78 [1604]" strokeweight="1pt">
                  <v:textbox>
                    <w:txbxContent>
                      <w:p w14:paraId="4B48B5C8" w14:textId="77777777" w:rsidR="00BF3DC6" w:rsidRPr="00426281" w:rsidRDefault="00BF3DC6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SHR(AC)</w:t>
                        </w:r>
                      </w:p>
                      <w:p w14:paraId="3F729AC4" w14:textId="77777777" w:rsidR="00BF3DC6" w:rsidRPr="00426281" w:rsidRDefault="00BF3DC6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21" o:spid="_x0000_s1045" style="position:absolute;left:6060;top:7974;width:13811;height:7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14:paraId="2C471A40" w14:textId="77777777" w:rsidR="00BF3DC6" w:rsidRPr="00426281" w:rsidRDefault="00BF3DC6" w:rsidP="005C756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18" o:spid="_x0000_s1046" style="position:absolute;left:5316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0B474AA3" w14:textId="59939409" w:rsidR="00BF3DC6" w:rsidRPr="00426281" w:rsidRDefault="00BF3DC6" w:rsidP="00EC1CF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2</w:t>
                        </w:r>
                      </w:p>
                    </w:txbxContent>
                  </v:textbox>
                </v:oval>
                <v:rect id="Retângulo 20" o:spid="_x0000_s1047" style="position:absolute;left:5316;top:11589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14:paraId="4A90B4EE" w14:textId="77777777" w:rsidR="00BF3DC6" w:rsidRPr="00426281" w:rsidRDefault="00BF3DC6" w:rsidP="00377AA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AC + MD</w:t>
                        </w:r>
                      </w:p>
                    </w:txbxContent>
                  </v:textbox>
                </v:rect>
                <v:rect id="Retângulo 38" o:spid="_x0000_s1048" style="position:absolute;left:5316;top:46464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>
                  <v:textbox>
                    <w:txbxContent>
                      <w:p w14:paraId="4D043F77" w14:textId="77777777" w:rsidR="00BF3DC6" w:rsidRPr="00426281" w:rsidRDefault="00BF3DC6" w:rsidP="005D10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SHR(AC)</w:t>
                        </w:r>
                      </w:p>
                    </w:txbxContent>
                  </v:textbox>
                </v:rect>
                <v:oval id="Elipse 42" o:spid="_x0000_s1049" style="position:absolute;left:5316;top:52418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2291057A" w14:textId="4030DBDF" w:rsidR="00BF3DC6" w:rsidRPr="00426281" w:rsidRDefault="00BF3DC6" w:rsidP="008225C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3</w:t>
                        </w:r>
                      </w:p>
                    </w:txbxContent>
                  </v:textbox>
                </v:oval>
                <v:line id="Conector reto 44" o:spid="_x0000_s1050" style="position:absolute;visibility:visible;mso-wrap-style:square" from="12333,23178" to="12333,27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pK8QAAADbAAAADwAAAGRycy9kb3ducmV2LnhtbESPzWrDMBCE74W+g9hCb7XcN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1akrxAAAANsAAAAPAAAAAAAAAAAA&#10;AAAAAKECAABkcnMvZG93bnJldi54bWxQSwUGAAAAAAQABAD5AAAAkgMAAAAA&#10;" strokecolor="#5b9bd5 [3204]" strokeweight=".5pt">
                  <v:stroke joinstyle="miter"/>
                </v:lin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Chave esquerda 54" o:spid="_x0000_s1051" type="#_x0000_t87" style="position:absolute;top:7230;width:5314;height:16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Io8UA&#10;AADbAAAADwAAAGRycy9kb3ducmV2LnhtbESPQWsCMRSE70L/Q3gFL6LZSi2yGsUKioUi1hXE22Pz&#10;3CxuXpZN1O2/bwqCx2FmvmGm89ZW4kaNLx0reBskIIhzp0suFByyVX8MwgdkjZVjUvBLHuazl84U&#10;U+3u/EO3fShEhLBPUYEJoU6l9Lkhi37gauLonV1jMUTZFFI3eI9wW8lhknxIiyXHBYM1LQ3ll/3V&#10;Ktidr73L6evbuONi/Nke1llvazKluq/tYgIiUBue4Ud7oxWM3uH/S/w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sijxQAAANsAAAAPAAAAAAAAAAAAAAAAAJgCAABkcnMv&#10;ZG93bnJldi54bWxQSwUGAAAAAAQABAD1AAAAigMAAAAA&#10;" adj="589,7965" strokecolor="#5b9bd5 [3204]" strokeweight=".5pt">
                  <v:stroke joinstyle="miter"/>
                </v:shape>
                <v:group id="Grupo 571" o:spid="_x0000_s1052" style="position:absolute;left:212;top:27219;width:19018;height:15513" coordsize="19018,15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<v:rect id="Retângulo 22" o:spid="_x0000_s1053" style="position:absolute;left:5207;top:190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34C0C410" w14:textId="77777777" w:rsidR="00BF3DC6" w:rsidRPr="00426281" w:rsidRDefault="00BF3DC6" w:rsidP="00EF5BC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 &lt;- SP + 1</w:t>
                          </w:r>
                        </w:p>
                        <w:p w14:paraId="622E7599" w14:textId="77777777" w:rsidR="00BF3DC6" w:rsidRPr="00426281" w:rsidRDefault="00BF3DC6" w:rsidP="005C7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ect id="Retângulo 23" o:spid="_x0000_s1054" style="position:absolute;left:5207;top:4191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49C95A48" w14:textId="77777777" w:rsidR="00BF3DC6" w:rsidRPr="00426281" w:rsidRDefault="00BF3DC6" w:rsidP="005C7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AC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 xml:space="preserve"> &lt;- M[</w:t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>]</w:t>
                          </w:r>
                        </w:p>
                      </w:txbxContent>
                    </v:textbox>
                  </v:rect>
                  <v:rect id="Retângulo 24" o:spid="_x0000_s1055" style="position:absolute;left:5207;top:8255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714AFD5D" w14:textId="77777777" w:rsidR="00BF3DC6" w:rsidRPr="00426281" w:rsidRDefault="00BF3DC6" w:rsidP="008C0E7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 &lt;- SP + 1</w:t>
                          </w:r>
                        </w:p>
                        <w:p w14:paraId="64E6C1C2" w14:textId="77777777" w:rsidR="00BF3DC6" w:rsidRPr="00426281" w:rsidRDefault="00BF3DC6" w:rsidP="005C7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ect id="Retângulo 25" o:spid="_x0000_s1056" style="position:absolute;left:5143;top:12319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776F6726" w14:textId="77777777" w:rsidR="00BF3DC6" w:rsidRPr="00426281" w:rsidRDefault="00BF3DC6" w:rsidP="005C7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RFLAGS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 xml:space="preserve"> &lt;- M[</w:t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>]</w:t>
                          </w:r>
                        </w:p>
                      </w:txbxContent>
                    </v:textbox>
                  </v:rect>
                  <v:line id="Conector reto 45" o:spid="_x0000_s1057" style="position:absolute;visibility:visible;mso-wrap-style:square" from="12192,2476" to="12192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MsM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ym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QywxAAAANsAAAAPAAAAAAAAAAAA&#10;AAAAAKECAABkcnMvZG93bnJldi54bWxQSwUGAAAAAAQABAD5AAAAkgMAAAAA&#10;" strokecolor="#5b9bd5 [3204]" strokeweight=".5pt">
                    <v:stroke joinstyle="miter"/>
                  </v:line>
                  <v:line id="Conector reto 46" o:spid="_x0000_s1058" style="position:absolute;visibility:visible;mso-wrap-style:square" from="12192,6731" to="12192,9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Sx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5LHxAAAANsAAAAPAAAAAAAAAAAA&#10;AAAAAKECAABkcnMvZG93bnJldi54bWxQSwUGAAAAAAQABAD5AAAAkgMAAAAA&#10;" strokecolor="#5b9bd5 [3204]" strokeweight=".5pt">
                    <v:stroke joinstyle="miter"/>
                  </v:line>
                  <v:line id="Conector reto 47" o:spid="_x0000_s1059" style="position:absolute;visibility:visible;mso-wrap-style:square" from="12128,10731" to="12128,1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  <v:stroke joinstyle="miter"/>
                  </v:line>
                  <v:shape id="Chave esquerda 55" o:spid="_x0000_s1060" type="#_x0000_t87" style="position:absolute;width:5187;height:15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GgMMA&#10;AADbAAAADwAAAGRycy9kb3ducmV2LnhtbESPQWvCQBSE7wX/w/IEb3WjoJXoKqIUiqc29VBvj+wz&#10;CWbfhuwzRn+9Wyj0OMzMN8xq07taddSGyrOByTgBRZx7W3Fh4Pj9/roAFQTZYu2ZDNwpwGY9eFlh&#10;av2Nv6jLpFARwiFFA6VIk2od8pIchrFviKN39q1DibIttG3xFuGu1tMkmWuHFceFEhvalZRfsqsz&#10;MH/7pP2huu+6afFzOi5EZw/pjBkN++0SlFAv/+G/9oc1MJvB75f4A/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FGgMMAAADbAAAADwAAAAAAAAAAAAAAAACYAgAAZHJzL2Rv&#10;d25yZXYueG1sUEsFBgAAAAAEAAQA9QAAAIgDAAAAAA==&#10;" adj="602,9082" strokecolor="#5b9bd5 [3204]" strokeweight=".5pt">
                    <v:stroke joinstyle="miter"/>
                  </v:shape>
                </v:group>
                <v:shape id="Chave esquerda 56" o:spid="_x0000_s1061" type="#_x0000_t87" style="position:absolute;left:106;top:46357;width:5188;height:3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5dHMQA&#10;AADbAAAADwAAAGRycy9kb3ducmV2LnhtbESPUWvCQBCE3wv+h2OFvunFQlWip9jSSpEKbfQHLLk1&#10;Ccnthdwa03/fEwp9HGbmG2a9HVyjeupC5dnAbJqAIs69rbgwcD69T5aggiBbbDyTgR8KsN2MHtaY&#10;Wn/jb+ozKVSEcEjRQCnSplqHvCSHYepb4uhdfOdQouwKbTu8Rbhr9FOSzLXDiuNCiS29lpTX2dUZ&#10;+Fou5PgZ6l72nL1dX/rzaX+ojXkcD7sVKKFB/sN/7Q9r4HkO9y/xB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eXRzEAAAA2wAAAA8AAAAAAAAAAAAAAAAAmAIAAGRycy9k&#10;b3ducmV2LnhtbFBLBQYAAAAABAAEAPUAAACJAwAAAAA=&#10;" adj=",5787" strokecolor="#5b9bd5 [3204]" strokeweight=".5pt">
                  <v:stroke joinstyle="miter"/>
                </v:shape>
                <v:rect id="Retângulo 409" o:spid="_x0000_s1062" style="position:absolute;left:5316;top:7336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VGsA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SbKA/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pVGsAAAADcAAAADwAAAAAAAAAAAAAAAACYAgAAZHJzL2Rvd25y&#10;ZXYueG1sUEsFBgAAAAAEAAQA9QAAAIUDAAAAAA==&#10;" fillcolor="#5b9bd5 [3204]" strokecolor="#1f4d78 [1604]" strokeweight="1pt">
                  <v:textbox>
                    <w:txbxContent>
                      <w:p w14:paraId="6E398414" w14:textId="77777777" w:rsidR="00BF3DC6" w:rsidRPr="00426281" w:rsidRDefault="00BF3DC6" w:rsidP="000C5F1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MD &lt;- AC</w:t>
                        </w:r>
                      </w:p>
                    </w:txbxContent>
                  </v:textbox>
                </v:rect>
                <v:line id="Conector reto 423" o:spid="_x0000_s1063" style="position:absolute;visibility:visible;mso-wrap-style:square" from="12333,14141" to="12333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N48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TEZ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Q3jxAAAANwAAAAPAAAAAAAAAAAA&#10;AAAAAKECAABkcnMvZG93bnJldi54bWxQSwUGAAAAAAQABAD5AAAAkgMAAAAA&#10;" strokecolor="#5b9bd5 [3204]" strokeweight=".5pt">
                  <v:stroke joinstyle="miter"/>
                </v:line>
                <v:line id="Conector reto 425" o:spid="_x0000_s1064" style="position:absolute;visibility:visible;mso-wrap-style:square" from="12333,5422" to="12333,7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wDM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bxMX+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QwDMUAAADcAAAADwAAAAAAAAAA&#10;AAAAAAChAgAAZHJzL2Rvd25yZXYueG1sUEsFBgAAAAAEAAQA+QAAAJMDAAAAAA==&#10;" strokecolor="#5b9bd5 [3204]" strokeweight=".5pt">
                  <v:stroke joinstyle="miter"/>
                </v:line>
                <v:line id="Conector reto 428" o:spid="_x0000_s1065" style="position:absolute;visibility:visible;mso-wrap-style:square" from="12333,42211" to="12333,46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  <v:line id="Conector reto 430" o:spid="_x0000_s1066" style="position:absolute;visibility:visible;mso-wrap-style:square" from="12333,49760" to="12333,5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ScEAAADcAAAADwAAAGRycy9kb3ducmV2LnhtbERPy4rCMBTdC/5DuII7TX2gQ8coMqC4&#10;EnTGhbtLc20609x0mtjWvzcLweXhvFebzpaiodoXjhVMxgkI4szpgnMFP9+70QcIH5A1lo5JwYM8&#10;bNb93gpT7Vo+UXMOuYgh7FNUYEKoUil9ZsiiH7uKOHI3V1sMEda51DW2MdyWcpokC2mx4NhgsKIv&#10;Q9nf+W4V/GO2I3u97JukNc1scauOy9+rUsNBt/0EEagLb/HLfdAK5rM4P56JR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GgVJwQAAANwAAAAPAAAAAAAAAAAAAAAA&#10;AKECAABkcnMvZG93bnJldi54bWxQSwUGAAAAAAQABAD5AAAAjwMAAAAA&#10;" strokecolor="#5b9bd5 [3204]" strokeweight=".5pt">
                  <v:stroke joinstyle="miter"/>
                </v:line>
                <v:oval id="Elipse 454" o:spid="_x0000_s1067" style="position:absolute;left:20733;top:8825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bHcQA&#10;AADcAAAADwAAAGRycy9kb3ducmV2LnhtbESPQWvCQBSE7wX/w/IEb3WjxKLRVUQIqNBD0/T+yD6T&#10;xezbkF019td3C4Ueh5n5htnsBtuKO/XeOFYwmyYgiCunDdcKys/8dQnCB2SNrWNS8CQPu+3oZYOZ&#10;dg/+oHsRahEh7DNU0ITQZVL6qiGLfuo64uhdXG8xRNnXUvf4iHDbynmSvEmLhuNCgx0dGqquxc0q&#10;+D7mpQm3VbFMyvP1PT3lTpovpSbjYb8GEWgI/+G/9lErSBc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Gx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5D3333BC" w14:textId="77777777" w:rsidR="00BF3DC6" w:rsidRPr="0020318E" w:rsidRDefault="00BF3DC6" w:rsidP="00F3772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X4</w:t>
                        </w:r>
                      </w:p>
                    </w:txbxContent>
                  </v:textbox>
                </v:oval>
                <v:rect id="Retângulo 455" o:spid="_x0000_s1068" style="position:absolute;left:5316;top:20520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RwAsMA&#10;AADcAAAADwAAAGRycy9kb3ducmV2LnhtbESPy2rDMBBF94H+g5hCdonskLTFjWKKIRAKWeTxAYM1&#10;tdxYI2PJsf33USHQ5eU+Dnebj7YRd+p87VhBukxAEJdO11wpuF72iw8QPiBrbByTgok85LuX2RYz&#10;7QY+0f0cKhFH2GeowITQZlL60pBFv3QtcfR+XGcxRNlVUnc4xHHbyFWSvEmLNUeCwZYKQ+Xt3NsI&#10;QTpN6ftQ3I5m/K6pmX6pn5Sav45fnyACjeE//GwftIL1Zg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RwAsMAAADcAAAADwAAAAAAAAAAAAAAAACYAgAAZHJzL2Rv&#10;d25yZXYueG1sUEsFBgAAAAAEAAQA9QAAAIgDAAAAAA==&#10;" fillcolor="#5b9bd5 [3204]" strokecolor="#1f4d78 [1604]" strokeweight="1pt">
                  <v:textbox>
                    <w:txbxContent>
                      <w:p w14:paraId="2CD11F81" w14:textId="77777777" w:rsidR="00BF3DC6" w:rsidRPr="00426281" w:rsidRDefault="00BF3DC6" w:rsidP="00F3772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MD &lt;- AC</w:t>
                        </w:r>
                      </w:p>
                    </w:txbxContent>
                  </v:textbox>
                </v:rect>
                <v:rect id="Retângulo 456" o:spid="_x0000_s1069" style="position:absolute;left:5316;top:16055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udcIA&#10;AADcAAAADwAAAGRycy9kb3ducmV2LnhtbESP24rCMBRF3wX/IZyBedNU8UY1FREEGfDBywccmmPT&#10;aXNSmmjbv58MDMzjZl8We7fvbS3e1PrSsYLZNAFBnDtdcqHgcT9NNiB8QNZYOyYFA3nYZ+PRDlPt&#10;Or7S+xYKEUfYp6jAhNCkUvrckEU/dQ1x9J6utRiibAupW+ziuK3lPElW0mLJkWCwoaOhvLq9bIQg&#10;XYfZujtWF9N/lVQP3/QalPr86A9bEIH68B/+a5+1gsVyBb9n4hG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u51wgAAANwAAAAPAAAAAAAAAAAAAAAAAJgCAABkcnMvZG93&#10;bnJldi54bWxQSwUGAAAAAAQABAD1AAAAhwMAAAAA&#10;" fillcolor="#5b9bd5 [3204]" strokecolor="#1f4d78 [1604]" strokeweight="1pt">
                  <v:textbox>
                    <w:txbxContent>
                      <w:p w14:paraId="0D1E3DFD" w14:textId="77777777" w:rsidR="00BF3DC6" w:rsidRPr="00426281" w:rsidRDefault="00BF3DC6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SHR(AC)</w:t>
                        </w:r>
                      </w:p>
                      <w:p w14:paraId="5C3CB8BF" w14:textId="77777777" w:rsidR="00BF3DC6" w:rsidRPr="00426281" w:rsidRDefault="00BF3DC6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458" o:spid="_x0000_s1070" style="position:absolute;left:20414;top:1499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RGMIA&#10;AADcAAAADwAAAGRycy9kb3ducmV2LnhtbERPz2vCMBS+C/sfwhN2s4nDSVeNMgYFN9jB2t0fzbMN&#10;Ni+lidrtr18Ogx0/vt/b/eR6caMxWM8alpkCQdx4Y7nVUJ/KRQ4iRGSDvWfS8E0B9ruH2RYL4+98&#10;pFsVW5FCOBSooYtxKKQMTUcOQ+YH4sSd/egwJji20ox4T+Gul09KraVDy6mhw4HeOmou1dVp+DmU&#10;tY3XlypX9cflc/Veemm/tH6cT68bEJGm+C/+cx+MhtVzWpv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Y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1B2C760C" w14:textId="77777777" w:rsidR="00BF3DC6" w:rsidRPr="0020318E" w:rsidRDefault="00BF3DC6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X4</w:t>
                        </w:r>
                      </w:p>
                    </w:txbxContent>
                  </v:textbox>
                </v:oval>
                <v:oval id="Elipse 459" o:spid="_x0000_s1071" style="position:absolute;left:20095;top:4540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0g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7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dtI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157ECAC9" w14:textId="77777777" w:rsidR="00BF3DC6" w:rsidRPr="0020318E" w:rsidRDefault="00BF3DC6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X4</w:t>
                        </w:r>
                      </w:p>
                    </w:txbxContent>
                  </v:textbox>
                </v:oval>
                <v:line id="Conector reto 460" o:spid="_x0000_s1072" style="position:absolute;visibility:visible;mso-wrap-style:square" from="12333,18606" to="12333,20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qVM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zo9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kqVM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032E7A" w:rsidRPr="00B213FD">
        <w:rPr>
          <w:lang w:eastAsia="ja-JP"/>
        </w:rPr>
        <w:t xml:space="preserve">                       </w:t>
      </w:r>
    </w:p>
    <w:p w14:paraId="254EE4DC" w14:textId="51D69060" w:rsidR="00EC1CF9" w:rsidRPr="00B213FD" w:rsidRDefault="00EC1CF9" w:rsidP="0045075D">
      <w:pPr>
        <w:rPr>
          <w:lang w:eastAsia="ja-JP"/>
        </w:rPr>
      </w:pPr>
    </w:p>
    <w:p w14:paraId="5EAE81CB" w14:textId="00671D34" w:rsidR="00EC1CF9" w:rsidRPr="00B213FD" w:rsidRDefault="00A14456" w:rsidP="0045075D">
      <w:pPr>
        <w:rPr>
          <w:lang w:eastAsia="ja-JP"/>
        </w:rPr>
      </w:pPr>
      <w:r w:rsidRPr="00B213FD">
        <w:rPr>
          <w:lang w:eastAsia="ja-JP"/>
        </w:rPr>
        <w:t xml:space="preserve">                       </w:t>
      </w:r>
    </w:p>
    <w:p w14:paraId="67B63996" w14:textId="6987B15E" w:rsidR="00EC1CF9" w:rsidRPr="00B213FD" w:rsidRDefault="00616FB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4F12690D" wp14:editId="171E6787">
                <wp:simplePos x="0" y="0"/>
                <wp:positionH relativeFrom="margin">
                  <wp:posOffset>465293</wp:posOffset>
                </wp:positionH>
                <wp:positionV relativeFrom="paragraph">
                  <wp:posOffset>197485</wp:posOffset>
                </wp:positionV>
                <wp:extent cx="1428750" cy="380376"/>
                <wp:effectExtent l="0" t="0" r="0" b="635"/>
                <wp:wrapNone/>
                <wp:docPr id="614" name="Caixa de texto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8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D248A0" w14:textId="131F0B20" w:rsidR="00BF3DC6" w:rsidRPr="008C1C86" w:rsidRDefault="00BF3DC6" w:rsidP="00616FB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 &lt;- MDL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690D" id="Caixa de texto 614" o:spid="_x0000_s1073" type="#_x0000_t202" style="position:absolute;margin-left:36.65pt;margin-top:15.55pt;width:112.5pt;height:29.95pt;z-index:-25120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" filled="f" stroked="f">
                <v:textbox>
                  <w:txbxContent>
                    <w:p w14:paraId="1FD248A0" w14:textId="131F0B20" w:rsidR="00BF3DC6" w:rsidRPr="008C1C86" w:rsidRDefault="00BF3DC6" w:rsidP="00616FBD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 &lt;- MDL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CBB" w:rsidRPr="00B213FD">
        <w:rPr>
          <w:lang w:eastAsia="ja-JP"/>
        </w:rPr>
        <w:t xml:space="preserve">                   </w:t>
      </w:r>
    </w:p>
    <w:p w14:paraId="54CC1E76" w14:textId="4A8BA00B" w:rsidR="00EC1CF9" w:rsidRPr="00B213FD" w:rsidRDefault="00EC1CF9" w:rsidP="0045075D">
      <w:pPr>
        <w:rPr>
          <w:lang w:eastAsia="ja-JP"/>
        </w:rPr>
      </w:pPr>
    </w:p>
    <w:p w14:paraId="35B96F15" w14:textId="05646248" w:rsidR="00377AA5" w:rsidRPr="00B213FD" w:rsidRDefault="00077800" w:rsidP="0045075D">
      <w:pPr>
        <w:rPr>
          <w:lang w:eastAsia="ja-JP"/>
        </w:rPr>
      </w:pPr>
      <w:r w:rsidRPr="00B213FD">
        <w:rPr>
          <w:lang w:eastAsia="ja-JP"/>
        </w:rPr>
        <w:t xml:space="preserve">              </w:t>
      </w:r>
    </w:p>
    <w:p w14:paraId="34932B71" w14:textId="32799B05" w:rsidR="00377AA5" w:rsidRPr="00B213FD" w:rsidRDefault="001002C9" w:rsidP="0045075D">
      <w:pPr>
        <w:rPr>
          <w:lang w:eastAsia="ja-JP"/>
        </w:rPr>
      </w:pPr>
      <w:r w:rsidRPr="00B213FD">
        <w:rPr>
          <w:lang w:eastAsia="ja-JP"/>
        </w:rPr>
        <w:t xml:space="preserve">              </w:t>
      </w:r>
      <w:r w:rsidR="002A673F" w:rsidRPr="00B213FD">
        <w:rPr>
          <w:lang w:eastAsia="ja-JP"/>
        </w:rPr>
        <w:t xml:space="preserve"> </w:t>
      </w:r>
    </w:p>
    <w:p w14:paraId="0CF65E27" w14:textId="1344ECD3" w:rsidR="00377AA5" w:rsidRPr="00B213FD" w:rsidRDefault="001002C9" w:rsidP="0045075D">
      <w:pPr>
        <w:rPr>
          <w:lang w:eastAsia="ja-JP"/>
        </w:rPr>
      </w:pPr>
      <w:r w:rsidRPr="00B213FD">
        <w:rPr>
          <w:lang w:eastAsia="ja-JP"/>
        </w:rPr>
        <w:t xml:space="preserve">        </w:t>
      </w:r>
    </w:p>
    <w:p w14:paraId="6286B84F" w14:textId="0265DAA7" w:rsidR="00377AA5" w:rsidRPr="00B213FD" w:rsidRDefault="0091096F" w:rsidP="0045075D">
      <w:pPr>
        <w:rPr>
          <w:lang w:eastAsia="ja-JP"/>
        </w:rPr>
      </w:pPr>
      <w:r w:rsidRPr="00B213FD">
        <w:rPr>
          <w:lang w:eastAsia="ja-JP"/>
        </w:rPr>
        <w:t xml:space="preserve">               </w:t>
      </w:r>
      <w:r w:rsidR="008A734E" w:rsidRPr="00B213FD">
        <w:rPr>
          <w:lang w:eastAsia="ja-JP"/>
        </w:rPr>
        <w:t xml:space="preserve">     </w:t>
      </w:r>
    </w:p>
    <w:p w14:paraId="6559AD1A" w14:textId="1881E1E2" w:rsidR="00377AA5" w:rsidRPr="00B213FD" w:rsidRDefault="00616FB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08800" behindDoc="1" locked="0" layoutInCell="1" allowOverlap="1" wp14:anchorId="773A85D7" wp14:editId="04766CB4">
                <wp:simplePos x="0" y="0"/>
                <wp:positionH relativeFrom="margin">
                  <wp:posOffset>563230</wp:posOffset>
                </wp:positionH>
                <wp:positionV relativeFrom="paragraph">
                  <wp:posOffset>10381</wp:posOffset>
                </wp:positionV>
                <wp:extent cx="1428750" cy="628650"/>
                <wp:effectExtent l="0" t="0" r="0" b="0"/>
                <wp:wrapNone/>
                <wp:docPr id="612" name="Caixa de texto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39D202" w14:textId="68CF8728" w:rsidR="00BF3DC6" w:rsidRPr="008C1C86" w:rsidRDefault="00BF3DC6" w:rsidP="00616FB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</w:t>
                            </w:r>
                          </w:p>
                          <w:p w14:paraId="4C3A5E95" w14:textId="77777777" w:rsidR="00BF3DC6" w:rsidRPr="008C1C86" w:rsidRDefault="00BF3DC6" w:rsidP="00616FB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85D7" id="Caixa de texto 612" o:spid="_x0000_s1074" type="#_x0000_t202" style="position:absolute;margin-left:44.35pt;margin-top:.8pt;width:112.5pt;height:49.5pt;z-index:-25120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" filled="f" stroked="f">
                <v:textbox>
                  <w:txbxContent>
                    <w:p w14:paraId="3339D202" w14:textId="68CF8728" w:rsidR="00BF3DC6" w:rsidRPr="008C1C86" w:rsidRDefault="00BF3DC6" w:rsidP="00616FBD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</w:t>
                      </w:r>
                    </w:p>
                    <w:p w14:paraId="4C3A5E95" w14:textId="77777777" w:rsidR="00BF3DC6" w:rsidRPr="008C1C86" w:rsidRDefault="00BF3DC6" w:rsidP="00616FBD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337" w:rsidRPr="00B213FD">
        <w:rPr>
          <w:lang w:eastAsia="ja-JP"/>
        </w:rPr>
        <w:t xml:space="preserve">                     </w:t>
      </w:r>
    </w:p>
    <w:p w14:paraId="3C52A8B2" w14:textId="42F8959E" w:rsidR="00377AA5" w:rsidRPr="00B213FD" w:rsidRDefault="006C626C" w:rsidP="0045075D">
      <w:pPr>
        <w:rPr>
          <w:lang w:eastAsia="ja-JP"/>
        </w:rPr>
      </w:pPr>
      <w:r w:rsidRPr="00B213FD">
        <w:rPr>
          <w:lang w:eastAsia="ja-JP"/>
        </w:rPr>
        <w:t xml:space="preserve">                     </w:t>
      </w:r>
    </w:p>
    <w:p w14:paraId="4A1E7DDE" w14:textId="34DE782F" w:rsidR="00377AA5" w:rsidRPr="00B213FD" w:rsidRDefault="00547BCD" w:rsidP="0045075D">
      <w:pPr>
        <w:rPr>
          <w:lang w:eastAsia="ja-JP"/>
        </w:rPr>
      </w:pPr>
      <w:r w:rsidRPr="00B213FD">
        <w:rPr>
          <w:lang w:eastAsia="ja-JP"/>
        </w:rPr>
        <w:t xml:space="preserve">                      </w:t>
      </w:r>
    </w:p>
    <w:p w14:paraId="0ECF9940" w14:textId="0C8837AE" w:rsidR="00377AA5" w:rsidRPr="00B213FD" w:rsidRDefault="004B1DA7" w:rsidP="0045075D">
      <w:pPr>
        <w:rPr>
          <w:lang w:eastAsia="ja-JP"/>
        </w:rPr>
      </w:pPr>
      <w:r w:rsidRPr="00B213FD">
        <w:rPr>
          <w:lang w:eastAsia="ja-JP"/>
        </w:rPr>
        <w:t xml:space="preserve">          </w:t>
      </w:r>
    </w:p>
    <w:p w14:paraId="4D36D96E" w14:textId="60CCC7C1" w:rsidR="00377AA5" w:rsidRPr="00B213FD" w:rsidRDefault="00616FB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65CEAD64" wp14:editId="4E34F3E1">
                <wp:simplePos x="0" y="0"/>
                <wp:positionH relativeFrom="margin">
                  <wp:posOffset>467050</wp:posOffset>
                </wp:positionH>
                <wp:positionV relativeFrom="paragraph">
                  <wp:posOffset>200867</wp:posOffset>
                </wp:positionV>
                <wp:extent cx="1428750" cy="350874"/>
                <wp:effectExtent l="0" t="0" r="0" b="0"/>
                <wp:wrapNone/>
                <wp:docPr id="613" name="Caixa de text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30CA15" w14:textId="0E3D0B4B" w:rsidR="00BF3DC6" w:rsidRPr="008C1C86" w:rsidRDefault="00BF3DC6" w:rsidP="00616FB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 &lt;- MDH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AD64" id="Caixa de texto 613" o:spid="_x0000_s1075" type="#_x0000_t202" style="position:absolute;margin-left:36.8pt;margin-top:15.8pt;width:112.5pt;height:27.65pt;z-index:-25120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" filled="f" stroked="f">
                <v:textbox>
                  <w:txbxContent>
                    <w:p w14:paraId="2430CA15" w14:textId="0E3D0B4B" w:rsidR="00BF3DC6" w:rsidRPr="008C1C86" w:rsidRDefault="00BF3DC6" w:rsidP="00616FBD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 &lt;- MDH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403F1B" w14:textId="2832FAE3" w:rsidR="00377AA5" w:rsidRPr="00B213FD" w:rsidRDefault="00377AA5" w:rsidP="0045075D">
      <w:pPr>
        <w:rPr>
          <w:lang w:eastAsia="ja-JP"/>
        </w:rPr>
      </w:pPr>
    </w:p>
    <w:p w14:paraId="57C1C919" w14:textId="77777777" w:rsidR="00377AA5" w:rsidRPr="00B213FD" w:rsidRDefault="00377AA5" w:rsidP="0045075D">
      <w:pPr>
        <w:rPr>
          <w:lang w:eastAsia="ja-JP"/>
        </w:rPr>
      </w:pPr>
    </w:p>
    <w:p w14:paraId="404C9933" w14:textId="77777777" w:rsidR="00377AA5" w:rsidRPr="00B213FD" w:rsidRDefault="00377AA5" w:rsidP="0045075D">
      <w:pPr>
        <w:rPr>
          <w:lang w:eastAsia="ja-JP"/>
        </w:rPr>
      </w:pPr>
    </w:p>
    <w:p w14:paraId="559E208E" w14:textId="462D4AA2" w:rsidR="00377AA5" w:rsidRPr="00B213FD" w:rsidRDefault="00377AA5" w:rsidP="0045075D">
      <w:pPr>
        <w:rPr>
          <w:lang w:eastAsia="ja-JP"/>
        </w:rPr>
      </w:pPr>
    </w:p>
    <w:p w14:paraId="2E53B80F" w14:textId="77777777" w:rsidR="00377AA5" w:rsidRPr="00B213FD" w:rsidRDefault="00377AA5" w:rsidP="0045075D">
      <w:pPr>
        <w:rPr>
          <w:lang w:eastAsia="ja-JP"/>
        </w:rPr>
      </w:pPr>
    </w:p>
    <w:p w14:paraId="5CC8F46F" w14:textId="587F4789" w:rsidR="00377AA5" w:rsidRPr="00B213FD" w:rsidRDefault="00377AA5" w:rsidP="0045075D">
      <w:pPr>
        <w:rPr>
          <w:lang w:eastAsia="ja-JP"/>
        </w:rPr>
      </w:pPr>
    </w:p>
    <w:p w14:paraId="24563020" w14:textId="1E6CD809" w:rsidR="00377AA5" w:rsidRPr="00B213FD" w:rsidRDefault="00377AA5" w:rsidP="0045075D">
      <w:pPr>
        <w:rPr>
          <w:lang w:eastAsia="ja-JP"/>
        </w:rPr>
      </w:pPr>
    </w:p>
    <w:p w14:paraId="19810163" w14:textId="11622AD4" w:rsidR="00377AA5" w:rsidRPr="00B213FD" w:rsidRDefault="00377AA5" w:rsidP="0045075D">
      <w:pPr>
        <w:rPr>
          <w:lang w:eastAsia="ja-JP"/>
        </w:rPr>
      </w:pPr>
    </w:p>
    <w:p w14:paraId="051EEA91" w14:textId="3504824B" w:rsidR="002C426E" w:rsidRPr="00B213FD" w:rsidRDefault="002C426E" w:rsidP="0045075D">
      <w:pPr>
        <w:rPr>
          <w:lang w:eastAsia="ja-JP"/>
        </w:rPr>
      </w:pPr>
    </w:p>
    <w:p w14:paraId="0E19679D" w14:textId="090745C6" w:rsidR="002C426E" w:rsidRPr="00B213FD" w:rsidRDefault="00DC0D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136448" behindDoc="0" locked="0" layoutInCell="1" allowOverlap="1" wp14:anchorId="6133DC6E" wp14:editId="607CEB4F">
                <wp:simplePos x="0" y="0"/>
                <wp:positionH relativeFrom="margin">
                  <wp:posOffset>2232837</wp:posOffset>
                </wp:positionH>
                <wp:positionV relativeFrom="paragraph">
                  <wp:posOffset>31145</wp:posOffset>
                </wp:positionV>
                <wp:extent cx="1630680" cy="3171600"/>
                <wp:effectExtent l="19050" t="0" r="26670" b="29210"/>
                <wp:wrapNone/>
                <wp:docPr id="625" name="Grupo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3171600"/>
                          <a:chOff x="0" y="0"/>
                          <a:chExt cx="1630680" cy="3171600"/>
                        </a:xfrm>
                      </wpg:grpSpPr>
                      <wps:wsp>
                        <wps:cNvPr id="626" name="Elipse 626"/>
                        <wps:cNvSpPr/>
                        <wps:spPr>
                          <a:xfrm>
                            <a:off x="116958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8FE27" w14:textId="6071AB09" w:rsidR="00BF3DC6" w:rsidRPr="00426281" w:rsidRDefault="00BF3DC6" w:rsidP="00DC0D2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Trapezoide 627"/>
                        <wps:cNvSpPr/>
                        <wps:spPr>
                          <a:xfrm>
                            <a:off x="0" y="1020726"/>
                            <a:ext cx="1630680" cy="361315"/>
                          </a:xfrm>
                          <a:prstGeom prst="trapezoid">
                            <a:avLst>
                              <a:gd name="adj" fmla="val 8732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AE2F5" w14:textId="77777777" w:rsidR="00BF3DC6" w:rsidRPr="00C855FB" w:rsidRDefault="00BF3DC6" w:rsidP="00DC0D2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MD &lt;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Conector reto 630"/>
                        <wps:cNvCnPr/>
                        <wps:spPr>
                          <a:xfrm>
                            <a:off x="1499201" y="1360968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Conector reto 631"/>
                        <wps:cNvCnPr/>
                        <wps:spPr>
                          <a:xfrm>
                            <a:off x="404037" y="1371600"/>
                            <a:ext cx="0" cy="180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Conector reto 632"/>
                        <wps:cNvCnPr/>
                        <wps:spPr>
                          <a:xfrm>
                            <a:off x="818707" y="340242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3DC6E" id="Grupo 625" o:spid="_x0000_s1076" style="position:absolute;margin-left:175.8pt;margin-top:2.45pt;width:128.4pt;height:249.75pt;z-index:252136448;mso-position-horizontal-relative:margin;mso-height-relative:margin" coordsize="16306,3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">
                <v:oval id="Elipse 626" o:spid="_x0000_s1077" style="position:absolute;left:1169;width:1390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9bcMA&#10;AADcAAAADwAAAGRycy9kb3ducmV2LnhtbESPQWvCQBSE7wX/w/IEb3WjlGCjq4gQsIUeTOP9kX0m&#10;i9m3Ibtq7K/vCoLHYWa+YVabwbbiSr03jhXMpgkI4sppw7WC8jd/X4DwAVlj65gU3MnDZj16W2Gm&#10;3Y0PdC1CLSKEfYYKmhC6TEpfNWTRT11HHL2T6y2GKPta6h5vEW5bOU+SVFo0HBca7GjXUHUuLlbB&#10;3z4vTbh8Fouk/D7/fHzlTpqjUpPxsF2CCDSEV/jZ3msF6TyFx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A9bc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3818FE27" w14:textId="6071AB09" w:rsidR="00BF3DC6" w:rsidRPr="00426281" w:rsidRDefault="00BF3DC6" w:rsidP="00DC0D2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3</w:t>
                        </w:r>
                      </w:p>
                    </w:txbxContent>
                  </v:textbox>
                </v:oval>
                <v:shape id="Trapezoide 627" o:spid="_x0000_s1078" style="position:absolute;top:10207;width:16306;height:3613;visibility:visible;mso-wrap-style:square;v-text-anchor:middle" coordsize="1630680,3613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TRw8YA&#10;AADcAAAADwAAAGRycy9kb3ducmV2LnhtbESPW2sCMRSE3wv+h3AE32pWBS1bsyKCILa0eKH08XRz&#10;9oKbk2WTvbS/vikIfRxm5htmvRlMJTpqXGlZwWwagSBOrS45V3C97B+fQDiPrLGyTAq+ycEmGT2s&#10;Mda25xN1Z5+LAGEXo4LC+zqW0qUFGXRTWxMHL7ONQR9kk0vdYB/gppLzKFpKgyWHhQJr2hWU3s6t&#10;UdAuft5f3qr2uKDDx5fvZ93rZ5opNRkP22cQngb/H763D1rBcr6Cv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TRw8YAAADcAAAADwAAAAAAAAAAAAAAAACYAgAAZHJz&#10;L2Rvd25yZXYueG1sUEsFBgAAAAAEAAQA9QAAAIsDAAAAAA==&#10;" adj="-11796480,,5400" path="m,361315l315518,r999644,l1630680,361315,,361315xe" fillcolor="#5b9bd5 [3204]" strokecolor="#1f4d78 [1604]" strokeweight="1pt">
                  <v:stroke joinstyle="miter"/>
                  <v:formulas/>
                  <v:path arrowok="t" o:connecttype="custom" o:connectlocs="0,361315;315518,0;1315162,0;1630680,361315;0,361315" o:connectangles="0,0,0,0,0" textboxrect="0,0,1630680,361315"/>
                  <v:textbox>
                    <w:txbxContent>
                      <w:p w14:paraId="31DAE2F5" w14:textId="77777777" w:rsidR="00BF3DC6" w:rsidRPr="00C855FB" w:rsidRDefault="00BF3DC6" w:rsidP="00DC0D2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MD &lt; 1</w:t>
                        </w:r>
                      </w:p>
                    </w:txbxContent>
                  </v:textbox>
                </v:shape>
                <v:line id="Conector reto 630" o:spid="_x0000_s1079" style="position:absolute;visibility:visible;mso-wrap-style:square" from="14992,13609" to="14992,2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rqMIAAADcAAAADwAAAGRycy9kb3ducmV2LnhtbERPPWvDMBDdC/0P4gLZajk1uMGJEkLB&#10;JVOhaTJ4O6yL5cQ6uZZqu/++GgodH+97u59tJ0YafOtYwSpJQRDXTrfcKDh/lk9rED4ga+wck4If&#10;8rDfPT5ssdBu4g8aT6ERMYR9gQpMCH0hpa8NWfSJ64kjd3WDxRDh0Eg94BTDbSef0zSXFluODQZ7&#10;ejVU30/fVsEX1iXZ6vI2ppMZs/zav7/cKqWWi/mwARFoDv/iP/dRK8izOD+ei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5rqMIAAADcAAAADwAAAAAAAAAAAAAA&#10;AAChAgAAZHJzL2Rvd25yZXYueG1sUEsFBgAAAAAEAAQA+QAAAJADAAAAAA==&#10;" strokecolor="#5b9bd5 [3204]" strokeweight=".5pt">
                  <v:stroke joinstyle="miter"/>
                </v:line>
                <v:line id="Conector reto 631" o:spid="_x0000_s1080" style="position:absolute;visibility:visible;mso-wrap-style:square" from="4040,13716" to="4040,3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OM8QAAADcAAAADwAAAGRycy9kb3ducmV2LnhtbESPT2vCQBTE74LfYXmCN7OxQiypqxTB&#10;4knwTw/eHtlnNm32bcyuSfrtu0Khx2FmfsOsNoOtRUetrxwrmCcpCOLC6YpLBZfzbvYKwgdkjbVj&#10;UvBDHjbr8WiFuXY9H6k7hVJECPscFZgQmlxKXxiy6BPXEEfv5lqLIcq2lLrFPsJtLV/SNJMWK44L&#10;BhvaGiq+Tw+r4I7Fjuz186NLe9MtsltzWH5dlZpOhvc3EIGG8B/+a++1gmwxh+e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s4zxAAAANwAAAAPAAAAAAAAAAAA&#10;AAAAAKECAABkcnMvZG93bnJldi54bWxQSwUGAAAAAAQABAD5AAAAkgMAAAAA&#10;" strokecolor="#5b9bd5 [3204]" strokeweight=".5pt">
                  <v:stroke joinstyle="miter"/>
                </v:line>
                <v:line id="Conector reto 632" o:spid="_x0000_s1081" style="position:absolute;visibility:visible;mso-wrap-style:square" from="8187,3402" to="8187,10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QRM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l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FBE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FA8A894" w14:textId="7EAB2439" w:rsidR="002C426E" w:rsidRPr="00B213FD" w:rsidRDefault="002C426E" w:rsidP="0045075D">
      <w:pPr>
        <w:rPr>
          <w:lang w:eastAsia="ja-JP"/>
        </w:rPr>
      </w:pPr>
    </w:p>
    <w:p w14:paraId="04583EF7" w14:textId="03640768" w:rsidR="002C426E" w:rsidRPr="00B213FD" w:rsidRDefault="002C426E" w:rsidP="0045075D">
      <w:pPr>
        <w:rPr>
          <w:lang w:eastAsia="ja-JP"/>
        </w:rPr>
      </w:pPr>
    </w:p>
    <w:p w14:paraId="48742D52" w14:textId="614F6B1D" w:rsidR="00377AA5" w:rsidRPr="00B213FD" w:rsidRDefault="00377AA5" w:rsidP="0045075D">
      <w:pPr>
        <w:rPr>
          <w:lang w:eastAsia="ja-JP"/>
        </w:rPr>
      </w:pPr>
    </w:p>
    <w:p w14:paraId="2BFB8758" w14:textId="13CB0784" w:rsidR="00EC1CF9" w:rsidRPr="00B213FD" w:rsidRDefault="0002784D" w:rsidP="0045075D">
      <w:pPr>
        <w:rPr>
          <w:lang w:eastAsia="ja-JP"/>
        </w:rPr>
      </w:pPr>
      <w:r>
        <w:rPr>
          <w:lang w:eastAsia="ja-JP"/>
        </w:rPr>
        <w:t xml:space="preserve">                                                          </w:t>
      </w:r>
      <w:r w:rsidR="00CC4884">
        <w:rPr>
          <w:lang w:eastAsia="ja-JP"/>
        </w:rPr>
        <w:t xml:space="preserve">                            </w:t>
      </w:r>
    </w:p>
    <w:p w14:paraId="6B840BAA" w14:textId="415E56B6" w:rsidR="002C426E" w:rsidRPr="00B213FD" w:rsidRDefault="002C426E" w:rsidP="0045075D">
      <w:pPr>
        <w:rPr>
          <w:lang w:eastAsia="ja-JP"/>
        </w:rPr>
      </w:pPr>
    </w:p>
    <w:p w14:paraId="43C06AA6" w14:textId="2CCE5AA2" w:rsidR="002C426E" w:rsidRPr="00B213FD" w:rsidRDefault="00DC0D20" w:rsidP="0045075D">
      <w:pPr>
        <w:rPr>
          <w:lang w:eastAsia="ja-JP"/>
        </w:rPr>
      </w:pPr>
      <w:r w:rsidRPr="00DC0D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44585CC" wp14:editId="335C171B">
                <wp:simplePos x="0" y="0"/>
                <wp:positionH relativeFrom="margin">
                  <wp:posOffset>3369310</wp:posOffset>
                </wp:positionH>
                <wp:positionV relativeFrom="paragraph">
                  <wp:posOffset>52232</wp:posOffset>
                </wp:positionV>
                <wp:extent cx="724205" cy="307239"/>
                <wp:effectExtent l="0" t="0" r="19050" b="17145"/>
                <wp:wrapNone/>
                <wp:docPr id="639" name="Retângulo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2F11C" w14:textId="77777777" w:rsidR="00BF3DC6" w:rsidRPr="000B2951" w:rsidRDefault="00BF3DC6" w:rsidP="00DC0D20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85CC" id="Retângulo 639" o:spid="_x0000_s1082" style="position:absolute;margin-left:265.3pt;margin-top:4.1pt;width:57pt;height:24.2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" fillcolor="#5b9bd5 [3204]" strokecolor="#1f4d78 [1604]" strokeweight="1pt">
                <v:textbox>
                  <w:txbxContent>
                    <w:p w14:paraId="18F2F11C" w14:textId="77777777" w:rsidR="00BF3DC6" w:rsidRPr="000B2951" w:rsidRDefault="00BF3DC6" w:rsidP="00DC0D20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DFD622" w14:textId="66333D4F" w:rsidR="008C1C86" w:rsidRDefault="00DC0D20" w:rsidP="0045075D">
      <w:pPr>
        <w:rPr>
          <w:lang w:eastAsia="ja-JP"/>
        </w:rPr>
      </w:pPr>
      <w:r w:rsidRPr="00DC0D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B567EC7" wp14:editId="6EEF45BD">
                <wp:simplePos x="0" y="0"/>
                <wp:positionH relativeFrom="column">
                  <wp:posOffset>3722843</wp:posOffset>
                </wp:positionH>
                <wp:positionV relativeFrom="paragraph">
                  <wp:posOffset>20320</wp:posOffset>
                </wp:positionV>
                <wp:extent cx="0" cy="719396"/>
                <wp:effectExtent l="0" t="0" r="19050" b="24130"/>
                <wp:wrapNone/>
                <wp:docPr id="638" name="Conector reto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DD812" id="Conector reto 638" o:spid="_x0000_s1026" style="position:absolute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5pt,1.6pt" to="293.1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14:paraId="18269704" w14:textId="2BA1A2D3" w:rsidR="008C1C86" w:rsidRDefault="00DC0D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123136" behindDoc="0" locked="0" layoutInCell="1" allowOverlap="1" wp14:anchorId="69C06018" wp14:editId="6C53692E">
                <wp:simplePos x="0" y="0"/>
                <wp:positionH relativeFrom="column">
                  <wp:posOffset>209801</wp:posOffset>
                </wp:positionH>
                <wp:positionV relativeFrom="paragraph">
                  <wp:posOffset>59439</wp:posOffset>
                </wp:positionV>
                <wp:extent cx="2427321" cy="1263178"/>
                <wp:effectExtent l="0" t="0" r="11430" b="13335"/>
                <wp:wrapNone/>
                <wp:docPr id="634" name="Grupo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321" cy="1263178"/>
                          <a:chOff x="0" y="0"/>
                          <a:chExt cx="2427321" cy="1263178"/>
                        </a:xfrm>
                      </wpg:grpSpPr>
                      <wps:wsp>
                        <wps:cNvPr id="389" name="Conector reto 389"/>
                        <wps:cNvCnPr/>
                        <wps:spPr>
                          <a:xfrm>
                            <a:off x="170121" y="0"/>
                            <a:ext cx="0" cy="981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Conector reto 390"/>
                        <wps:cNvCnPr/>
                        <wps:spPr>
                          <a:xfrm flipH="1" flipV="1">
                            <a:off x="170121" y="0"/>
                            <a:ext cx="22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Elipse 619"/>
                        <wps:cNvSpPr/>
                        <wps:spPr>
                          <a:xfrm>
                            <a:off x="0" y="903768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40ED1" w14:textId="77777777" w:rsidR="00BF3DC6" w:rsidRPr="0020318E" w:rsidRDefault="00BF3DC6" w:rsidP="00CC488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Voltaololta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06018" id="Grupo 634" o:spid="_x0000_s1083" style="position:absolute;margin-left:16.5pt;margin-top:4.7pt;width:191.15pt;height:99.45pt;z-index:252123136" coordsize="24273,1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">
                <v:line id="Conector reto 389" o:spid="_x0000_s1084" style="position:absolute;visibility:visible;mso-wrap-style:square" from="1701,0" to="1701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WoVsUAAADcAAAADwAAAGRycy9kb3ducmV2LnhtbESPT2vCQBTE7wW/w/KE3urGCjZGV5GC&#10;0pNQ/xy8PbLPbDT7NmbXJH77bqHQ4zAzv2EWq95WoqXGl44VjEcJCOLc6ZILBcfD5i0F4QOyxsox&#10;KXiSh9Vy8LLATLuOv6ndh0JECPsMFZgQ6kxKnxuy6EeuJo7exTUWQ5RNIXWDXYTbSr4nyVRaLDku&#10;GKzp01B+2z+sgjvmG7Ln07ZNOtNOppd693E9K/U67NdzEIH68B/+a39pBZN0B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WoVsUAAADcAAAADwAAAAAAAAAA&#10;AAAAAAChAgAAZHJzL2Rvd25yZXYueG1sUEsFBgAAAAAEAAQA+QAAAJMDAAAAAA==&#10;" strokecolor="#5b9bd5 [3204]" strokeweight=".5pt">
                  <v:stroke joinstyle="miter"/>
                </v:line>
                <v:line id="Conector reto 390" o:spid="_x0000_s1085" style="position:absolute;flip:x y;visibility:visible;mso-wrap-style:square" from="1701,0" to="242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85kMIAAADcAAAADwAAAGRycy9kb3ducmV2LnhtbERPTWvCMBi+D/wP4RW8DE3cWKnVKCII&#10;7rDD/Li/NK9tsXlTk8x2+/XLYbDjw/O92gy2FQ/yoXGsYT5TIIhLZxquNJxP+2kOIkRkg61j0vBN&#10;ATbr0dMKC+N6/qTHMVYihXAoUEMdY1dIGcqaLIaZ64gTd3XeYkzQV9J47FO4beWLUpm02HBqqLGj&#10;XU3l7fhlNbzTz1vzfJl/5JXq3T6/332mMq0n42G7BBFpiP/iP/fBaHhdpPnpTDo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85kMIAAADcAAAADwAAAAAAAAAAAAAA&#10;AAChAgAAZHJzL2Rvd25yZXYueG1sUEsFBgAAAAAEAAQA+QAAAJADAAAAAA==&#10;" strokecolor="#5b9bd5 [3204]" strokeweight=".5pt">
                  <v:stroke joinstyle="miter"/>
                </v:line>
                <v:oval id="Elipse 619" o:spid="_x0000_s1086" style="position:absolute;top:9037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josMA&#10;AADcAAAADwAAAGRycy9kb3ducmV2LnhtbESPQYvCMBSE7wv+h/AEb2uqiGg1iggFFfawtd4fzbMN&#10;Ni+liVr99ZuFhT0OM/MNs972thEP6rxxrGAyTkAQl04brhQU5+xzAcIHZI2NY1LwIg/bzeBjjal2&#10;T/6mRx4qESHsU1RQh9CmUvqyJot+7Fri6F1dZzFE2VVSd/iMcNvIaZLMpUXDcaHGlvY1lbf8bhW8&#10;D1lhwn2ZL5LidPuaHTMnzUWp0bDfrUAE6sN/+K990ArmkyX8nolH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Njos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34040ED1" w14:textId="77777777" w:rsidR="00BF3DC6" w:rsidRPr="0020318E" w:rsidRDefault="00BF3DC6" w:rsidP="00CC488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Voltaololta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B7C44EE" w14:textId="72F0509E" w:rsidR="008C1C86" w:rsidRDefault="00DC0D20" w:rsidP="0045075D">
      <w:pPr>
        <w:rPr>
          <w:lang w:eastAsia="ja-JP"/>
        </w:rPr>
      </w:pPr>
      <w:r w:rsidRPr="00DC0D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6EFB994" wp14:editId="56F6FDEC">
                <wp:simplePos x="0" y="0"/>
                <wp:positionH relativeFrom="column">
                  <wp:posOffset>3551393</wp:posOffset>
                </wp:positionH>
                <wp:positionV relativeFrom="paragraph">
                  <wp:posOffset>10795</wp:posOffset>
                </wp:positionV>
                <wp:extent cx="359410" cy="359381"/>
                <wp:effectExtent l="0" t="0" r="21590" b="22225"/>
                <wp:wrapNone/>
                <wp:docPr id="637" name="Elips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DE626" w14:textId="77777777" w:rsidR="00BF3DC6" w:rsidRPr="0020318E" w:rsidRDefault="00BF3DC6" w:rsidP="00DC0D2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FB994" id="Elipse 637" o:spid="_x0000_s1087" style="position:absolute;margin-left:279.65pt;margin-top:.85pt;width:28.3pt;height:28.3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07DE626" w14:textId="77777777" w:rsidR="00BF3DC6" w:rsidRPr="0020318E" w:rsidRDefault="00BF3DC6" w:rsidP="00DC0D2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1EA44B" wp14:editId="5C783C72">
                <wp:simplePos x="0" y="0"/>
                <wp:positionH relativeFrom="column">
                  <wp:posOffset>1831340</wp:posOffset>
                </wp:positionH>
                <wp:positionV relativeFrom="paragraph">
                  <wp:posOffset>139862</wp:posOffset>
                </wp:positionV>
                <wp:extent cx="1630680" cy="361315"/>
                <wp:effectExtent l="19050" t="0" r="45720" b="19685"/>
                <wp:wrapNone/>
                <wp:docPr id="60" name="Trapezoi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FBB59" w14:textId="77777777" w:rsidR="00BF3DC6" w:rsidRPr="00C855FB" w:rsidRDefault="00BF3DC6" w:rsidP="00C855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55FB"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EA44B" id="Trapezoide 60" o:spid="_x0000_s1088" style="position:absolute;margin-left:144.2pt;margin-top:11pt;width:128.4pt;height:28.4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14:paraId="5AFFBB59" w14:textId="77777777" w:rsidR="00BF3DC6" w:rsidRPr="00C855FB" w:rsidRDefault="00BF3DC6" w:rsidP="00C855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55FB"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</v:shape>
            </w:pict>
          </mc:Fallback>
        </mc:AlternateContent>
      </w:r>
    </w:p>
    <w:p w14:paraId="096D1516" w14:textId="135AC503" w:rsidR="008C1C86" w:rsidRDefault="00DC0D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27232" behindDoc="1" locked="0" layoutInCell="1" allowOverlap="1" wp14:anchorId="6856E5E5" wp14:editId="0BB3C8F8">
                <wp:simplePos x="0" y="0"/>
                <wp:positionH relativeFrom="margin">
                  <wp:posOffset>2871470</wp:posOffset>
                </wp:positionH>
                <wp:positionV relativeFrom="paragraph">
                  <wp:posOffset>151292</wp:posOffset>
                </wp:positionV>
                <wp:extent cx="457200" cy="297180"/>
                <wp:effectExtent l="0" t="0" r="0" b="7620"/>
                <wp:wrapNone/>
                <wp:docPr id="621" name="Caixa de text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089E4F" w14:textId="0FFF98F2" w:rsidR="00BF3DC6" w:rsidRPr="008C1C86" w:rsidRDefault="00BF3DC6" w:rsidP="00CC488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E5E5" id="Caixa de texto 621" o:spid="_x0000_s1089" type="#_x0000_t202" style="position:absolute;margin-left:226.1pt;margin-top:11.9pt;width:36pt;height:23.4pt;z-index:-25118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" filled="f" stroked="f">
                <v:textbox>
                  <w:txbxContent>
                    <w:p w14:paraId="32089E4F" w14:textId="0FFF98F2" w:rsidR="00BF3DC6" w:rsidRPr="008C1C86" w:rsidRDefault="00BF3DC6" w:rsidP="00CC4884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109A6B37" wp14:editId="0B31869F">
                <wp:simplePos x="0" y="0"/>
                <wp:positionH relativeFrom="column">
                  <wp:posOffset>3221045</wp:posOffset>
                </wp:positionH>
                <wp:positionV relativeFrom="paragraph">
                  <wp:posOffset>132523</wp:posOffset>
                </wp:positionV>
                <wp:extent cx="1487451" cy="2039944"/>
                <wp:effectExtent l="0" t="0" r="17780" b="17780"/>
                <wp:wrapNone/>
                <wp:docPr id="636" name="Grupo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451" cy="2039944"/>
                          <a:chOff x="0" y="0"/>
                          <a:chExt cx="1487451" cy="2039944"/>
                        </a:xfrm>
                      </wpg:grpSpPr>
                      <wps:wsp>
                        <wps:cNvPr id="62" name="Elipse 62"/>
                        <wps:cNvSpPr/>
                        <wps:spPr>
                          <a:xfrm>
                            <a:off x="616689" y="167994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6C54F8" w14:textId="77777777" w:rsidR="00BF3DC6" w:rsidRPr="0020318E" w:rsidRDefault="00BF3DC6" w:rsidP="002031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0318E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ector reto 63"/>
                        <wps:cNvCnPr/>
                        <wps:spPr>
                          <a:xfrm>
                            <a:off x="0" y="0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Conector reto 387"/>
                        <wps:cNvCnPr/>
                        <wps:spPr>
                          <a:xfrm flipH="1" flipV="1">
                            <a:off x="0" y="723014"/>
                            <a:ext cx="786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Conector reto 622"/>
                        <wps:cNvCnPr/>
                        <wps:spPr>
                          <a:xfrm>
                            <a:off x="786810" y="723014"/>
                            <a:ext cx="0" cy="329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Retângulo 623"/>
                        <wps:cNvSpPr/>
                        <wps:spPr>
                          <a:xfrm>
                            <a:off x="106326" y="104199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D0737" w14:textId="3BDE3813" w:rsidR="00BF3DC6" w:rsidRPr="00426281" w:rsidRDefault="00BF3DC6" w:rsidP="001651E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ACC</w:t>
                              </w:r>
                            </w:p>
                            <w:p w14:paraId="522AC3A3" w14:textId="77777777" w:rsidR="00BF3DC6" w:rsidRPr="00426281" w:rsidRDefault="00BF3DC6" w:rsidP="001651E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Conector reto 624"/>
                        <wps:cNvCnPr/>
                        <wps:spPr>
                          <a:xfrm>
                            <a:off x="786810" y="1350335"/>
                            <a:ext cx="0" cy="329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A6B37" id="Grupo 636" o:spid="_x0000_s1090" style="position:absolute;margin-left:253.65pt;margin-top:10.45pt;width:117.1pt;height:160.65pt;z-index:252134400" coordsize="14874,20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">
                <v:oval id="Elipse 62" o:spid="_x0000_s1091" style="position:absolute;left:6166;top:16799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9O8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707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366C54F8" w14:textId="77777777" w:rsidR="00BF3DC6" w:rsidRPr="0020318E" w:rsidRDefault="00BF3DC6" w:rsidP="002031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0318E">
                          <w:rPr>
                            <w:color w:val="FFFFFF" w:themeColor="background1"/>
                          </w:rPr>
                          <w:t>A</w:t>
                        </w:r>
                      </w:p>
                    </w:txbxContent>
                  </v:textbox>
                </v:oval>
                <v:line id="Conector reto 63" o:spid="_x0000_s1092" style="position:absolute;visibility:visible;mso-wrap-style:square" from="0,0" to="0,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<v:stroke joinstyle="miter"/>
                </v:line>
                <v:line id="Conector reto 387" o:spid="_x0000_s1093" style="position:absolute;flip:x y;visibility:visible;mso-wrap-style:square" from="0,7230" to="7864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83OcYAAADcAAAADwAAAGRycy9kb3ducmV2LnhtbESPzWrDMBCE74W8g9hAL6WRkhDXuFFC&#10;KQSaQw756X2xtraptXIkJXb79FGhkOMwM98wy/VgW3ElHxrHGqYTBYK4dKbhSsPpuHnOQYSIbLB1&#10;TBp+KMB6NXpYYmFcz3u6HmIlEoRDgRrqGLtCylDWZDFMXEecvC/nLcYkfSWNxz7BbStnSmXSYsNp&#10;ocaO3msqvw8Xq2FLv4vm6XO6yyvVu01+PvtMZVo/joe3VxCRhngP/7c/jIZ5/gJ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fNznGAAAA3AAAAA8AAAAAAAAA&#10;AAAAAAAAoQIAAGRycy9kb3ducmV2LnhtbFBLBQYAAAAABAAEAPkAAACUAwAAAAA=&#10;" strokecolor="#5b9bd5 [3204]" strokeweight=".5pt">
                  <v:stroke joinstyle="miter"/>
                </v:line>
                <v:line id="Conector reto 622" o:spid="_x0000_s1094" style="position:absolute;visibility:visible;mso-wrap-style:square" from="7868,7230" to="7868,10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nGmc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ixN4X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mcaZxAAAANwAAAAPAAAAAAAAAAAA&#10;AAAAAKECAABkcnMvZG93bnJldi54bWxQSwUGAAAAAAQABAD5AAAAkgMAAAAA&#10;" strokecolor="#5b9bd5 [3204]" strokeweight=".5pt">
                  <v:stroke joinstyle="miter"/>
                </v:line>
                <v:rect id="Retângulo 623" o:spid="_x0000_s1095" style="position:absolute;left:1063;top:10419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Qcb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0PIH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g1BxvwAAANwAAAAPAAAAAAAAAAAAAAAAAJgCAABkcnMvZG93bnJl&#10;di54bWxQSwUGAAAAAAQABAD1AAAAhAMAAAAA&#10;" fillcolor="#5b9bd5 [3204]" strokecolor="#1f4d78 [1604]" strokeweight="1pt">
                  <v:textbox>
                    <w:txbxContent>
                      <w:p w14:paraId="7B9D0737" w14:textId="3BDE3813" w:rsidR="00BF3DC6" w:rsidRPr="00426281" w:rsidRDefault="00BF3DC6" w:rsidP="001651E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ACC</w:t>
                        </w:r>
                      </w:p>
                      <w:p w14:paraId="522AC3A3" w14:textId="77777777" w:rsidR="00BF3DC6" w:rsidRPr="00426281" w:rsidRDefault="00BF3DC6" w:rsidP="001651E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624" o:spid="_x0000_s1096" style="position:absolute;visibility:visible;mso-wrap-style:square" from="7868,13503" to="7868,16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7ds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eni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7d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25184" behindDoc="1" locked="0" layoutInCell="1" allowOverlap="1" wp14:anchorId="337D237F" wp14:editId="060641E7">
                <wp:simplePos x="0" y="0"/>
                <wp:positionH relativeFrom="margin">
                  <wp:posOffset>1774190</wp:posOffset>
                </wp:positionH>
                <wp:positionV relativeFrom="paragraph">
                  <wp:posOffset>162087</wp:posOffset>
                </wp:positionV>
                <wp:extent cx="457200" cy="297180"/>
                <wp:effectExtent l="0" t="0" r="0" b="7620"/>
                <wp:wrapNone/>
                <wp:docPr id="620" name="Caixa de text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3D5AEA" w14:textId="167F0A68" w:rsidR="00BF3DC6" w:rsidRPr="008C1C86" w:rsidRDefault="00BF3DC6" w:rsidP="00CC488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237F" id="Caixa de texto 620" o:spid="_x0000_s1097" type="#_x0000_t202" style="position:absolute;margin-left:139.7pt;margin-top:12.75pt;width:36pt;height:23.4pt;z-index:-25119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" filled="f" stroked="f">
                <v:textbox>
                  <w:txbxContent>
                    <w:p w14:paraId="033D5AEA" w14:textId="167F0A68" w:rsidR="00BF3DC6" w:rsidRPr="008C1C86" w:rsidRDefault="00BF3DC6" w:rsidP="00CC4884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39341EBE" wp14:editId="391B00FA">
                <wp:simplePos x="0" y="0"/>
                <wp:positionH relativeFrom="column">
                  <wp:posOffset>446272</wp:posOffset>
                </wp:positionH>
                <wp:positionV relativeFrom="paragraph">
                  <wp:posOffset>175570</wp:posOffset>
                </wp:positionV>
                <wp:extent cx="2348688" cy="2972907"/>
                <wp:effectExtent l="38100" t="0" r="13970" b="18415"/>
                <wp:wrapNone/>
                <wp:docPr id="635" name="Grupo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688" cy="2972907"/>
                          <a:chOff x="0" y="0"/>
                          <a:chExt cx="2348688" cy="2972907"/>
                        </a:xfrm>
                      </wpg:grpSpPr>
                      <wps:wsp>
                        <wps:cNvPr id="384" name="Conector reto 384"/>
                        <wps:cNvCnPr/>
                        <wps:spPr>
                          <a:xfrm>
                            <a:off x="1648047" y="0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Retângulo 385"/>
                        <wps:cNvSpPr/>
                        <wps:spPr>
                          <a:xfrm>
                            <a:off x="967563" y="648586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55172" w14:textId="77777777" w:rsidR="00BF3DC6" w:rsidRPr="00426281" w:rsidRDefault="00BF3DC6" w:rsidP="002031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AC - MD</w:t>
                              </w:r>
                            </w:p>
                            <w:p w14:paraId="01B23478" w14:textId="77777777" w:rsidR="00BF3DC6" w:rsidRPr="00426281" w:rsidRDefault="00BF3DC6" w:rsidP="002031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0" name="Grupo 520"/>
                        <wpg:cNvGrpSpPr/>
                        <wpg:grpSpPr>
                          <a:xfrm>
                            <a:off x="0" y="925032"/>
                            <a:ext cx="2343150" cy="2047875"/>
                            <a:chOff x="0" y="0"/>
                            <a:chExt cx="2343150" cy="2047875"/>
                          </a:xfrm>
                        </wpg:grpSpPr>
                        <wps:wsp>
                          <wps:cNvPr id="386" name="Conector reto 386"/>
                          <wps:cNvCnPr/>
                          <wps:spPr>
                            <a:xfrm>
                              <a:off x="1647825" y="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0" name="Grupo 510"/>
                          <wpg:cNvGrpSpPr/>
                          <wpg:grpSpPr>
                            <a:xfrm>
                              <a:off x="0" y="238125"/>
                              <a:ext cx="2343150" cy="1809750"/>
                              <a:chOff x="0" y="0"/>
                              <a:chExt cx="2343150" cy="1809750"/>
                            </a:xfrm>
                          </wpg:grpSpPr>
                          <wps:wsp>
                            <wps:cNvPr id="478" name="Retângulo 478"/>
                            <wps:cNvSpPr/>
                            <wps:spPr>
                              <a:xfrm>
                                <a:off x="962025" y="0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30A395" w14:textId="77777777" w:rsidR="00BF3DC6" w:rsidRPr="00426281" w:rsidRDefault="00BF3DC6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M[SP] &lt;- RFLAGS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" name="Retângulo 479"/>
                            <wps:cNvSpPr/>
                            <wps:spPr>
                              <a:xfrm>
                                <a:off x="962025" y="523875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B39FC" w14:textId="77777777" w:rsidR="00BF3DC6" w:rsidRPr="00426281" w:rsidRDefault="00BF3DC6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SP &lt;- SP - 1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" name="Retângulo 480"/>
                            <wps:cNvSpPr/>
                            <wps:spPr>
                              <a:xfrm>
                                <a:off x="962025" y="1019175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EC346D" w14:textId="77777777" w:rsidR="00BF3DC6" w:rsidRPr="00426281" w:rsidRDefault="00BF3DC6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M[SP] &lt;- AC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Retângulo 481"/>
                            <wps:cNvSpPr/>
                            <wps:spPr>
                              <a:xfrm>
                                <a:off x="962025" y="1514475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E0E8FD" w14:textId="77777777" w:rsidR="00BF3DC6" w:rsidRPr="00426281" w:rsidRDefault="00BF3DC6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SP &lt;- SP - 1</w:t>
                                  </w:r>
                                </w:p>
                                <w:p w14:paraId="77571856" w14:textId="77777777" w:rsidR="00BF3DC6" w:rsidRPr="00426281" w:rsidRDefault="00BF3DC6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" name="Chave esquerda 509"/>
                            <wps:cNvSpPr/>
                            <wps:spPr>
                              <a:xfrm>
                                <a:off x="0" y="0"/>
                                <a:ext cx="904875" cy="18097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6" name="Conector reto 516"/>
                          <wps:cNvCnPr/>
                          <wps:spPr>
                            <a:xfrm>
                              <a:off x="1647825" y="53340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7" name="Conector reto 517"/>
                          <wps:cNvCnPr/>
                          <wps:spPr>
                            <a:xfrm>
                              <a:off x="1657350" y="10477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Conector reto 518"/>
                          <wps:cNvCnPr/>
                          <wps:spPr>
                            <a:xfrm>
                              <a:off x="1657350" y="15430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341EBE" id="Grupo 635" o:spid="_x0000_s1098" style="position:absolute;margin-left:35.15pt;margin-top:13.8pt;width:184.95pt;height:234.1pt;z-index:252045312;mso-width-relative:margin" coordsize="23486,2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">
                <v:line id="Conector reto 384" o:spid="_x0000_s1099" style="position:absolute;visibility:visible;mso-wrap-style:square" from="16480,0" to="16480,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QHyMUAAADcAAAADwAAAGRycy9kb3ducmV2LnhtbESPT2vCQBTE7wW/w/KE3urGWjREV5GC&#10;0pNQ/xy8PbLPbDT7NmbXJH77bqHQ4zAzv2EWq95WoqXGl44VjEcJCOLc6ZILBcfD5i0F4QOyxsox&#10;KXiSh9Vy8LLATLuOv6ndh0JECPsMFZgQ6kxKnxuy6EeuJo7exTUWQ5RNIXWDXYTbSr4nyVRaLDku&#10;GKzp01B+2z+sgjvmG7Ln07ZNOtNOppd6N7uelXod9us5iEB9+A//tb+0gkn6Ab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QHyMUAAADcAAAADwAAAAAAAAAA&#10;AAAAAAChAgAAZHJzL2Rvd25yZXYueG1sUEsFBgAAAAAEAAQA+QAAAJMDAAAAAA==&#10;" strokecolor="#5b9bd5 [3204]" strokeweight=".5pt">
                  <v:stroke joinstyle="miter"/>
                </v:line>
                <v:rect id="Retângulo 385" o:spid="_x0000_s1100" style="position:absolute;left:9675;top:6485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6RIM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pEgwgAAANwAAAAPAAAAAAAAAAAAAAAAAJgCAABkcnMvZG93&#10;bnJldi54bWxQSwUGAAAAAAQABAD1AAAAhwMAAAAA&#10;" fillcolor="#5b9bd5 [3204]" strokecolor="#1f4d78 [1604]" strokeweight="1pt">
                  <v:textbox>
                    <w:txbxContent>
                      <w:p w14:paraId="1B255172" w14:textId="77777777" w:rsidR="00BF3DC6" w:rsidRPr="00426281" w:rsidRDefault="00BF3DC6" w:rsidP="002031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AC - MD</w:t>
                        </w:r>
                      </w:p>
                      <w:p w14:paraId="01B23478" w14:textId="77777777" w:rsidR="00BF3DC6" w:rsidRPr="00426281" w:rsidRDefault="00BF3DC6" w:rsidP="002031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group id="Grupo 520" o:spid="_x0000_s1101" style="position:absolute;top:9250;width:23431;height:20479" coordsize="23431,20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line id="Conector reto 386" o:spid="_x0000_s1102" style="position:absolute;visibility:visible;mso-wrap-style:square" from="16478,0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8JMQAAADcAAAADwAAAGRycy9kb3ducmV2LnhtbESPQWvCQBSE74X+h+UVvNVNFVKJbkIp&#10;KJ6EWj14e2Sf2Wj2bZpdk/TfdwuCx2FmvmFWxWgb0VPna8cK3qYJCOLS6ZorBYfv9esChA/IGhvH&#10;pOCXPBT589MKM+0G/qJ+HyoRIewzVGBCaDMpfWnIop+6ljh6Z9dZDFF2ldQdDhFuGzlLklRarDku&#10;GGzp01B53d+sgh8s12RPx02fDKafp+d29345KTV5GT+WIAKN4RG+t7dawXyRwv+ZeAR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qjwkxAAAANwAAAAPAAAAAAAAAAAA&#10;AAAAAKECAABkcnMvZG93bnJldi54bWxQSwUGAAAAAAQABAD5AAAAkgMAAAAA&#10;" strokecolor="#5b9bd5 [3204]" strokeweight=".5pt">
                    <v:stroke joinstyle="miter"/>
                  </v:line>
                  <v:group id="Grupo 510" o:spid="_x0000_s1103" style="position:absolute;top:2381;width:23431;height:18097" coordsize="23431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tângulo 478" o:spid="_x0000_s1104" style="position:absolute;left:9620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CD/L4A&#10;AADcAAAADwAAAGRycy9kb3ducmV2LnhtbERPzYrCMBC+L/gOYQRva6qILtUoIggi7EHdBxiasak2&#10;k9JE2779zmFhjx/f/2bX+1q9qY1VYAOzaQaKuAi24tLAz+34+QUqJmSLdWAyMFCE3Xb0scHcho4v&#10;9L6mUkkIxxwNuJSaXOtYOPIYp6EhFu4eWo9JYFtq22In4b7W8yxbao8VS4PDhg6Oiuf15aUE6TLM&#10;Vt3h+e36c0X18KDXYMxk3O/XoBL16V/85z5ZA4uVrJU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9Qg/y+AAAA3A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3730A395" w14:textId="77777777" w:rsidR="00BF3DC6" w:rsidRPr="00426281" w:rsidRDefault="00BF3DC6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v:textbox>
                    </v:rect>
                    <v:rect id="Retângulo 479" o:spid="_x0000_s1105" style="position:absolute;left:9620;top:5238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mZ8IA&#10;AADcAAAADwAAAGRycy9kb3ducmV2LnhtbESP24rCMBRF3wX/IZyBedNUES/VVEQQZMAHLx9waI5N&#10;p81JaaJt/34yMDCPm31Z7N2+t7V4U+tLxwpm0wQEce50yYWCx/00WYPwAVlj7ZgUDORhn41HO0y1&#10;6/hK71soRBxhn6ICE0KTSulzQxb91DXE0Xu61mKIsi2kbrGL47aW8yRZSoslR4LBho6G8ur2shGC&#10;dB1mq+5YXUz/VVI9fNNrUOrzoz9sQQTqw3/4r33WCharD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CZn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094B39FC" w14:textId="77777777" w:rsidR="00BF3DC6" w:rsidRPr="00426281" w:rsidRDefault="00BF3DC6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v:textbox>
                    </v:rect>
                    <v:rect id="Retângulo 480" o:spid="_x0000_s1106" style="position:absolute;left:9620;top:10191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P/3b4A&#10;AADcAAAADwAAAGRycy9kb3ducmV2LnhtbERPzYrCMBC+C75DGMGbpi7iSjWKCMIi7EF3H2BoZptq&#10;MylNtO3bO4cFjx/f/3bf+1o9qY1VYAOLeQaKuAi24tLA789ptgYVE7LFOjAZGCjCfjcebTG3oeML&#10;Pa+pVBLCMUcDLqUm1zoWjjzGeWiIhfsLrccksC21bbGTcF/rjyxbaY8VS4PDho6Oivv14aUE6TIs&#10;Prvj/dv154rq4UaPwZjppD9sQCXq01v87/6yBpZrmS9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z/92+AAAA3A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58EC346D" w14:textId="77777777" w:rsidR="00BF3DC6" w:rsidRPr="00426281" w:rsidRDefault="00BF3DC6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v:textbox>
                    </v:rect>
                    <v:rect id="Retângulo 481" o:spid="_x0000_s1107" style="position:absolute;left:9620;top:15144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9aRsIA&#10;AADcAAAADwAAAGRycy9kb3ducmV2LnhtbESP32rCMBTG7we+QziCd2taka1Uo0hBGINd6HyAQ3Ns&#10;qs1JaVLbvv0yGOzy4/vz49sdJtuKJ/W+cawgS1IQxJXTDdcKrt+n1xyED8gaW8ekYCYPh/3iZYeF&#10;diOf6XkJtYgj7AtUYELoCil9ZciiT1xHHL2b6y2GKPta6h7HOG5buU7TN2mx4Ugw2FFpqHpcBhsh&#10;SOc5ex/Lx5eZPhtq5zsNs1Kr5XTcggg0hf/wX/tDK9jkGfyei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v1pG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48E0E8FD" w14:textId="77777777" w:rsidR="00BF3DC6" w:rsidRPr="00426281" w:rsidRDefault="00BF3DC6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14:paraId="77571856" w14:textId="77777777" w:rsidR="00BF3DC6" w:rsidRPr="00426281" w:rsidRDefault="00BF3DC6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 id="Chave esquerda 509" o:spid="_x0000_s1108" type="#_x0000_t87" style="position:absolute;width:9048;height:1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LkMIA&#10;AADcAAAADwAAAGRycy9kb3ducmV2LnhtbESPT4vCMBTE78J+h/AWvGnqorJW0+Ifql5XBa/P5tkW&#10;m5fSZLV+e7Ow4HGYmd8wi7QztbhT6yrLCkbDCARxbnXFhYLTMRt8g3AeWWNtmRQ8yUGafPQWGGv7&#10;4B+6H3whAoRdjApK75tYSpeXZNANbUMcvKttDfog20LqFh8Bbmr5FUVTabDisFBiQ+uS8tvh1wTK&#10;2TxXqwtlm+V2zdllt2/GOFaq/9kt5yA8df4d/m/vtYJJNIO/M+EI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MuQwgAAANwAAAAPAAAAAAAAAAAAAAAAAJgCAABkcnMvZG93&#10;bnJldi54bWxQSwUGAAAAAAQABAD1AAAAhwMAAAAA&#10;" adj="900" strokecolor="#5b9bd5 [3204]" strokeweight=".5pt">
                      <v:stroke joinstyle="miter"/>
                    </v:shape>
                  </v:group>
                  <v:line id="Conector reto 516" o:spid="_x0000_s1109" style="position:absolute;visibility:visible;mso-wrap-style:square" from="16478,5334" to="1647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rW8UAAADcAAAADwAAAGRycy9kb3ducmV2LnhtbESPQWvCQBSE70L/w/IK3upGi2lJs0op&#10;WDwJanvw9si+ZNNm36bZNYn/3hUKHoeZ+YbJ16NtRE+drx0rmM8SEMSF0zVXCr6Om6dXED4ga2wc&#10;k4ILeVivHiY5ZtoNvKf+ECoRIewzVGBCaDMpfWHIop+5ljh6pesshii7SuoOhwi3jVwkSSot1hwX&#10;DLb0Yaj4PZytgj8sNmRP3599Mpj+OS3b3cvPSanp4/j+BiLQGO7h//ZWK1jOU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trW8UAAADcAAAADwAAAAAAAAAA&#10;AAAAAAChAgAAZHJzL2Rvd25yZXYueG1sUEsFBgAAAAAEAAQA+QAAAJMDAAAAAA==&#10;" strokecolor="#5b9bd5 [3204]" strokeweight=".5pt">
                    <v:stroke joinstyle="miter"/>
                  </v:line>
                  <v:line id="Conector reto 517" o:spid="_x0000_s1110" style="position:absolute;visibility:visible;mso-wrap-style:square" from="16573,10477" to="16573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OwMUAAADcAAAADwAAAGRycy9kb3ducmV2LnhtbESPQWvCQBSE7wX/w/KE3nRjpSoxq0hB&#10;6UmorQdvj+xLNpp9m2a3Sfz33YLQ4zAz3zDZdrC16Kj1lWMFs2kCgjh3uuJSwdfnfrIC4QOyxtox&#10;KbiTh+1m9JRhql3PH9SdQikihH2KCkwITSqlzw1Z9FPXEEevcK3FEGVbSt1iH+G2li9JspAWK44L&#10;Bht6M5TfTj9WwTfme7KX86FLetPNF0VzXF4vSj2Ph90aRKAh/Icf7Xet4HW2hL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fOwMUAAADcAAAADwAAAAAAAAAA&#10;AAAAAAChAgAAZHJzL2Rvd25yZXYueG1sUEsFBgAAAAAEAAQA+QAAAJMDAAAAAA==&#10;" strokecolor="#5b9bd5 [3204]" strokeweight=".5pt">
                    <v:stroke joinstyle="miter"/>
                  </v:line>
                  <v:line id="Conector reto 518" o:spid="_x0000_s1111" style="position:absolute;visibility:visible;mso-wrap-style:square" from="16573,15430" to="16573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assEAAADcAAAADwAAAGRycy9kb3ducmV2LnhtbERPy4rCMBTdD/gP4QruxlRFHTpGEUFx&#10;JfhauLs016YzzU1tYlv/3iwGZnk478Wqs6VoqPaFYwWjYQKCOHO64FzB5bz9/ALhA7LG0jEpeJGH&#10;1bL3scBUu5aP1JxCLmII+xQVmBCqVEqfGbLoh64ijtzd1RZDhHUudY1tDLelHCfJTFosODYYrGhj&#10;KPs9Pa2CB2Zbsrfrrkla00xm9+ow/7kpNeh3628QgbrwL/5z77WC6Si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OFqywQAAANw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38CEB06E" w14:textId="2C5B9590" w:rsidR="008C1C86" w:rsidRDefault="008C1C86" w:rsidP="0045075D">
      <w:pPr>
        <w:rPr>
          <w:lang w:eastAsia="ja-JP"/>
        </w:rPr>
      </w:pPr>
    </w:p>
    <w:p w14:paraId="6C5331B8" w14:textId="32B035B1" w:rsidR="008C1C86" w:rsidRDefault="008C1C86" w:rsidP="0045075D">
      <w:pPr>
        <w:rPr>
          <w:lang w:eastAsia="ja-JP"/>
        </w:rPr>
      </w:pPr>
    </w:p>
    <w:p w14:paraId="47C83FBD" w14:textId="4A9C0F88" w:rsidR="002C426E" w:rsidRDefault="002C426E" w:rsidP="0045075D">
      <w:pPr>
        <w:rPr>
          <w:lang w:eastAsia="ja-JP"/>
        </w:rPr>
      </w:pPr>
    </w:p>
    <w:p w14:paraId="72E2F629" w14:textId="0DE80EA0" w:rsidR="008C1C86" w:rsidRDefault="008C1C86" w:rsidP="0045075D">
      <w:pPr>
        <w:rPr>
          <w:lang w:eastAsia="ja-JP"/>
        </w:rPr>
      </w:pPr>
    </w:p>
    <w:p w14:paraId="080A7DDB" w14:textId="0DCA756A" w:rsidR="008C1C86" w:rsidRDefault="00DC0D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4BF03BE4" wp14:editId="5C014A4A">
                <wp:simplePos x="0" y="0"/>
                <wp:positionH relativeFrom="margin">
                  <wp:posOffset>-587538</wp:posOffset>
                </wp:positionH>
                <wp:positionV relativeFrom="paragraph">
                  <wp:posOffset>231184</wp:posOffset>
                </wp:positionV>
                <wp:extent cx="1428750" cy="628650"/>
                <wp:effectExtent l="0" t="0" r="0" b="0"/>
                <wp:wrapNone/>
                <wp:docPr id="557" name="Caixa de text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E55759" w14:textId="77777777" w:rsidR="00BF3DC6" w:rsidRPr="008C1C86" w:rsidRDefault="00BF3DC6" w:rsidP="008C1C8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</w:t>
                            </w:r>
                          </w:p>
                          <w:p w14:paraId="6154B01F" w14:textId="77777777" w:rsidR="00BF3DC6" w:rsidRPr="008C1C86" w:rsidRDefault="00BF3DC6" w:rsidP="008C1C8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3BE4" id="Caixa de texto 557" o:spid="_x0000_s1112" type="#_x0000_t202" style="position:absolute;margin-left:-46.25pt;margin-top:18.2pt;width:112.5pt;height:49.5pt;z-index:-25126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" filled="f" stroked="f">
                <v:textbox>
                  <w:txbxContent>
                    <w:p w14:paraId="08E55759" w14:textId="77777777" w:rsidR="00BF3DC6" w:rsidRPr="008C1C86" w:rsidRDefault="00BF3DC6" w:rsidP="008C1C86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</w:t>
                      </w:r>
                    </w:p>
                    <w:p w14:paraId="6154B01F" w14:textId="77777777" w:rsidR="00BF3DC6" w:rsidRPr="008C1C86" w:rsidRDefault="00BF3DC6" w:rsidP="008C1C86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AF0E2" w14:textId="5719EE3A" w:rsidR="008C1C86" w:rsidRDefault="008C1C86" w:rsidP="0045075D">
      <w:pPr>
        <w:rPr>
          <w:lang w:eastAsia="ja-JP"/>
        </w:rPr>
      </w:pPr>
    </w:p>
    <w:p w14:paraId="0E47DC08" w14:textId="11FC1732" w:rsidR="008C1C86" w:rsidRDefault="008C1C86" w:rsidP="0045075D">
      <w:pPr>
        <w:rPr>
          <w:lang w:eastAsia="ja-JP"/>
        </w:rPr>
      </w:pPr>
    </w:p>
    <w:p w14:paraId="75D0CEC8" w14:textId="42DBA0EA" w:rsidR="008C1C86" w:rsidRDefault="008C1C86" w:rsidP="0045075D">
      <w:pPr>
        <w:rPr>
          <w:lang w:eastAsia="ja-JP"/>
        </w:rPr>
      </w:pPr>
    </w:p>
    <w:p w14:paraId="6699D17B" w14:textId="72975444" w:rsidR="008C1C86" w:rsidRDefault="00FD1C1E" w:rsidP="0045075D">
      <w:pPr>
        <w:rPr>
          <w:lang w:eastAsia="ja-JP"/>
        </w:rPr>
      </w:pPr>
      <w:r w:rsidRPr="00FD1C1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8E26C40" wp14:editId="388BE00F">
                <wp:simplePos x="0" y="0"/>
                <wp:positionH relativeFrom="column">
                  <wp:posOffset>2104390</wp:posOffset>
                </wp:positionH>
                <wp:positionV relativeFrom="paragraph">
                  <wp:posOffset>33655</wp:posOffset>
                </wp:positionV>
                <wp:extent cx="0" cy="359410"/>
                <wp:effectExtent l="0" t="0" r="0" b="0"/>
                <wp:wrapNone/>
                <wp:docPr id="641" name="Conector ret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C925F" id="Conector reto 641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2.65pt" to="165.7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FD1C1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B6F6056" wp14:editId="691F7DDB">
                <wp:simplePos x="0" y="0"/>
                <wp:positionH relativeFrom="column">
                  <wp:posOffset>1413599</wp:posOffset>
                </wp:positionH>
                <wp:positionV relativeFrom="paragraph">
                  <wp:posOffset>288497</wp:posOffset>
                </wp:positionV>
                <wp:extent cx="1390380" cy="552450"/>
                <wp:effectExtent l="0" t="0" r="0" b="0"/>
                <wp:wrapNone/>
                <wp:docPr id="642" name="Elips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38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C21C2" w14:textId="77777777" w:rsidR="00BF3DC6" w:rsidRPr="00426281" w:rsidRDefault="00BF3DC6" w:rsidP="00FD1C1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F6056" id="Elipse 642" o:spid="_x0000_s1113" style="position:absolute;margin-left:111.3pt;margin-top:22.7pt;width:109.5pt;height:43.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266C21C2" w14:textId="77777777" w:rsidR="00BF3DC6" w:rsidRPr="00426281" w:rsidRDefault="00BF3DC6" w:rsidP="00FD1C1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4</w:t>
                      </w:r>
                    </w:p>
                  </w:txbxContent>
                </v:textbox>
              </v:oval>
            </w:pict>
          </mc:Fallback>
        </mc:AlternateContent>
      </w:r>
    </w:p>
    <w:p w14:paraId="1CB12774" w14:textId="7C5216BB" w:rsidR="008C1C86" w:rsidRDefault="008C1C86" w:rsidP="0045075D">
      <w:pPr>
        <w:rPr>
          <w:lang w:eastAsia="ja-JP"/>
        </w:rPr>
      </w:pPr>
    </w:p>
    <w:p w14:paraId="2CE85DBF" w14:textId="4FDBCBC7" w:rsidR="008C1C86" w:rsidRDefault="008C1C86" w:rsidP="0045075D">
      <w:pPr>
        <w:rPr>
          <w:lang w:eastAsia="ja-JP"/>
        </w:rPr>
      </w:pPr>
    </w:p>
    <w:p w14:paraId="69614572" w14:textId="646F46BA" w:rsidR="008C1C86" w:rsidRDefault="008C1C86" w:rsidP="0045075D">
      <w:pPr>
        <w:rPr>
          <w:lang w:eastAsia="ja-JP"/>
        </w:rPr>
      </w:pPr>
    </w:p>
    <w:p w14:paraId="53B2172E" w14:textId="6BA1B923" w:rsidR="008C1C86" w:rsidRDefault="008C1C86" w:rsidP="0045075D">
      <w:pPr>
        <w:rPr>
          <w:lang w:eastAsia="ja-JP"/>
        </w:rPr>
      </w:pPr>
    </w:p>
    <w:p w14:paraId="1C6A0F46" w14:textId="6A7EB2F5" w:rsidR="008C1C86" w:rsidRDefault="008C1C86" w:rsidP="0045075D">
      <w:pPr>
        <w:rPr>
          <w:lang w:eastAsia="ja-JP"/>
        </w:rPr>
      </w:pPr>
    </w:p>
    <w:p w14:paraId="2BD8BF2E" w14:textId="2793326E" w:rsidR="008C1C86" w:rsidRDefault="008C1C86" w:rsidP="0045075D">
      <w:pPr>
        <w:rPr>
          <w:lang w:eastAsia="ja-JP"/>
        </w:rPr>
      </w:pPr>
    </w:p>
    <w:p w14:paraId="352B1DE1" w14:textId="28A511F5" w:rsidR="008C1C86" w:rsidRDefault="008C1C86" w:rsidP="0045075D">
      <w:pPr>
        <w:rPr>
          <w:lang w:eastAsia="ja-JP"/>
        </w:rPr>
      </w:pPr>
    </w:p>
    <w:p w14:paraId="5226163B" w14:textId="46E207C5" w:rsidR="008C1C86" w:rsidRDefault="009B195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162048" behindDoc="0" locked="0" layoutInCell="1" allowOverlap="1" wp14:anchorId="6850D9D8" wp14:editId="782C35AA">
                <wp:simplePos x="0" y="0"/>
                <wp:positionH relativeFrom="column">
                  <wp:posOffset>1394933</wp:posOffset>
                </wp:positionH>
                <wp:positionV relativeFrom="paragraph">
                  <wp:posOffset>62865</wp:posOffset>
                </wp:positionV>
                <wp:extent cx="2957520" cy="6739964"/>
                <wp:effectExtent l="38100" t="0" r="14605" b="22860"/>
                <wp:wrapNone/>
                <wp:docPr id="648" name="Grupo 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7520" cy="6739964"/>
                          <a:chOff x="0" y="0"/>
                          <a:chExt cx="2957520" cy="6739964"/>
                        </a:xfrm>
                      </wpg:grpSpPr>
                      <wpg:grpSp>
                        <wpg:cNvPr id="633" name="Grupo 633"/>
                        <wpg:cNvGrpSpPr/>
                        <wpg:grpSpPr>
                          <a:xfrm>
                            <a:off x="0" y="552893"/>
                            <a:ext cx="2348230" cy="2847340"/>
                            <a:chOff x="0" y="0"/>
                            <a:chExt cx="2348688" cy="2847429"/>
                          </a:xfrm>
                        </wpg:grpSpPr>
                        <wps:wsp>
                          <wps:cNvPr id="515" name="Retângulo 515"/>
                          <wps:cNvSpPr/>
                          <wps:spPr>
                            <a:xfrm>
                              <a:off x="967563" y="233917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45B655" w14:textId="34E4B978" w:rsidR="00BF3DC6" w:rsidRPr="00426281" w:rsidRDefault="00BF3DC6" w:rsidP="008C1C8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AC &lt;- ACC</w:t>
                                </w:r>
                              </w:p>
                              <w:p w14:paraId="2B70BB3D" w14:textId="77777777" w:rsidR="00BF3DC6" w:rsidRPr="00426281" w:rsidRDefault="00BF3DC6" w:rsidP="008C1C8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" name="Conector reto 519"/>
                          <wps:cNvCnPr/>
                          <wps:spPr>
                            <a:xfrm>
                              <a:off x="1658679" y="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5" name="Conector reto 555"/>
                          <wps:cNvCnPr/>
                          <wps:spPr>
                            <a:xfrm>
                              <a:off x="1658679" y="2488019"/>
                              <a:ext cx="0" cy="359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1" name="Grupo 521"/>
                          <wpg:cNvGrpSpPr/>
                          <wpg:grpSpPr>
                            <a:xfrm>
                              <a:off x="0" y="531628"/>
                              <a:ext cx="2343150" cy="2047875"/>
                              <a:chOff x="0" y="0"/>
                              <a:chExt cx="2343150" cy="2047875"/>
                            </a:xfrm>
                          </wpg:grpSpPr>
                          <wps:wsp>
                            <wps:cNvPr id="522" name="Conector reto 522"/>
                            <wps:cNvCnPr/>
                            <wps:spPr>
                              <a:xfrm>
                                <a:off x="1647825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3" name="Grupo 523"/>
                            <wpg:cNvGrpSpPr/>
                            <wpg:grpSpPr>
                              <a:xfrm>
                                <a:off x="0" y="238125"/>
                                <a:ext cx="2343150" cy="1809750"/>
                                <a:chOff x="0" y="0"/>
                                <a:chExt cx="2343150" cy="1809750"/>
                              </a:xfrm>
                            </wpg:grpSpPr>
                            <wps:wsp>
                              <wps:cNvPr id="524" name="Retângulo 524"/>
                              <wps:cNvSpPr/>
                              <wps:spPr>
                                <a:xfrm>
                                  <a:off x="962025" y="0"/>
                                  <a:ext cx="138112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7EC71E" w14:textId="77777777" w:rsidR="00BF3DC6" w:rsidRPr="00426281" w:rsidRDefault="00BF3DC6" w:rsidP="008C1C86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pt-BR"/>
                                      </w:rPr>
                                      <w:t>M[SP] &lt;- RFLAGS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tângulo 525"/>
                              <wps:cNvSpPr/>
                              <wps:spPr>
                                <a:xfrm>
                                  <a:off x="962025" y="523875"/>
                                  <a:ext cx="138112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5D6DF4" w14:textId="77777777" w:rsidR="00BF3DC6" w:rsidRPr="00426281" w:rsidRDefault="00BF3DC6" w:rsidP="008C1C86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pt-BR"/>
                                      </w:rPr>
                                      <w:t>SP &lt;- SP - 1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2" name="Retângulo 532"/>
                              <wps:cNvSpPr/>
                              <wps:spPr>
                                <a:xfrm>
                                  <a:off x="962025" y="1019175"/>
                                  <a:ext cx="138112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42F918" w14:textId="77777777" w:rsidR="00BF3DC6" w:rsidRPr="00426281" w:rsidRDefault="00BF3DC6" w:rsidP="008C1C86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pt-BR"/>
                                      </w:rPr>
                                      <w:t>M[SP] &lt;- 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tângulo 540"/>
                              <wps:cNvSpPr/>
                              <wps:spPr>
                                <a:xfrm>
                                  <a:off x="962025" y="1514475"/>
                                  <a:ext cx="138112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97B472" w14:textId="77777777" w:rsidR="00BF3DC6" w:rsidRPr="00426281" w:rsidRDefault="00BF3DC6" w:rsidP="008C1C86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pt-BR"/>
                                      </w:rPr>
                                      <w:t>SP &lt;- SP - 1</w:t>
                                    </w:r>
                                  </w:p>
                                  <w:p w14:paraId="1CF27F77" w14:textId="77777777" w:rsidR="00BF3DC6" w:rsidRPr="00426281" w:rsidRDefault="00BF3DC6" w:rsidP="008C1C86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1" name="Chave esquerda 541"/>
                              <wps:cNvSpPr/>
                              <wps:spPr>
                                <a:xfrm>
                                  <a:off x="0" y="0"/>
                                  <a:ext cx="904875" cy="1809750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2" name="Conector reto 542"/>
                            <wps:cNvCnPr/>
                            <wps:spPr>
                              <a:xfrm>
                                <a:off x="1647825" y="53340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3" name="Conector reto 543"/>
                            <wps:cNvCnPr/>
                            <wps:spPr>
                              <a:xfrm>
                                <a:off x="1657350" y="104775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" name="Conector reto 408"/>
                            <wps:cNvCnPr/>
                            <wps:spPr>
                              <a:xfrm>
                                <a:off x="1657350" y="154305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08" name="Grupo 608"/>
                        <wpg:cNvGrpSpPr/>
                        <wpg:grpSpPr>
                          <a:xfrm>
                            <a:off x="435935" y="3274828"/>
                            <a:ext cx="2521585" cy="2910205"/>
                            <a:chOff x="19050" y="1176007"/>
                            <a:chExt cx="2522058" cy="2910218"/>
                          </a:xfrm>
                        </wpg:grpSpPr>
                        <wpg:grpSp>
                          <wpg:cNvPr id="563" name="Grupo 563"/>
                          <wpg:cNvGrpSpPr/>
                          <wpg:grpSpPr>
                            <a:xfrm>
                              <a:off x="496408" y="1176007"/>
                              <a:ext cx="2044700" cy="539750"/>
                              <a:chOff x="10633" y="499732"/>
                              <a:chExt cx="2044700" cy="539750"/>
                            </a:xfrm>
                          </wpg:grpSpPr>
                          <wps:wsp>
                            <wps:cNvPr id="558" name="Retângulo 558"/>
                            <wps:cNvSpPr/>
                            <wps:spPr>
                              <a:xfrm>
                                <a:off x="74133" y="658482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1B8A3" w14:textId="77777777" w:rsidR="00BF3DC6" w:rsidRPr="00426281" w:rsidRDefault="00BF3DC6" w:rsidP="0005459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AC &lt;- SHR(AC)</w:t>
                                  </w:r>
                                </w:p>
                                <w:p w14:paraId="0C351085" w14:textId="77777777" w:rsidR="00BF3DC6" w:rsidRPr="00426281" w:rsidRDefault="00BF3DC6" w:rsidP="0005459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" name="Retângulo 559"/>
                            <wps:cNvSpPr/>
                            <wps:spPr>
                              <a:xfrm>
                                <a:off x="10633" y="607682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786D8" w14:textId="77777777" w:rsidR="00BF3DC6" w:rsidRPr="00426281" w:rsidRDefault="00BF3DC6" w:rsidP="0005459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AC &lt;- SHR(AC)</w:t>
                                  </w:r>
                                </w:p>
                                <w:p w14:paraId="038D0615" w14:textId="77777777" w:rsidR="00BF3DC6" w:rsidRPr="00426281" w:rsidRDefault="00BF3DC6" w:rsidP="0005459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" name="Elipse 560"/>
                            <wps:cNvSpPr/>
                            <wps:spPr>
                              <a:xfrm>
                                <a:off x="1515583" y="499732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10F56A" w14:textId="77777777" w:rsidR="00BF3DC6" w:rsidRPr="0020318E" w:rsidRDefault="00BF3DC6" w:rsidP="0005459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X4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5" name="Conector reto 565"/>
                          <wps:cNvCnPr/>
                          <wps:spPr>
                            <a:xfrm>
                              <a:off x="1229833" y="1623682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4" name="Retângulo 564"/>
                          <wps:cNvSpPr/>
                          <wps:spPr>
                            <a:xfrm>
                              <a:off x="534508" y="1823707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C4FBA" w14:textId="072BF90A" w:rsidR="00BF3DC6" w:rsidRPr="00426281" w:rsidRDefault="00BF3DC6" w:rsidP="00B2666B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ACC &lt;- MD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Conector reto 566"/>
                          <wps:cNvCnPr/>
                          <wps:spPr>
                            <a:xfrm>
                              <a:off x="1229833" y="2118982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2" name="Grupo 572"/>
                          <wpg:cNvGrpSpPr/>
                          <wpg:grpSpPr>
                            <a:xfrm>
                              <a:off x="19050" y="2324100"/>
                              <a:ext cx="1901825" cy="1551305"/>
                              <a:chOff x="0" y="0"/>
                              <a:chExt cx="1901825" cy="1551305"/>
                            </a:xfrm>
                          </wpg:grpSpPr>
                          <wps:wsp>
                            <wps:cNvPr id="573" name="Retângulo 573"/>
                            <wps:cNvSpPr/>
                            <wps:spPr>
                              <a:xfrm>
                                <a:off x="520700" y="19050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B1E92" w14:textId="77777777" w:rsidR="00BF3DC6" w:rsidRPr="00426281" w:rsidRDefault="00BF3DC6" w:rsidP="00B2666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SP &lt;- SP + 1</w:t>
                                  </w:r>
                                </w:p>
                                <w:p w14:paraId="0D60B869" w14:textId="77777777" w:rsidR="00BF3DC6" w:rsidRPr="00426281" w:rsidRDefault="00BF3DC6" w:rsidP="00B2666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" name="Retângulo 574"/>
                            <wps:cNvSpPr/>
                            <wps:spPr>
                              <a:xfrm>
                                <a:off x="520700" y="419100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8BC12" w14:textId="77777777" w:rsidR="00BF3DC6" w:rsidRPr="00426281" w:rsidRDefault="00BF3DC6" w:rsidP="00B2666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AC</w:t>
                                  </w:r>
                                  <w:r w:rsidRPr="00426281"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 xml:space="preserve"> &lt;- M[</w:t>
                                  </w: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SP</w:t>
                                  </w:r>
                                  <w:r w:rsidRPr="00426281"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" name="Retângulo 575"/>
                            <wps:cNvSpPr/>
                            <wps:spPr>
                              <a:xfrm>
                                <a:off x="520700" y="825500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26A775" w14:textId="77777777" w:rsidR="00BF3DC6" w:rsidRPr="00426281" w:rsidRDefault="00BF3DC6" w:rsidP="00B2666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SP &lt;- SP + 1</w:t>
                                  </w:r>
                                </w:p>
                                <w:p w14:paraId="03F3094D" w14:textId="77777777" w:rsidR="00BF3DC6" w:rsidRPr="00426281" w:rsidRDefault="00BF3DC6" w:rsidP="00B2666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Retângulo 576"/>
                            <wps:cNvSpPr/>
                            <wps:spPr>
                              <a:xfrm>
                                <a:off x="514350" y="1231900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1A8DF" w14:textId="77777777" w:rsidR="00BF3DC6" w:rsidRPr="00426281" w:rsidRDefault="00BF3DC6" w:rsidP="00B2666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RFLAGS</w:t>
                                  </w:r>
                                  <w:r w:rsidRPr="00426281"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 xml:space="preserve"> &lt;- M[</w:t>
                                  </w: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SP</w:t>
                                  </w:r>
                                  <w:r w:rsidRPr="00426281"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Conector reto 577"/>
                            <wps:cNvCnPr/>
                            <wps:spPr>
                              <a:xfrm>
                                <a:off x="1219200" y="24765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8" name="Conector reto 578"/>
                            <wps:cNvCnPr/>
                            <wps:spPr>
                              <a:xfrm>
                                <a:off x="1219200" y="67310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9" name="Conector reto 579"/>
                            <wps:cNvCnPr/>
                            <wps:spPr>
                              <a:xfrm>
                                <a:off x="1212850" y="107315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0" name="Chave esquerda 580"/>
                            <wps:cNvSpPr/>
                            <wps:spPr>
                              <a:xfrm>
                                <a:off x="0" y="0"/>
                                <a:ext cx="518795" cy="1551305"/>
                              </a:xfrm>
                              <a:prstGeom prst="leftBrace">
                                <a:avLst>
                                  <a:gd name="adj1" fmla="val 8333"/>
                                  <a:gd name="adj2" fmla="val 4204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5" name="Conector reto 585"/>
                          <wps:cNvCnPr/>
                          <wps:spPr>
                            <a:xfrm>
                              <a:off x="1238250" y="3857625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0" name="Elipse 640"/>
                        <wps:cNvSpPr/>
                        <wps:spPr>
                          <a:xfrm>
                            <a:off x="956930" y="0"/>
                            <a:ext cx="1390015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83FE7" w14:textId="77777777" w:rsidR="00BF3DC6" w:rsidRPr="00426281" w:rsidRDefault="00BF3DC6" w:rsidP="00FD1C1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Elipse 644"/>
                        <wps:cNvSpPr/>
                        <wps:spPr>
                          <a:xfrm>
                            <a:off x="967563" y="6188149"/>
                            <a:ext cx="1390015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A481C2" w14:textId="77777777" w:rsidR="00BF3DC6" w:rsidRPr="00426281" w:rsidRDefault="00BF3DC6" w:rsidP="00BF544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0D9D8" id="Grupo 648" o:spid="_x0000_s1114" style="position:absolute;margin-left:109.85pt;margin-top:4.95pt;width:232.9pt;height:530.7pt;z-index:252162048" coordsize="29575,6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">
                <v:group id="Grupo 633" o:spid="_x0000_s1115" style="position:absolute;top:5528;width:23482;height:28474" coordsize="23486,28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<v:rect id="Retângulo 515" o:spid="_x0000_s1116" style="position:absolute;left:9675;top:2339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/GX8IA&#10;AADcAAAADwAAAGRycy9kb3ducmV2LnhtbESP3WrCQBCF7wu+wzKCd3WTgq1E1yABoQi90PoAQ3bM&#10;RrOzIbv5e/tuodDLw/n5OPt8so0YqPO1YwXpOgFBXDpdc6Xg9n163YLwAVlj45gUzOQhPyxe9php&#10;N/KFhmuoRBxhn6ECE0KbSelLQxb92rXE0bu7zmKIsquk7nCM47aRb0nyLi3WHAkGWyoMlc9rbyME&#10;6TKnH2Px/DLTuaZmflA/K7VaTscdiEBT+A//tT+1gk26g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8Zf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3645B655" w14:textId="34E4B978" w:rsidR="00BF3DC6" w:rsidRPr="00426281" w:rsidRDefault="00BF3DC6" w:rsidP="008C1C8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AC &lt;- ACC</w:t>
                          </w:r>
                        </w:p>
                        <w:p w14:paraId="2B70BB3D" w14:textId="77777777" w:rsidR="00BF3DC6" w:rsidRPr="00426281" w:rsidRDefault="00BF3DC6" w:rsidP="008C1C8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line id="Conector reto 519" o:spid="_x0000_s1117" style="position:absolute;visibility:visible;mso-wrap-style:square" from="16586,0" to="1658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T/KcQAAADcAAAADwAAAGRycy9kb3ducmV2LnhtbESPQWvCQBSE7wX/w/KE3upGS61GVxHB&#10;0pOgrQdvj+wzG82+jdltEv+9Kwg9DjPzDTNfdrYUDdW+cKxgOEhAEGdOF5wr+P3ZvE1A+ICssXRM&#10;Cm7kYbnovcwx1a7lHTX7kIsIYZ+iAhNClUrpM0MW/cBVxNE7udpiiLLOpa6xjXBbylGSjKXFguOC&#10;wYrWhrLL/s8quGK2IXs8fDVJa5r38anafp6PSr32u9UMRKAu/Ief7W+t4GM4hc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P8pxAAAANwAAAAPAAAAAAAAAAAA&#10;AAAAAKECAABkcnMvZG93bnJldi54bWxQSwUGAAAAAAQABAD5AAAAkgMAAAAA&#10;" strokecolor="#5b9bd5 [3204]" strokeweight=".5pt">
                    <v:stroke joinstyle="miter"/>
                  </v:line>
                  <v:line id="Conector reto 555" o:spid="_x0000_s1118" style="position:absolute;visibility:visible;mso-wrap-style:square" from="16586,24880" to="16586,28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NM7MUAAADcAAAADwAAAGRycy9kb3ducmV2LnhtbESPQWvCQBSE70L/w/IKvdVNLbESs0oR&#10;LJ6Eaj14e2RfsrHZt2l2m8R/7xYKHoeZ+YbJ16NtRE+drx0reJkmIIgLp2uuFHwdt88LED4ga2wc&#10;k4IreVivHiY5ZtoN/En9IVQiQthnqMCE0GZS+sKQRT91LXH0StdZDFF2ldQdDhFuGzlLkrm0WHNc&#10;MNjSxlDxffi1Cn6w2JI9nz76ZDD967xs92+Xs1JPj+P7EkSgMdzD/+2dVpCmK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NM7MUAAADcAAAADwAAAAAAAAAA&#10;AAAAAAChAgAAZHJzL2Rvd25yZXYueG1sUEsFBgAAAAAEAAQA+QAAAJMDAAAAAA==&#10;" strokecolor="#5b9bd5 [3204]" strokeweight=".5pt">
                    <v:stroke joinstyle="miter"/>
                  </v:line>
                  <v:group id="Grupo 521" o:spid="_x0000_s1119" style="position:absolute;top:5316;width:23431;height:20479" coordsize="23431,20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<v:line id="Conector reto 522" o:spid="_x0000_s1120" style="position:absolute;visibility:visible;mso-wrap-style:square" from="16478,0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yn5c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xin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yn5cUAAADcAAAADwAAAAAAAAAA&#10;AAAAAAChAgAAZHJzL2Rvd25yZXYueG1sUEsFBgAAAAAEAAQA+QAAAJMDAAAAAA==&#10;" strokecolor="#5b9bd5 [3204]" strokeweight=".5pt">
                      <v:stroke joinstyle="miter"/>
                    </v:line>
                    <v:group id="Grupo 523" o:spid="_x0000_s1121" style="position:absolute;top:2381;width:23431;height:18097" coordsize="23431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<v:rect id="Retângulo 524" o:spid="_x0000_s1122" style="position:absolute;left:9620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+pec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p7A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+pecAAAADc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14:paraId="507EC71E" w14:textId="77777777" w:rsidR="00BF3DC6" w:rsidRPr="00426281" w:rsidRDefault="00BF3DC6" w:rsidP="008C1C8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M[SP] &lt;- RFLAGS</w:t>
                              </w:r>
                            </w:p>
                          </w:txbxContent>
                        </v:textbox>
                      </v:rect>
                      <v:rect id="Retângulo 525" o:spid="_x0000_s1123" style="position:absolute;left:9620;top:5238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M4sAA&#10;AADcAAAADwAAAGRycy9kb3ducmV2LnhtbESP3YrCMBCF7wXfIYzgnU0VXKUaRQRBhL3w5wGGZmyq&#10;zaQ00bZvvxGEvTycn4+z3na2Em9qfOlYwTRJQRDnTpdcKLhdD5MlCB+QNVaOSUFPHrab4WCNmXYt&#10;n+l9CYWII+wzVGBCqDMpfW7Iok9cTRy9u2sshiibQuoG2zhuKzlL0x9pseRIMFjT3lD+vLxshCCd&#10;++mi3T9/TXcqqeof9OqVGo+63QpEoC78h7/to1Ywn83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MM4sAAAADc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14:paraId="475D6DF4" w14:textId="77777777" w:rsidR="00BF3DC6" w:rsidRPr="00426281" w:rsidRDefault="00BF3DC6" w:rsidP="008C1C8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SP &lt;- SP - 1</w:t>
                              </w:r>
                            </w:p>
                          </w:txbxContent>
                        </v:textbox>
                      </v:rect>
                      <v:rect id="Retângulo 532" o:spid="_x0000_s1124" style="position:absolute;left:9620;top:10191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CS8EA&#10;AADc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WQ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zAkv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14:paraId="2942F918" w14:textId="77777777" w:rsidR="00BF3DC6" w:rsidRPr="00426281" w:rsidRDefault="00BF3DC6" w:rsidP="008C1C8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M[SP] &lt;- AC</w:t>
                              </w:r>
                            </w:p>
                          </w:txbxContent>
                        </v:textbox>
                      </v:rect>
                      <v:rect id="Retângulo 540" o:spid="_x0000_s1125" style="position:absolute;left:9620;top:15144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tK2r8A&#10;AADcAAAADwAAAGRycy9kb3ducmV2LnhtbERPzWrCQBC+C77DMkJvurFYlegqIhSk0IO2DzBkx2w0&#10;Oxuyq0nevnMoePz4/rf73tfqSW2sAhuYzzJQxEWwFZcGfn8+p2tQMSFbrAOTgYEi7Hfj0RZzGzo+&#10;0/OSSiUhHHM04FJqcq1j4chjnIWGWLhraD0mgW2pbYudhPtav2fZUnusWBocNnR0VNwvDy8lSOdh&#10;vuqO92/Xf1VUDzd6DMa8TfrDBlSiPr3E/+6TNfCxkP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q0ravwAAANwAAAAPAAAAAAAAAAAAAAAAAJgCAABkcnMvZG93bnJl&#10;di54bWxQSwUGAAAAAAQABAD1AAAAhAMAAAAA&#10;" fillcolor="#5b9bd5 [3204]" strokecolor="#1f4d78 [1604]" strokeweight="1pt">
                        <v:textbox>
                          <w:txbxContent>
                            <w:p w14:paraId="7E97B472" w14:textId="77777777" w:rsidR="00BF3DC6" w:rsidRPr="00426281" w:rsidRDefault="00BF3DC6" w:rsidP="008C1C8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SP &lt;- SP - 1</w:t>
                              </w:r>
                            </w:p>
                            <w:p w14:paraId="1CF27F77" w14:textId="77777777" w:rsidR="00BF3DC6" w:rsidRPr="00426281" w:rsidRDefault="00BF3DC6" w:rsidP="008C1C8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shape id="Chave esquerda 541" o:spid="_x0000_s1126" type="#_x0000_t87" style="position:absolute;width:9048;height:1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+VsMA&#10;AADcAAAADwAAAGRycy9kb3ducmV2LnhtbESPT2vCQBTE70K/w/IK3nRjiSKpq6glmqta6PWZfU1C&#10;s29Ddps/394VCj0OM/MbZrMbTC06al1lWcFiHoEgzq2uuFDweUtnaxDOI2usLZOCkRzsti+TDSba&#10;9nyh7uoLESDsElRQet8kUrq8JINubhvi4H3b1qAPsi2kbrEPcFPLtyhaSYMVh4USGzqWlP9cf02g&#10;fJnxcLhT+rE/HTm9n7Mmxlip6euwfwfhafD/4b92phUs4wU8z4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R+VsMAAADcAAAADwAAAAAAAAAAAAAAAACYAgAAZHJzL2Rv&#10;d25yZXYueG1sUEsFBgAAAAAEAAQA9QAAAIgDAAAAAA==&#10;" adj="900" strokecolor="#5b9bd5 [3204]" strokeweight=".5pt">
                        <v:stroke joinstyle="miter"/>
                      </v:shape>
                    </v:group>
                    <v:line id="Conector reto 542" o:spid="_x0000_s1127" style="position:absolute;visibility:visible;mso-wrap-style:square" from="16478,5334" to="1647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NCRc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by+TO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NCRcUAAADcAAAADwAAAAAAAAAA&#10;AAAAAAChAgAAZHJzL2Rvd25yZXYueG1sUEsFBgAAAAAEAAQA+QAAAJMDAAAAAA==&#10;" strokecolor="#5b9bd5 [3204]" strokeweight=".5pt">
                      <v:stroke joinstyle="miter"/>
                    </v:line>
                    <v:line id="Conector reto 543" o:spid="_x0000_s1128" style="position:absolute;visibility:visible;mso-wrap-style:square" from="16573,10477" to="16573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/n3s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gtF3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/n3sUAAADcAAAADwAAAAAAAAAA&#10;AAAAAAChAgAAZHJzL2Rvd25yZXYueG1sUEsFBgAAAAAEAAQA+QAAAJMDAAAAAA==&#10;" strokecolor="#5b9bd5 [3204]" strokeweight=".5pt">
                      <v:stroke joinstyle="miter"/>
                    </v:line>
                    <v:line id="Conector reto 408" o:spid="_x0000_s1129" style="position:absolute;visibility:visible;mso-wrap-style:square" from="16573,15430" to="16573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    <v:stroke joinstyle="miter"/>
                    </v:line>
                  </v:group>
                </v:group>
                <v:group id="Grupo 608" o:spid="_x0000_s1130" style="position:absolute;left:4359;top:32748;width:25216;height:29102" coordorigin="190,11760" coordsize="25220,29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<v:group id="Grupo 563" o:spid="_x0000_s1131" style="position:absolute;left:4964;top:11760;width:20447;height:5397" coordorigin="106,4997" coordsize="20447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    <v:rect id="Retângulo 558" o:spid="_x0000_s1132" style="position:absolute;left:741;top:6584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QAb8A&#10;AADcAAAADwAAAGRycy9kb3ducmV2LnhtbERPy4rCMBTdC/5DuMLsNFXwQccoIgjDwCx8fMCludNU&#10;m5vSRNv+/dzFgMvDeW/3va/Vi9pYBTYwn2WgiItgKy4N3K6n6QZUTMgW68BkYKAI+914tMXcho7P&#10;9LqkUkkIxxwNuJSaXOtYOPIYZ6EhFu43tB6TwLbUtsVOwn2tF1m20h4rlgaHDR0dFY/L00sJ0nmY&#10;r7vj48f13xXVw52egzEfk/7wCSpRn97if/eXNbBcylo5I0dA7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BNABvwAAANwAAAAPAAAAAAAAAAAAAAAAAJgCAABkcnMvZG93bnJl&#10;di54bWxQSwUGAAAAAAQABAD1AAAAhAMAAAAA&#10;" fillcolor="#5b9bd5 [3204]" strokecolor="#1f4d78 [1604]" strokeweight="1pt">
                      <v:textbox>
                        <w:txbxContent>
                          <w:p w14:paraId="39A1B8A3" w14:textId="77777777" w:rsidR="00BF3DC6" w:rsidRPr="00426281" w:rsidRDefault="00BF3DC6" w:rsidP="0005459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SHR(AC)</w:t>
                            </w:r>
                          </w:p>
                          <w:p w14:paraId="0C351085" w14:textId="77777777" w:rsidR="00BF3DC6" w:rsidRPr="00426281" w:rsidRDefault="00BF3DC6" w:rsidP="0005459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rect id="Retângulo 559" o:spid="_x0000_s1133" style="position:absolute;left:106;top:6076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1msEA&#10;AADcAAAADwAAAGRycy9kb3ducmV2LnhtbESP3YrCMBCF7wXfIcyCd5q64F/XVERYEMEL3X2AoZlt&#10;um0mpYm2fXsjCF4ezs/H2e56W4s7tb50rGA+S0AQ506XXCj4/fmerkH4gKyxdkwKBvKwy8ajLaba&#10;dXyh+zUUIo6wT1GBCaFJpfS5IYt+5hri6P251mKIsi2kbrGL47aWn0mylBZLjgSDDR0M5dX1ZiME&#10;6TLMV92hOpv+VFI9/NNtUGry0e+/QATqwzv8ah+1gsViA88z8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IdZrBAAAA3AAAAA8AAAAAAAAAAAAAAAAAmAIAAGRycy9kb3du&#10;cmV2LnhtbFBLBQYAAAAABAAEAPUAAACGAwAAAAA=&#10;" fillcolor="#5b9bd5 [3204]" strokecolor="#1f4d78 [1604]" strokeweight="1pt">
                      <v:textbox>
                        <w:txbxContent>
                          <w:p w14:paraId="6AC786D8" w14:textId="77777777" w:rsidR="00BF3DC6" w:rsidRPr="00426281" w:rsidRDefault="00BF3DC6" w:rsidP="0005459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SHR(AC)</w:t>
                            </w:r>
                          </w:p>
                          <w:p w14:paraId="038D0615" w14:textId="77777777" w:rsidR="00BF3DC6" w:rsidRPr="00426281" w:rsidRDefault="00BF3DC6" w:rsidP="0005459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oval id="Elipse 560" o:spid="_x0000_s1134" style="position:absolute;left:15155;top:4997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YPsAA&#10;AADcAAAADwAAAGRycy9kb3ducmV2LnhtbERPTYvCMBC9C/6HMAveNN1FRbtGkYWCCh6s9T40s22w&#10;mZQmat1fvzkIHh/ve7XpbSPu1HnjWMHnJAFBXDptuFJQnLPxAoQPyBobx6TgSR426+Fghal2Dz7R&#10;PQ+ViCHsU1RQh9CmUvqyJot+4lriyP26zmKIsKuk7vARw20jv5JkLi0ajg01tvRTU3nNb1bB3y4r&#10;TLgt80VSHK7H6T5z0lyUGn30228QgfrwFr/cO61gNo/z45l4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rYPsAAAADcAAAADwAAAAAAAAAAAAAAAACYAgAAZHJzL2Rvd25y&#10;ZXYueG1sUEsFBgAAAAAEAAQA9QAAAIUDAAAAAA==&#10;" fillcolor="#5b9bd5 [3204]" strokecolor="#1f4d78 [1604]" strokeweight="1pt">
                      <v:stroke joinstyle="miter"/>
                      <v:textbox>
                        <w:txbxContent>
                          <w:p w14:paraId="2A10F56A" w14:textId="77777777" w:rsidR="00BF3DC6" w:rsidRPr="0020318E" w:rsidRDefault="00BF3DC6" w:rsidP="0005459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v:textbox>
                    </v:oval>
                  </v:group>
                  <v:line id="Conector reto 565" o:spid="_x0000_s1135" style="position:absolute;visibility:visible;mso-wrap-style:square" from="12298,16236" to="12298,18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+GUcUAAADcAAAADwAAAGRycy9kb3ducmV2LnhtbESPQWvCQBSE70L/w/IK3nTTimlJs0op&#10;KD0Janvw9si+ZNNm36bZNUn/vSsIHoeZ+YbJ16NtRE+drx0reJonIIgLp2uuFHwdN7NXED4ga2wc&#10;k4J/8rBePUxyzLQbeE/9IVQiQthnqMCE0GZS+sKQRT93LXH0StdZDFF2ldQdDhFuG/mcJKm0WHNc&#10;MNjSh6Hi93C2Cv6w2JA9fW/7ZDD9Ii3b3cvPSanp4/j+BiLQGO7hW/tTK1imS7iei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+GUcUAAADcAAAADwAAAAAAAAAA&#10;AAAAAAChAgAAZHJzL2Rvd25yZXYueG1sUEsFBgAAAAAEAAQA+QAAAJMDAAAAAA==&#10;" strokecolor="#5b9bd5 [3204]" strokeweight=".5pt">
                    <v:stroke joinstyle="miter"/>
                  </v:line>
                  <v:rect id="Retângulo 564" o:spid="_x0000_s1136" style="position:absolute;left:5345;top:18237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QucIA&#10;AADcAAAADwAAAGRycy9kb3ducmV2LnhtbESP24rCMBRF3wX/IZyBedNU8UY1FREEGfDBywccmmPT&#10;aXNSmmjbv58MDMzjZl8We7fvbS3e1PrSsYLZNAFBnDtdcqHgcT9NNiB8QNZYOyYFA3nYZ+PRDlPt&#10;Or7S+xYKEUfYp6jAhNCkUvrckEU/dQ1x9J6utRiibAupW+ziuK3lPElW0mLJkWCwoaOhvLq9bIQg&#10;XYfZujtWF9N/lVQP3/QalPr86A9bEIH68B/+a5+1guVqAb9n4hG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RC5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5E1C4FBA" w14:textId="072BF90A" w:rsidR="00BF3DC6" w:rsidRPr="00426281" w:rsidRDefault="00BF3DC6" w:rsidP="00B2666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ACC &lt;- MD</w:t>
                          </w:r>
                        </w:p>
                      </w:txbxContent>
                    </v:textbox>
                  </v:rect>
                  <v:line id="Conector reto 566" o:spid="_x0000_s1137" style="position:absolute;visibility:visible;mso-wrap-style:square" from="12298,21189" to="12298,2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YJsUAAADc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vCapnA7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0YJsUAAADcAAAADwAAAAAAAAAA&#10;AAAAAAChAgAAZHJzL2Rvd25yZXYueG1sUEsFBgAAAAAEAAQA+QAAAJMDAAAAAA==&#10;" strokecolor="#5b9bd5 [3204]" strokeweight=".5pt">
                    <v:stroke joinstyle="miter"/>
                  </v:line>
                  <v:group id="Grupo 572" o:spid="_x0000_s1138" style="position:absolute;left:190;top:23241;width:19018;height:15513" coordsize="19018,15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<v:rect id="Retângulo 573" o:spid="_x0000_s1139" style="position:absolute;left:5207;top:190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eEM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sVyDn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R4Q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6ACB1E92" w14:textId="77777777" w:rsidR="00BF3DC6" w:rsidRPr="00426281" w:rsidRDefault="00BF3DC6" w:rsidP="00B2666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14:paraId="0D60B869" w14:textId="77777777" w:rsidR="00BF3DC6" w:rsidRPr="00426281" w:rsidRDefault="00BF3DC6" w:rsidP="00B2666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rect id="Retângulo 574" o:spid="_x0000_s1140" style="position:absolute;left:5207;top:4191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yGZM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sVyDn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/IZk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5CB8BC12" w14:textId="77777777" w:rsidR="00BF3DC6" w:rsidRPr="00426281" w:rsidRDefault="00BF3DC6" w:rsidP="00B2666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rect id="Retângulo 575" o:spid="_x0000_s1141" style="position:absolute;left:5207;top:8255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Aj/8IA&#10;AADcAAAADwAAAGRycy9kb3ducmV2LnhtbESP24rCMBRF34X5h3AGfLOpghc6pmUQBBHmwcsHHJoz&#10;TcfmpDTRtn9vBgQfN/uy2NtisI14UOdrxwrmSQqCuHS65krB9bKfbUD4gKyxcUwKRvJQ5B+TLWba&#10;9XyixzlUIo6wz1CBCaHNpPSlIYs+cS1x9H5dZzFE2VVSd9jHcdvIRZqupMWaI8FgSztD5e18txGC&#10;dBrn6353+zHDsaZm/KP7qNT0c/j+AhFoCO/wq33QCpbrJfyfiUdA5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sCP/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3626A775" w14:textId="77777777" w:rsidR="00BF3DC6" w:rsidRPr="00426281" w:rsidRDefault="00BF3DC6" w:rsidP="00B2666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14:paraId="03F3094D" w14:textId="77777777" w:rsidR="00BF3DC6" w:rsidRPr="00426281" w:rsidRDefault="00BF3DC6" w:rsidP="00B2666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rect id="Retângulo 576" o:spid="_x0000_s1142" style="position:absolute;left:5143;top:12319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K9iMIA&#10;AADcAAAADwAAAGRycy9kb3ducmV2LnhtbESP32rCMBTG74W9QzgD7zRV0I7OtAxBEGEXdnuAQ3PW&#10;dCYnpYm2fftlMNjlx/fnx3eoJmfFg4bQeVawWWcgiBuvO24VfH6cVi8gQkTWaD2TgpkCVOXT4oCF&#10;9iNf6VHHVqQRDgUqMDH2hZShMeQwrH1PnLwvPziMSQ6t1AOOadxZuc2yvXTYcSIY7OloqLnVd5cg&#10;SNd5k4/H27uZLh3Z+Zvus1LL5+ntFUSkKf6H/9pnrWCX7+H3TDoC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r2I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4A51A8DF" w14:textId="77777777" w:rsidR="00BF3DC6" w:rsidRPr="00426281" w:rsidRDefault="00BF3DC6" w:rsidP="00B2666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RFLAGS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line id="Conector reto 577" o:spid="_x0000_s1143" style="position:absolute;visibility:visible;mso-wrap-style:square" from="12192,2476" to="12192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grYMQAAADcAAAADwAAAGRycy9kb3ducmV2LnhtbESPT2vCQBTE7wW/w/KE3nRjRVNSV5GC&#10;0pPgv4O3R/aZTZt9m2a3Sfz2riD0OMzMb5jFqreVaKnxpWMFk3ECgjh3uuRCwem4Gb2D8AFZY+WY&#10;FNzIw2o5eFlgpl3He2oPoRARwj5DBSaEOpPS54Ys+rGriaN3dY3FEGVTSN1gF+G2km9JMpcWS44L&#10;Bmv6NJT/HP6sgl/MN2Qv522bdKadzq/1Lv2+KPU67NcfIAL14T/8bH9pBb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eCtgxAAAANwAAAAPAAAAAAAAAAAA&#10;AAAAAKECAABkcnMvZG93bnJldi54bWxQSwUGAAAAAAQABAD5AAAAkgMAAAAA&#10;" strokecolor="#5b9bd5 [3204]" strokeweight=".5pt">
                      <v:stroke joinstyle="miter"/>
                    </v:line>
                    <v:line id="Conector reto 578" o:spid="_x0000_s1144" style="position:absolute;visibility:visible;mso-wrap-style:square" from="12192,6731" to="12192,9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/EsEAAADcAAAADwAAAGRycy9kb3ducmV2LnhtbERPTYvCMBC9C/6HMMLeNNVlVapRRFD2&#10;tKC7HrwNzdhUm0ltYtv99+YgeHy87+W6s6VoqPaFYwXjUQKCOHO64FzB3+9uOAfhA7LG0jEp+CcP&#10;61W/t8RUu5YP1BxDLmII+xQVmBCqVEqfGbLoR64ijtzF1RZDhHUudY1tDLelnCTJVFosODYYrGhr&#10;KLsdH1bBHbMd2fNp3yStaT6nl+pndj0r9THoNgsQgbrwFr/c31rB1yy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578SwQAAANwAAAAPAAAAAAAAAAAAAAAA&#10;AKECAABkcnMvZG93bnJldi54bWxQSwUGAAAAAAQABAD5AAAAjwMAAAAA&#10;" strokecolor="#5b9bd5 [3204]" strokeweight=".5pt">
                      <v:stroke joinstyle="miter"/>
                    </v:line>
                    <v:line id="Conector reto 579" o:spid="_x0000_s1145" style="position:absolute;visibility:visible;mso-wrap-style:square" from="12128,10731" to="12128,1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saicYAAADcAAAADwAAAGRycy9kb3ducmV2LnhtbESPT2vCQBTE7wW/w/IEb3Vjpf5Js5Ei&#10;KD0VatuDt0f2mU3Nvo3ZNYnf3i0Uehxm5jdMthlsLTpqfeVYwWyagCAunK64VPD1uXtcgfABWWPt&#10;mBTcyMMmHz1kmGrX8wd1h1CKCGGfogITQpNK6QtDFv3UNcTRO7nWYoiyLaVusY9wW8unJFlIixXH&#10;BYMNbQ0V58PVKrhgsSN7/N53SW+6+eLUvC9/jkpNxsPrC4hAQ/gP/7XftILn5Rp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rGonGAAAA3AAAAA8AAAAAAAAA&#10;AAAAAAAAoQIAAGRycy9kb3ducmV2LnhtbFBLBQYAAAAABAAEAPkAAACUAwAAAAA=&#10;" strokecolor="#5b9bd5 [3204]" strokeweight=".5pt">
                      <v:stroke joinstyle="miter"/>
                    </v:line>
                    <v:shape id="Chave esquerda 580" o:spid="_x0000_s1146" type="#_x0000_t87" style="position:absolute;width:5187;height:15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Ls8EA&#10;AADcAAAADwAAAGRycy9kb3ducmV2LnhtbERPTWvCQBC9F/wPywi91Y1CbYiuIkqheKqph3obsmMS&#10;zM6G7Bijv757EHp8vO/lenCN6qkLtWcD00kCirjwtubSwPHn8y0FFQTZYuOZDNwpwHo1elliZv2N&#10;D9TnUqoYwiFDA5VIm2kdioocholviSN39p1DibArte3wFsNdo2dJMtcOa44NFba0rai45FdnYP7x&#10;Tbt9fd/2s/L3dExF5w/pjXkdD5sFKKFB/sVP95c18J7G+fFMPAJ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/S7PBAAAA3AAAAA8AAAAAAAAAAAAAAAAAmAIAAGRycy9kb3du&#10;cmV2LnhtbFBLBQYAAAAABAAEAPUAAACGAwAAAAA=&#10;" adj="602,9082" strokecolor="#5b9bd5 [3204]" strokeweight=".5pt">
                      <v:stroke joinstyle="miter"/>
                    </v:shape>
                  </v:group>
                  <v:line id="Conector reto 585" o:spid="_x0000_s1147" style="position:absolute;visibility:visible;mso-wrap-style:square" from="12382,38576" to="12382,40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Ngq8UAAADcAAAADwAAAGRycy9kb3ducmV2LnhtbESPT2vCQBTE70K/w/IK3nRjRStpVikF&#10;paeCf3rw9si+ZFOzb9PsmqTfvisIHoeZ+Q2TbQZbi45aXzlWMJsmIIhzpysuFZyO28kKhA/IGmvH&#10;pOCPPGzWT6MMU+163lN3CKWIEPYpKjAhNKmUPjdk0U9dQxy9wrUWQ5RtKXWLfYTbWr4kyVJarDgu&#10;GGzow1B+OVytgl/Mt2TP37su6U03XxbN1+vPWanx8/D+BiLQEB7he/tTK1isFnA7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Ngq8UAAADcAAAADwAAAAAAAAAA&#10;AAAAAAChAgAAZHJzL2Rvd25yZXYueG1sUEsFBgAAAAAEAAQA+QAAAJMDAAAAAA==&#10;" strokecolor="#5b9bd5 [3204]" strokeweight=".5pt">
                    <v:stroke joinstyle="miter"/>
                  </v:line>
                </v:group>
                <v:oval id="Elipse 640" o:spid="_x0000_s1148" style="position:absolute;left:9569;width:13900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lIsAA&#10;AADcAAAADwAAAGRycy9kb3ducmV2LnhtbERPTYvCMBC9C/6HMMLeNFVE3GoUEQqu4GFr9z40Yxts&#10;JqVJtbu/3hyEPT7e93Y/2EY8qPPGsYL5LAFBXDptuFJQXLPpGoQPyBobx6Tglzzsd+PRFlPtnvxN&#10;jzxUIoawT1FBHUKbSunLmiz6mWuJI3dzncUQYVdJ3eEzhttGLpJkJS0ajg01tnSsqbznvVXwd8oK&#10;E/rPfJ0U5/tl+ZU5aX6U+pgMhw2IQEP4F7/dJ61gtYzz45l4BO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rlIs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51C83FE7" w14:textId="77777777" w:rsidR="00BF3DC6" w:rsidRPr="00426281" w:rsidRDefault="00BF3DC6" w:rsidP="00FD1C1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4</w:t>
                        </w:r>
                      </w:p>
                    </w:txbxContent>
                  </v:textbox>
                </v:oval>
                <v:oval id="Elipse 644" o:spid="_x0000_s1149" style="position:absolute;left:9675;top:61881;width:13900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HjIcMA&#10;AADcAAAADwAAAGRycy9kb3ducmV2LnhtbESPQWvCQBSE7wX/w/IEb3WjBLHRVUQIaMFD03h/ZJ/J&#10;YvZtyK4a++vdQqHHYWa+YdbbwbbiTr03jhXMpgkI4sppw7WC8jt/X4LwAVlj65gUPMnDdjN6W2Om&#10;3YO/6F6EWkQI+wwVNCF0mZS+asiin7qOOHoX11sMUfa11D0+Ity2cp4kC2nRcFxosKN9Q9W1uFkF&#10;P4e8NOH2USyT8vN6So+5k+as1GQ87FYgAg3hP/zXPmgFizSF3zPxCMjN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HjIc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73A481C2" w14:textId="77777777" w:rsidR="00BF3DC6" w:rsidRPr="00426281" w:rsidRDefault="00BF3DC6" w:rsidP="00BF544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A2FB8F1" w14:textId="6DDFCE76" w:rsidR="008C1C86" w:rsidRDefault="008C1C86" w:rsidP="0045075D">
      <w:pPr>
        <w:rPr>
          <w:lang w:eastAsia="ja-JP"/>
        </w:rPr>
      </w:pPr>
    </w:p>
    <w:p w14:paraId="74FC3248" w14:textId="28741D6C" w:rsidR="0005459A" w:rsidRDefault="0005459A" w:rsidP="0045075D">
      <w:pPr>
        <w:rPr>
          <w:lang w:eastAsia="ja-JP"/>
        </w:rPr>
      </w:pPr>
    </w:p>
    <w:p w14:paraId="3498DB79" w14:textId="462A12EF" w:rsidR="0005459A" w:rsidRDefault="0005459A" w:rsidP="0045075D">
      <w:pPr>
        <w:rPr>
          <w:lang w:eastAsia="ja-JP"/>
        </w:rPr>
      </w:pPr>
    </w:p>
    <w:p w14:paraId="6728833A" w14:textId="42FC8D29" w:rsidR="0005459A" w:rsidRDefault="0005459A" w:rsidP="0045075D">
      <w:pPr>
        <w:rPr>
          <w:lang w:eastAsia="ja-JP"/>
        </w:rPr>
      </w:pPr>
    </w:p>
    <w:p w14:paraId="183F32D9" w14:textId="767C2954" w:rsidR="0005459A" w:rsidRDefault="009B195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0D2BCF82" wp14:editId="5313A54E">
                <wp:simplePos x="0" y="0"/>
                <wp:positionH relativeFrom="margin">
                  <wp:posOffset>397348</wp:posOffset>
                </wp:positionH>
                <wp:positionV relativeFrom="paragraph">
                  <wp:posOffset>301625</wp:posOffset>
                </wp:positionV>
                <wp:extent cx="1428750" cy="628650"/>
                <wp:effectExtent l="0" t="0" r="0" b="0"/>
                <wp:wrapNone/>
                <wp:docPr id="556" name="Caixa de text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04613C" w14:textId="0D3F214F" w:rsidR="00BF3DC6" w:rsidRPr="008C1C86" w:rsidRDefault="00BF3DC6" w:rsidP="008C1C8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</w:t>
                            </w:r>
                          </w:p>
                          <w:p w14:paraId="7E2C86DF" w14:textId="49ED96C2" w:rsidR="00BF3DC6" w:rsidRPr="008C1C86" w:rsidRDefault="00BF3DC6" w:rsidP="008C1C8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CF82" id="Caixa de texto 556" o:spid="_x0000_s1150" type="#_x0000_t202" style="position:absolute;margin-left:31.3pt;margin-top:23.75pt;width:112.5pt;height:49.5pt;z-index:-25126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" filled="f" stroked="f">
                <v:textbox>
                  <w:txbxContent>
                    <w:p w14:paraId="2B04613C" w14:textId="0D3F214F" w:rsidR="00BF3DC6" w:rsidRPr="008C1C86" w:rsidRDefault="00BF3DC6" w:rsidP="008C1C86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</w:t>
                      </w:r>
                    </w:p>
                    <w:p w14:paraId="7E2C86DF" w14:textId="49ED96C2" w:rsidR="00BF3DC6" w:rsidRPr="008C1C86" w:rsidRDefault="00BF3DC6" w:rsidP="008C1C86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9BCEDA" w14:textId="68D96171" w:rsidR="00B2666B" w:rsidRDefault="00B2666B" w:rsidP="0045075D">
      <w:pPr>
        <w:rPr>
          <w:lang w:eastAsia="ja-JP"/>
        </w:rPr>
      </w:pPr>
    </w:p>
    <w:p w14:paraId="0C5B80E0" w14:textId="5A9FA9B3" w:rsidR="00B2666B" w:rsidRDefault="00B2666B" w:rsidP="0045075D">
      <w:pPr>
        <w:rPr>
          <w:lang w:eastAsia="ja-JP"/>
        </w:rPr>
      </w:pPr>
    </w:p>
    <w:p w14:paraId="2D6BD8A2" w14:textId="1562A1DB" w:rsidR="00B2666B" w:rsidRDefault="00B2666B" w:rsidP="0045075D">
      <w:pPr>
        <w:rPr>
          <w:lang w:eastAsia="ja-JP"/>
        </w:rPr>
      </w:pPr>
    </w:p>
    <w:p w14:paraId="1D628EBA" w14:textId="70EEC557" w:rsidR="00B2666B" w:rsidRDefault="00B2666B" w:rsidP="0045075D">
      <w:pPr>
        <w:rPr>
          <w:lang w:eastAsia="ja-JP"/>
        </w:rPr>
      </w:pPr>
    </w:p>
    <w:p w14:paraId="690A412C" w14:textId="79DA4F07" w:rsidR="00B2666B" w:rsidRDefault="00B2666B" w:rsidP="0045075D">
      <w:pPr>
        <w:rPr>
          <w:lang w:eastAsia="ja-JP"/>
        </w:rPr>
      </w:pPr>
    </w:p>
    <w:p w14:paraId="4B8E5C17" w14:textId="4FDC847A" w:rsidR="0005459A" w:rsidRDefault="0005459A" w:rsidP="0045075D">
      <w:pPr>
        <w:rPr>
          <w:lang w:eastAsia="ja-JP"/>
        </w:rPr>
      </w:pPr>
    </w:p>
    <w:p w14:paraId="3195E9BE" w14:textId="50BA7B04" w:rsidR="00B2666B" w:rsidRDefault="00B2666B" w:rsidP="0045075D">
      <w:pPr>
        <w:rPr>
          <w:lang w:eastAsia="ja-JP"/>
        </w:rPr>
      </w:pPr>
    </w:p>
    <w:p w14:paraId="5F34DA1D" w14:textId="539FBAF6" w:rsidR="00B2666B" w:rsidRDefault="00B2666B" w:rsidP="0045075D">
      <w:pPr>
        <w:rPr>
          <w:lang w:eastAsia="ja-JP"/>
        </w:rPr>
      </w:pPr>
    </w:p>
    <w:p w14:paraId="09A07E4E" w14:textId="3F81C312" w:rsidR="00B2666B" w:rsidRDefault="009B195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2CE3A36C" wp14:editId="33B98691">
                <wp:simplePos x="0" y="0"/>
                <wp:positionH relativeFrom="margin">
                  <wp:posOffset>637954</wp:posOffset>
                </wp:positionH>
                <wp:positionV relativeFrom="paragraph">
                  <wp:posOffset>100625</wp:posOffset>
                </wp:positionV>
                <wp:extent cx="1428750" cy="628650"/>
                <wp:effectExtent l="0" t="0" r="0" b="0"/>
                <wp:wrapNone/>
                <wp:docPr id="581" name="Caixa de text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6EB0B1" w14:textId="1FAB8127" w:rsidR="00BF3DC6" w:rsidRPr="008C1C86" w:rsidRDefault="00BF3DC6" w:rsidP="00B2666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  <w:p w14:paraId="587D58AE" w14:textId="77777777" w:rsidR="00BF3DC6" w:rsidRPr="008C1C86" w:rsidRDefault="00BF3DC6" w:rsidP="00B2666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A36C" id="Caixa de texto 581" o:spid="_x0000_s1151" type="#_x0000_t202" style="position:absolute;margin-left:50.25pt;margin-top:7.9pt;width:112.5pt;height:49.5pt;z-index:-25123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" filled="f" stroked="f">
                <v:textbox>
                  <w:txbxContent>
                    <w:p w14:paraId="536EB0B1" w14:textId="1FAB8127" w:rsidR="00BF3DC6" w:rsidRPr="008C1C86" w:rsidRDefault="00BF3DC6" w:rsidP="00B2666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  <w:p w14:paraId="587D58AE" w14:textId="77777777" w:rsidR="00BF3DC6" w:rsidRPr="008C1C86" w:rsidRDefault="00BF3DC6" w:rsidP="00B2666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A1BCC" w14:textId="7D84D63E" w:rsidR="00B2666B" w:rsidRDefault="00B2666B" w:rsidP="0045075D">
      <w:pPr>
        <w:rPr>
          <w:lang w:eastAsia="ja-JP"/>
        </w:rPr>
      </w:pPr>
    </w:p>
    <w:p w14:paraId="55CB7B4F" w14:textId="5031ACF0" w:rsidR="00EB343A" w:rsidRDefault="00EB343A" w:rsidP="0045075D">
      <w:pPr>
        <w:rPr>
          <w:lang w:eastAsia="ja-JP"/>
        </w:rPr>
      </w:pPr>
    </w:p>
    <w:p w14:paraId="7A4669A6" w14:textId="2EFAC222" w:rsidR="00EB343A" w:rsidRDefault="00EB343A" w:rsidP="0045075D">
      <w:pPr>
        <w:rPr>
          <w:lang w:eastAsia="ja-JP"/>
        </w:rPr>
      </w:pPr>
    </w:p>
    <w:p w14:paraId="7A501158" w14:textId="372BD582" w:rsidR="00EB343A" w:rsidRDefault="00EB343A" w:rsidP="0045075D">
      <w:pPr>
        <w:rPr>
          <w:lang w:eastAsia="ja-JP"/>
        </w:rPr>
      </w:pPr>
    </w:p>
    <w:p w14:paraId="6CB6498A" w14:textId="52539BA3" w:rsidR="00EB343A" w:rsidRDefault="00EB343A" w:rsidP="0045075D">
      <w:pPr>
        <w:rPr>
          <w:lang w:eastAsia="ja-JP"/>
        </w:rPr>
      </w:pPr>
    </w:p>
    <w:p w14:paraId="2830149E" w14:textId="3D007375" w:rsidR="00EB343A" w:rsidRDefault="00EB343A" w:rsidP="0045075D">
      <w:pPr>
        <w:rPr>
          <w:lang w:eastAsia="ja-JP"/>
        </w:rPr>
      </w:pPr>
    </w:p>
    <w:p w14:paraId="5793B103" w14:textId="55027377" w:rsidR="00EB343A" w:rsidRDefault="00EB343A" w:rsidP="0045075D">
      <w:pPr>
        <w:rPr>
          <w:lang w:eastAsia="ja-JP"/>
        </w:rPr>
      </w:pPr>
    </w:p>
    <w:p w14:paraId="711AAB4C" w14:textId="18B656DD" w:rsidR="00CC4884" w:rsidRDefault="00CC4884" w:rsidP="0045075D">
      <w:pPr>
        <w:rPr>
          <w:lang w:eastAsia="ja-JP"/>
        </w:rPr>
      </w:pPr>
    </w:p>
    <w:p w14:paraId="57FAA218" w14:textId="57741A20" w:rsidR="00EB343A" w:rsidRDefault="00EB343A" w:rsidP="0045075D">
      <w:pPr>
        <w:rPr>
          <w:lang w:eastAsia="ja-JP"/>
        </w:rPr>
      </w:pPr>
    </w:p>
    <w:p w14:paraId="45296309" w14:textId="4A6BCD04" w:rsidR="00EB343A" w:rsidRPr="004F06C5" w:rsidRDefault="009B1953" w:rsidP="0045075D">
      <w:pPr>
        <w:rPr>
          <w:lang w:val="pt-BR" w:eastAsia="ja-JP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2158976" behindDoc="0" locked="0" layoutInCell="1" allowOverlap="1" wp14:anchorId="24A4DDAF" wp14:editId="6F6C2B5C">
                <wp:simplePos x="0" y="0"/>
                <wp:positionH relativeFrom="column">
                  <wp:posOffset>1770218</wp:posOffset>
                </wp:positionH>
                <wp:positionV relativeFrom="paragraph">
                  <wp:posOffset>297180</wp:posOffset>
                </wp:positionV>
                <wp:extent cx="1954530" cy="4898951"/>
                <wp:effectExtent l="38100" t="0" r="26670" b="16510"/>
                <wp:wrapNone/>
                <wp:docPr id="647" name="Grupo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4898951"/>
                          <a:chOff x="0" y="0"/>
                          <a:chExt cx="1954530" cy="4898951"/>
                        </a:xfrm>
                      </wpg:grpSpPr>
                      <wpg:grpSp>
                        <wpg:cNvPr id="593" name="Grupo 593"/>
                        <wpg:cNvGrpSpPr/>
                        <wpg:grpSpPr>
                          <a:xfrm>
                            <a:off x="42530" y="2806995"/>
                            <a:ext cx="1901825" cy="1551305"/>
                            <a:chOff x="0" y="0"/>
                            <a:chExt cx="1901825" cy="1551305"/>
                          </a:xfrm>
                        </wpg:grpSpPr>
                        <wps:wsp>
                          <wps:cNvPr id="594" name="Retângulo 594"/>
                          <wps:cNvSpPr/>
                          <wps:spPr>
                            <a:xfrm>
                              <a:off x="520700" y="1905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C934D2" w14:textId="77777777" w:rsidR="00BF3DC6" w:rsidRPr="00426281" w:rsidRDefault="00BF3DC6" w:rsidP="00EB343A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 &lt;- SP + 1</w:t>
                                </w:r>
                              </w:p>
                              <w:p w14:paraId="44FC535A" w14:textId="77777777" w:rsidR="00BF3DC6" w:rsidRPr="00426281" w:rsidRDefault="00BF3DC6" w:rsidP="00EB343A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" name="Retângulo 595"/>
                          <wps:cNvSpPr/>
                          <wps:spPr>
                            <a:xfrm>
                              <a:off x="520700" y="41910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5BB25" w14:textId="77777777" w:rsidR="00BF3DC6" w:rsidRPr="00426281" w:rsidRDefault="00BF3DC6" w:rsidP="00EB343A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AC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 &lt;- M[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" name="Retângulo 596"/>
                          <wps:cNvSpPr/>
                          <wps:spPr>
                            <a:xfrm>
                              <a:off x="520700" y="82550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ABE08B" w14:textId="77777777" w:rsidR="00BF3DC6" w:rsidRPr="00426281" w:rsidRDefault="00BF3DC6" w:rsidP="00EB343A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 &lt;- SP + 1</w:t>
                                </w:r>
                              </w:p>
                              <w:p w14:paraId="69D23B11" w14:textId="77777777" w:rsidR="00BF3DC6" w:rsidRPr="00426281" w:rsidRDefault="00BF3DC6" w:rsidP="00EB343A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" name="Retângulo 597"/>
                          <wps:cNvSpPr/>
                          <wps:spPr>
                            <a:xfrm>
                              <a:off x="514350" y="123190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B63D20" w14:textId="77777777" w:rsidR="00BF3DC6" w:rsidRPr="00426281" w:rsidRDefault="00BF3DC6" w:rsidP="00EB343A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RFLAGS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 &lt;- M[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8" name="Conector reto 598"/>
                          <wps:cNvCnPr/>
                          <wps:spPr>
                            <a:xfrm>
                              <a:off x="1219200" y="2476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9" name="Conector reto 599"/>
                          <wps:cNvCnPr/>
                          <wps:spPr>
                            <a:xfrm>
                              <a:off x="1219200" y="67310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0" name="Conector reto 600"/>
                          <wps:cNvCnPr/>
                          <wps:spPr>
                            <a:xfrm>
                              <a:off x="1212850" y="10731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1" name="Chave esquerda 601"/>
                          <wps:cNvSpPr/>
                          <wps:spPr>
                            <a:xfrm>
                              <a:off x="0" y="0"/>
                              <a:ext cx="518795" cy="1551305"/>
                            </a:xfrm>
                            <a:prstGeom prst="leftBrace">
                              <a:avLst>
                                <a:gd name="adj1" fmla="val 8333"/>
                                <a:gd name="adj2" fmla="val 4204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6" name="Elipse 606"/>
                        <wps:cNvSpPr/>
                        <wps:spPr>
                          <a:xfrm>
                            <a:off x="531628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753C9" w14:textId="1A8A6D94" w:rsidR="00BF3DC6" w:rsidRPr="00426281" w:rsidRDefault="00BF3DC6" w:rsidP="00EB343A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Conector reto 607"/>
                        <wps:cNvCnPr/>
                        <wps:spPr>
                          <a:xfrm>
                            <a:off x="1222744" y="531628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46" name="Grupo 646"/>
                        <wpg:cNvGrpSpPr/>
                        <wpg:grpSpPr>
                          <a:xfrm>
                            <a:off x="1084521" y="4327451"/>
                            <a:ext cx="359410" cy="571500"/>
                            <a:chOff x="0" y="0"/>
                            <a:chExt cx="359410" cy="572061"/>
                          </a:xfrm>
                        </wpg:grpSpPr>
                        <wps:wsp>
                          <wps:cNvPr id="617" name="Conector reto 617"/>
                          <wps:cNvCnPr/>
                          <wps:spPr>
                            <a:xfrm>
                              <a:off x="170121" y="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8" name="Elipse 618"/>
                          <wps:cNvSpPr/>
                          <wps:spPr>
                            <a:xfrm>
                              <a:off x="0" y="212651"/>
                              <a:ext cx="359410" cy="3594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AF0A02" w14:textId="77777777" w:rsidR="00BF3DC6" w:rsidRPr="0020318E" w:rsidRDefault="00BF3DC6" w:rsidP="00CC488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Voltaololta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3" name="Grupo 643"/>
                        <wpg:cNvGrpSpPr/>
                        <wpg:grpSpPr>
                          <a:xfrm>
                            <a:off x="0" y="744279"/>
                            <a:ext cx="1954530" cy="2155825"/>
                            <a:chOff x="0" y="0"/>
                            <a:chExt cx="1955026" cy="2156311"/>
                          </a:xfrm>
                        </wpg:grpSpPr>
                        <wps:wsp>
                          <wps:cNvPr id="582" name="Retângulo 582"/>
                          <wps:cNvSpPr/>
                          <wps:spPr>
                            <a:xfrm>
                              <a:off x="563526" y="0"/>
                              <a:ext cx="1380868" cy="2952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1A903A" w14:textId="77777777" w:rsidR="00BF3DC6" w:rsidRPr="00426281" w:rsidRDefault="00BF3DC6" w:rsidP="00BF544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MD&lt;- 1</w:t>
                                </w:r>
                              </w:p>
                              <w:p w14:paraId="651BBC69" w14:textId="77777777" w:rsidR="00BF3DC6" w:rsidRPr="00426281" w:rsidRDefault="00BF3DC6" w:rsidP="00BF544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Retângulo 583"/>
                          <wps:cNvSpPr/>
                          <wps:spPr>
                            <a:xfrm>
                              <a:off x="563526" y="467832"/>
                              <a:ext cx="1380868" cy="2952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1802F3" w14:textId="77777777" w:rsidR="00BF3DC6" w:rsidRPr="00426281" w:rsidRDefault="00BF3DC6" w:rsidP="00BF544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AC &lt;- AC + MD</w:t>
                                </w:r>
                              </w:p>
                              <w:p w14:paraId="58361950" w14:textId="77777777" w:rsidR="00BF3DC6" w:rsidRPr="00426281" w:rsidRDefault="00BF3DC6" w:rsidP="00BF544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" name="Chave esquerda 584"/>
                          <wps:cNvSpPr/>
                          <wps:spPr>
                            <a:xfrm>
                              <a:off x="0" y="21265"/>
                              <a:ext cx="518698" cy="733423"/>
                            </a:xfrm>
                            <a:prstGeom prst="leftBrace">
                              <a:avLst>
                                <a:gd name="adj1" fmla="val 8333"/>
                                <a:gd name="adj2" fmla="val 4204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Conector reto 587"/>
                          <wps:cNvCnPr/>
                          <wps:spPr>
                            <a:xfrm>
                              <a:off x="1233377" y="265814"/>
                              <a:ext cx="0" cy="2285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8" name="Retângulo 588"/>
                          <wps:cNvSpPr/>
                          <wps:spPr>
                            <a:xfrm>
                              <a:off x="574158" y="999460"/>
                              <a:ext cx="1380868" cy="2952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7607C7" w14:textId="77777777" w:rsidR="00BF3DC6" w:rsidRPr="00426281" w:rsidRDefault="00BF3DC6" w:rsidP="00BF544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MD&lt;- ACC</w:t>
                                </w:r>
                              </w:p>
                              <w:p w14:paraId="01151E7C" w14:textId="77777777" w:rsidR="00BF3DC6" w:rsidRPr="00426281" w:rsidRDefault="00BF3DC6" w:rsidP="00BF544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Conector reto 589"/>
                          <wps:cNvCnPr/>
                          <wps:spPr>
                            <a:xfrm>
                              <a:off x="1254642" y="765544"/>
                              <a:ext cx="0" cy="2285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1" name="Retângulo 591"/>
                          <wps:cNvSpPr/>
                          <wps:spPr>
                            <a:xfrm>
                              <a:off x="574158" y="1520455"/>
                              <a:ext cx="1380868" cy="2952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3F2F93" w14:textId="77777777" w:rsidR="00BF3DC6" w:rsidRPr="00426281" w:rsidRDefault="00BF3DC6" w:rsidP="00BF544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ACC&lt;- AC</w:t>
                                </w:r>
                              </w:p>
                              <w:p w14:paraId="6D10DA8A" w14:textId="77777777" w:rsidR="00BF3DC6" w:rsidRPr="00426281" w:rsidRDefault="00BF3DC6" w:rsidP="00BF544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" name="Conector reto 592"/>
                          <wps:cNvCnPr/>
                          <wps:spPr>
                            <a:xfrm>
                              <a:off x="1254642" y="1275907"/>
                              <a:ext cx="0" cy="2285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4" name="Conector reto 604"/>
                          <wps:cNvCnPr/>
                          <wps:spPr>
                            <a:xfrm>
                              <a:off x="1254642" y="1796902"/>
                              <a:ext cx="0" cy="3594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A4DDAF" id="Grupo 647" o:spid="_x0000_s1152" style="position:absolute;margin-left:139.4pt;margin-top:23.4pt;width:153.9pt;height:385.75pt;z-index:252158976" coordsize="19545,4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">
                <v:group id="Grupo 593" o:spid="_x0000_s1153" style="position:absolute;left:425;top:28069;width:19018;height:15514" coordsize="19018,15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<v:rect id="Retângulo 594" o:spid="_x0000_s1154" style="position:absolute;left:5207;top:190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gnsEA&#10;AADcAAAADwAAAGRycy9kb3ducmV2LnhtbESP3YrCMBCF74V9hzAL3mnqsv51jbIICyJ4YfUBhmZs&#10;ujaT0kTbvr0RBC8P5+fjrDadrcSdGl86VjAZJyCIc6dLLhScT3+jBQgfkDVWjklBTx4264/BClPt&#10;Wj7SPQuFiCPsU1RgQqhTKX1uyKIfu5o4ehfXWAxRNoXUDbZx3FbyK0lm0mLJkWCwpq2h/JrdbIQg&#10;HfvJvN1eD6bbl1T1/3TrlRp+dr8/IAJ14R1+tXdawXT5Dc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wYJ7BAAAA3AAAAA8AAAAAAAAAAAAAAAAAmAIAAGRycy9kb3du&#10;cmV2LnhtbFBLBQYAAAAABAAEAPUAAACGAwAAAAA=&#10;" fillcolor="#5b9bd5 [3204]" strokecolor="#1f4d78 [1604]" strokeweight="1pt">
                    <v:textbox>
                      <w:txbxContent>
                        <w:p w14:paraId="5FC934D2" w14:textId="77777777" w:rsidR="00BF3DC6" w:rsidRPr="00426281" w:rsidRDefault="00BF3DC6" w:rsidP="00EB343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 &lt;- SP + 1</w:t>
                          </w:r>
                        </w:p>
                        <w:p w14:paraId="44FC535A" w14:textId="77777777" w:rsidR="00BF3DC6" w:rsidRPr="00426281" w:rsidRDefault="00BF3DC6" w:rsidP="00EB343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ect id="Retângulo 595" o:spid="_x0000_s1155" style="position:absolute;left:5207;top:4191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zFBcEA&#10;AADcAAAADwAAAGRycy9kb3ducmV2LnhtbESP3YrCMBCF7wXfIcyCd5q64F/XVERYEMEL3X2AoZlt&#10;um0mpYm2fXsjCF4ezs/H2e56W4s7tb50rGA+S0AQ506XXCj4/fmerkH4gKyxdkwKBvKwy8ajLaba&#10;dXyh+zUUIo6wT1GBCaFJpfS5IYt+5hri6P251mKIsi2kbrGL47aWn0mylBZLjgSDDR0M5dX1ZiME&#10;6TLMV92hOpv+VFI9/NNtUGry0e+/QATqwzv8ah+1gsVmAc8z8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8xQXBAAAA3AAAAA8AAAAAAAAAAAAAAAAAmAIAAGRycy9kb3du&#10;cmV2LnhtbFBLBQYAAAAABAAEAPUAAACGAwAAAAA=&#10;" fillcolor="#5b9bd5 [3204]" strokecolor="#1f4d78 [1604]" strokeweight="1pt">
                    <v:textbox>
                      <w:txbxContent>
                        <w:p w14:paraId="3AB5BB25" w14:textId="77777777" w:rsidR="00BF3DC6" w:rsidRPr="00426281" w:rsidRDefault="00BF3DC6" w:rsidP="00EB343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AC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 xml:space="preserve"> &lt;- M[</w:t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>]</w:t>
                          </w:r>
                        </w:p>
                      </w:txbxContent>
                    </v:textbox>
                  </v:rect>
                  <v:rect id="Retângulo 596" o:spid="_x0000_s1156" style="position:absolute;left:5207;top:8255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bcsMA&#10;AADcAAAADwAAAGRycy9kb3ducmV2LnhtbESPy2rDMBBF94H+g5hCdonsQ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5bcsMAAADcAAAADwAAAAAAAAAAAAAAAACYAgAAZHJzL2Rv&#10;d25yZXYueG1sUEsFBgAAAAAEAAQA9QAAAIgDAAAAAA==&#10;" fillcolor="#5b9bd5 [3204]" strokecolor="#1f4d78 [1604]" strokeweight="1pt">
                    <v:textbox>
                      <w:txbxContent>
                        <w:p w14:paraId="71ABE08B" w14:textId="77777777" w:rsidR="00BF3DC6" w:rsidRPr="00426281" w:rsidRDefault="00BF3DC6" w:rsidP="00EB343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 &lt;- SP + 1</w:t>
                          </w:r>
                        </w:p>
                        <w:p w14:paraId="69D23B11" w14:textId="77777777" w:rsidR="00BF3DC6" w:rsidRPr="00426281" w:rsidRDefault="00BF3DC6" w:rsidP="00EB343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ect id="Retângulo 597" o:spid="_x0000_s1157" style="position:absolute;left:5143;top:12319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+6cIA&#10;AADcAAAADwAAAGRycy9kb3ducmV2LnhtbESP24rCMBRF3wX/IZyBedNUwVs1FREEGfDBywccmmPT&#10;aXNSmmjbv58MDMzjZl8We7fvbS3e1PrSsYLZNAFBnDtdcqHgcT9N1iB8QNZYOyYFA3nYZ+PRDlPt&#10;Or7S+xYKEUfYp6jAhNCkUvrckEU/dQ1x9J6utRiibAupW+ziuK3lPEmW0mLJkWCwoaOhvLq9bIQg&#10;XYfZqjtWF9N/lVQP3/QalPr86A9bEIH68B/+a5+1gsVmBb9n4hG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v7p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0AB63D20" w14:textId="77777777" w:rsidR="00BF3DC6" w:rsidRPr="00426281" w:rsidRDefault="00BF3DC6" w:rsidP="00EB343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RFLAGS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 xml:space="preserve"> &lt;- M[</w:t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>]</w:t>
                          </w:r>
                        </w:p>
                      </w:txbxContent>
                    </v:textbox>
                  </v:rect>
                  <v:line id="Conector reto 598" o:spid="_x0000_s1158" style="position:absolute;visibility:visible;mso-wrap-style:square" from="12192,2476" to="12192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tZ6MIAAADcAAAADwAAAGRycy9kb3ducmV2LnhtbERPz2vCMBS+C/4P4Qm72VSH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tZ6MIAAADcAAAADwAAAAAAAAAAAAAA&#10;AAChAgAAZHJzL2Rvd25yZXYueG1sUEsFBgAAAAAEAAQA+QAAAJADAAAAAA==&#10;" strokecolor="#5b9bd5 [3204]" strokeweight=".5pt">
                    <v:stroke joinstyle="miter"/>
                  </v:line>
                  <v:line id="Conector reto 599" o:spid="_x0000_s1159" style="position:absolute;visibility:visible;mso-wrap-style:square" from="12192,6731" to="12192,9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8c8UAAADcAAAADwAAAGRycy9kb3ducmV2LnhtbESPQWvCQBSE7wX/w/KE3upGi1pjNiIF&#10;i6dC1R68PbLPbDT7Ns1uk/TfdwsFj8PMfMNkm8HWoqPWV44VTCcJCOLC6YpLBafj7ukFhA/IGmvH&#10;pOCHPGzy0UOGqXY9f1B3CKWIEPYpKjAhNKmUvjBk0U9cQxy9i2sthijbUuoW+wi3tZwlyUJarDgu&#10;GGzo1VBxO3xbBV9Y7MieP9+6pDfd8+LSvC+vZ6Uex8N2DSLQEO7h//ZeK5ivVvB3Jh4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f8c8UAAADcAAAADwAAAAAAAAAA&#10;AAAAAAChAgAAZHJzL2Rvd25yZXYueG1sUEsFBgAAAAAEAAQA+QAAAJMDAAAAAA==&#10;" strokecolor="#5b9bd5 [3204]" strokeweight=".5pt">
                    <v:stroke joinstyle="miter"/>
                  </v:line>
                  <v:line id="Conector reto 600" o:spid="_x0000_s1160" style="position:absolute;visibility:visible;mso-wrap-style:square" from="12128,10731" to="12128,1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KhFcEAAADcAAAADwAAAGRycy9kb3ducmV2LnhtbERPz2vCMBS+D/wfwhN2m4kOutGZFhEU&#10;T8LcdvD2aJ5Nt+alNrGt//1yGOz48f1el5NrxUB9aDxrWC4UCOLKm4ZrDZ8fu6dXECEiG2w9k4Y7&#10;BSiL2cMac+NHfqfhFGuRQjjkqMHG2OVShsqSw7DwHXHiLr53GBPsa2l6HFO4a+VKqUw6bDg1WOxo&#10;a6n6Od2chitWO3Lnr/2gRjs8Z5fu+PJ91vpxPm3eQESa4r/4z30wGjKV5qcz6Qj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sqEVwQAAANwAAAAPAAAAAAAAAAAAAAAA&#10;AKECAABkcnMvZG93bnJldi54bWxQSwUGAAAAAAQABAD5AAAAjwMAAAAA&#10;" strokecolor="#5b9bd5 [3204]" strokeweight=".5pt">
                    <v:stroke joinstyle="miter"/>
                  </v:line>
                  <v:shape id="Chave esquerda 601" o:spid="_x0000_s1161" type="#_x0000_t87" style="position:absolute;width:5187;height:15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MDsMA&#10;AADcAAAADwAAAGRycy9kb3ducmV2LnhtbESPQWvCQBSE7wX/w/KE3upGD1aiq4hSEE829aC3R/aZ&#10;BLNvQ/Y1xv56VxB6HGa+GWax6l2tOmpD5dnAeJSAIs69rbgwcPz5+piBCoJssfZMBu4UYLUcvC0w&#10;tf7G39RlUqhYwiFFA6VIk2od8pIchpFviKN38a1DibIttG3xFstdrSdJMtUOK44LJTa0KSm/Zr/O&#10;wPTzQNt9dd90k+J0Ps5EZ3/SGfM+7NdzUEK9/Idf9M5GLhnD80w8Anr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WMDsMAAADcAAAADwAAAAAAAAAAAAAAAACYAgAAZHJzL2Rv&#10;d25yZXYueG1sUEsFBgAAAAAEAAQA9QAAAIgDAAAAAA==&#10;" adj="602,9082" strokecolor="#5b9bd5 [3204]" strokeweight=".5pt">
                    <v:stroke joinstyle="miter"/>
                  </v:shape>
                </v:group>
                <v:oval id="Elipse 606" o:spid="_x0000_s1162" style="position:absolute;left:5316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hDcQA&#10;AADcAAAADwAAAGRycy9kb3ducmV2LnhtbESPwWrDMBBE74H+g9hCb4mUUkzqRgmhYEgDPdRx74u1&#10;tUWslbHkxM3XV4FAj8PMvGHW28l14kxDsJ41LBcKBHHtjeVGQ3Us5isQISIb7DyThl8KsN08zNaY&#10;G3/hLzqXsREJwiFHDW2MfS5lqFtyGBa+J07ejx8cxiSHRpoBLwnuOvmsVCYdWk4LLfb03lJ9Kken&#10;4bovKhvH13KlqsPp8+Wj8NJ+a/30OO3eQESa4n/43t4bDZnK4HYmHQ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1YQ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115753C9" w14:textId="1A8A6D94" w:rsidR="00BF3DC6" w:rsidRPr="00426281" w:rsidRDefault="00BF3DC6" w:rsidP="00EB343A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5</w:t>
                        </w:r>
                      </w:p>
                    </w:txbxContent>
                  </v:textbox>
                </v:oval>
                <v:line id="Conector reto 607" o:spid="_x0000_s1163" style="position:absolute;visibility:visible;mso-wrap-style:square" from="12227,5316" to="12227,7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s5YcQAAADcAAAADwAAAGRycy9kb3ducmV2LnhtbESPQWsCMRSE7wX/Q3hCbzXRwiqrUURQ&#10;PBVq24O3x+a5Wd28rJu4u/33TaHQ4zAz3zCrzeBq0VEbKs8aphMFgrjwpuJSw+fH/mUBIkRkg7Vn&#10;0vBNATbr0dMKc+N7fqfuFEuRIBxy1GBjbHIpQ2HJYZj4hjh5F986jEm2pTQt9gnuajlTKpMOK04L&#10;FhvaWSpup4fTcMdiT+78dehUb7vX7NK8za9nrZ/Hw3YJItIQ/8N/7aPRkKk5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WzlhxAAAANwAAAAPAAAAAAAAAAAA&#10;AAAAAKECAABkcnMvZG93bnJldi54bWxQSwUGAAAAAAQABAD5AAAAkgMAAAAA&#10;" strokecolor="#5b9bd5 [3204]" strokeweight=".5pt">
                  <v:stroke joinstyle="miter"/>
                </v:line>
                <v:group id="Grupo 646" o:spid="_x0000_s1164" style="position:absolute;left:10845;top:43274;width:3594;height:5715" coordsize="3594,5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  <v:line id="Conector reto 617" o:spid="_x0000_s1165" style="position:absolute;visibility:visible;mso-wrap-style:square" from="1701,0" to="170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vvMQAAADcAAAADwAAAGRycy9kb3ducmV2LnhtbESPQWvCQBSE7wX/w/KE3upGC1HSbKQI&#10;iiehVg/eHtlnNm32bcyuSfz33UKhx2FmvmHy9Wgb0VPna8cK5rMEBHHpdM2VgtPn9mUFwgdkjY1j&#10;UvAgD+ti8pRjpt3AH9QfQyUihH2GCkwIbSalLw1Z9DPXEkfv6jqLIcqukrrDIcJtIxdJkkqLNccF&#10;gy1tDJXfx7tVcMNyS/Zy3vXJYPrX9Noell8XpZ6n4/sbiEBj+A//tfdaQTpf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gq+8xAAAANwAAAAPAAAAAAAAAAAA&#10;AAAAAKECAABkcnMvZG93bnJldi54bWxQSwUGAAAAAAQABAD5AAAAkgMAAAAA&#10;" strokecolor="#5b9bd5 [3204]" strokeweight=".5pt">
                    <v:stroke joinstyle="miter"/>
                  </v:line>
                  <v:oval id="Elipse 618" o:spid="_x0000_s1166" style="position:absolute;top:212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GOcAA&#10;AADcAAAADwAAAGRycy9kb3ducmV2LnhtbERPTYvCMBC9C/6HMII3TRURrUYRoaALe7DW+9CMbbCZ&#10;lCZqd3/95rDg8fG+t/veNuJFnTeOFcymCQji0mnDlYLimk1WIHxA1tg4JgU/5GG/Gw62mGr35gu9&#10;8lCJGMI+RQV1CG0qpS9rsuinriWO3N11FkOEXSV1h+8Ybhs5T5KltGg4NtTY0rGm8pE/rYLfU1aY&#10;8Fznq6T4enwvzpmT5qbUeNQfNiAC9eEj/neftILlLK6NZ+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/GOcAAAADc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2AF0A02" w14:textId="77777777" w:rsidR="00BF3DC6" w:rsidRPr="0020318E" w:rsidRDefault="00BF3DC6" w:rsidP="00CC488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Voltaololta</w:t>
                          </w:r>
                        </w:p>
                      </w:txbxContent>
                    </v:textbox>
                  </v:oval>
                </v:group>
                <v:group id="Grupo 643" o:spid="_x0000_s1167" style="position:absolute;top:7442;width:19545;height:21559" coordsize="19550,21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Retângulo 582" o:spid="_x0000_s1168" style="position:absolute;left:5635;width:138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LrM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1glk7h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zLrMAAAADcAAAADwAAAAAAAAAAAAAAAACYAgAAZHJzL2Rvd25y&#10;ZXYueG1sUEsFBgAAAAAEAAQA9QAAAIUDAAAAAA==&#10;" fillcolor="#5b9bd5 [3204]" strokecolor="#1f4d78 [1604]" strokeweight="1pt">
                    <v:textbox>
                      <w:txbxContent>
                        <w:p w14:paraId="1B1A903A" w14:textId="77777777" w:rsidR="00BF3DC6" w:rsidRPr="00426281" w:rsidRDefault="00BF3DC6" w:rsidP="00BF544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MD&lt;- 1</w:t>
                          </w:r>
                        </w:p>
                        <w:p w14:paraId="651BBC69" w14:textId="77777777" w:rsidR="00BF3DC6" w:rsidRPr="00426281" w:rsidRDefault="00BF3DC6" w:rsidP="00BF544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ect id="Retângulo 583" o:spid="_x0000_s1169" style="position:absolute;left:5635;top:4678;width:1380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uN8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sVqDn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G43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741802F3" w14:textId="77777777" w:rsidR="00BF3DC6" w:rsidRPr="00426281" w:rsidRDefault="00BF3DC6" w:rsidP="00BF544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AC &lt;- AC + MD</w:t>
                          </w:r>
                        </w:p>
                        <w:p w14:paraId="58361950" w14:textId="77777777" w:rsidR="00BF3DC6" w:rsidRPr="00426281" w:rsidRDefault="00BF3DC6" w:rsidP="00BF544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shape id="Chave esquerda 584" o:spid="_x0000_s1170" type="#_x0000_t87" style="position:absolute;top:212;width:5186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LWQ8QA&#10;AADcAAAADwAAAGRycy9kb3ducmV2LnhtbESPT4vCMBTE74LfITxhb5q6aJFqFBF28bAIuh72+Gxe&#10;/2jzUpqsbb+9EQSPw8z8hlltOlOJOzWutKxgOolAEKdWl5wrOP9+jRcgnEfWWFkmBT052KyHgxUm&#10;2rZ8pPvJ5yJA2CWooPC+TqR0aUEG3cTWxMHLbGPQB9nkUjfYBrip5GcUxdJgyWGhwJp2BaW3079R&#10;cOmr+O97ejZp6+L+0P1kx2uUKfUx6rZLEJ46/w6/2nutYL6YwfN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C1kPEAAAA3AAAAA8AAAAAAAAAAAAAAAAAmAIAAGRycy9k&#10;b3ducmV2LnhtbFBLBQYAAAAABAAEAPUAAACJAwAAAAA=&#10;" adj="1273,9082" strokecolor="#5b9bd5 [3204]" strokeweight=".5pt">
                    <v:stroke joinstyle="miter"/>
                  </v:shape>
                  <v:line id="Conector reto 587" o:spid="_x0000_s1171" style="position:absolute;visibility:visible;mso-wrap-style:square" from="12333,2658" to="12333,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1bR8UAAADcAAAADwAAAGRycy9kb3ducmV2LnhtbESPT2vCQBTE70K/w/KE3urGikZSVymC&#10;0lPBPz14e2Sf2Wj2bcxuk/Tbu0LB4zAzv2EWq95WoqXGl44VjEcJCOLc6ZILBcfD5m0OwgdkjZVj&#10;UvBHHlbLl8ECM+063lG7D4WIEPYZKjAh1JmUPjdk0Y9cTRy9s2sshiibQuoGuwi3lXxPkpm0WHJc&#10;MFjT2lB+3f9aBTfMN2RPP9s26Uw7mZ3r7/RyUup12H9+gAjUh2f4v/2lFUzn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1bR8UAAADcAAAADwAAAAAAAAAA&#10;AAAAAAChAgAAZHJzL2Rvd25yZXYueG1sUEsFBgAAAAAEAAQA+QAAAJMDAAAAAA==&#10;" strokecolor="#5b9bd5 [3204]" strokeweight=".5pt">
                    <v:stroke joinstyle="miter"/>
                  </v:line>
                  <v:rect id="Retângulo 588" o:spid="_x0000_s1172" style="position:absolute;left:5741;top:9994;width:1380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8Rr4A&#10;AADcAAAADwAAAGRycy9kb3ducmV2LnhtbERPzYrCMBC+C75DGMGbpi7o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k/Ea+AAAA3AAAAA8AAAAAAAAAAAAAAAAAmAIAAGRycy9kb3ducmV2&#10;LnhtbFBLBQYAAAAABAAEAPUAAACDAwAAAAA=&#10;" fillcolor="#5b9bd5 [3204]" strokecolor="#1f4d78 [1604]" strokeweight="1pt">
                    <v:textbox>
                      <w:txbxContent>
                        <w:p w14:paraId="2E7607C7" w14:textId="77777777" w:rsidR="00BF3DC6" w:rsidRPr="00426281" w:rsidRDefault="00BF3DC6" w:rsidP="00BF544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MD&lt;- ACC</w:t>
                          </w:r>
                        </w:p>
                        <w:p w14:paraId="01151E7C" w14:textId="77777777" w:rsidR="00BF3DC6" w:rsidRPr="00426281" w:rsidRDefault="00BF3DC6" w:rsidP="00BF544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line id="Conector reto 589" o:spid="_x0000_s1173" style="position:absolute;visibility:visible;mso-wrap-style:square" from="12546,7655" to="12546,9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5qrsYAAADcAAAADwAAAGRycy9kb3ducmV2LnhtbESPT2vCQBTE7wW/w/KE3upGi38asxEp&#10;WDwVqvbg7ZF9ZqPZt2l2m6TfvlsoeBxm5jdMthlsLTpqfeVYwXSSgCAunK64VHA67p5WIHxA1lg7&#10;JgU/5GGTjx4yTLXr+YO6QyhFhLBPUYEJoUml9IUhi37iGuLoXVxrMUTZllK32Ee4reUsSRbSYsVx&#10;wWBDr4aK2+HbKvjCYkf2/PnWJb3pnheX5n15PSv1OB62axCBhnAP/7f3WsF89QJ/Z+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+aq7GAAAA3AAAAA8AAAAAAAAA&#10;AAAAAAAAoQIAAGRycy9kb3ducmV2LnhtbFBLBQYAAAAABAAEAPkAAACUAwAAAAA=&#10;" strokecolor="#5b9bd5 [3204]" strokeweight=".5pt">
                    <v:stroke joinstyle="miter"/>
                  </v:line>
                  <v:rect id="Retângulo 591" o:spid="_x0000_s1174" style="position:absolute;left:5741;top:15204;width:1380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DBsIA&#10;AADcAAAADwAAAGRycy9kb3ducmV2LnhtbESPy2rDMBBF94H+g5hCd7HsQtP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8MG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223F2F93" w14:textId="77777777" w:rsidR="00BF3DC6" w:rsidRPr="00426281" w:rsidRDefault="00BF3DC6" w:rsidP="00BF544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ACC&lt;- AC</w:t>
                          </w:r>
                        </w:p>
                        <w:p w14:paraId="6D10DA8A" w14:textId="77777777" w:rsidR="00BF3DC6" w:rsidRPr="00426281" w:rsidRDefault="00BF3DC6" w:rsidP="00BF544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line id="Conector reto 592" o:spid="_x0000_s1175" style="position:absolute;visibility:visible;mso-wrap-style:square" from="12546,12759" to="12546,15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uAsQAAADcAAAADwAAAGRycy9kb3ducmV2LnhtbESPQWvCQBSE74L/YXmCN92oVGt0FRGU&#10;ngpVe/D2yD6zabNvY3ZN0n/fLRQ8DjPzDbPedrYUDdW+cKxgMk5AEGdOF5wruJwPo1cQPiBrLB2T&#10;gh/ysN30e2tMtWv5g5pTyEWEsE9RgQmhSqX0mSGLfuwq4ujdXG0xRFnnUtfYRrgt5TRJ5tJiwXHB&#10;YEV7Q9n36WEV3DE7kL1+HpukNc1sfqveF19XpYaDbrcCEagLz/B/+00reFlO4e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A24CxAAAANwAAAAPAAAAAAAAAAAA&#10;AAAAAKECAABkcnMvZG93bnJldi54bWxQSwUGAAAAAAQABAD5AAAAkgMAAAAA&#10;" strokecolor="#5b9bd5 [3204]" strokeweight=".5pt">
                    <v:stroke joinstyle="miter"/>
                  </v:line>
                  <v:line id="Conector reto 604" o:spid="_x0000_s1176" style="position:absolute;visibility:visible;mso-wrap-style:square" from="12546,17969" to="12546,21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mnFsUAAADcAAAADwAAAGRycy9kb3ducmV2LnhtbESPzWrDMBCE74G8g9hAb42UNrjFjRJC&#10;IaWnQn56yG2xNpYTa+Vaqu2+fRQo5DjMzDfMYjW4WnTUhsqzhtlUgSAuvKm41HDYbx5fQYSIbLD2&#10;TBr+KMBqOR4tMDe+5y11u1iKBOGQowYbY5NLGQpLDsPUN8TJO/nWYUyyLaVpsU9wV8snpTLpsOK0&#10;YLGhd0vFZffrNPxgsSF3/P7oVG+75+zUfL2cj1o/TIb1G4hIQ7yH/9ufRkOm5nA7k46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mnFsUAAADcAAAADwAAAAAAAAAA&#10;AAAAAAChAgAAZHJzL2Rvd25yZXYueG1sUEsFBgAAAAAEAAQA+QAAAJM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092AEF85" w14:textId="35A12515" w:rsidR="00EB343A" w:rsidRDefault="00EB343A" w:rsidP="0045075D">
      <w:pPr>
        <w:rPr>
          <w:lang w:val="pt-BR" w:eastAsia="ja-JP"/>
        </w:rPr>
      </w:pPr>
    </w:p>
    <w:p w14:paraId="4F338952" w14:textId="39ECE59B" w:rsidR="00EB343A" w:rsidRDefault="00EB343A" w:rsidP="0045075D">
      <w:pPr>
        <w:rPr>
          <w:lang w:val="pt-BR" w:eastAsia="ja-JP"/>
        </w:rPr>
      </w:pPr>
    </w:p>
    <w:p w14:paraId="0727FDFD" w14:textId="5F435F2F" w:rsidR="00EB343A" w:rsidRDefault="009B1953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6BB76C02" wp14:editId="23C85B97">
                <wp:simplePos x="0" y="0"/>
                <wp:positionH relativeFrom="margin">
                  <wp:posOffset>1197772</wp:posOffset>
                </wp:positionH>
                <wp:positionV relativeFrom="paragraph">
                  <wp:posOffset>172085</wp:posOffset>
                </wp:positionV>
                <wp:extent cx="622300" cy="355600"/>
                <wp:effectExtent l="0" t="0" r="0" b="6350"/>
                <wp:wrapNone/>
                <wp:docPr id="586" name="Caixa de text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9E85C1" w14:textId="3EAD7DAC" w:rsidR="00BF3DC6" w:rsidRPr="008C1C86" w:rsidRDefault="00BF3DC6" w:rsidP="008B2AD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6C02" id="Caixa de texto 586" o:spid="_x0000_s1177" type="#_x0000_t202" style="position:absolute;margin-left:94.3pt;margin-top:13.55pt;width:49pt;height:28pt;z-index:-25122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" filled="f" stroked="f">
                <v:textbox>
                  <w:txbxContent>
                    <w:p w14:paraId="2E9E85C1" w14:textId="3EAD7DAC" w:rsidR="00BF3DC6" w:rsidRPr="008C1C86" w:rsidRDefault="00BF3DC6" w:rsidP="008B2AD7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7754E" w14:textId="3DDBA3B6" w:rsidR="00EB343A" w:rsidRDefault="00EB343A" w:rsidP="0045075D">
      <w:pPr>
        <w:rPr>
          <w:lang w:val="pt-BR" w:eastAsia="ja-JP"/>
        </w:rPr>
      </w:pPr>
    </w:p>
    <w:p w14:paraId="2D408F64" w14:textId="7A68C204" w:rsidR="00EB343A" w:rsidRDefault="00EB343A" w:rsidP="0045075D">
      <w:pPr>
        <w:rPr>
          <w:lang w:val="pt-BR" w:eastAsia="ja-JP"/>
        </w:rPr>
      </w:pPr>
    </w:p>
    <w:p w14:paraId="0EC75B6F" w14:textId="57E39B01" w:rsidR="00EB343A" w:rsidRDefault="00EB343A" w:rsidP="0045075D">
      <w:pPr>
        <w:rPr>
          <w:lang w:val="pt-BR" w:eastAsia="ja-JP"/>
        </w:rPr>
      </w:pPr>
    </w:p>
    <w:p w14:paraId="110B7A9B" w14:textId="384B52BC" w:rsidR="00EB343A" w:rsidRDefault="00EB343A" w:rsidP="0045075D">
      <w:pPr>
        <w:rPr>
          <w:lang w:val="pt-BR" w:eastAsia="ja-JP"/>
        </w:rPr>
      </w:pPr>
    </w:p>
    <w:p w14:paraId="646BF31F" w14:textId="0DCB3024" w:rsidR="00EB343A" w:rsidRDefault="00EB343A" w:rsidP="0045075D">
      <w:pPr>
        <w:rPr>
          <w:lang w:val="pt-BR" w:eastAsia="ja-JP"/>
        </w:rPr>
      </w:pPr>
    </w:p>
    <w:p w14:paraId="6FE450D4" w14:textId="4FCBAB0B" w:rsidR="00CC4884" w:rsidRDefault="00CC4884" w:rsidP="0045075D">
      <w:pPr>
        <w:rPr>
          <w:lang w:val="pt-BR" w:eastAsia="ja-JP"/>
        </w:rPr>
      </w:pPr>
    </w:p>
    <w:p w14:paraId="33D0860B" w14:textId="24B5A6F3" w:rsidR="00CC4884" w:rsidRDefault="009B1953" w:rsidP="0045075D">
      <w:pPr>
        <w:rPr>
          <w:lang w:val="pt-BR" w:eastAsia="ja-JP"/>
        </w:rPr>
      </w:pPr>
      <w:r w:rsidRPr="00EB343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98560" behindDoc="1" locked="0" layoutInCell="1" allowOverlap="1" wp14:anchorId="4DA65B5C" wp14:editId="586E6A60">
                <wp:simplePos x="0" y="0"/>
                <wp:positionH relativeFrom="margin">
                  <wp:posOffset>672938</wp:posOffset>
                </wp:positionH>
                <wp:positionV relativeFrom="paragraph">
                  <wp:posOffset>47625</wp:posOffset>
                </wp:positionV>
                <wp:extent cx="1428750" cy="628650"/>
                <wp:effectExtent l="0" t="0" r="0" b="0"/>
                <wp:wrapNone/>
                <wp:docPr id="602" name="Caixa de text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6CDC34" w14:textId="77777777" w:rsidR="00BF3DC6" w:rsidRPr="008C1C86" w:rsidRDefault="00BF3DC6" w:rsidP="00EB34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  <w:p w14:paraId="024869C5" w14:textId="77777777" w:rsidR="00BF3DC6" w:rsidRPr="008C1C86" w:rsidRDefault="00BF3DC6" w:rsidP="00EB34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5B5C" id="Caixa de texto 602" o:spid="_x0000_s1178" type="#_x0000_t202" style="position:absolute;margin-left:53pt;margin-top:3.75pt;width:112.5pt;height:49.5pt;z-index:-25121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" filled="f" stroked="f">
                <v:textbox>
                  <w:txbxContent>
                    <w:p w14:paraId="036CDC34" w14:textId="77777777" w:rsidR="00BF3DC6" w:rsidRPr="008C1C86" w:rsidRDefault="00BF3DC6" w:rsidP="00EB343A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  <w:p w14:paraId="024869C5" w14:textId="77777777" w:rsidR="00BF3DC6" w:rsidRPr="008C1C86" w:rsidRDefault="00BF3DC6" w:rsidP="00EB343A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335B3" w14:textId="77777777" w:rsidR="00CC4884" w:rsidRDefault="00CC4884" w:rsidP="0045075D">
      <w:pPr>
        <w:rPr>
          <w:lang w:val="pt-BR" w:eastAsia="ja-JP"/>
        </w:rPr>
      </w:pPr>
    </w:p>
    <w:p w14:paraId="3026A900" w14:textId="7FC62B71" w:rsidR="009B1953" w:rsidRDefault="009B1953" w:rsidP="0045075D">
      <w:pPr>
        <w:rPr>
          <w:lang w:val="pt-BR" w:eastAsia="ja-JP"/>
        </w:rPr>
      </w:pPr>
    </w:p>
    <w:p w14:paraId="562E3DA4" w14:textId="424F56FE" w:rsidR="009B1953" w:rsidRDefault="009B1953" w:rsidP="0045075D">
      <w:pPr>
        <w:rPr>
          <w:lang w:val="pt-BR" w:eastAsia="ja-JP"/>
        </w:rPr>
      </w:pPr>
    </w:p>
    <w:p w14:paraId="46FF91D9" w14:textId="2673A2FA" w:rsidR="009B1953" w:rsidRDefault="009B1953" w:rsidP="0045075D">
      <w:pPr>
        <w:rPr>
          <w:lang w:val="pt-BR" w:eastAsia="ja-JP"/>
        </w:rPr>
      </w:pPr>
    </w:p>
    <w:p w14:paraId="558B006E" w14:textId="77777777" w:rsidR="009B1953" w:rsidRDefault="009B1953" w:rsidP="0045075D">
      <w:pPr>
        <w:rPr>
          <w:lang w:val="pt-BR" w:eastAsia="ja-JP"/>
        </w:rPr>
      </w:pPr>
    </w:p>
    <w:p w14:paraId="509C6A8E" w14:textId="77777777" w:rsidR="009B1953" w:rsidRDefault="009B1953" w:rsidP="0045075D">
      <w:pPr>
        <w:rPr>
          <w:lang w:val="pt-BR" w:eastAsia="ja-JP"/>
        </w:rPr>
      </w:pPr>
    </w:p>
    <w:p w14:paraId="684222E7" w14:textId="6403848E" w:rsidR="002C426E" w:rsidRDefault="000C5F1C" w:rsidP="0045075D">
      <w:pPr>
        <w:rPr>
          <w:lang w:val="pt-BR" w:eastAsia="ja-JP"/>
        </w:rPr>
      </w:pPr>
      <w:r>
        <w:rPr>
          <w:lang w:val="pt-BR" w:eastAsia="ja-JP"/>
        </w:rPr>
        <w:t xml:space="preserve">OBS.: </w:t>
      </w:r>
      <w:r w:rsidR="00F01552">
        <w:rPr>
          <w:lang w:val="pt-BR" w:eastAsia="ja-JP"/>
        </w:rPr>
        <w:t xml:space="preserve">DIV2, </w:t>
      </w:r>
      <w:r w:rsidR="00C55AFA">
        <w:rPr>
          <w:lang w:val="pt-BR" w:eastAsia="ja-JP"/>
        </w:rPr>
        <w:t>DIV</w:t>
      </w:r>
      <w:r>
        <w:rPr>
          <w:lang w:val="pt-BR" w:eastAsia="ja-JP"/>
        </w:rPr>
        <w:t>3</w:t>
      </w:r>
      <w:r w:rsidR="00F01552">
        <w:rPr>
          <w:lang w:val="pt-BR" w:eastAsia="ja-JP"/>
        </w:rPr>
        <w:t>, DIV4, DIV5 e V</w:t>
      </w:r>
      <w:r>
        <w:rPr>
          <w:lang w:val="pt-BR" w:eastAsia="ja-JP"/>
        </w:rPr>
        <w:t xml:space="preserve"> são apenas “labels”.  </w:t>
      </w:r>
    </w:p>
    <w:p w14:paraId="4C41F1AD" w14:textId="453DB633" w:rsidR="002C426E" w:rsidRDefault="002C426E" w:rsidP="0045075D">
      <w:pPr>
        <w:rPr>
          <w:lang w:val="pt-BR" w:eastAsia="ja-JP"/>
        </w:rPr>
      </w:pPr>
    </w:p>
    <w:p w14:paraId="18E15A0F" w14:textId="77777777" w:rsidR="002C426E" w:rsidRDefault="002C426E" w:rsidP="0045075D">
      <w:pPr>
        <w:rPr>
          <w:lang w:val="pt-BR" w:eastAsia="ja-JP"/>
        </w:rPr>
      </w:pPr>
    </w:p>
    <w:p w14:paraId="1848AD9F" w14:textId="77777777" w:rsidR="00190E56" w:rsidRDefault="00190E56" w:rsidP="0045075D">
      <w:pPr>
        <w:rPr>
          <w:lang w:val="pt-BR" w:eastAsia="ja-JP"/>
        </w:rPr>
      </w:pPr>
    </w:p>
    <w:p w14:paraId="37395AC5" w14:textId="019D8024" w:rsidR="00190E56" w:rsidRDefault="00190E56" w:rsidP="0045075D">
      <w:pPr>
        <w:rPr>
          <w:lang w:val="pt-BR" w:eastAsia="ja-JP"/>
        </w:rPr>
      </w:pPr>
    </w:p>
    <w:p w14:paraId="2E5BFF46" w14:textId="77777777" w:rsidR="00190E56" w:rsidRDefault="00190E56" w:rsidP="0045075D">
      <w:pPr>
        <w:rPr>
          <w:lang w:val="pt-BR" w:eastAsia="ja-JP"/>
        </w:rPr>
      </w:pPr>
    </w:p>
    <w:p w14:paraId="1A5CF3C1" w14:textId="5F50932C" w:rsidR="00190E56" w:rsidRDefault="00190E56" w:rsidP="0045075D">
      <w:pPr>
        <w:rPr>
          <w:lang w:val="pt-BR" w:eastAsia="ja-JP"/>
        </w:rPr>
      </w:pPr>
    </w:p>
    <w:p w14:paraId="7AFFE5FC" w14:textId="77777777" w:rsidR="00190E56" w:rsidRDefault="00190E56" w:rsidP="0045075D">
      <w:pPr>
        <w:rPr>
          <w:lang w:val="pt-BR" w:eastAsia="ja-JP"/>
        </w:rPr>
      </w:pPr>
    </w:p>
    <w:p w14:paraId="5A4E6342" w14:textId="77777777" w:rsidR="00EC1CF9" w:rsidRPr="0045075D" w:rsidRDefault="00EC1CF9" w:rsidP="0045075D">
      <w:pPr>
        <w:rPr>
          <w:lang w:val="pt-BR" w:eastAsia="ja-JP"/>
        </w:rPr>
      </w:pPr>
    </w:p>
    <w:p w14:paraId="0C42D437" w14:textId="77777777" w:rsidR="00B84942" w:rsidRDefault="0045075D" w:rsidP="00B84942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lastRenderedPageBreak/>
        <w:t>Fluxo Detalhado</w:t>
      </w:r>
    </w:p>
    <w:p w14:paraId="7AD3F168" w14:textId="77777777" w:rsidR="00B84942" w:rsidRPr="00B84942" w:rsidRDefault="00B84942" w:rsidP="00B84942">
      <w:pPr>
        <w:rPr>
          <w:lang w:val="pt-BR" w:eastAsia="ja-JP"/>
        </w:rPr>
      </w:pPr>
    </w:p>
    <w:p w14:paraId="2FE12229" w14:textId="7206F5DC"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57D33C" wp14:editId="1012E8CB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390650" cy="5524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38620" w14:textId="2443905E" w:rsidR="00BF3DC6" w:rsidRPr="00426281" w:rsidRDefault="00BF3DC6" w:rsidP="00B8494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7D33C" id="Elipse 4" o:spid="_x0000_s1179" style="position:absolute;margin-left:0;margin-top:6.15pt;width:109.5pt;height:43.5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4A838620" w14:textId="2443905E" w:rsidR="00BF3DC6" w:rsidRPr="00426281" w:rsidRDefault="00BF3DC6" w:rsidP="00B8494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E850A4" w14:textId="77777777"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36A463" wp14:editId="071C2D57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6981E" id="Conector reto 9" o:spid="_x0000_s1026" style="position:absolute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D6A83EF" w14:textId="3470970D" w:rsidR="00B84942" w:rsidRDefault="00140831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045A18A4" wp14:editId="590F64BD">
                <wp:simplePos x="0" y="0"/>
                <wp:positionH relativeFrom="margin">
                  <wp:align>left</wp:align>
                </wp:positionH>
                <wp:positionV relativeFrom="paragraph">
                  <wp:posOffset>129289</wp:posOffset>
                </wp:positionV>
                <wp:extent cx="467833" cy="350874"/>
                <wp:effectExtent l="0" t="0" r="0" b="0"/>
                <wp:wrapNone/>
                <wp:docPr id="884" name="Caixa de texto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C8D1DF" w14:textId="301619E6" w:rsidR="00BF3DC6" w:rsidRPr="00140831" w:rsidRDefault="00BF3DC6" w:rsidP="0014083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831"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18A4" id="Caixa de texto 884" o:spid="_x0000_s1180" type="#_x0000_t202" style="position:absolute;margin-left:0;margin-top:10.2pt;width:36.85pt;height:27.65pt;z-index:25245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" filled="f" stroked="f">
                <v:textbox>
                  <w:txbxContent>
                    <w:p w14:paraId="2DC8D1DF" w14:textId="301619E6" w:rsidR="00BF3DC6" w:rsidRPr="00140831" w:rsidRDefault="00BF3DC6" w:rsidP="0014083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831"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4CD6A6B" wp14:editId="5F040752">
                <wp:simplePos x="0" y="0"/>
                <wp:positionH relativeFrom="column">
                  <wp:posOffset>3763926</wp:posOffset>
                </wp:positionH>
                <wp:positionV relativeFrom="paragraph">
                  <wp:posOffset>193409</wp:posOffset>
                </wp:positionV>
                <wp:extent cx="542260" cy="2360428"/>
                <wp:effectExtent l="0" t="0" r="48895" b="20955"/>
                <wp:wrapNone/>
                <wp:docPr id="649" name="Chave direita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23604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3CD0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649" o:spid="_x0000_s1026" type="#_x0000_t88" style="position:absolute;margin-left:296.35pt;margin-top:15.25pt;width:42.7pt;height:185.8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" adj="413" strokecolor="#5b9bd5 [3204]" strokeweight=".5pt">
                <v:stroke joinstyle="miter"/>
              </v:shape>
            </w:pict>
          </mc:Fallback>
        </mc:AlternateContent>
      </w:r>
      <w:r w:rsidR="00B8494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A53939" wp14:editId="3899AEC7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56B3" w14:textId="77777777" w:rsidR="00BF3DC6" w:rsidRPr="00426281" w:rsidRDefault="00BF3DC6" w:rsidP="00B849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53939" id="Retângulo 58" o:spid="_x0000_s1181" style="position:absolute;margin-left:0;margin-top:15.5pt;width:108.75pt;height:23.25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" fillcolor="#5b9bd5 [3204]" strokecolor="#1f4d78 [1604]" strokeweight="1pt">
                <v:textbox>
                  <w:txbxContent>
                    <w:p w14:paraId="237456B3" w14:textId="77777777" w:rsidR="00BF3DC6" w:rsidRPr="00426281" w:rsidRDefault="00BF3DC6" w:rsidP="00B849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545871" w14:textId="686AD144"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9B92D7" wp14:editId="2ABC00E5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F666F" id="Conector reto 59" o:spid="_x0000_s1026" style="position:absolute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Aednx/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</w:p>
    <w:p w14:paraId="00D1C132" w14:textId="00CDAFAE" w:rsidR="00B84942" w:rsidRDefault="00140831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F13BDB9" wp14:editId="75DE1003">
                <wp:simplePos x="0" y="0"/>
                <wp:positionH relativeFrom="margin">
                  <wp:align>left</wp:align>
                </wp:positionH>
                <wp:positionV relativeFrom="paragraph">
                  <wp:posOffset>174300</wp:posOffset>
                </wp:positionV>
                <wp:extent cx="467833" cy="350874"/>
                <wp:effectExtent l="0" t="0" r="0" b="0"/>
                <wp:wrapNone/>
                <wp:docPr id="885" name="Caixa de texto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BD0129" w14:textId="1689F95B" w:rsidR="00BF3DC6" w:rsidRPr="00140831" w:rsidRDefault="00BF3DC6" w:rsidP="0014083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BDB9" id="Caixa de texto 885" o:spid="_x0000_s1182" type="#_x0000_t202" style="position:absolute;margin-left:0;margin-top:13.7pt;width:36.85pt;height:27.65pt;z-index:25245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" filled="f" stroked="f">
                <v:textbox>
                  <w:txbxContent>
                    <w:p w14:paraId="5ABD0129" w14:textId="1689F95B" w:rsidR="00BF3DC6" w:rsidRPr="00140831" w:rsidRDefault="00BF3DC6" w:rsidP="0014083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F934AF" wp14:editId="041545C8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50123"/>
                <wp:effectExtent l="0" t="0" r="28575" b="17145"/>
                <wp:wrapNone/>
                <wp:docPr id="392" name="Retâ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5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48723" w14:textId="77777777" w:rsidR="00BF3DC6" w:rsidRDefault="00BF3DC6" w:rsidP="00B8494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14:paraId="49211EC2" w14:textId="77777777" w:rsidR="00BF3DC6" w:rsidRDefault="00BF3DC6" w:rsidP="00B8494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16A5D88A" w14:textId="77777777" w:rsidR="00BF3DC6" w:rsidRPr="00426281" w:rsidRDefault="00BF3DC6" w:rsidP="00B849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34AF" id="Retângulo 392" o:spid="_x0000_s1183" style="position:absolute;margin-left:0;margin-top:.95pt;width:108.75pt;height:51.2pt;z-index:251742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" fillcolor="#5b9bd5 [3204]" strokecolor="#1f4d78 [1604]" strokeweight="1pt">
                <v:textbox>
                  <w:txbxContent>
                    <w:p w14:paraId="3BE48723" w14:textId="77777777" w:rsidR="00BF3DC6" w:rsidRDefault="00BF3DC6" w:rsidP="00B8494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14:paraId="49211EC2" w14:textId="77777777" w:rsidR="00BF3DC6" w:rsidRDefault="00BF3DC6" w:rsidP="00B8494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16A5D88A" w14:textId="77777777" w:rsidR="00BF3DC6" w:rsidRPr="00426281" w:rsidRDefault="00BF3DC6" w:rsidP="00B8494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ED3BFC" w14:textId="6A4B1EF3" w:rsidR="00B84942" w:rsidRDefault="008E0CC9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310097E" wp14:editId="1E59AB93">
                <wp:simplePos x="0" y="0"/>
                <wp:positionH relativeFrom="column">
                  <wp:posOffset>4390907</wp:posOffset>
                </wp:positionH>
                <wp:positionV relativeFrom="paragraph">
                  <wp:posOffset>127886</wp:posOffset>
                </wp:positionV>
                <wp:extent cx="1828800" cy="435935"/>
                <wp:effectExtent l="0" t="0" r="0" b="2540"/>
                <wp:wrapNone/>
                <wp:docPr id="650" name="Caixa de texto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264468" w14:textId="21612D87" w:rsidR="00BF3DC6" w:rsidRPr="008E0CC9" w:rsidRDefault="00BF3DC6" w:rsidP="00651E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097E" id="Caixa de texto 650" o:spid="_x0000_s1184" type="#_x0000_t202" style="position:absolute;margin-left:345.75pt;margin-top:10.05pt;width:2in;height:34.35pt;z-index:252165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" filled="f" stroked="f">
                <v:textbox>
                  <w:txbxContent>
                    <w:p w14:paraId="35264468" w14:textId="21612D87" w:rsidR="00BF3DC6" w:rsidRPr="008E0CC9" w:rsidRDefault="00BF3DC6" w:rsidP="00651E7A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85AC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5C989F" wp14:editId="74F335BF">
                <wp:simplePos x="0" y="0"/>
                <wp:positionH relativeFrom="margin">
                  <wp:align>center</wp:align>
                </wp:positionH>
                <wp:positionV relativeFrom="paragraph">
                  <wp:posOffset>306650</wp:posOffset>
                </wp:positionV>
                <wp:extent cx="0" cy="228600"/>
                <wp:effectExtent l="0" t="0" r="19050" b="19050"/>
                <wp:wrapNone/>
                <wp:docPr id="433" name="Conector ret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FD1B2" id="Conector reto 433" o:spid="_x0000_s1026" style="position:absolute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15pt" to="0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m3tgEAAMEDAAAOAAAAZHJzL2Uyb0RvYy54bWysU01v2zAMvQ/YfxB0X+ykQ1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fub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</w:p>
    <w:p w14:paraId="6D22FB73" w14:textId="67EB675A" w:rsidR="00B84942" w:rsidRDefault="00CF7FDC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1601DE" wp14:editId="19132DE9">
                <wp:simplePos x="0" y="0"/>
                <wp:positionH relativeFrom="margin">
                  <wp:align>center</wp:align>
                </wp:positionH>
                <wp:positionV relativeFrom="paragraph">
                  <wp:posOffset>188860</wp:posOffset>
                </wp:positionV>
                <wp:extent cx="1381125" cy="1031409"/>
                <wp:effectExtent l="0" t="0" r="28575" b="16510"/>
                <wp:wrapNone/>
                <wp:docPr id="431" name="Retângul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FD065" w14:textId="77777777" w:rsidR="00BF3DC6" w:rsidRDefault="00BF3DC6" w:rsidP="00CF7FD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14:paraId="0A3AA004" w14:textId="77777777" w:rsidR="00BF3DC6" w:rsidRDefault="00BF3DC6" w:rsidP="00CF7FD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06196D75" w14:textId="77777777" w:rsidR="00BF3DC6" w:rsidRPr="00426281" w:rsidRDefault="00BF3DC6" w:rsidP="00CF7F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(LMAH)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601DE" id="Retângulo 431" o:spid="_x0000_s1185" style="position:absolute;margin-left:0;margin-top:14.85pt;width:108.75pt;height:81.2pt;z-index:251782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" fillcolor="#5b9bd5 [3204]" strokecolor="#1f4d78 [1604]" strokeweight="1pt">
                <v:textbox>
                  <w:txbxContent>
                    <w:p w14:paraId="4A8FD065" w14:textId="77777777" w:rsidR="00BF3DC6" w:rsidRDefault="00BF3DC6" w:rsidP="00CF7FD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14:paraId="0A3AA004" w14:textId="77777777" w:rsidR="00BF3DC6" w:rsidRDefault="00BF3DC6" w:rsidP="00CF7FD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06196D75" w14:textId="77777777" w:rsidR="00BF3DC6" w:rsidRPr="00426281" w:rsidRDefault="00BF3DC6" w:rsidP="00CF7F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(LMAH)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156C5D" w14:textId="1D1A0CD5" w:rsidR="00B84942" w:rsidRDefault="00140831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336E5B5F" wp14:editId="21C1D9C2">
                <wp:simplePos x="0" y="0"/>
                <wp:positionH relativeFrom="margin">
                  <wp:align>left</wp:align>
                </wp:positionH>
                <wp:positionV relativeFrom="paragraph">
                  <wp:posOffset>173045</wp:posOffset>
                </wp:positionV>
                <wp:extent cx="467833" cy="350874"/>
                <wp:effectExtent l="0" t="0" r="0" b="0"/>
                <wp:wrapNone/>
                <wp:docPr id="886" name="Caixa de texto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30B519" w14:textId="363DAECD" w:rsidR="00BF3DC6" w:rsidRPr="00140831" w:rsidRDefault="00BF3DC6" w:rsidP="0014083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5B5F" id="Caixa de texto 886" o:spid="_x0000_s1186" type="#_x0000_t202" style="position:absolute;margin-left:0;margin-top:13.65pt;width:36.85pt;height:27.65pt;z-index:25245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" filled="f" stroked="f">
                <v:textbox>
                  <w:txbxContent>
                    <w:p w14:paraId="4030B519" w14:textId="363DAECD" w:rsidR="00BF3DC6" w:rsidRPr="00140831" w:rsidRDefault="00BF3DC6" w:rsidP="0014083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B1E80" w14:textId="48D2FB17" w:rsidR="00B84942" w:rsidRDefault="00B84942" w:rsidP="00B84942">
      <w:pPr>
        <w:rPr>
          <w:lang w:val="pt-BR" w:eastAsia="ja-JP"/>
        </w:rPr>
      </w:pPr>
    </w:p>
    <w:p w14:paraId="68FDF1EF" w14:textId="4AED9E44" w:rsidR="00B84942" w:rsidRDefault="00651E7A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0A884A4" wp14:editId="04164072">
                <wp:simplePos x="0" y="0"/>
                <wp:positionH relativeFrom="column">
                  <wp:posOffset>3971290</wp:posOffset>
                </wp:positionH>
                <wp:positionV relativeFrom="paragraph">
                  <wp:posOffset>263052</wp:posOffset>
                </wp:positionV>
                <wp:extent cx="1828800" cy="435610"/>
                <wp:effectExtent l="0" t="0" r="0" b="2540"/>
                <wp:wrapNone/>
                <wp:docPr id="652" name="Caixa de text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2A9FE2" w14:textId="7A2DCA92" w:rsidR="00BF3DC6" w:rsidRPr="00651E7A" w:rsidRDefault="00BF3DC6" w:rsidP="00651E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E7A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84A4" id="Caixa de texto 652" o:spid="_x0000_s1187" type="#_x0000_t202" style="position:absolute;margin-left:312.7pt;margin-top:20.7pt;width:2in;height:34.3pt;z-index:252168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" filled="f" stroked="f">
                <v:textbox>
                  <w:txbxContent>
                    <w:p w14:paraId="7A2A9FE2" w14:textId="7A2DCA92" w:rsidR="00BF3DC6" w:rsidRPr="00651E7A" w:rsidRDefault="00BF3DC6" w:rsidP="00651E7A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1E7A">
                        <w:rPr>
                          <w:noProof/>
                          <w:color w:val="000000" w:themeColor="text1"/>
                          <w:sz w:val="44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85AC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43C61D" wp14:editId="2521D921">
                <wp:simplePos x="0" y="0"/>
                <wp:positionH relativeFrom="margin">
                  <wp:align>center</wp:align>
                </wp:positionH>
                <wp:positionV relativeFrom="paragraph">
                  <wp:posOffset>177938</wp:posOffset>
                </wp:positionV>
                <wp:extent cx="0" cy="228600"/>
                <wp:effectExtent l="0" t="0" r="19050" b="19050"/>
                <wp:wrapNone/>
                <wp:docPr id="434" name="Conector ret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A3C64" id="Conector reto 434" o:spid="_x0000_s1026" style="position:absolute;z-index:251788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pt" to="0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XktgEAAMEDAAAOAAAAZHJzL2Uyb0RvYy54bWysU01v2zAMvQ/YfxB0X+xkR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7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</w:p>
    <w:p w14:paraId="71374B11" w14:textId="79E015FD" w:rsidR="0045075D" w:rsidRDefault="0099305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26ED2BB2" wp14:editId="56C727C9">
                <wp:simplePos x="0" y="0"/>
                <wp:positionH relativeFrom="margin">
                  <wp:align>left</wp:align>
                </wp:positionH>
                <wp:positionV relativeFrom="paragraph">
                  <wp:posOffset>12375</wp:posOffset>
                </wp:positionV>
                <wp:extent cx="467833" cy="350874"/>
                <wp:effectExtent l="0" t="0" r="0" b="0"/>
                <wp:wrapNone/>
                <wp:docPr id="889" name="Caixa de texto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BF62F2" w14:textId="44CB80AC" w:rsidR="00BF3DC6" w:rsidRPr="00140831" w:rsidRDefault="00BF3DC6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2BB2" id="Caixa de texto 889" o:spid="_x0000_s1188" type="#_x0000_t202" style="position:absolute;margin-left:0;margin-top:.95pt;width:36.85pt;height:27.65pt;z-index:252462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" filled="f" stroked="f">
                <v:textbox>
                  <w:txbxContent>
                    <w:p w14:paraId="5DBF62F2" w14:textId="44CB80AC" w:rsidR="00BF3DC6" w:rsidRPr="00140831" w:rsidRDefault="00BF3DC6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EB4AF6A" wp14:editId="1256AAF5">
                <wp:simplePos x="0" y="0"/>
                <wp:positionH relativeFrom="column">
                  <wp:posOffset>3753293</wp:posOffset>
                </wp:positionH>
                <wp:positionV relativeFrom="paragraph">
                  <wp:posOffset>19803</wp:posOffset>
                </wp:positionV>
                <wp:extent cx="130145" cy="350875"/>
                <wp:effectExtent l="0" t="0" r="41910" b="11430"/>
                <wp:wrapNone/>
                <wp:docPr id="651" name="Chave direita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45" cy="350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49AC4" id="Chave direita 651" o:spid="_x0000_s1026" type="#_x0000_t88" style="position:absolute;margin-left:295.55pt;margin-top:1.55pt;width:10.25pt;height:27.65pt;z-index:25216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" adj="668" strokecolor="#5b9bd5 [3204]" strokeweight=".5pt">
                <v:stroke joinstyle="miter"/>
              </v:shape>
            </w:pict>
          </mc:Fallback>
        </mc:AlternateContent>
      </w:r>
      <w:r w:rsidR="00804E8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D0B37F" wp14:editId="1AD3B8A5">
                <wp:simplePos x="0" y="0"/>
                <wp:positionH relativeFrom="margin">
                  <wp:align>center</wp:align>
                </wp:positionH>
                <wp:positionV relativeFrom="paragraph">
                  <wp:posOffset>334092</wp:posOffset>
                </wp:positionV>
                <wp:extent cx="0" cy="228600"/>
                <wp:effectExtent l="0" t="0" r="19050" b="19050"/>
                <wp:wrapNone/>
                <wp:docPr id="440" name="Conector ret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28F7F" id="Conector reto 440" o:spid="_x0000_s1026" style="position:absolute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3pt" to="0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F7FD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EE7378" wp14:editId="475F6317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1381125" cy="295275"/>
                <wp:effectExtent l="0" t="0" r="28575" b="28575"/>
                <wp:wrapNone/>
                <wp:docPr id="432" name="Retâ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5AEFA" w14:textId="77777777" w:rsidR="00BF3DC6" w:rsidRPr="00426281" w:rsidRDefault="00BF3DC6" w:rsidP="00CF7F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7378" id="Retângulo 432" o:spid="_x0000_s1189" style="position:absolute;margin-left:0;margin-top:4.4pt;width:108.75pt;height:23.25pt;z-index:251784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mJhAIAAFE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" fillcolor="#5b9bd5 [3204]" strokecolor="#1f4d78 [1604]" strokeweight="1pt">
                <v:textbox>
                  <w:txbxContent>
                    <w:p w14:paraId="54B5AEFA" w14:textId="77777777" w:rsidR="00BF3DC6" w:rsidRPr="00426281" w:rsidRDefault="00BF3DC6" w:rsidP="00CF7F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(INCPC)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7147C4EE" w14:textId="6C3D3D88" w:rsidR="0045075D" w:rsidRDefault="0099305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32216689" wp14:editId="1E97A221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467833" cy="350874"/>
                <wp:effectExtent l="0" t="0" r="0" b="0"/>
                <wp:wrapNone/>
                <wp:docPr id="890" name="Caixa de texto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52B7AB" w14:textId="76B2B01B" w:rsidR="00BF3DC6" w:rsidRPr="00140831" w:rsidRDefault="00BF3DC6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6689" id="Caixa de texto 890" o:spid="_x0000_s1190" type="#_x0000_t202" style="position:absolute;margin-left:0;margin-top:13.5pt;width:36.85pt;height:27.65pt;z-index:252464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" filled="f" stroked="f">
                <v:textbox>
                  <w:txbxContent>
                    <w:p w14:paraId="1452B7AB" w14:textId="76B2B01B" w:rsidR="00BF3DC6" w:rsidRPr="00140831" w:rsidRDefault="00BF3DC6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71C8DAC" wp14:editId="20692A82">
                <wp:simplePos x="0" y="0"/>
                <wp:positionH relativeFrom="column">
                  <wp:posOffset>3682128</wp:posOffset>
                </wp:positionH>
                <wp:positionV relativeFrom="paragraph">
                  <wp:posOffset>266774</wp:posOffset>
                </wp:positionV>
                <wp:extent cx="542260" cy="2360428"/>
                <wp:effectExtent l="0" t="0" r="48895" b="20955"/>
                <wp:wrapNone/>
                <wp:docPr id="653" name="Chave direita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23604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4579B" id="Chave direita 653" o:spid="_x0000_s1026" type="#_x0000_t88" style="position:absolute;margin-left:289.95pt;margin-top:21pt;width:42.7pt;height:185.8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" adj="413" strokecolor="#5b9bd5 [3204]" strokeweight=".5pt">
                <v:stroke joinstyle="miter"/>
              </v:shape>
            </w:pict>
          </mc:Fallback>
        </mc:AlternateContent>
      </w:r>
      <w:r w:rsidR="00E86E48"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1E3D1" wp14:editId="2CA2D997">
                <wp:simplePos x="0" y="0"/>
                <wp:positionH relativeFrom="margin">
                  <wp:posOffset>2158779</wp:posOffset>
                </wp:positionH>
                <wp:positionV relativeFrom="paragraph">
                  <wp:posOffset>209164</wp:posOffset>
                </wp:positionV>
                <wp:extent cx="1381125" cy="295275"/>
                <wp:effectExtent l="0" t="0" r="28575" b="28575"/>
                <wp:wrapNone/>
                <wp:docPr id="435" name="Retâ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FE295" w14:textId="77777777" w:rsidR="00BF3DC6" w:rsidRPr="00426281" w:rsidRDefault="00BF3DC6" w:rsidP="00E86E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E3D1" id="Retângulo 435" o:spid="_x0000_s1191" style="position:absolute;margin-left:170pt;margin-top:16.45pt;width:108.75pt;height:23.25pt;z-index:251790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" fillcolor="#5b9bd5 [3204]" strokecolor="#1f4d78 [1604]" strokeweight="1pt">
                <v:textbox>
                  <w:txbxContent>
                    <w:p w14:paraId="690FE295" w14:textId="77777777" w:rsidR="00BF3DC6" w:rsidRPr="00426281" w:rsidRDefault="00BF3DC6" w:rsidP="00E86E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5AE51B" w14:textId="6ED00ABE" w:rsidR="00CF7FDC" w:rsidRDefault="00E86E48" w:rsidP="0045075D">
      <w:pPr>
        <w:rPr>
          <w:lang w:val="pt-BR" w:eastAsia="ja-JP"/>
        </w:rPr>
      </w:pP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61399A" wp14:editId="7E823EFB">
                <wp:simplePos x="0" y="0"/>
                <wp:positionH relativeFrom="margin">
                  <wp:posOffset>2853690</wp:posOffset>
                </wp:positionH>
                <wp:positionV relativeFrom="paragraph">
                  <wp:posOffset>1000125</wp:posOffset>
                </wp:positionV>
                <wp:extent cx="0" cy="228600"/>
                <wp:effectExtent l="0" t="0" r="19050" b="19050"/>
                <wp:wrapNone/>
                <wp:docPr id="439" name="Conector ret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87A88" id="Conector reto 43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78.75pt" to="224.7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0htQEAAMEDAAAOAAAAZHJzL2Uyb0RvYy54bWysU8GOEzEMvSPxD1HudKYFrZ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9E6AF" wp14:editId="65B72E2C">
                <wp:simplePos x="0" y="0"/>
                <wp:positionH relativeFrom="margin">
                  <wp:posOffset>2158365</wp:posOffset>
                </wp:positionH>
                <wp:positionV relativeFrom="paragraph">
                  <wp:posOffset>1223010</wp:posOffset>
                </wp:positionV>
                <wp:extent cx="1381125" cy="1031240"/>
                <wp:effectExtent l="0" t="0" r="28575" b="16510"/>
                <wp:wrapNone/>
                <wp:docPr id="438" name="Re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74C93" w14:textId="77777777" w:rsidR="00BF3DC6" w:rsidRDefault="00BF3DC6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14:paraId="55114964" w14:textId="77777777" w:rsidR="00BF3DC6" w:rsidRDefault="00BF3DC6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13395EB1" w14:textId="77777777" w:rsidR="00BF3DC6" w:rsidRPr="00426281" w:rsidRDefault="00BF3DC6" w:rsidP="00E86E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9E6AF" id="Retângulo 438" o:spid="_x0000_s1192" style="position:absolute;margin-left:169.95pt;margin-top:96.3pt;width:108.75pt;height:81.2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" fillcolor="#5b9bd5 [3204]" strokecolor="#1f4d78 [1604]" strokeweight="1pt">
                <v:textbox>
                  <w:txbxContent>
                    <w:p w14:paraId="0A074C93" w14:textId="77777777" w:rsidR="00BF3DC6" w:rsidRDefault="00BF3DC6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14:paraId="55114964" w14:textId="77777777" w:rsidR="00BF3DC6" w:rsidRDefault="00BF3DC6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13395EB1" w14:textId="77777777" w:rsidR="00BF3DC6" w:rsidRPr="00426281" w:rsidRDefault="00BF3DC6" w:rsidP="00E86E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DD27D0" wp14:editId="3F734C17">
                <wp:simplePos x="0" y="0"/>
                <wp:positionH relativeFrom="margin">
                  <wp:posOffset>2853690</wp:posOffset>
                </wp:positionH>
                <wp:positionV relativeFrom="paragraph">
                  <wp:posOffset>150495</wp:posOffset>
                </wp:positionV>
                <wp:extent cx="0" cy="228600"/>
                <wp:effectExtent l="0" t="0" r="19050" b="19050"/>
                <wp:wrapNone/>
                <wp:docPr id="437" name="Conector re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97F12" id="Conector reto 43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11.85pt" to="224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SGtQEAAMEDAAAOAAAAZHJzL2Uyb0RvYy54bWysU8GOEzEMvSPxD1HudKYFLat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0D5F30" wp14:editId="453ADCBB">
                <wp:simplePos x="0" y="0"/>
                <wp:positionH relativeFrom="margin">
                  <wp:posOffset>2158365</wp:posOffset>
                </wp:positionH>
                <wp:positionV relativeFrom="paragraph">
                  <wp:posOffset>365125</wp:posOffset>
                </wp:positionV>
                <wp:extent cx="1381125" cy="649605"/>
                <wp:effectExtent l="0" t="0" r="28575" b="17145"/>
                <wp:wrapNone/>
                <wp:docPr id="436" name="Retâ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E517F" w14:textId="77777777" w:rsidR="00BF3DC6" w:rsidRDefault="00BF3DC6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14:paraId="48F954F8" w14:textId="77777777" w:rsidR="00BF3DC6" w:rsidRDefault="00BF3DC6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203D9426" w14:textId="77777777" w:rsidR="00BF3DC6" w:rsidRPr="00426281" w:rsidRDefault="00BF3DC6" w:rsidP="00E86E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D5F30" id="Retângulo 436" o:spid="_x0000_s1193" style="position:absolute;margin-left:169.95pt;margin-top:28.75pt;width:108.75pt;height:51.1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HahQIAAFE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" fillcolor="#5b9bd5 [3204]" strokecolor="#1f4d78 [1604]" strokeweight="1pt">
                <v:textbox>
                  <w:txbxContent>
                    <w:p w14:paraId="612E517F" w14:textId="77777777" w:rsidR="00BF3DC6" w:rsidRDefault="00BF3DC6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14:paraId="48F954F8" w14:textId="77777777" w:rsidR="00BF3DC6" w:rsidRDefault="00BF3DC6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203D9426" w14:textId="77777777" w:rsidR="00BF3DC6" w:rsidRPr="00426281" w:rsidRDefault="00BF3DC6" w:rsidP="00E86E4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5F142662" w14:textId="569E0AA1" w:rsidR="00CF7FDC" w:rsidRDefault="0099305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0FDE1D1D" wp14:editId="29F0434D">
                <wp:simplePos x="0" y="0"/>
                <wp:positionH relativeFrom="margin">
                  <wp:align>left</wp:align>
                </wp:positionH>
                <wp:positionV relativeFrom="paragraph">
                  <wp:posOffset>149048</wp:posOffset>
                </wp:positionV>
                <wp:extent cx="467833" cy="350874"/>
                <wp:effectExtent l="0" t="0" r="0" b="0"/>
                <wp:wrapNone/>
                <wp:docPr id="891" name="Caixa de texto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429910" w14:textId="6212A126" w:rsidR="00BF3DC6" w:rsidRPr="00140831" w:rsidRDefault="00BF3DC6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1D1D" id="Caixa de texto 891" o:spid="_x0000_s1194" type="#_x0000_t202" style="position:absolute;margin-left:0;margin-top:11.75pt;width:36.85pt;height:27.65pt;z-index:25246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" filled="f" stroked="f">
                <v:textbox>
                  <w:txbxContent>
                    <w:p w14:paraId="0A429910" w14:textId="6212A126" w:rsidR="00BF3DC6" w:rsidRPr="00140831" w:rsidRDefault="00BF3DC6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154D2" w14:textId="064DCFA6" w:rsidR="00CF7FDC" w:rsidRDefault="00651E7A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1FE5669" wp14:editId="7E32CB9F">
                <wp:simplePos x="0" y="0"/>
                <wp:positionH relativeFrom="column">
                  <wp:posOffset>4284537</wp:posOffset>
                </wp:positionH>
                <wp:positionV relativeFrom="paragraph">
                  <wp:posOffset>187739</wp:posOffset>
                </wp:positionV>
                <wp:extent cx="414670" cy="457200"/>
                <wp:effectExtent l="0" t="0" r="0" b="0"/>
                <wp:wrapNone/>
                <wp:docPr id="654" name="Caixa de texto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E24348" w14:textId="367A3061" w:rsidR="00BF3DC6" w:rsidRPr="008E0CC9" w:rsidRDefault="00BF3DC6" w:rsidP="00651E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5669" id="Caixa de texto 654" o:spid="_x0000_s1195" type="#_x0000_t202" style="position:absolute;margin-left:337.35pt;margin-top:14.8pt;width:32.65pt;height:3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" filled="f" stroked="f">
                <v:textbox>
                  <w:txbxContent>
                    <w:p w14:paraId="5DE24348" w14:textId="367A3061" w:rsidR="00BF3DC6" w:rsidRPr="008E0CC9" w:rsidRDefault="00BF3DC6" w:rsidP="00651E7A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AEFC03F" w14:textId="54002E8B" w:rsidR="00CF7FDC" w:rsidRDefault="00CF7FDC" w:rsidP="0045075D">
      <w:pPr>
        <w:rPr>
          <w:lang w:val="pt-BR" w:eastAsia="ja-JP"/>
        </w:rPr>
      </w:pPr>
    </w:p>
    <w:p w14:paraId="0AAF276D" w14:textId="01929E66" w:rsidR="00CF7FDC" w:rsidRDefault="0099305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4295504" wp14:editId="79E1FCC8">
                <wp:simplePos x="0" y="0"/>
                <wp:positionH relativeFrom="margin">
                  <wp:align>left</wp:align>
                </wp:positionH>
                <wp:positionV relativeFrom="paragraph">
                  <wp:posOffset>147792</wp:posOffset>
                </wp:positionV>
                <wp:extent cx="520995" cy="350874"/>
                <wp:effectExtent l="0" t="0" r="0" b="0"/>
                <wp:wrapNone/>
                <wp:docPr id="892" name="Caixa de texto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5AFD28" w14:textId="146B77D0" w:rsidR="00BF3DC6" w:rsidRPr="00140831" w:rsidRDefault="00BF3DC6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504" id="Caixa de texto 892" o:spid="_x0000_s1196" type="#_x0000_t202" style="position:absolute;margin-left:0;margin-top:11.65pt;width:41pt;height:27.65pt;z-index:25246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" filled="f" stroked="f">
                <v:textbox>
                  <w:txbxContent>
                    <w:p w14:paraId="0F5AFD28" w14:textId="146B77D0" w:rsidR="00BF3DC6" w:rsidRPr="00140831" w:rsidRDefault="00BF3DC6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8841DB" w14:textId="495DFC0F" w:rsidR="00CF7FDC" w:rsidRDefault="00CF7FDC" w:rsidP="0045075D">
      <w:pPr>
        <w:rPr>
          <w:lang w:val="pt-BR" w:eastAsia="ja-JP"/>
        </w:rPr>
      </w:pPr>
    </w:p>
    <w:p w14:paraId="125376C8" w14:textId="1DCDEB05" w:rsidR="009B575B" w:rsidRDefault="00133BDD" w:rsidP="0045075D">
      <w:pPr>
        <w:rPr>
          <w:lang w:val="pt-BR"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E67F83" wp14:editId="7DBA7CDB">
                <wp:simplePos x="0" y="0"/>
                <wp:positionH relativeFrom="margin">
                  <wp:align>center</wp:align>
                </wp:positionH>
                <wp:positionV relativeFrom="paragraph">
                  <wp:posOffset>146490</wp:posOffset>
                </wp:positionV>
                <wp:extent cx="0" cy="540000"/>
                <wp:effectExtent l="0" t="0" r="19050" b="31750"/>
                <wp:wrapNone/>
                <wp:docPr id="442" name="Conector ret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B6620" id="Conector reto 44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0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270092D3" w14:textId="77777777" w:rsidR="00291A7F" w:rsidRDefault="00291A7F" w:rsidP="0045075D">
      <w:pPr>
        <w:rPr>
          <w:lang w:val="pt-BR" w:eastAsia="ja-JP"/>
        </w:rPr>
      </w:pPr>
    </w:p>
    <w:p w14:paraId="5C0D7D05" w14:textId="77777777" w:rsidR="00291A7F" w:rsidRDefault="00291A7F" w:rsidP="0045075D">
      <w:pPr>
        <w:rPr>
          <w:lang w:val="pt-BR"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D4EB8F" wp14:editId="7654E58D">
                <wp:simplePos x="0" y="0"/>
                <wp:positionH relativeFrom="margin">
                  <wp:align>center</wp:align>
                </wp:positionH>
                <wp:positionV relativeFrom="paragraph">
                  <wp:posOffset>6915</wp:posOffset>
                </wp:positionV>
                <wp:extent cx="1390650" cy="552450"/>
                <wp:effectExtent l="0" t="0" r="19050" b="19050"/>
                <wp:wrapNone/>
                <wp:docPr id="441" name="Elips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626B4" w14:textId="3CFA0848" w:rsidR="00BF3DC6" w:rsidRPr="00426281" w:rsidRDefault="00BF3DC6" w:rsidP="00133BDD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4EB8F" id="Elipse 441" o:spid="_x0000_s1197" style="position:absolute;margin-left:0;margin-top:.55pt;width:109.5pt;height:43.5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60A626B4" w14:textId="3CFA0848" w:rsidR="00BF3DC6" w:rsidRPr="00426281" w:rsidRDefault="00BF3DC6" w:rsidP="00133BDD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8216E4" w14:textId="77777777" w:rsidR="00291A7F" w:rsidRDefault="00291A7F" w:rsidP="0045075D">
      <w:pPr>
        <w:rPr>
          <w:lang w:val="pt-BR" w:eastAsia="ja-JP"/>
        </w:rPr>
      </w:pPr>
    </w:p>
    <w:p w14:paraId="75B4D5C8" w14:textId="595478C1" w:rsidR="009B575B" w:rsidRDefault="009B575B" w:rsidP="0045075D">
      <w:pPr>
        <w:rPr>
          <w:lang w:val="pt-BR" w:eastAsia="ja-JP"/>
        </w:rPr>
      </w:pPr>
    </w:p>
    <w:p w14:paraId="357A5943" w14:textId="13B92CD0" w:rsidR="009B575B" w:rsidRDefault="009B575B" w:rsidP="0045075D">
      <w:pPr>
        <w:rPr>
          <w:lang w:val="pt-BR" w:eastAsia="ja-JP"/>
        </w:rPr>
      </w:pPr>
    </w:p>
    <w:p w14:paraId="31BF1FB4" w14:textId="3F3240D2" w:rsidR="009B575B" w:rsidRDefault="009B575B" w:rsidP="0045075D">
      <w:pPr>
        <w:rPr>
          <w:lang w:val="pt-BR" w:eastAsia="ja-JP"/>
        </w:rPr>
      </w:pPr>
    </w:p>
    <w:p w14:paraId="4090DA89" w14:textId="77777777" w:rsidR="005957B4" w:rsidRDefault="005957B4" w:rsidP="0045075D">
      <w:pPr>
        <w:rPr>
          <w:lang w:val="pt-BR" w:eastAsia="ja-JP"/>
        </w:rPr>
      </w:pPr>
    </w:p>
    <w:p w14:paraId="101C7FD5" w14:textId="77777777" w:rsidR="005957B4" w:rsidRDefault="005957B4" w:rsidP="0045075D">
      <w:pPr>
        <w:rPr>
          <w:lang w:val="pt-BR" w:eastAsia="ja-JP"/>
        </w:rPr>
      </w:pPr>
    </w:p>
    <w:p w14:paraId="0C30175B" w14:textId="477F16C0" w:rsidR="009B575B" w:rsidRDefault="004472C7" w:rsidP="0045075D">
      <w:pPr>
        <w:rPr>
          <w:lang w:val="pt-BR"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084E3C" wp14:editId="06B19DBB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90650" cy="552450"/>
                <wp:effectExtent l="0" t="0" r="19050" b="19050"/>
                <wp:wrapNone/>
                <wp:docPr id="443" name="Elips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A92F7" w14:textId="6575A455" w:rsidR="00BF3DC6" w:rsidRPr="00426281" w:rsidRDefault="00BF3DC6" w:rsidP="004472C7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84E3C" id="Elipse 443" o:spid="_x0000_s1198" style="position:absolute;margin-left:0;margin-top:.35pt;width:109.5pt;height:43.5pt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A0A92F7" w14:textId="6575A455" w:rsidR="00BF3DC6" w:rsidRPr="00426281" w:rsidRDefault="00BF3DC6" w:rsidP="004472C7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FCC52B" w14:textId="6A858541" w:rsidR="00291A7F" w:rsidRDefault="009133A9" w:rsidP="0045075D">
      <w:pPr>
        <w:rPr>
          <w:lang w:val="pt-BR"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A30F4D" wp14:editId="41F0CBB4">
                <wp:simplePos x="0" y="0"/>
                <wp:positionH relativeFrom="margin">
                  <wp:posOffset>2855104</wp:posOffset>
                </wp:positionH>
                <wp:positionV relativeFrom="paragraph">
                  <wp:posOffset>198657</wp:posOffset>
                </wp:positionV>
                <wp:extent cx="0" cy="228600"/>
                <wp:effectExtent l="0" t="0" r="19050" b="19050"/>
                <wp:wrapNone/>
                <wp:docPr id="445" name="Conector ret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DCAAC" id="Conector reto 44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5.65pt" to="224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W6tgEAAMEDAAAOAAAAZHJzL2Uyb0RvYy54bWysU01v2zAMvQ/YfxB0X+wEX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B24C490" w14:textId="2E70AD2B" w:rsidR="00291A7F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3483FE4" wp14:editId="353CD137">
                <wp:simplePos x="0" y="0"/>
                <wp:positionH relativeFrom="margin">
                  <wp:align>left</wp:align>
                </wp:positionH>
                <wp:positionV relativeFrom="paragraph">
                  <wp:posOffset>189732</wp:posOffset>
                </wp:positionV>
                <wp:extent cx="552893" cy="350874"/>
                <wp:effectExtent l="0" t="0" r="0" b="0"/>
                <wp:wrapNone/>
                <wp:docPr id="888" name="Caixa de texto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2D58A1" w14:textId="5C1C6F9B" w:rsidR="00BF3DC6" w:rsidRPr="00140831" w:rsidRDefault="00BF3DC6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3FE4" id="Caixa de texto 888" o:spid="_x0000_s1199" type="#_x0000_t202" style="position:absolute;margin-left:0;margin-top:14.95pt;width:43.55pt;height:27.65pt;z-index:25246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" filled="f" stroked="f">
                <v:textbox>
                  <w:txbxContent>
                    <w:p w14:paraId="5A2D58A1" w14:textId="5C1C6F9B" w:rsidR="00BF3DC6" w:rsidRPr="00140831" w:rsidRDefault="00BF3DC6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D0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2D072DF" wp14:editId="2418C743">
                <wp:simplePos x="0" y="0"/>
                <wp:positionH relativeFrom="column">
                  <wp:posOffset>3806456</wp:posOffset>
                </wp:positionH>
                <wp:positionV relativeFrom="paragraph">
                  <wp:posOffset>136600</wp:posOffset>
                </wp:positionV>
                <wp:extent cx="542260" cy="2105246"/>
                <wp:effectExtent l="0" t="0" r="29845" b="28575"/>
                <wp:wrapNone/>
                <wp:docPr id="655" name="Chave direita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210524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F094" id="Chave direita 655" o:spid="_x0000_s1026" type="#_x0000_t88" style="position:absolute;margin-left:299.7pt;margin-top:10.75pt;width:42.7pt;height:165.75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" adj="464" strokecolor="#5b9bd5 [3204]" strokeweight=".5pt">
                <v:stroke joinstyle="miter"/>
              </v:shape>
            </w:pict>
          </mc:Fallback>
        </mc:AlternateContent>
      </w:r>
      <w:r w:rsidR="009133A9"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0ADB4E" wp14:editId="65A10884">
                <wp:simplePos x="0" y="0"/>
                <wp:positionH relativeFrom="margin">
                  <wp:posOffset>2159779</wp:posOffset>
                </wp:positionH>
                <wp:positionV relativeFrom="paragraph">
                  <wp:posOffset>72292</wp:posOffset>
                </wp:positionV>
                <wp:extent cx="1381125" cy="649605"/>
                <wp:effectExtent l="0" t="0" r="28575" b="17145"/>
                <wp:wrapNone/>
                <wp:docPr id="444" name="Re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D7C3" w14:textId="77777777" w:rsidR="00BF3DC6" w:rsidRDefault="00BF3DC6" w:rsidP="00CF2B8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(INCPC)</w:t>
                            </w:r>
                          </w:p>
                          <w:p w14:paraId="056A2F7B" w14:textId="77777777" w:rsidR="00BF3DC6" w:rsidRDefault="00BF3DC6" w:rsidP="00CF2B8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14:paraId="55AC3AC7" w14:textId="77777777" w:rsidR="00BF3DC6" w:rsidRPr="00426281" w:rsidRDefault="00BF3DC6" w:rsidP="009133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DB4E" id="Retângulo 444" o:spid="_x0000_s1200" style="position:absolute;margin-left:170.05pt;margin-top:5.7pt;width:108.75pt;height:51.15pt;z-index:25180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" fillcolor="#5b9bd5 [3204]" strokecolor="#1f4d78 [1604]" strokeweight="1pt">
                <v:textbox>
                  <w:txbxContent>
                    <w:p w14:paraId="41A8D7C3" w14:textId="77777777" w:rsidR="00BF3DC6" w:rsidRDefault="00BF3DC6" w:rsidP="00CF2B8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(INCPC)</w:t>
                      </w:r>
                    </w:p>
                    <w:p w14:paraId="056A2F7B" w14:textId="77777777" w:rsidR="00BF3DC6" w:rsidRDefault="00BF3DC6" w:rsidP="00CF2B8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14:paraId="55AC3AC7" w14:textId="77777777" w:rsidR="00BF3DC6" w:rsidRPr="00426281" w:rsidRDefault="00BF3DC6" w:rsidP="009133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575CB" w14:textId="4EB409F1" w:rsidR="00291A7F" w:rsidRDefault="00291A7F" w:rsidP="0045075D">
      <w:pPr>
        <w:rPr>
          <w:lang w:val="pt-BR" w:eastAsia="ja-JP"/>
        </w:rPr>
      </w:pPr>
    </w:p>
    <w:p w14:paraId="3CD4D067" w14:textId="54501983" w:rsidR="00291A7F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40D8C967" wp14:editId="3660D92F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20995" cy="350520"/>
                <wp:effectExtent l="0" t="0" r="0" b="0"/>
                <wp:wrapNone/>
                <wp:docPr id="893" name="Caixa de texto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987ACF" w14:textId="3660B18C" w:rsidR="00BF3DC6" w:rsidRPr="00140831" w:rsidRDefault="00BF3DC6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C967" id="Caixa de texto 893" o:spid="_x0000_s1201" type="#_x0000_t202" style="position:absolute;margin-left:0;margin-top:26.75pt;width:41pt;height:27.6pt;z-index:25247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" filled="f" stroked="f">
                <v:textbox>
                  <w:txbxContent>
                    <w:p w14:paraId="00987ACF" w14:textId="3660B18C" w:rsidR="00BF3DC6" w:rsidRPr="00140831" w:rsidRDefault="00BF3DC6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7B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192A36A" wp14:editId="4E5C9E55">
                <wp:simplePos x="0" y="0"/>
                <wp:positionH relativeFrom="column">
                  <wp:posOffset>4443878</wp:posOffset>
                </wp:positionH>
                <wp:positionV relativeFrom="paragraph">
                  <wp:posOffset>245937</wp:posOffset>
                </wp:positionV>
                <wp:extent cx="414670" cy="467833"/>
                <wp:effectExtent l="0" t="0" r="0" b="8890"/>
                <wp:wrapNone/>
                <wp:docPr id="656" name="Caixa de text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467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5F2293" w14:textId="648AEE20" w:rsidR="00BF3DC6" w:rsidRPr="008E0CC9" w:rsidRDefault="00BF3DC6" w:rsidP="005957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A36A" id="Caixa de texto 656" o:spid="_x0000_s1202" type="#_x0000_t202" style="position:absolute;margin-left:349.9pt;margin-top:19.35pt;width:32.65pt;height:36.8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" filled="f" stroked="f">
                <v:textbox>
                  <w:txbxContent>
                    <w:p w14:paraId="085F2293" w14:textId="648AEE20" w:rsidR="00BF3DC6" w:rsidRPr="008E0CC9" w:rsidRDefault="00BF3DC6" w:rsidP="005957B4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05328"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4C3B61" wp14:editId="749C1E68">
                <wp:simplePos x="0" y="0"/>
                <wp:positionH relativeFrom="margin">
                  <wp:posOffset>2159635</wp:posOffset>
                </wp:positionH>
                <wp:positionV relativeFrom="paragraph">
                  <wp:posOffset>233680</wp:posOffset>
                </wp:positionV>
                <wp:extent cx="1381125" cy="649605"/>
                <wp:effectExtent l="0" t="0" r="28575" b="17145"/>
                <wp:wrapNone/>
                <wp:docPr id="446" name="Re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194DE" w14:textId="77777777" w:rsidR="00BF3DC6" w:rsidRDefault="00BF3DC6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14:paraId="4038CC9C" w14:textId="77777777" w:rsidR="00BF3DC6" w:rsidRDefault="00BF3DC6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5E0E4CD9" w14:textId="77777777" w:rsidR="00BF3DC6" w:rsidRPr="00426281" w:rsidRDefault="00BF3DC6" w:rsidP="00E053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3B61" id="Retângulo 446" o:spid="_x0000_s1203" style="position:absolute;margin-left:170.05pt;margin-top:18.4pt;width:108.75pt;height:51.15pt;z-index:251806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" fillcolor="#5b9bd5 [3204]" strokecolor="#1f4d78 [1604]" strokeweight="1pt">
                <v:textbox>
                  <w:txbxContent>
                    <w:p w14:paraId="028194DE" w14:textId="77777777" w:rsidR="00BF3DC6" w:rsidRDefault="00BF3DC6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14:paraId="4038CC9C" w14:textId="77777777" w:rsidR="00BF3DC6" w:rsidRDefault="00BF3DC6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5E0E4CD9" w14:textId="77777777" w:rsidR="00BF3DC6" w:rsidRPr="00426281" w:rsidRDefault="00BF3DC6" w:rsidP="00E0532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05328"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A8C2C4" wp14:editId="24476EF3">
                <wp:simplePos x="0" y="0"/>
                <wp:positionH relativeFrom="margin">
                  <wp:posOffset>2855104</wp:posOffset>
                </wp:positionH>
                <wp:positionV relativeFrom="paragraph">
                  <wp:posOffset>19619</wp:posOffset>
                </wp:positionV>
                <wp:extent cx="0" cy="228600"/>
                <wp:effectExtent l="0" t="0" r="19050" b="19050"/>
                <wp:wrapNone/>
                <wp:docPr id="447" name="Conector ret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540D4" id="Conector reto 44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.55pt" to="224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tPtgEAAMEDAAAOAAAAZHJzL2Uyb0RvYy54bWysU01v2zAMvQ/YfxB0X+wERVc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4B4BC95F" w14:textId="33B011A7" w:rsidR="00291A7F" w:rsidRDefault="00291A7F" w:rsidP="0045075D">
      <w:pPr>
        <w:rPr>
          <w:lang w:val="pt-BR" w:eastAsia="ja-JP"/>
        </w:rPr>
      </w:pPr>
    </w:p>
    <w:p w14:paraId="35792611" w14:textId="628CBD79" w:rsidR="00392C00" w:rsidRDefault="00E05328" w:rsidP="0045075D">
      <w:pPr>
        <w:rPr>
          <w:lang w:val="pt-BR"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C8375B" wp14:editId="5C24DBD8">
                <wp:simplePos x="0" y="0"/>
                <wp:positionH relativeFrom="margin">
                  <wp:posOffset>2855104</wp:posOffset>
                </wp:positionH>
                <wp:positionV relativeFrom="paragraph">
                  <wp:posOffset>181828</wp:posOffset>
                </wp:positionV>
                <wp:extent cx="0" cy="228600"/>
                <wp:effectExtent l="0" t="0" r="19050" b="19050"/>
                <wp:wrapNone/>
                <wp:docPr id="449" name="Conector ret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6F9F0" id="Conector reto 44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4.3pt" to="224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LotgEAAMEDAAAOAAAAZHJzL2Uyb0RvYy54bWysU01v2zAMvQ/YfxB0X+wERdEZ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3B62AE1" w14:textId="04A21501" w:rsidR="00392C00" w:rsidRDefault="00E05328" w:rsidP="0045075D">
      <w:pPr>
        <w:rPr>
          <w:lang w:val="pt-BR"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49ACA2" wp14:editId="2865C621">
                <wp:simplePos x="0" y="0"/>
                <wp:positionH relativeFrom="margin">
                  <wp:posOffset>2159779</wp:posOffset>
                </wp:positionH>
                <wp:positionV relativeFrom="paragraph">
                  <wp:posOffset>57049</wp:posOffset>
                </wp:positionV>
                <wp:extent cx="1381125" cy="987327"/>
                <wp:effectExtent l="0" t="0" r="28575" b="22860"/>
                <wp:wrapNone/>
                <wp:docPr id="448" name="Retâ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94D21" w14:textId="77777777" w:rsidR="00BF3DC6" w:rsidRDefault="00BF3DC6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14:paraId="6700D66F" w14:textId="77777777" w:rsidR="00BF3DC6" w:rsidRDefault="00BF3DC6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262F4C4C" w14:textId="77777777" w:rsidR="00BF3DC6" w:rsidRPr="00426281" w:rsidRDefault="00BF3DC6" w:rsidP="00E053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ACA2" id="Retângulo 448" o:spid="_x0000_s1204" style="position:absolute;margin-left:170.05pt;margin-top:4.5pt;width:108.75pt;height:77.75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" fillcolor="#5b9bd5 [3204]" strokecolor="#1f4d78 [1604]" strokeweight="1pt">
                <v:textbox>
                  <w:txbxContent>
                    <w:p w14:paraId="51A94D21" w14:textId="77777777" w:rsidR="00BF3DC6" w:rsidRDefault="00BF3DC6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14:paraId="6700D66F" w14:textId="77777777" w:rsidR="00BF3DC6" w:rsidRDefault="00BF3DC6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262F4C4C" w14:textId="77777777" w:rsidR="00BF3DC6" w:rsidRPr="00426281" w:rsidRDefault="00BF3DC6" w:rsidP="00E053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79EE6" w14:textId="62AC93E3" w:rsidR="00392C00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1F157F67" wp14:editId="73F6496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4158" cy="350520"/>
                <wp:effectExtent l="0" t="0" r="0" b="0"/>
                <wp:wrapNone/>
                <wp:docPr id="894" name="Caixa de texto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9EC701" w14:textId="7F9ACB01" w:rsidR="00BF3DC6" w:rsidRPr="00140831" w:rsidRDefault="00BF3DC6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7F67" id="Caixa de texto 894" o:spid="_x0000_s1205" type="#_x0000_t202" style="position:absolute;margin-left:0;margin-top:.65pt;width:45.2pt;height:27.6pt;z-index:252472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" filled="f" stroked="f">
                <v:textbox>
                  <w:txbxContent>
                    <w:p w14:paraId="739EC701" w14:textId="7F9ACB01" w:rsidR="00BF3DC6" w:rsidRPr="00140831" w:rsidRDefault="00BF3DC6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B7E15B" w14:textId="271AB52F" w:rsidR="00392C00" w:rsidRDefault="001028F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2CB138A" wp14:editId="5B175C79">
                <wp:simplePos x="0" y="0"/>
                <wp:positionH relativeFrom="column">
                  <wp:posOffset>3689498</wp:posOffset>
                </wp:positionH>
                <wp:positionV relativeFrom="paragraph">
                  <wp:posOffset>218056</wp:posOffset>
                </wp:positionV>
                <wp:extent cx="541655" cy="1010093"/>
                <wp:effectExtent l="0" t="0" r="29845" b="19050"/>
                <wp:wrapNone/>
                <wp:docPr id="657" name="Chave direita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0100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C0B6" id="Chave direita 657" o:spid="_x0000_s1026" type="#_x0000_t88" style="position:absolute;margin-left:290.5pt;margin-top:17.15pt;width:42.65pt;height:79.55pt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" adj="965" strokecolor="#5b9bd5 [3204]" strokeweight=".5pt">
                <v:stroke joinstyle="miter"/>
              </v:shape>
            </w:pict>
          </mc:Fallback>
        </mc:AlternateContent>
      </w:r>
      <w:r w:rsidR="005957B4"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B9DF3F9" wp14:editId="210CD96F">
                <wp:simplePos x="0" y="0"/>
                <wp:positionH relativeFrom="margin">
                  <wp:posOffset>2161540</wp:posOffset>
                </wp:positionH>
                <wp:positionV relativeFrom="paragraph">
                  <wp:posOffset>652780</wp:posOffset>
                </wp:positionV>
                <wp:extent cx="1381125" cy="649605"/>
                <wp:effectExtent l="0" t="0" r="28575" b="17145"/>
                <wp:wrapNone/>
                <wp:docPr id="462" name="Re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DD764" w14:textId="77777777" w:rsidR="00BF3DC6" w:rsidRDefault="00BF3DC6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14:paraId="5AED03E6" w14:textId="77777777" w:rsidR="00BF3DC6" w:rsidRDefault="00BF3DC6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(LAC)</w:t>
                            </w:r>
                          </w:p>
                          <w:p w14:paraId="51BB6FF6" w14:textId="77777777" w:rsidR="00BF3DC6" w:rsidRPr="00426281" w:rsidRDefault="00BF3DC6" w:rsidP="00355B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DF3F9" id="Retângulo 462" o:spid="_x0000_s1206" style="position:absolute;margin-left:170.2pt;margin-top:51.4pt;width:108.75pt;height:51.15pt;z-index:251831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B+hQIAAFIFAAAOAAAAZHJzL2Uyb0RvYy54bWysVN1O2zAUvp+0d7B8P5J0bYG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" fillcolor="#5b9bd5 [3204]" strokecolor="#1f4d78 [1604]" strokeweight="1pt">
                <v:textbox>
                  <w:txbxContent>
                    <w:p w14:paraId="526DD764" w14:textId="77777777" w:rsidR="00BF3DC6" w:rsidRDefault="00BF3DC6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14:paraId="5AED03E6" w14:textId="77777777" w:rsidR="00BF3DC6" w:rsidRDefault="00BF3DC6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(LAC)</w:t>
                      </w:r>
                    </w:p>
                    <w:p w14:paraId="51BB6FF6" w14:textId="77777777" w:rsidR="00BF3DC6" w:rsidRPr="00426281" w:rsidRDefault="00BF3DC6" w:rsidP="00355B6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57B4"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91C8514" wp14:editId="04FE2AF4">
                <wp:simplePos x="0" y="0"/>
                <wp:positionH relativeFrom="margin">
                  <wp:posOffset>2856865</wp:posOffset>
                </wp:positionH>
                <wp:positionV relativeFrom="paragraph">
                  <wp:posOffset>332105</wp:posOffset>
                </wp:positionV>
                <wp:extent cx="0" cy="359410"/>
                <wp:effectExtent l="0" t="0" r="19050" b="21590"/>
                <wp:wrapNone/>
                <wp:docPr id="464" name="Conector ret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06FD" id="Conector reto 464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26.15pt" to="224.9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49181C7C" w14:textId="7168DA03" w:rsidR="00392C00" w:rsidRDefault="001028F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522F308" wp14:editId="06667609">
                <wp:simplePos x="0" y="0"/>
                <wp:positionH relativeFrom="column">
                  <wp:posOffset>4347579</wp:posOffset>
                </wp:positionH>
                <wp:positionV relativeFrom="paragraph">
                  <wp:posOffset>153463</wp:posOffset>
                </wp:positionV>
                <wp:extent cx="414670" cy="425303"/>
                <wp:effectExtent l="0" t="0" r="0" b="0"/>
                <wp:wrapNone/>
                <wp:docPr id="658" name="Caixa de texto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425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BB6626" w14:textId="7C0CEBFF" w:rsidR="00BF3DC6" w:rsidRPr="008E0CC9" w:rsidRDefault="00BF3DC6" w:rsidP="001028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F308" id="Caixa de texto 658" o:spid="_x0000_s1207" type="#_x0000_t202" style="position:absolute;margin-left:342.35pt;margin-top:12.1pt;width:32.65pt;height:33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" filled="f" stroked="f">
                <v:textbox>
                  <w:txbxContent>
                    <w:p w14:paraId="63BB6626" w14:textId="7C0CEBFF" w:rsidR="00BF3DC6" w:rsidRPr="008E0CC9" w:rsidRDefault="00BF3DC6" w:rsidP="001028F7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3D099A83" w14:textId="5E80987A" w:rsidR="00392C00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57B709A6" wp14:editId="33891ED5">
                <wp:simplePos x="0" y="0"/>
                <wp:positionH relativeFrom="margin">
                  <wp:align>left</wp:align>
                </wp:positionH>
                <wp:positionV relativeFrom="paragraph">
                  <wp:posOffset>113960</wp:posOffset>
                </wp:positionV>
                <wp:extent cx="552450" cy="350874"/>
                <wp:effectExtent l="0" t="0" r="0" b="0"/>
                <wp:wrapNone/>
                <wp:docPr id="895" name="Caixa de texto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32DD17" w14:textId="2B7E4521" w:rsidR="00BF3DC6" w:rsidRPr="00140831" w:rsidRDefault="00BF3DC6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09A6" id="Caixa de texto 895" o:spid="_x0000_s1208" type="#_x0000_t202" style="position:absolute;margin-left:0;margin-top:8.95pt;width:43.5pt;height:27.65pt;z-index:25247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" filled="f" stroked="f">
                <v:textbox>
                  <w:txbxContent>
                    <w:p w14:paraId="5B32DD17" w14:textId="2B7E4521" w:rsidR="00BF3DC6" w:rsidRPr="00140831" w:rsidRDefault="00BF3DC6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968C9" w14:textId="590C78F7" w:rsidR="00392C00" w:rsidRPr="00540F57" w:rsidRDefault="005957B4" w:rsidP="0045075D">
      <w:pPr>
        <w:rPr>
          <w:lang w:val="pt-BR"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AE082D" wp14:editId="337D549D">
                <wp:simplePos x="0" y="0"/>
                <wp:positionH relativeFrom="margin">
                  <wp:posOffset>2856865</wp:posOffset>
                </wp:positionH>
                <wp:positionV relativeFrom="paragraph">
                  <wp:posOffset>235112</wp:posOffset>
                </wp:positionV>
                <wp:extent cx="0" cy="359410"/>
                <wp:effectExtent l="0" t="0" r="19050" b="21590"/>
                <wp:wrapNone/>
                <wp:docPr id="465" name="Conector re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FDBE" id="Conector reto 465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18.5pt" to="224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</w:p>
    <w:p w14:paraId="30B5AEA7" w14:textId="5D794C3E" w:rsidR="00392C00" w:rsidRPr="00540F57" w:rsidRDefault="005957B4" w:rsidP="0045075D">
      <w:pPr>
        <w:rPr>
          <w:lang w:val="pt-BR"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3806AD" wp14:editId="6A23DA02">
                <wp:simplePos x="0" y="0"/>
                <wp:positionH relativeFrom="margin">
                  <wp:posOffset>2161540</wp:posOffset>
                </wp:positionH>
                <wp:positionV relativeFrom="paragraph">
                  <wp:posOffset>209077</wp:posOffset>
                </wp:positionV>
                <wp:extent cx="1390650" cy="552450"/>
                <wp:effectExtent l="0" t="0" r="19050" b="19050"/>
                <wp:wrapNone/>
                <wp:docPr id="463" name="E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EDC22" w14:textId="0A056B3A" w:rsidR="00BF3DC6" w:rsidRPr="00426281" w:rsidRDefault="00BF3DC6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806AD" id="Elipse 463" o:spid="_x0000_s1209" style="position:absolute;margin-left:170.2pt;margin-top:16.45pt;width:109.5pt;height:43.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3C2EDC22" w14:textId="0A056B3A" w:rsidR="00BF3DC6" w:rsidRPr="00426281" w:rsidRDefault="00BF3DC6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</w:p>
    <w:p w14:paraId="44FA0905" w14:textId="16477433" w:rsidR="00392C00" w:rsidRPr="00540F57" w:rsidRDefault="00392C00" w:rsidP="0045075D">
      <w:pPr>
        <w:rPr>
          <w:lang w:val="pt-BR" w:eastAsia="ja-JP"/>
        </w:rPr>
      </w:pPr>
    </w:p>
    <w:p w14:paraId="4738E22D" w14:textId="77777777" w:rsidR="00291A7F" w:rsidRPr="00540F57" w:rsidRDefault="00291A7F" w:rsidP="0045075D">
      <w:pPr>
        <w:rPr>
          <w:lang w:val="pt-BR" w:eastAsia="ja-JP"/>
        </w:rPr>
      </w:pPr>
    </w:p>
    <w:p w14:paraId="6C49BE9F" w14:textId="77777777" w:rsidR="002D3F21" w:rsidRPr="00540F57" w:rsidRDefault="002D3F21" w:rsidP="0045075D">
      <w:pPr>
        <w:rPr>
          <w:lang w:val="pt-BR" w:eastAsia="ja-JP"/>
        </w:rPr>
      </w:pPr>
    </w:p>
    <w:p w14:paraId="6422D7A4" w14:textId="77777777" w:rsidR="002D3F21" w:rsidRPr="00540F57" w:rsidRDefault="002D3F21" w:rsidP="0045075D">
      <w:pPr>
        <w:rPr>
          <w:lang w:val="pt-BR" w:eastAsia="ja-JP"/>
        </w:rPr>
      </w:pPr>
    </w:p>
    <w:p w14:paraId="27B78E6A" w14:textId="77777777" w:rsidR="00AC5B4B" w:rsidRPr="00540F57" w:rsidRDefault="00AC5B4B" w:rsidP="0045075D">
      <w:pPr>
        <w:rPr>
          <w:lang w:val="pt-BR" w:eastAsia="ja-JP"/>
        </w:rPr>
      </w:pPr>
    </w:p>
    <w:p w14:paraId="47DF3832" w14:textId="77777777" w:rsidR="00AC5B4B" w:rsidRPr="00540F57" w:rsidRDefault="00AC5B4B" w:rsidP="0045075D">
      <w:pPr>
        <w:rPr>
          <w:lang w:val="pt-BR" w:eastAsia="ja-JP"/>
        </w:rPr>
      </w:pPr>
    </w:p>
    <w:p w14:paraId="597BBF23" w14:textId="77777777" w:rsidR="00AC5B4B" w:rsidRPr="00540F57" w:rsidRDefault="00AC5B4B" w:rsidP="0045075D">
      <w:pPr>
        <w:rPr>
          <w:lang w:val="pt-BR" w:eastAsia="ja-JP"/>
        </w:rPr>
      </w:pPr>
    </w:p>
    <w:p w14:paraId="5A157FBF" w14:textId="77777777" w:rsidR="005957B4" w:rsidRPr="00540F57" w:rsidRDefault="005957B4" w:rsidP="0045075D">
      <w:pPr>
        <w:rPr>
          <w:lang w:val="pt-BR" w:eastAsia="ja-JP"/>
        </w:rPr>
      </w:pPr>
    </w:p>
    <w:p w14:paraId="53727E2C" w14:textId="77777777" w:rsidR="005957B4" w:rsidRPr="00540F57" w:rsidRDefault="005957B4" w:rsidP="0045075D">
      <w:pPr>
        <w:rPr>
          <w:lang w:val="pt-BR" w:eastAsia="ja-JP"/>
        </w:rPr>
      </w:pPr>
    </w:p>
    <w:p w14:paraId="6A5F4588" w14:textId="77777777" w:rsidR="005957B4" w:rsidRPr="00540F57" w:rsidRDefault="005957B4" w:rsidP="0045075D">
      <w:pPr>
        <w:rPr>
          <w:lang w:val="pt-BR" w:eastAsia="ja-JP"/>
        </w:rPr>
      </w:pPr>
    </w:p>
    <w:p w14:paraId="63FB73A8" w14:textId="77777777" w:rsidR="005957B4" w:rsidRPr="00540F57" w:rsidRDefault="005957B4" w:rsidP="0045075D">
      <w:pPr>
        <w:rPr>
          <w:lang w:val="pt-BR" w:eastAsia="ja-JP"/>
        </w:rPr>
      </w:pPr>
    </w:p>
    <w:p w14:paraId="7B608DE8" w14:textId="77777777" w:rsidR="00AC5B4B" w:rsidRPr="00540F57" w:rsidRDefault="008900CC" w:rsidP="0045075D">
      <w:pPr>
        <w:rPr>
          <w:lang w:val="pt-BR"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75714C7" wp14:editId="7C6F69CC">
                <wp:simplePos x="0" y="0"/>
                <wp:positionH relativeFrom="margin">
                  <wp:posOffset>2162175</wp:posOffset>
                </wp:positionH>
                <wp:positionV relativeFrom="paragraph">
                  <wp:posOffset>187960</wp:posOffset>
                </wp:positionV>
                <wp:extent cx="1390650" cy="5524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A246D" w14:textId="52AE7BA4" w:rsidR="00BF3DC6" w:rsidRPr="00426281" w:rsidRDefault="00BF3DC6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714C7" id="Elipse 49" o:spid="_x0000_s1210" style="position:absolute;margin-left:170.25pt;margin-top:14.8pt;width:109.5pt;height:43.5pt;z-index:25198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5EA246D" w14:textId="52AE7BA4" w:rsidR="00BF3DC6" w:rsidRPr="00426281" w:rsidRDefault="00BF3DC6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310893" w14:textId="4BF6E8C5" w:rsidR="00AC5B4B" w:rsidRPr="00540F57" w:rsidRDefault="00AC5B4B" w:rsidP="0045075D">
      <w:pPr>
        <w:rPr>
          <w:lang w:val="pt-BR" w:eastAsia="ja-JP"/>
        </w:rPr>
      </w:pPr>
    </w:p>
    <w:p w14:paraId="6E22BCA7" w14:textId="2FEB6C7A" w:rsidR="00AC5B4B" w:rsidRPr="00540F57" w:rsidRDefault="00C7788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3FE107F7" wp14:editId="14953881">
                <wp:simplePos x="0" y="0"/>
                <wp:positionH relativeFrom="column">
                  <wp:posOffset>2158409</wp:posOffset>
                </wp:positionH>
                <wp:positionV relativeFrom="paragraph">
                  <wp:posOffset>19523</wp:posOffset>
                </wp:positionV>
                <wp:extent cx="1381125" cy="6119037"/>
                <wp:effectExtent l="0" t="0" r="28575" b="15240"/>
                <wp:wrapNone/>
                <wp:docPr id="707" name="Grupo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6119037"/>
                          <a:chOff x="0" y="0"/>
                          <a:chExt cx="1381125" cy="6119037"/>
                        </a:xfrm>
                      </wpg:grpSpPr>
                      <wps:wsp>
                        <wps:cNvPr id="50" name="Conector reto 50"/>
                        <wps:cNvCnPr/>
                        <wps:spPr>
                          <a:xfrm>
                            <a:off x="701749" y="0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tângulo 51"/>
                        <wps:cNvSpPr/>
                        <wps:spPr>
                          <a:xfrm>
                            <a:off x="0" y="329609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9B19B6" w14:textId="77777777" w:rsidR="00BF3DC6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603621EC" w14:textId="77777777" w:rsidR="00BF3DC6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ENFLD</w:t>
                              </w:r>
                            </w:p>
                            <w:p w14:paraId="17C04D87" w14:textId="77777777" w:rsidR="00BF3DC6" w:rsidRPr="00426281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 52"/>
                        <wps:cNvSpPr/>
                        <wps:spPr>
                          <a:xfrm>
                            <a:off x="0" y="1169581"/>
                            <a:ext cx="1381125" cy="9873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D318E1" w14:textId="77777777" w:rsidR="00BF3DC6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796E6DFD" w14:textId="77777777" w:rsidR="00BF3DC6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ENFLD</w:t>
                              </w:r>
                            </w:p>
                            <w:p w14:paraId="1C7E85AA" w14:textId="77777777" w:rsidR="00BF3DC6" w:rsidRPr="00426281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tângulo 466"/>
                        <wps:cNvSpPr/>
                        <wps:spPr>
                          <a:xfrm>
                            <a:off x="0" y="232853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5D7CC" w14:textId="77777777" w:rsidR="00BF3DC6" w:rsidRPr="00426281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(DECSP)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Conector reto 467"/>
                        <wps:cNvCnPr/>
                        <wps:spPr>
                          <a:xfrm>
                            <a:off x="701749" y="210524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Conector reto 468"/>
                        <wps:cNvCnPr/>
                        <wps:spPr>
                          <a:xfrm>
                            <a:off x="701749" y="861237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Conector reto 469"/>
                        <wps:cNvCnPr/>
                        <wps:spPr>
                          <a:xfrm>
                            <a:off x="701749" y="2562446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Retângulo 470"/>
                        <wps:cNvSpPr/>
                        <wps:spPr>
                          <a:xfrm>
                            <a:off x="0" y="2881423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6EF1F" w14:textId="77777777" w:rsidR="00BF3DC6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45B05D0A" w14:textId="77777777" w:rsidR="00BF3DC6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19EE2E3D" w14:textId="77777777" w:rsidR="00BF3DC6" w:rsidRPr="00426281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tângulo 471"/>
                        <wps:cNvSpPr/>
                        <wps:spPr>
                          <a:xfrm>
                            <a:off x="0" y="3732027"/>
                            <a:ext cx="1381125" cy="986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6E3B6" w14:textId="77777777" w:rsidR="00BF3DC6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7E4A9FCB" w14:textId="77777777" w:rsidR="00BF3DC6" w:rsidRDefault="00BF3DC6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0FE1376B" w14:textId="77777777" w:rsidR="00BF3DC6" w:rsidRPr="00426281" w:rsidRDefault="00BF3DC6" w:rsidP="008900CC">
                              <w:pPr>
                                <w:ind w:firstLine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Conector reto 472"/>
                        <wps:cNvCnPr/>
                        <wps:spPr>
                          <a:xfrm>
                            <a:off x="701749" y="464642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Conector reto 473"/>
                        <wps:cNvCnPr/>
                        <wps:spPr>
                          <a:xfrm>
                            <a:off x="701749" y="3413051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Retângulo 475"/>
                        <wps:cNvSpPr/>
                        <wps:spPr>
                          <a:xfrm>
                            <a:off x="0" y="4901609"/>
                            <a:ext cx="1381125" cy="986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D8E51" w14:textId="77777777" w:rsidR="00BF3DC6" w:rsidRDefault="00BF3DC6" w:rsidP="006F10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(DECSP)</w:t>
                              </w:r>
                            </w:p>
                            <w:p w14:paraId="1D396543" w14:textId="77777777" w:rsidR="00BF3DC6" w:rsidRDefault="00BF3DC6" w:rsidP="00D5242B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(LRESET)</w:t>
                              </w:r>
                            </w:p>
                            <w:p w14:paraId="3DEE78C8" w14:textId="77777777" w:rsidR="00BF3DC6" w:rsidRPr="00D5242B" w:rsidRDefault="00BF3DC6" w:rsidP="00D5242B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(LINT)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Conector reto 477"/>
                        <wps:cNvCnPr/>
                        <wps:spPr>
                          <a:xfrm>
                            <a:off x="701749" y="589043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107F7" id="Grupo 707" o:spid="_x0000_s1211" style="position:absolute;margin-left:169.95pt;margin-top:1.55pt;width:108.75pt;height:481.8pt;z-index:252009472" coordsize="13811,6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">
                <v:line id="Conector reto 50" o:spid="_x0000_s1212" style="position:absolute;visibility:visible;mso-wrap-style:square" from="7017,0" to="701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<v:stroke joinstyle="miter"/>
                </v:line>
                <v:rect id="Retângulo 51" o:spid="_x0000_s1213" style="position:absolute;top:329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<v:textbox>
                    <w:txbxContent>
                      <w:p w14:paraId="339B19B6" w14:textId="77777777" w:rsidR="00BF3DC6" w:rsidRDefault="00BF3DC6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603621EC" w14:textId="77777777" w:rsidR="00BF3DC6" w:rsidRDefault="00BF3DC6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ENFLD</w:t>
                        </w:r>
                      </w:p>
                      <w:p w14:paraId="17C04D87" w14:textId="77777777" w:rsidR="00BF3DC6" w:rsidRPr="00426281" w:rsidRDefault="00BF3DC6" w:rsidP="008900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52" o:spid="_x0000_s1214" style="position:absolute;top:11695;width:13811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C9s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eQvbBAAAA2wAAAA8AAAAAAAAAAAAAAAAAmAIAAGRycy9kb3du&#10;cmV2LnhtbFBLBQYAAAAABAAEAPUAAACGAwAAAAA=&#10;" fillcolor="#5b9bd5 [3204]" strokecolor="#1f4d78 [1604]" strokeweight="1pt">
                  <v:textbox>
                    <w:txbxContent>
                      <w:p w14:paraId="6CD318E1" w14:textId="77777777" w:rsidR="00BF3DC6" w:rsidRDefault="00BF3DC6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796E6DFD" w14:textId="77777777" w:rsidR="00BF3DC6" w:rsidRDefault="00BF3DC6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ENFLD</w:t>
                        </w:r>
                      </w:p>
                      <w:p w14:paraId="1C7E85AA" w14:textId="77777777" w:rsidR="00BF3DC6" w:rsidRPr="00426281" w:rsidRDefault="00BF3DC6" w:rsidP="008900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MW</w:t>
                        </w:r>
                      </w:p>
                    </w:txbxContent>
                  </v:textbox>
                </v:rect>
                <v:rect id="Retângulo 466" o:spid="_x0000_s1215" style="position:absolute;top:23285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kyMIA&#10;AADcAAAADwAAAGRycy9kb3ducmV2LnhtbESP3WrCQBCF7wu+wzJC7+omRVKJrkEEoQi9iPUBhuyY&#10;jWZnQ3bNz9t3C4VeHs7Px9kVk23FQL1vHCtIVwkI4srphmsF1+/T2waED8gaW8ekYCYPxX7xssNc&#10;u5FLGi6hFnGEfY4KTAhdLqWvDFn0K9cRR+/meoshyr6WuscxjttWvidJJi02HAkGOzoaqh6Xp40Q&#10;pHJOP8bj48tM54ba+U7PWanX5XTYggg0hf/wX/tTK1hnGfyei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iTIwgAAANwAAAAPAAAAAAAAAAAAAAAAAJgCAABkcnMvZG93&#10;bnJldi54bWxQSwUGAAAAAAQABAD1AAAAhwMAAAAA&#10;" fillcolor="#5b9bd5 [3204]" strokecolor="#1f4d78 [1604]" strokeweight="1pt">
                  <v:textbox>
                    <w:txbxContent>
                      <w:p w14:paraId="24F5D7CC" w14:textId="77777777" w:rsidR="00BF3DC6" w:rsidRPr="00426281" w:rsidRDefault="00BF3DC6" w:rsidP="008900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(DECSP)</w:t>
                        </w:r>
                      </w:p>
                    </w:txbxContent>
                  </v:textbox>
                </v:rect>
                <v:line id="Conector reto 467" o:spid="_x0000_s1216" style="position:absolute;visibility:visible;mso-wrap-style:square" from="7017,21052" to="7017,2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CyIMQAAADcAAAADwAAAGRycy9kb3ducmV2LnhtbESPQWvCQBSE70L/w/IKvemmrUSJrlIE&#10;S0+C2h68PbLPbDT7Nma3Sfz3riB4HGbmG2a+7G0lWmp86VjB+ygBQZw7XXKh4He/Hk5B+ICssXJM&#10;Cq7kYbl4Gcwx067jLbW7UIgIYZ+hAhNCnUnpc0MW/cjVxNE7usZiiLIppG6wi3BbyY8kSaXFkuOC&#10;wZpWhvLz7t8quGC+Jnv4+26TzrSf6bHeTE4Hpd5e+68ZiEB9eIYf7R+tYJxO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QLIgxAAAANwAAAAPAAAAAAAAAAAA&#10;AAAAAKECAABkcnMvZG93bnJldi54bWxQSwUGAAAAAAQABAD5AAAAkgMAAAAA&#10;" strokecolor="#5b9bd5 [3204]" strokeweight=".5pt">
                  <v:stroke joinstyle="miter"/>
                </v:line>
                <v:line id="Conector reto 468" o:spid="_x0000_s1217" style="position:absolute;visibility:visible;mso-wrap-style:square" from="7017,8612" to="7017,1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8mUs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ro1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8mUsIAAADcAAAADwAAAAAAAAAAAAAA&#10;AAChAgAAZHJzL2Rvd25yZXYueG1sUEsFBgAAAAAEAAQA+QAAAJADAAAAAA==&#10;" strokecolor="#5b9bd5 [3204]" strokeweight=".5pt">
                  <v:stroke joinstyle="miter"/>
                </v:line>
                <v:line id="Conector reto 469" o:spid="_x0000_s1218" style="position:absolute;visibility:visible;mso-wrap-style:square" from="7017,25624" to="7017,2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Dyc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f0C2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ODycUAAADcAAAADwAAAAAAAAAA&#10;AAAAAAChAgAAZHJzL2Rvd25yZXYueG1sUEsFBgAAAAAEAAQA+QAAAJMDAAAAAA==&#10;" strokecolor="#5b9bd5 [3204]" strokeweight=".5pt">
                  <v:stroke joinstyle="miter"/>
                </v:line>
                <v:rect id="Retângulo 470" o:spid="_x0000_s1219" style="position:absolute;top:28814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aP+r4A&#10;AADcAAAADwAAAGRycy9kb3ducmV2LnhtbERPzYrCMBC+L/gOYQRva6qILtUoIggi7EHdBxiasak2&#10;k9JE2779zmFhjx/f/2bX+1q9qY1VYAOzaQaKuAi24tLAz+34+QUqJmSLdWAyMFCE3Xb0scHcho4v&#10;9L6mUkkIxxwNuJSaXOtYOPIYp6EhFu4eWo9JYFtq22In4b7W8yxbao8VS4PDhg6Oiuf15aUE6TLM&#10;Vt3h+e36c0X18KDXYMxk3O/XoBL16V/85z5ZA4uVzJc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Emj/q+AAAA3AAAAA8AAAAAAAAAAAAAAAAAmAIAAGRycy9kb3ducmV2&#10;LnhtbFBLBQYAAAAABAAEAPUAAACDAwAAAAA=&#10;" fillcolor="#5b9bd5 [3204]" strokecolor="#1f4d78 [1604]" strokeweight="1pt">
                  <v:textbox>
                    <w:txbxContent>
                      <w:p w14:paraId="5926EF1F" w14:textId="77777777" w:rsidR="00BF3DC6" w:rsidRDefault="00BF3DC6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45B05D0A" w14:textId="77777777" w:rsidR="00BF3DC6" w:rsidRDefault="00BF3DC6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19EE2E3D" w14:textId="77777777" w:rsidR="00BF3DC6" w:rsidRPr="00426281" w:rsidRDefault="00BF3DC6" w:rsidP="008900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471" o:spid="_x0000_s1220" style="position:absolute;top:37320;width:13811;height:9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qYcIA&#10;AADcAAAADwAAAGRycy9kb3ducmV2LnhtbESPy2rDMBBF94H+g5hCd7HsUpriWA4lUCiFLJLmAwZr&#10;ajm2RsaSX39fBQpdXu7jcIvDYjsx0eAbxwqyJAVBXDndcK3g+v2xfQPhA7LGzjEpWMnDoXzYFJhr&#10;N/OZpkuoRRxhn6MCE0KfS+krQxZ94nri6P24wWKIcqilHnCO47aTz2n6Ki02HAkGezoaqtrLaCME&#10;6bxmu/nYnszy1VC33mhclXp6XN73IAIt4T/81/7UCl52G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iphwgAAANwAAAAPAAAAAAAAAAAAAAAAAJgCAABkcnMvZG93&#10;bnJldi54bWxQSwUGAAAAAAQABAD1AAAAhwMAAAAA&#10;" fillcolor="#5b9bd5 [3204]" strokecolor="#1f4d78 [1604]" strokeweight="1pt">
                  <v:textbox>
                    <w:txbxContent>
                      <w:p w14:paraId="37B6E3B6" w14:textId="77777777" w:rsidR="00BF3DC6" w:rsidRDefault="00BF3DC6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7E4A9FCB" w14:textId="77777777" w:rsidR="00BF3DC6" w:rsidRDefault="00BF3DC6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0FE1376B" w14:textId="77777777" w:rsidR="00BF3DC6" w:rsidRPr="00426281" w:rsidRDefault="00BF3DC6" w:rsidP="008900CC">
                        <w:pPr>
                          <w:ind w:firstLine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MW</w:t>
                        </w:r>
                      </w:p>
                    </w:txbxContent>
                  </v:textbox>
                </v:rect>
                <v:line id="Conector reto 472" o:spid="_x0000_s1221" style="position:absolute;visibility:visible;mso-wrap-style:square" from="7017,46464" to="7017,4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6HZc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vd0A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6HZcUAAADcAAAADwAAAAAAAAAA&#10;AAAAAAChAgAAZHJzL2Rvd25yZXYueG1sUEsFBgAAAAAEAAQA+QAAAJMDAAAAAA==&#10;" strokecolor="#5b9bd5 [3204]" strokeweight=".5pt">
                  <v:stroke joinstyle="miter"/>
                </v:line>
                <v:line id="Conector reto 473" o:spid="_x0000_s1222" style="position:absolute;visibility:visible;mso-wrap-style:square" from="7017,34130" to="7017,3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Ii/sUAAADcAAAADwAAAGRycy9kb3ducmV2LnhtbESPT2vCQBTE7wW/w/KE3urGWoxEV5GC&#10;0pNQ/xy8PbLPbDT7NmbXJH77bqHQ4zAzv2EWq95WoqXGl44VjEcJCOLc6ZILBcfD5m0GwgdkjZVj&#10;UvAkD6vl4GWBmXYdf1O7D4WIEPYZKjAh1JmUPjdk0Y9cTRy9i2sshiibQuoGuwi3lXxPkqm0WHJc&#10;MFjTp6H8tn9YBXfMN2TPp22bdKadTC/1Lr2elXod9us5iEB9+A//tb+0go90A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Ii/sUAAADcAAAADwAAAAAAAAAA&#10;AAAAAAChAgAAZHJzL2Rvd25yZXYueG1sUEsFBgAAAAAEAAQA+QAAAJMDAAAAAA==&#10;" strokecolor="#5b9bd5 [3204]" strokeweight=".5pt">
                  <v:stroke joinstyle="miter"/>
                </v:line>
                <v:rect id="Retângulo 475" o:spid="_x0000_s1223" style="position:absolute;top:49016;width:13811;height:9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sYs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y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SxiwgAAANwAAAAPAAAAAAAAAAAAAAAAAJgCAABkcnMvZG93&#10;bnJldi54bWxQSwUGAAAAAAQABAD1AAAAhwMAAAAA&#10;" fillcolor="#5b9bd5 [3204]" strokecolor="#1f4d78 [1604]" strokeweight="1pt">
                  <v:textbox>
                    <w:txbxContent>
                      <w:p w14:paraId="00AD8E51" w14:textId="77777777" w:rsidR="00BF3DC6" w:rsidRDefault="00BF3DC6" w:rsidP="006F10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(DECSP)</w:t>
                        </w:r>
                      </w:p>
                      <w:p w14:paraId="1D396543" w14:textId="77777777" w:rsidR="00BF3DC6" w:rsidRDefault="00BF3DC6" w:rsidP="00D5242B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(LRESET)</w:t>
                        </w:r>
                      </w:p>
                      <w:p w14:paraId="3DEE78C8" w14:textId="77777777" w:rsidR="00BF3DC6" w:rsidRPr="00D5242B" w:rsidRDefault="00BF3DC6" w:rsidP="00D5242B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(LINT)</w:t>
                        </w:r>
                      </w:p>
                    </w:txbxContent>
                  </v:textbox>
                </v:rect>
                <v:line id="Conector reto 477" o:spid="_x0000_s1224" style="position:absolute;visibility:visible;mso-wrap-style:square" from="7017,58904" to="7017,6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kk/cQAAADcAAAADwAAAGRycy9kb3ducmV2LnhtbESPT2vCQBTE7wW/w/KE3nRjFVNSV5GC&#10;0pPgv4O3R/aZTZt9m2a3Sfz2riD0OMzMb5jFqreVaKnxpWMFk3ECgjh3uuRCwem4Gb2D8AFZY+WY&#10;FNzIw2o5eFlgpl3He2oPoRARwj5DBSaEOpPS54Ys+rGriaN3dY3FEGVTSN1gF+G2km9JMpcWS44L&#10;Bmv6NJT/HP6sgl/MN2Qv522bdKadzq/1Lv2+KPU67NcfIAL14T/8bH9pBb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ST9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5AC36EC" w14:textId="285B8363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0593E87F" wp14:editId="3BE6D1E8">
                <wp:simplePos x="0" y="0"/>
                <wp:positionH relativeFrom="margin">
                  <wp:align>left</wp:align>
                </wp:positionH>
                <wp:positionV relativeFrom="paragraph">
                  <wp:posOffset>115850</wp:posOffset>
                </wp:positionV>
                <wp:extent cx="552450" cy="350520"/>
                <wp:effectExtent l="0" t="0" r="0" b="0"/>
                <wp:wrapNone/>
                <wp:docPr id="896" name="Caixa de texto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35FCB1" w14:textId="2E189E7F" w:rsidR="00BF3DC6" w:rsidRPr="00140831" w:rsidRDefault="00BF3DC6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E87F" id="Caixa de texto 896" o:spid="_x0000_s1225" type="#_x0000_t202" style="position:absolute;margin-left:0;margin-top:9.1pt;width:43.5pt;height:27.6pt;z-index:252476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" filled="f" stroked="f">
                <v:textbox>
                  <w:txbxContent>
                    <w:p w14:paraId="5335FCB1" w14:textId="2E189E7F" w:rsidR="00BF3DC6" w:rsidRPr="00140831" w:rsidRDefault="00BF3DC6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88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0C42815" wp14:editId="3A164693">
                <wp:simplePos x="0" y="0"/>
                <wp:positionH relativeFrom="column">
                  <wp:posOffset>3923414</wp:posOffset>
                </wp:positionH>
                <wp:positionV relativeFrom="paragraph">
                  <wp:posOffset>8126</wp:posOffset>
                </wp:positionV>
                <wp:extent cx="541655" cy="5558209"/>
                <wp:effectExtent l="0" t="0" r="29845" b="23495"/>
                <wp:wrapNone/>
                <wp:docPr id="659" name="Chave direita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55582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688C" id="Chave direita 659" o:spid="_x0000_s1026" type="#_x0000_t88" style="position:absolute;margin-left:308.95pt;margin-top:.65pt;width:42.65pt;height:437.65pt;z-index:2521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" adj="175" strokecolor="#5b9bd5 [3204]" strokeweight=".5pt">
                <v:stroke joinstyle="miter"/>
              </v:shape>
            </w:pict>
          </mc:Fallback>
        </mc:AlternateContent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</w:p>
    <w:p w14:paraId="7AC3D712" w14:textId="061C2961" w:rsidR="00AC5B4B" w:rsidRPr="00540F57" w:rsidRDefault="007877F7" w:rsidP="0045075D">
      <w:pPr>
        <w:rPr>
          <w:lang w:val="pt-BR" w:eastAsia="ja-JP"/>
        </w:rPr>
      </w:pP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</w:p>
    <w:p w14:paraId="461EB77D" w14:textId="4A09E764" w:rsidR="00AC5B4B" w:rsidRPr="00540F57" w:rsidRDefault="00AC5B4B" w:rsidP="0045075D">
      <w:pPr>
        <w:rPr>
          <w:lang w:val="pt-BR" w:eastAsia="ja-JP"/>
        </w:rPr>
      </w:pPr>
    </w:p>
    <w:p w14:paraId="23720A42" w14:textId="59CC344C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7170E51C" wp14:editId="478C6CDE">
                <wp:simplePos x="0" y="0"/>
                <wp:positionH relativeFrom="margin">
                  <wp:align>left</wp:align>
                </wp:positionH>
                <wp:positionV relativeFrom="paragraph">
                  <wp:posOffset>21162</wp:posOffset>
                </wp:positionV>
                <wp:extent cx="552450" cy="350520"/>
                <wp:effectExtent l="0" t="0" r="0" b="0"/>
                <wp:wrapNone/>
                <wp:docPr id="897" name="Caixa de texto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08CB06" w14:textId="6CF123FD" w:rsidR="00BF3DC6" w:rsidRPr="00140831" w:rsidRDefault="00BF3DC6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E51C" id="Caixa de texto 897" o:spid="_x0000_s1226" type="#_x0000_t202" style="position:absolute;margin-left:0;margin-top:1.65pt;width:43.5pt;height:27.6pt;z-index:252478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" filled="f" stroked="f">
                <v:textbox>
                  <w:txbxContent>
                    <w:p w14:paraId="1308CB06" w14:textId="6CF123FD" w:rsidR="00BF3DC6" w:rsidRPr="00140831" w:rsidRDefault="00BF3DC6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04344" w14:textId="29B088AF" w:rsidR="00AC5B4B" w:rsidRPr="00540F57" w:rsidRDefault="00AC5B4B" w:rsidP="0045075D">
      <w:pPr>
        <w:rPr>
          <w:lang w:val="pt-BR" w:eastAsia="ja-JP"/>
        </w:rPr>
      </w:pPr>
    </w:p>
    <w:p w14:paraId="4A2177DF" w14:textId="4948F896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7B507360" wp14:editId="25F5141F">
                <wp:simplePos x="0" y="0"/>
                <wp:positionH relativeFrom="margin">
                  <wp:align>left</wp:align>
                </wp:positionH>
                <wp:positionV relativeFrom="paragraph">
                  <wp:posOffset>252211</wp:posOffset>
                </wp:positionV>
                <wp:extent cx="552450" cy="350520"/>
                <wp:effectExtent l="0" t="0" r="0" b="0"/>
                <wp:wrapNone/>
                <wp:docPr id="898" name="Caixa de texto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0C0E9F" w14:textId="344782FC" w:rsidR="00BF3DC6" w:rsidRPr="00140831" w:rsidRDefault="00BF3DC6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7360" id="Caixa de texto 898" o:spid="_x0000_s1227" type="#_x0000_t202" style="position:absolute;margin-left:0;margin-top:19.85pt;width:43.5pt;height:27.6pt;z-index:252480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" filled="f" stroked="f">
                <v:textbox>
                  <w:txbxContent>
                    <w:p w14:paraId="2C0C0E9F" w14:textId="344782FC" w:rsidR="00BF3DC6" w:rsidRPr="00140831" w:rsidRDefault="00BF3DC6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07CA2" w14:textId="09FF1E74" w:rsidR="00AC5B4B" w:rsidRPr="00540F57" w:rsidRDefault="00F90650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7FB49E2" wp14:editId="44580153">
                <wp:simplePos x="0" y="0"/>
                <wp:positionH relativeFrom="column">
                  <wp:posOffset>4497425</wp:posOffset>
                </wp:positionH>
                <wp:positionV relativeFrom="paragraph">
                  <wp:posOffset>207114</wp:posOffset>
                </wp:positionV>
                <wp:extent cx="1329070" cy="542261"/>
                <wp:effectExtent l="0" t="0" r="0" b="0"/>
                <wp:wrapNone/>
                <wp:docPr id="660" name="Caixa de texto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542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7A950B" w14:textId="30A7EE2E" w:rsidR="00BF3DC6" w:rsidRPr="008E0CC9" w:rsidRDefault="00BF3DC6" w:rsidP="00F906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6 - 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49E2" id="Caixa de texto 660" o:spid="_x0000_s1228" type="#_x0000_t202" style="position:absolute;margin-left:354.15pt;margin-top:16.3pt;width:104.65pt;height:42.7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" filled="f" stroked="f">
                <v:textbox>
                  <w:txbxContent>
                    <w:p w14:paraId="4F7A950B" w14:textId="30A7EE2E" w:rsidR="00BF3DC6" w:rsidRPr="008E0CC9" w:rsidRDefault="00BF3DC6" w:rsidP="00F90650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6 -  push</w:t>
                      </w:r>
                    </w:p>
                  </w:txbxContent>
                </v:textbox>
              </v:shape>
            </w:pict>
          </mc:Fallback>
        </mc:AlternateContent>
      </w:r>
    </w:p>
    <w:p w14:paraId="0ABA056F" w14:textId="7B76A216" w:rsidR="00AC5B4B" w:rsidRPr="00540F57" w:rsidRDefault="00AC5B4B" w:rsidP="0045075D">
      <w:pPr>
        <w:rPr>
          <w:lang w:val="pt-BR" w:eastAsia="ja-JP"/>
        </w:rPr>
      </w:pPr>
    </w:p>
    <w:p w14:paraId="1D6F17BE" w14:textId="1B400FA0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0C4AE01C" wp14:editId="484BB3FF">
                <wp:simplePos x="0" y="0"/>
                <wp:positionH relativeFrom="margin">
                  <wp:align>left</wp:align>
                </wp:positionH>
                <wp:positionV relativeFrom="paragraph">
                  <wp:posOffset>29362</wp:posOffset>
                </wp:positionV>
                <wp:extent cx="552450" cy="350520"/>
                <wp:effectExtent l="0" t="0" r="0" b="0"/>
                <wp:wrapNone/>
                <wp:docPr id="899" name="Caixa de texto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638C45" w14:textId="5519C091" w:rsidR="00BF3DC6" w:rsidRPr="00140831" w:rsidRDefault="00BF3DC6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E01C" id="Caixa de texto 899" o:spid="_x0000_s1229" type="#_x0000_t202" style="position:absolute;margin-left:0;margin-top:2.3pt;width:43.5pt;height:27.6pt;z-index:252482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" filled="f" stroked="f">
                <v:textbox>
                  <w:txbxContent>
                    <w:p w14:paraId="74638C45" w14:textId="5519C091" w:rsidR="00BF3DC6" w:rsidRPr="00140831" w:rsidRDefault="00BF3DC6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E9DA4" w14:textId="1039CE84" w:rsidR="00AC5B4B" w:rsidRPr="00540F57" w:rsidRDefault="00AC5B4B" w:rsidP="0045075D">
      <w:pPr>
        <w:rPr>
          <w:lang w:val="pt-BR" w:eastAsia="ja-JP"/>
        </w:rPr>
      </w:pPr>
    </w:p>
    <w:p w14:paraId="622274F4" w14:textId="03A42B8B" w:rsidR="00AC5B4B" w:rsidRPr="00540F57" w:rsidRDefault="00AC5B4B" w:rsidP="0045075D">
      <w:pPr>
        <w:rPr>
          <w:lang w:val="pt-BR" w:eastAsia="ja-JP"/>
        </w:rPr>
      </w:pPr>
    </w:p>
    <w:p w14:paraId="5EEDAB07" w14:textId="0832CAED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14D3BDC8" wp14:editId="49158B19">
                <wp:simplePos x="0" y="0"/>
                <wp:positionH relativeFrom="margin">
                  <wp:align>left</wp:align>
                </wp:positionH>
                <wp:positionV relativeFrom="paragraph">
                  <wp:posOffset>17322</wp:posOffset>
                </wp:positionV>
                <wp:extent cx="552450" cy="350520"/>
                <wp:effectExtent l="0" t="0" r="0" b="0"/>
                <wp:wrapNone/>
                <wp:docPr id="900" name="Caixa de texto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CED699" w14:textId="2E2CCBC8" w:rsidR="00BF3DC6" w:rsidRPr="00140831" w:rsidRDefault="00BF3DC6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BDC8" id="Caixa de texto 900" o:spid="_x0000_s1230" type="#_x0000_t202" style="position:absolute;margin-left:0;margin-top:1.35pt;width:43.5pt;height:27.6pt;z-index:25248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" filled="f" stroked="f">
                <v:textbox>
                  <w:txbxContent>
                    <w:p w14:paraId="68CED699" w14:textId="2E2CCBC8" w:rsidR="00BF3DC6" w:rsidRPr="00140831" w:rsidRDefault="00BF3DC6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C70515" w14:textId="11FBE2B8" w:rsidR="00AC5B4B" w:rsidRPr="00540F57" w:rsidRDefault="00AC5B4B" w:rsidP="0045075D">
      <w:pPr>
        <w:rPr>
          <w:lang w:val="pt-BR" w:eastAsia="ja-JP"/>
        </w:rPr>
      </w:pPr>
    </w:p>
    <w:p w14:paraId="141AD2CB" w14:textId="333320BB" w:rsidR="00AC5B4B" w:rsidRPr="00540F57" w:rsidRDefault="00AC5B4B" w:rsidP="0045075D">
      <w:pPr>
        <w:rPr>
          <w:lang w:val="pt-BR" w:eastAsia="ja-JP"/>
        </w:rPr>
      </w:pPr>
    </w:p>
    <w:p w14:paraId="64157941" w14:textId="6A864E93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44B1797A" wp14:editId="23C91953">
                <wp:simplePos x="0" y="0"/>
                <wp:positionH relativeFrom="margin">
                  <wp:align>left</wp:align>
                </wp:positionH>
                <wp:positionV relativeFrom="paragraph">
                  <wp:posOffset>122215</wp:posOffset>
                </wp:positionV>
                <wp:extent cx="552450" cy="350520"/>
                <wp:effectExtent l="0" t="0" r="0" b="0"/>
                <wp:wrapNone/>
                <wp:docPr id="901" name="Caixa de texto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2310D4" w14:textId="18163E2A" w:rsidR="00BF3DC6" w:rsidRPr="00140831" w:rsidRDefault="00BF3DC6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797A" id="Caixa de texto 901" o:spid="_x0000_s1231" type="#_x0000_t202" style="position:absolute;margin-left:0;margin-top:9.6pt;width:43.5pt;height:27.6pt;z-index:25248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" filled="f" stroked="f">
                <v:textbox>
                  <w:txbxContent>
                    <w:p w14:paraId="462310D4" w14:textId="18163E2A" w:rsidR="00BF3DC6" w:rsidRPr="00140831" w:rsidRDefault="00BF3DC6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9A5B4" w14:textId="693E7E76" w:rsidR="00AC5B4B" w:rsidRPr="00540F57" w:rsidRDefault="00AC5B4B" w:rsidP="0045075D">
      <w:pPr>
        <w:rPr>
          <w:lang w:val="pt-BR" w:eastAsia="ja-JP"/>
        </w:rPr>
      </w:pPr>
    </w:p>
    <w:p w14:paraId="06B6C43C" w14:textId="7B2279C3" w:rsidR="00AC5B4B" w:rsidRPr="00540F57" w:rsidRDefault="00AC5B4B" w:rsidP="0045075D">
      <w:pPr>
        <w:rPr>
          <w:lang w:val="pt-BR" w:eastAsia="ja-JP"/>
        </w:rPr>
      </w:pPr>
    </w:p>
    <w:p w14:paraId="2C92DD1B" w14:textId="77777777" w:rsidR="00AC5B4B" w:rsidRPr="00540F57" w:rsidRDefault="0084624E" w:rsidP="0045075D">
      <w:pPr>
        <w:rPr>
          <w:lang w:val="pt-BR"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1DC87EC" wp14:editId="6AFF72F2">
                <wp:simplePos x="0" y="0"/>
                <wp:positionH relativeFrom="margin">
                  <wp:align>center</wp:align>
                </wp:positionH>
                <wp:positionV relativeFrom="paragraph">
                  <wp:posOffset>3861</wp:posOffset>
                </wp:positionV>
                <wp:extent cx="1390650" cy="552450"/>
                <wp:effectExtent l="0" t="0" r="19050" b="19050"/>
                <wp:wrapNone/>
                <wp:docPr id="476" name="Elips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71B9E" w14:textId="2C52EAC2" w:rsidR="00BF3DC6" w:rsidRPr="00426281" w:rsidRDefault="00BF3DC6" w:rsidP="0084624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C87EC" id="Elipse 476" o:spid="_x0000_s1232" style="position:absolute;margin-left:0;margin-top:.3pt;width:109.5pt;height:43.5pt;z-index:252006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LVfg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0D171B9E" w14:textId="2C52EAC2" w:rsidR="00BF3DC6" w:rsidRPr="00426281" w:rsidRDefault="00BF3DC6" w:rsidP="0084624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392E33" w14:textId="77777777" w:rsidR="00AC5B4B" w:rsidRPr="00540F57" w:rsidRDefault="00AC5B4B" w:rsidP="0045075D">
      <w:pPr>
        <w:rPr>
          <w:lang w:val="pt-BR" w:eastAsia="ja-JP"/>
        </w:rPr>
      </w:pPr>
    </w:p>
    <w:p w14:paraId="41AE28C1" w14:textId="1AE75687" w:rsidR="00AC5B4B" w:rsidRPr="00540F57" w:rsidRDefault="00AC5B4B" w:rsidP="0045075D">
      <w:pPr>
        <w:rPr>
          <w:lang w:val="pt-BR" w:eastAsia="ja-JP"/>
        </w:rPr>
      </w:pPr>
    </w:p>
    <w:p w14:paraId="515E3FDD" w14:textId="77777777" w:rsidR="002D3F21" w:rsidRPr="00540F57" w:rsidRDefault="002D3F21" w:rsidP="0045075D">
      <w:pPr>
        <w:rPr>
          <w:lang w:val="pt-BR" w:eastAsia="ja-JP"/>
        </w:rPr>
      </w:pPr>
    </w:p>
    <w:p w14:paraId="27C4F3A1" w14:textId="3BAB31F0" w:rsidR="002D3F21" w:rsidRPr="00540F57" w:rsidRDefault="002D3F21" w:rsidP="0045075D">
      <w:pPr>
        <w:rPr>
          <w:lang w:val="pt-BR" w:eastAsia="ja-JP"/>
        </w:rPr>
      </w:pPr>
    </w:p>
    <w:p w14:paraId="49C32202" w14:textId="47E9263E" w:rsidR="002D3F21" w:rsidRPr="00540F57" w:rsidRDefault="00D2550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191744" behindDoc="0" locked="0" layoutInCell="1" allowOverlap="1" wp14:anchorId="41B1D15E" wp14:editId="64E98BB9">
                <wp:simplePos x="0" y="0"/>
                <wp:positionH relativeFrom="column">
                  <wp:posOffset>2147732</wp:posOffset>
                </wp:positionH>
                <wp:positionV relativeFrom="paragraph">
                  <wp:posOffset>15358</wp:posOffset>
                </wp:positionV>
                <wp:extent cx="2221230" cy="7240270"/>
                <wp:effectExtent l="0" t="0" r="45720" b="17780"/>
                <wp:wrapNone/>
                <wp:docPr id="667" name="Grupo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30" cy="7240270"/>
                          <a:chOff x="0" y="0"/>
                          <a:chExt cx="2221599" cy="7240329"/>
                        </a:xfrm>
                      </wpg:grpSpPr>
                      <wps:wsp>
                        <wps:cNvPr id="37" name="Elipse 37"/>
                        <wps:cNvSpPr/>
                        <wps:spPr>
                          <a:xfrm>
                            <a:off x="0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819F9" w14:textId="4A43419A" w:rsidR="00BF3DC6" w:rsidRPr="0042628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ângulo 40"/>
                        <wps:cNvSpPr/>
                        <wps:spPr>
                          <a:xfrm>
                            <a:off x="0" y="839972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5B174E" w14:textId="77777777" w:rsidR="00BF3DC6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5799D5AA" w14:textId="77777777" w:rsidR="00BF3DC6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43A6BBCA" w14:textId="77777777" w:rsidR="00BF3DC6" w:rsidRPr="0042628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ector reto 41"/>
                        <wps:cNvCnPr/>
                        <wps:spPr>
                          <a:xfrm>
                            <a:off x="701749" y="520995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to 43"/>
                        <wps:cNvCnPr/>
                        <wps:spPr>
                          <a:xfrm>
                            <a:off x="701749" y="1424763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tângulo 48"/>
                        <wps:cNvSpPr/>
                        <wps:spPr>
                          <a:xfrm>
                            <a:off x="0" y="1796902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C0382" w14:textId="77777777" w:rsidR="00BF3DC6" w:rsidRPr="007C7C3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83F5E21" w14:textId="77777777" w:rsidR="00BF3DC6" w:rsidRPr="007C7C3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OP2</w:t>
                              </w:r>
                            </w:p>
                            <w:p w14:paraId="220AF1E8" w14:textId="77777777" w:rsidR="00BF3DC6" w:rsidRPr="007C7C3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18EF0390" w14:textId="77777777" w:rsidR="00BF3DC6" w:rsidRPr="007C7C3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24685A38" w14:textId="77777777" w:rsidR="00BF3DC6" w:rsidRPr="007C7C3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5259E4F1" w14:textId="77777777" w:rsidR="00BF3DC6" w:rsidRPr="0042628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tângulo 53"/>
                        <wps:cNvSpPr/>
                        <wps:spPr>
                          <a:xfrm>
                            <a:off x="0" y="3742661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3C92D" w14:textId="77777777" w:rsidR="00BF3DC6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7199A61A" w14:textId="77777777" w:rsidR="00BF3DC6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2E861CB9" w14:textId="77777777" w:rsidR="00BF3DC6" w:rsidRPr="0042628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Conector reto 452"/>
                        <wps:cNvCnPr/>
                        <wps:spPr>
                          <a:xfrm>
                            <a:off x="701749" y="3423684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Conector reto 453"/>
                        <wps:cNvCnPr/>
                        <wps:spPr>
                          <a:xfrm>
                            <a:off x="701749" y="4327451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Retângulo 474"/>
                        <wps:cNvSpPr/>
                        <wps:spPr>
                          <a:xfrm>
                            <a:off x="0" y="4699591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6F589" w14:textId="77777777" w:rsidR="00BF3DC6" w:rsidRPr="002D3F2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6E0679AF" w14:textId="77777777" w:rsidR="00BF3DC6" w:rsidRPr="002D3F2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OP2</w:t>
                              </w:r>
                            </w:p>
                            <w:p w14:paraId="09772484" w14:textId="77777777" w:rsidR="00BF3DC6" w:rsidRPr="002D3F2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3AC08BD5" w14:textId="77777777" w:rsidR="00BF3DC6" w:rsidRPr="002D3F2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07C146D8" w14:textId="77777777" w:rsidR="00BF3DC6" w:rsidRPr="002D3F2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1CC7857E" w14:textId="77777777" w:rsidR="00BF3DC6" w:rsidRPr="0042628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Elipse 482"/>
                        <wps:cNvSpPr/>
                        <wps:spPr>
                          <a:xfrm>
                            <a:off x="0" y="6687879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647CA" w14:textId="35C4C6A7" w:rsidR="00BF3DC6" w:rsidRPr="00426281" w:rsidRDefault="00BF3DC6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Conector reto 483"/>
                        <wps:cNvCnPr/>
                        <wps:spPr>
                          <a:xfrm>
                            <a:off x="701749" y="6326372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Chave direita 661"/>
                        <wps:cNvSpPr/>
                        <wps:spPr>
                          <a:xfrm>
                            <a:off x="1679944" y="882502"/>
                            <a:ext cx="541655" cy="25943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Chave direita 663"/>
                        <wps:cNvSpPr/>
                        <wps:spPr>
                          <a:xfrm>
                            <a:off x="1637414" y="3742661"/>
                            <a:ext cx="541655" cy="25943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1D15E" id="Grupo 667" o:spid="_x0000_s1233" style="position:absolute;margin-left:169.1pt;margin-top:1.2pt;width:174.9pt;height:570.1pt;z-index:252191744" coordsize="22215,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">
                <v:oval id="Elipse 37" o:spid="_x0000_s1234" style="position:absolute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5C2819F9" w14:textId="4A43419A" w:rsidR="00BF3DC6" w:rsidRPr="00426281" w:rsidRDefault="00BF3DC6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4</w:t>
                        </w:r>
                      </w:p>
                    </w:txbxContent>
                  </v:textbox>
                </v:oval>
                <v:rect id="Retângulo 40" o:spid="_x0000_s1235" style="position:absolute;top:8399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14:paraId="0E5B174E" w14:textId="77777777" w:rsidR="00BF3DC6" w:rsidRDefault="00BF3DC6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5799D5AA" w14:textId="77777777" w:rsidR="00BF3DC6" w:rsidRDefault="00BF3DC6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43A6BBCA" w14:textId="77777777" w:rsidR="00BF3DC6" w:rsidRPr="0042628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1" o:spid="_x0000_s1236" style="position:absolute;visibility:visible;mso-wrap-style:square" from="7017,5209" to="7017,8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<v:stroke joinstyle="miter"/>
                </v:line>
                <v:line id="Conector reto 43" o:spid="_x0000_s1237" style="position:absolute;visibility:visible;mso-wrap-style:square" from="7017,14247" to="7017,1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rect id="Retângulo 48" o:spid="_x0000_s1238" style="position:absolute;top:17969;width:13811;height:1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14:paraId="1C9C0382" w14:textId="77777777" w:rsidR="00BF3DC6" w:rsidRPr="007C7C3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83F5E21" w14:textId="77777777" w:rsidR="00BF3DC6" w:rsidRPr="007C7C3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OP2</w:t>
                        </w:r>
                      </w:p>
                      <w:p w14:paraId="220AF1E8" w14:textId="77777777" w:rsidR="00BF3DC6" w:rsidRPr="007C7C3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18EF0390" w14:textId="77777777" w:rsidR="00BF3DC6" w:rsidRPr="007C7C3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24685A38" w14:textId="77777777" w:rsidR="00BF3DC6" w:rsidRPr="007C7C3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5259E4F1" w14:textId="77777777" w:rsidR="00BF3DC6" w:rsidRPr="0042628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53" o:spid="_x0000_s1239" style="position:absolute;top:3742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14:paraId="6593C92D" w14:textId="77777777" w:rsidR="00BF3DC6" w:rsidRDefault="00BF3DC6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7199A61A" w14:textId="77777777" w:rsidR="00BF3DC6" w:rsidRDefault="00BF3DC6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2E861CB9" w14:textId="77777777" w:rsidR="00BF3DC6" w:rsidRPr="0042628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52" o:spid="_x0000_s1240" style="position:absolute;visibility:visible;mso-wrap-style:square" from="7017,34236" to="7017,3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bBc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by8Tu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vbBcUAAADcAAAADwAAAAAAAAAA&#10;AAAAAAChAgAAZHJzL2Rvd25yZXYueG1sUEsFBgAAAAAEAAQA+QAAAJMDAAAAAA==&#10;" strokecolor="#5b9bd5 [3204]" strokeweight=".5pt">
                  <v:stroke joinstyle="miter"/>
                </v:line>
                <v:line id="Conector reto 453" o:spid="_x0000_s1241" style="position:absolute;visibility:visible;mso-wrap-style:square" from="7017,43274" to="7017,4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d+ns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iuFn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d+nsUAAADcAAAADwAAAAAAAAAA&#10;AAAAAAChAgAAZHJzL2Rvd25yZXYueG1sUEsFBgAAAAAEAAQA+QAAAJMDAAAAAA==&#10;" strokecolor="#5b9bd5 [3204]" strokeweight=".5pt">
                  <v:stroke joinstyle="miter"/>
                </v:line>
                <v:rect id="Retângulo 474" o:spid="_x0000_s1242" style="position:absolute;top:46995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J+cEA&#10;AADcAAAADwAAAGRycy9kb3ducmV2LnhtbESP3YrCMBCF74V9hzAL3tlUEZWuaVkEQYS98OcBhma2&#10;6dpMShNt+/ZmQfDycH4+zrYYbCMe1PnasYJ5koIgLp2uuVJwvexnGxA+IGtsHJOCkTwU+cdki5l2&#10;PZ/ocQ6ViCPsM1RgQmgzKX1pyKJPXEscvV/XWQxRdpXUHfZx3DZykaYrabHmSDDY0s5QeTvfbYQg&#10;ncb5ut/dfsxwrKkZ/+g+KjX9HL6/QAQawjv8ah+0guV6C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difnBAAAA3AAAAA8AAAAAAAAAAAAAAAAAmAIAAGRycy9kb3du&#10;cmV2LnhtbFBLBQYAAAAABAAEAPUAAACGAwAAAAA=&#10;" fillcolor="#5b9bd5 [3204]" strokecolor="#1f4d78 [1604]" strokeweight="1pt">
                  <v:textbox>
                    <w:txbxContent>
                      <w:p w14:paraId="6806F589" w14:textId="77777777" w:rsidR="00BF3DC6" w:rsidRPr="002D3F2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6E0679AF" w14:textId="77777777" w:rsidR="00BF3DC6" w:rsidRPr="002D3F2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OP2</w:t>
                        </w:r>
                      </w:p>
                      <w:p w14:paraId="09772484" w14:textId="77777777" w:rsidR="00BF3DC6" w:rsidRPr="002D3F2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3AC08BD5" w14:textId="77777777" w:rsidR="00BF3DC6" w:rsidRPr="002D3F2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07C146D8" w14:textId="77777777" w:rsidR="00BF3DC6" w:rsidRPr="002D3F2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1CC7857E" w14:textId="77777777" w:rsidR="00BF3DC6" w:rsidRPr="00426281" w:rsidRDefault="00BF3DC6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482" o:spid="_x0000_s1243" style="position:absolute;top:66878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KtcMA&#10;AADcAAAADwAAAGRycy9kb3ducmV2LnhtbESPQWvCQBSE74L/YXkFb7qpiKTRVYoQ0IIH03h/ZF+T&#10;xezbkF017a/vCoLHYWa+YdbbwbbiRr03jhW8zxIQxJXThmsF5Xc+TUH4gKyxdUwKfsnDdjMerTHT&#10;7s4nuhWhFhHCPkMFTQhdJqWvGrLoZ64jjt6P6y2GKPta6h7vEW5bOU+SpbRoOC402NGuoepSXK2C&#10;v31emnD9KNKk/LocF4fcSXNWavI2fK5ABBrCK/xs77WCRTqHx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kKtc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47D647CA" w14:textId="35C4C6A7" w:rsidR="00BF3DC6" w:rsidRPr="00426281" w:rsidRDefault="00BF3DC6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5</w:t>
                        </w:r>
                      </w:p>
                    </w:txbxContent>
                  </v:textbox>
                </v:oval>
                <v:line id="Conector reto 483" o:spid="_x0000_s1244" style="position:absolute;visibility:visible;mso-wrap-style:square" from="7017,63263" to="7017,6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S2cUAAADcAAAADwAAAGRycy9kb3ducmV2LnhtbESPT2vCQBTE7wW/w/KE3urGWjREV5GC&#10;0pNQ/xy8PbLPbDT7NmbXJH77bqHQ4zAzv2EWq95WoqXGl44VjEcJCOLc6ZILBcfD5i0F4QOyxsox&#10;KXiSh9Vy8LLATLuOv6ndh0JECPsMFZgQ6kxKnxuy6EeuJo7exTUWQ5RNIXWDXYTbSr4nyVRaLDku&#10;GKzp01B+2z+sgjvmG7Ln07ZNOtNOppd6N7uelXod9us5iEB9+A//tb+0go90A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dS2cUAAADcAAAADwAAAAAAAAAA&#10;AAAAAAChAgAAZHJzL2Rvd25yZXYueG1sUEsFBgAAAAAEAAQA+QAAAJMDAAAAAA==&#10;" strokecolor="#5b9bd5 [3204]" strokeweight=".5pt">
                  <v:stroke joinstyle="miter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have direita 661" o:spid="_x0000_s1245" type="#_x0000_t88" style="position:absolute;left:16799;top:8825;width:5416;height:2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j0sMA&#10;AADcAAAADwAAAGRycy9kb3ducmV2LnhtbESPQYvCMBSE74L/ITzBi2haD8WtRlFR8OBBXS/eHs2z&#10;LTYvpYm2/vvNguBxmJlvmMWqM5V4UeNKywriSQSCOLO65FzB9Xc/noFwHlljZZkUvMnBatnvLTDV&#10;tuUzvS4+FwHCLkUFhfd1KqXLCjLoJrYmDt7dNgZ9kE0udYNtgJtKTqMokQZLDgsF1rQtKHtcnkbB&#10;sd2enLRHjq67ZPYzulVttomVGg669RyEp85/w5/2QStIkhj+z4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Ij0sMAAADcAAAADwAAAAAAAAAAAAAAAACYAgAAZHJzL2Rv&#10;d25yZXYueG1sUEsFBgAAAAAEAAQA9QAAAIgDAAAAAA==&#10;" adj="376" strokecolor="#5b9bd5 [3204]" strokeweight=".5pt">
                  <v:stroke joinstyle="miter"/>
                </v:shape>
                <v:shape id="Chave direita 663" o:spid="_x0000_s1246" type="#_x0000_t88" style="position:absolute;left:16374;top:37426;width:5416;height:2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YPsUA&#10;AADcAAAADwAAAGRycy9kb3ducmV2LnhtbESPT4vCMBTE7wt+h/AEL4umulC0NhVXFPbgYf1z8fZo&#10;nm2xeSlN1tZvbwRhj8PM/IZJV72pxZ1aV1lWMJ1EIIhzqysuFJxPu/EchPPIGmvLpOBBDlbZ4CPF&#10;RNuOD3Q/+kIECLsEFZTeN4mULi/JoJvYhjh4V9sa9EG2hdQtdgFuajmLolgarDgslNjQpqT8dvwz&#10;Cvbd5tdJu+fovI3ni89L3eXfU6VGw369BOGp9//hd/tHK4jjL3idCUd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Bg+xQAAANwAAAAPAAAAAAAAAAAAAAAAAJgCAABkcnMv&#10;ZG93bnJldi54bWxQSwUGAAAAAAQABAD1AAAAigMAAAAA&#10;" adj="376" strokecolor="#5b9bd5 [3204]" strokeweight=".5pt">
                  <v:stroke joinstyle="miter"/>
                </v:shape>
              </v:group>
            </w:pict>
          </mc:Fallback>
        </mc:AlternateContent>
      </w:r>
    </w:p>
    <w:p w14:paraId="5DFC7B3F" w14:textId="0FBF389D" w:rsidR="002D3F21" w:rsidRPr="00540F57" w:rsidRDefault="002D3F21" w:rsidP="0045075D">
      <w:pPr>
        <w:rPr>
          <w:lang w:val="pt-BR" w:eastAsia="ja-JP"/>
        </w:rPr>
      </w:pPr>
    </w:p>
    <w:p w14:paraId="3A10F588" w14:textId="12D52728" w:rsidR="002D3F21" w:rsidRPr="00540F57" w:rsidRDefault="00F7361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CC6C6A6" wp14:editId="7ABD411D">
                <wp:simplePos x="0" y="0"/>
                <wp:positionH relativeFrom="margin">
                  <wp:align>left</wp:align>
                </wp:positionH>
                <wp:positionV relativeFrom="paragraph">
                  <wp:posOffset>310013</wp:posOffset>
                </wp:positionV>
                <wp:extent cx="552450" cy="350520"/>
                <wp:effectExtent l="0" t="0" r="0" b="0"/>
                <wp:wrapNone/>
                <wp:docPr id="902" name="Caixa de texto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E68FAF" w14:textId="7F3A019E" w:rsidR="00BF3DC6" w:rsidRPr="00140831" w:rsidRDefault="00BF3DC6" w:rsidP="00F7361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C6A6" id="Caixa de texto 902" o:spid="_x0000_s1247" type="#_x0000_t202" style="position:absolute;margin-left:0;margin-top:24.4pt;width:43.5pt;height:27.6pt;z-index:25248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" filled="f" stroked="f">
                <v:textbox>
                  <w:txbxContent>
                    <w:p w14:paraId="44E68FAF" w14:textId="7F3A019E" w:rsidR="00BF3DC6" w:rsidRPr="00140831" w:rsidRDefault="00BF3DC6" w:rsidP="00F7361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82D7C" w14:textId="0BFC9639" w:rsidR="002D3F21" w:rsidRPr="00540F57" w:rsidRDefault="002D3F21" w:rsidP="0045075D">
      <w:pPr>
        <w:rPr>
          <w:lang w:val="pt-BR" w:eastAsia="ja-JP"/>
        </w:rPr>
      </w:pPr>
    </w:p>
    <w:p w14:paraId="49E5C809" w14:textId="2F9155A5" w:rsidR="002D3F21" w:rsidRPr="00540F57" w:rsidRDefault="002D3F21" w:rsidP="0045075D">
      <w:pPr>
        <w:rPr>
          <w:lang w:val="pt-BR" w:eastAsia="ja-JP"/>
        </w:rPr>
      </w:pPr>
    </w:p>
    <w:p w14:paraId="0F37E0E2" w14:textId="3F083CF6" w:rsidR="002D3F21" w:rsidRPr="00540F57" w:rsidRDefault="00D2550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77B7793" wp14:editId="1E218BF1">
                <wp:simplePos x="0" y="0"/>
                <wp:positionH relativeFrom="margin">
                  <wp:posOffset>4273550</wp:posOffset>
                </wp:positionH>
                <wp:positionV relativeFrom="paragraph">
                  <wp:posOffset>250987</wp:posOffset>
                </wp:positionV>
                <wp:extent cx="1722120" cy="446405"/>
                <wp:effectExtent l="0" t="0" r="0" b="0"/>
                <wp:wrapNone/>
                <wp:docPr id="662" name="Caixa de texto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BE265A" w14:textId="3F7CF115" w:rsidR="00BF3DC6" w:rsidRPr="005245C5" w:rsidRDefault="00BF3DC6" w:rsidP="005245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7 -  1°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7793" id="Caixa de texto 662" o:spid="_x0000_s1248" type="#_x0000_t202" style="position:absolute;margin-left:336.5pt;margin-top:19.75pt;width:135.6pt;height:35.1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" filled="f" stroked="f">
                <v:textbox>
                  <w:txbxContent>
                    <w:p w14:paraId="18BE265A" w14:textId="3F7CF115" w:rsidR="00BF3DC6" w:rsidRPr="005245C5" w:rsidRDefault="00BF3DC6" w:rsidP="005245C5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7 -  1°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BAE8E2" w14:textId="047D3820" w:rsidR="002D3F21" w:rsidRPr="00540F57" w:rsidRDefault="002D3F21" w:rsidP="0045075D">
      <w:pPr>
        <w:rPr>
          <w:lang w:val="pt-BR" w:eastAsia="ja-JP"/>
        </w:rPr>
      </w:pPr>
    </w:p>
    <w:p w14:paraId="36851B71" w14:textId="4CFDDA30" w:rsidR="002D3F21" w:rsidRPr="00540F57" w:rsidRDefault="00F7361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1BFD1E87" wp14:editId="4511BEAD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552450" cy="350520"/>
                <wp:effectExtent l="0" t="0" r="0" b="0"/>
                <wp:wrapNone/>
                <wp:docPr id="903" name="Caixa de texto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5AE8D4" w14:textId="5E3615A8" w:rsidR="00BF3DC6" w:rsidRPr="00140831" w:rsidRDefault="00BF3DC6" w:rsidP="00F7361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1E87" id="Caixa de texto 903" o:spid="_x0000_s1249" type="#_x0000_t202" style="position:absolute;margin-left:0;margin-top:1.65pt;width:43.5pt;height:27.6pt;z-index:252490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" filled="f" stroked="f">
                <v:textbox>
                  <w:txbxContent>
                    <w:p w14:paraId="045AE8D4" w14:textId="5E3615A8" w:rsidR="00BF3DC6" w:rsidRPr="00140831" w:rsidRDefault="00BF3DC6" w:rsidP="00F7361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A82E9" w14:textId="146BF8CF" w:rsidR="002D3F21" w:rsidRPr="00540F57" w:rsidRDefault="002D3F21" w:rsidP="0045075D">
      <w:pPr>
        <w:rPr>
          <w:lang w:val="pt-BR" w:eastAsia="ja-JP"/>
        </w:rPr>
      </w:pPr>
    </w:p>
    <w:p w14:paraId="15FCFBB7" w14:textId="633B936D" w:rsidR="002D3F21" w:rsidRPr="00540F57" w:rsidRDefault="002D3F21" w:rsidP="0045075D">
      <w:pPr>
        <w:rPr>
          <w:lang w:val="pt-BR" w:eastAsia="ja-JP"/>
        </w:rPr>
      </w:pPr>
    </w:p>
    <w:p w14:paraId="25515181" w14:textId="4034238B" w:rsidR="002D3F21" w:rsidRPr="00540F57" w:rsidRDefault="002D3F21" w:rsidP="0045075D">
      <w:pPr>
        <w:rPr>
          <w:lang w:val="pt-BR" w:eastAsia="ja-JP"/>
        </w:rPr>
      </w:pPr>
    </w:p>
    <w:p w14:paraId="3BB09A47" w14:textId="1ED47C88" w:rsidR="002D3F21" w:rsidRPr="00540F57" w:rsidRDefault="00F7361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09D7BEB3" wp14:editId="7B916179">
                <wp:simplePos x="0" y="0"/>
                <wp:positionH relativeFrom="margin">
                  <wp:align>left</wp:align>
                </wp:positionH>
                <wp:positionV relativeFrom="paragraph">
                  <wp:posOffset>157804</wp:posOffset>
                </wp:positionV>
                <wp:extent cx="552450" cy="350520"/>
                <wp:effectExtent l="0" t="0" r="0" b="0"/>
                <wp:wrapNone/>
                <wp:docPr id="904" name="Caixa de texto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23308F" w14:textId="324C3479" w:rsidR="00BF3DC6" w:rsidRPr="00140831" w:rsidRDefault="00BF3DC6" w:rsidP="00F7361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BEB3" id="Caixa de texto 904" o:spid="_x0000_s1250" type="#_x0000_t202" style="position:absolute;margin-left:0;margin-top:12.45pt;width:43.5pt;height:27.6pt;z-index:252492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" filled="f" stroked="f">
                <v:textbox>
                  <w:txbxContent>
                    <w:p w14:paraId="7523308F" w14:textId="324C3479" w:rsidR="00BF3DC6" w:rsidRPr="00140831" w:rsidRDefault="00BF3DC6" w:rsidP="00F7361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B7C86" w14:textId="31C308D1" w:rsidR="002D3F21" w:rsidRPr="00540F57" w:rsidRDefault="002D3F21" w:rsidP="0045075D">
      <w:pPr>
        <w:rPr>
          <w:lang w:val="pt-BR" w:eastAsia="ja-JP"/>
        </w:rPr>
      </w:pPr>
    </w:p>
    <w:p w14:paraId="1684D548" w14:textId="42B5A168" w:rsidR="002D3F21" w:rsidRPr="00540F57" w:rsidRDefault="002D3F21" w:rsidP="0045075D">
      <w:pPr>
        <w:rPr>
          <w:lang w:val="pt-BR" w:eastAsia="ja-JP"/>
        </w:rPr>
      </w:pPr>
    </w:p>
    <w:p w14:paraId="00F6F245" w14:textId="346DF964" w:rsidR="002D3F21" w:rsidRPr="00540F57" w:rsidRDefault="00D2550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D54FD8F" wp14:editId="34FCA681">
                <wp:simplePos x="0" y="0"/>
                <wp:positionH relativeFrom="margin">
                  <wp:posOffset>4274155</wp:posOffset>
                </wp:positionH>
                <wp:positionV relativeFrom="paragraph">
                  <wp:posOffset>19286</wp:posOffset>
                </wp:positionV>
                <wp:extent cx="1722474" cy="446568"/>
                <wp:effectExtent l="0" t="0" r="0" b="0"/>
                <wp:wrapNone/>
                <wp:docPr id="664" name="Caixa de texto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1397C3" w14:textId="67602ACE" w:rsidR="00BF3DC6" w:rsidRPr="005245C5" w:rsidRDefault="00BF3DC6" w:rsidP="005245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FD8F" id="Caixa de texto 664" o:spid="_x0000_s1251" type="#_x0000_t202" style="position:absolute;margin-left:336.55pt;margin-top:1.5pt;width:135.65pt;height:35.15pt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" filled="f" stroked="f">
                <v:textbox>
                  <w:txbxContent>
                    <w:p w14:paraId="5B1397C3" w14:textId="67602ACE" w:rsidR="00BF3DC6" w:rsidRPr="005245C5" w:rsidRDefault="00BF3DC6" w:rsidP="005245C5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B8E825" w14:textId="7A05362F" w:rsidR="002D3F21" w:rsidRPr="00540F57" w:rsidRDefault="00F7361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788F80BE" wp14:editId="63303C28">
                <wp:simplePos x="0" y="0"/>
                <wp:positionH relativeFrom="margin">
                  <wp:align>left</wp:align>
                </wp:positionH>
                <wp:positionV relativeFrom="paragraph">
                  <wp:posOffset>208634</wp:posOffset>
                </wp:positionV>
                <wp:extent cx="552450" cy="350520"/>
                <wp:effectExtent l="0" t="0" r="0" b="0"/>
                <wp:wrapNone/>
                <wp:docPr id="905" name="Caixa de texto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F9BF99" w14:textId="17BCCB41" w:rsidR="00BF3DC6" w:rsidRPr="00140831" w:rsidRDefault="00BF3DC6" w:rsidP="00F7361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80BE" id="Caixa de texto 905" o:spid="_x0000_s1252" type="#_x0000_t202" style="position:absolute;margin-left:0;margin-top:16.45pt;width:43.5pt;height:27.6pt;z-index:252494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" filled="f" stroked="f">
                <v:textbox>
                  <w:txbxContent>
                    <w:p w14:paraId="6BF9BF99" w14:textId="17BCCB41" w:rsidR="00BF3DC6" w:rsidRPr="00140831" w:rsidRDefault="00BF3DC6" w:rsidP="00F7361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E8F92" w14:textId="40CE3AE1" w:rsidR="002D3F21" w:rsidRPr="00540F57" w:rsidRDefault="002D3F21" w:rsidP="0045075D">
      <w:pPr>
        <w:rPr>
          <w:lang w:val="pt-BR" w:eastAsia="ja-JP"/>
        </w:rPr>
      </w:pPr>
    </w:p>
    <w:p w14:paraId="4FC6C39B" w14:textId="36A8547A" w:rsidR="002D3F21" w:rsidRPr="00540F57" w:rsidRDefault="002D3F21" w:rsidP="0045075D">
      <w:pPr>
        <w:rPr>
          <w:lang w:val="pt-BR" w:eastAsia="ja-JP"/>
        </w:rPr>
      </w:pPr>
    </w:p>
    <w:p w14:paraId="174AFCFC" w14:textId="77777777" w:rsidR="002D3F21" w:rsidRPr="00540F57" w:rsidRDefault="002D3F21" w:rsidP="0045075D">
      <w:pPr>
        <w:rPr>
          <w:lang w:val="pt-BR" w:eastAsia="ja-JP"/>
        </w:rPr>
      </w:pPr>
    </w:p>
    <w:p w14:paraId="32D803B3" w14:textId="02A0E72C" w:rsidR="002D3F21" w:rsidRPr="00540F57" w:rsidRDefault="002D3F21" w:rsidP="0045075D">
      <w:pPr>
        <w:rPr>
          <w:lang w:val="pt-BR" w:eastAsia="ja-JP"/>
        </w:rPr>
      </w:pPr>
    </w:p>
    <w:p w14:paraId="2412ADB1" w14:textId="307E63D9" w:rsidR="002D3F21" w:rsidRPr="00540F57" w:rsidRDefault="002D3F21" w:rsidP="0045075D">
      <w:pPr>
        <w:rPr>
          <w:lang w:val="pt-BR" w:eastAsia="ja-JP"/>
        </w:rPr>
      </w:pPr>
    </w:p>
    <w:p w14:paraId="7B9E1399" w14:textId="1F31FCC4" w:rsidR="002D3F21" w:rsidRPr="00540F57" w:rsidRDefault="002D3F21" w:rsidP="0045075D">
      <w:pPr>
        <w:rPr>
          <w:lang w:val="pt-BR" w:eastAsia="ja-JP"/>
        </w:rPr>
      </w:pPr>
    </w:p>
    <w:p w14:paraId="7A62CC8A" w14:textId="77777777" w:rsidR="002D3F21" w:rsidRPr="00540F57" w:rsidRDefault="002D3F21" w:rsidP="0045075D">
      <w:pPr>
        <w:rPr>
          <w:lang w:val="pt-BR" w:eastAsia="ja-JP"/>
        </w:rPr>
      </w:pPr>
    </w:p>
    <w:p w14:paraId="3B4DC2FE" w14:textId="77777777" w:rsidR="002D3F21" w:rsidRPr="00540F57" w:rsidRDefault="002D3F21" w:rsidP="0045075D">
      <w:pPr>
        <w:rPr>
          <w:lang w:val="pt-BR" w:eastAsia="ja-JP"/>
        </w:rPr>
      </w:pPr>
    </w:p>
    <w:p w14:paraId="313E63AA" w14:textId="77777777" w:rsidR="00291A7F" w:rsidRPr="00540F57" w:rsidRDefault="00291A7F" w:rsidP="0045075D">
      <w:pPr>
        <w:rPr>
          <w:lang w:val="pt-BR" w:eastAsia="ja-JP"/>
        </w:rPr>
      </w:pPr>
    </w:p>
    <w:p w14:paraId="41823EFC" w14:textId="7C7B6489" w:rsidR="00291A7F" w:rsidRPr="00540F57" w:rsidRDefault="00291A7F" w:rsidP="0045075D">
      <w:pPr>
        <w:rPr>
          <w:lang w:val="pt-BR" w:eastAsia="ja-JP"/>
        </w:rPr>
      </w:pPr>
    </w:p>
    <w:p w14:paraId="3CB7154D" w14:textId="7169A433" w:rsidR="009D0848" w:rsidRPr="00540F57" w:rsidRDefault="00090F9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200960" behindDoc="0" locked="0" layoutInCell="1" allowOverlap="1" wp14:anchorId="35BC7B3D" wp14:editId="5FAB4544">
                <wp:simplePos x="0" y="0"/>
                <wp:positionH relativeFrom="column">
                  <wp:posOffset>2158365</wp:posOffset>
                </wp:positionH>
                <wp:positionV relativeFrom="paragraph">
                  <wp:posOffset>156048</wp:posOffset>
                </wp:positionV>
                <wp:extent cx="2083376" cy="7240329"/>
                <wp:effectExtent l="0" t="0" r="31750" b="17780"/>
                <wp:wrapNone/>
                <wp:docPr id="670" name="Grupo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376" cy="7240329"/>
                          <a:chOff x="0" y="0"/>
                          <a:chExt cx="2083376" cy="7240329"/>
                        </a:xfrm>
                      </wpg:grpSpPr>
                      <wps:wsp>
                        <wps:cNvPr id="484" name="Elipse 484"/>
                        <wps:cNvSpPr/>
                        <wps:spPr>
                          <a:xfrm>
                            <a:off x="0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C6292" w14:textId="4F31DE80" w:rsidR="00BF3DC6" w:rsidRPr="0042628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tângulo 485"/>
                        <wps:cNvSpPr/>
                        <wps:spPr>
                          <a:xfrm>
                            <a:off x="0" y="839972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CC962" w14:textId="77777777" w:rsidR="00BF3DC6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37C6AEBC" w14:textId="77777777" w:rsidR="00BF3DC6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5C2A3F22" w14:textId="77777777" w:rsidR="00BF3DC6" w:rsidRPr="0042628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Conector reto 486"/>
                        <wps:cNvCnPr/>
                        <wps:spPr>
                          <a:xfrm>
                            <a:off x="701749" y="520995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Conector reto 487"/>
                        <wps:cNvCnPr/>
                        <wps:spPr>
                          <a:xfrm>
                            <a:off x="701749" y="1424763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Retângulo 488"/>
                        <wps:cNvSpPr/>
                        <wps:spPr>
                          <a:xfrm>
                            <a:off x="0" y="1796902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126FC" w14:textId="77777777" w:rsidR="00BF3DC6" w:rsidRPr="009D0848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5AC14865" w14:textId="77777777" w:rsidR="00BF3DC6" w:rsidRPr="009D0848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OP2</w:t>
                              </w:r>
                            </w:p>
                            <w:p w14:paraId="44032308" w14:textId="77777777" w:rsidR="00BF3DC6" w:rsidRPr="009D0848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4763C9AA" w14:textId="77777777" w:rsidR="00BF3DC6" w:rsidRPr="009D0848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5A3C5DD7" w14:textId="77777777" w:rsidR="00BF3DC6" w:rsidRPr="009D0848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58E8EE33" w14:textId="77777777" w:rsidR="00BF3DC6" w:rsidRPr="0042628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Retângulo 489"/>
                        <wps:cNvSpPr/>
                        <wps:spPr>
                          <a:xfrm>
                            <a:off x="0" y="3742661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B6CC8" w14:textId="77777777" w:rsidR="00BF3DC6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1AD91697" w14:textId="77777777" w:rsidR="00BF3DC6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154461D8" w14:textId="77777777" w:rsidR="00BF3DC6" w:rsidRPr="0042628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Conector reto 490"/>
                        <wps:cNvCnPr/>
                        <wps:spPr>
                          <a:xfrm>
                            <a:off x="701749" y="3423684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Conector reto 491"/>
                        <wps:cNvCnPr/>
                        <wps:spPr>
                          <a:xfrm>
                            <a:off x="701749" y="4338084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Retângulo 492"/>
                        <wps:cNvSpPr/>
                        <wps:spPr>
                          <a:xfrm>
                            <a:off x="0" y="4699591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C91FB" w14:textId="77777777" w:rsidR="00BF3DC6" w:rsidRPr="002D3F2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399193C" w14:textId="77777777" w:rsidR="00BF3DC6" w:rsidRPr="002D3F2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OP2</w:t>
                              </w:r>
                            </w:p>
                            <w:p w14:paraId="4369DE79" w14:textId="77777777" w:rsidR="00BF3DC6" w:rsidRPr="002D3F2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4F88B354" w14:textId="77777777" w:rsidR="00BF3DC6" w:rsidRPr="002D3F2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4A548285" w14:textId="77777777" w:rsidR="00BF3DC6" w:rsidRPr="002D3F2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271FFC76" w14:textId="77777777" w:rsidR="00BF3DC6" w:rsidRPr="0042628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Elipse 493"/>
                        <wps:cNvSpPr/>
                        <wps:spPr>
                          <a:xfrm>
                            <a:off x="0" y="6687879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E5697" w14:textId="59E87B08" w:rsidR="00BF3DC6" w:rsidRPr="00426281" w:rsidRDefault="00BF3DC6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Conector reto 494"/>
                        <wps:cNvCnPr/>
                        <wps:spPr>
                          <a:xfrm>
                            <a:off x="701749" y="6326372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" name="Chave direita 666"/>
                        <wps:cNvSpPr/>
                        <wps:spPr>
                          <a:xfrm>
                            <a:off x="1541721" y="850605"/>
                            <a:ext cx="541655" cy="25943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Chave direita 668"/>
                        <wps:cNvSpPr/>
                        <wps:spPr>
                          <a:xfrm>
                            <a:off x="1509824" y="3774558"/>
                            <a:ext cx="541655" cy="25943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C7B3D" id="Grupo 670" o:spid="_x0000_s1253" style="position:absolute;margin-left:169.95pt;margin-top:12.3pt;width:164.05pt;height:570.1pt;z-index:252200960" coordsize="20833,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">
                <v:oval id="Elipse 484" o:spid="_x0000_s1254" style="position:absolute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3WsQA&#10;AADcAAAADwAAAGRycy9kb3ducmV2LnhtbESPQWvCQBSE74L/YXlCb7qpBElTVylCwAoejOn9kX1N&#10;FrNvQ3bVtL/eLRQ8DjPzDbPejrYTNxq8cazgdZGAIK6dNtwoqM7FPAPhA7LGzjEp+CEP2810ssZc&#10;uzuf6FaGRkQI+xwVtCH0uZS+bsmiX7ieOHrfbrAYohwaqQe8R7jt5DJJVtKi4bjQYk+7lupLebUK&#10;fvdFZcL1rcyS6nA5pp+Fk+ZLqZfZ+PEOItAYnuH/9l4rSLMU/s7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8N1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56C6292" w14:textId="4F31DE80" w:rsidR="00BF3DC6" w:rsidRPr="00426281" w:rsidRDefault="00BF3DC6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5</w:t>
                        </w:r>
                      </w:p>
                    </w:txbxContent>
                  </v:textbox>
                </v:oval>
                <v:rect id="Retângulo 485" o:spid="_x0000_s1255" style="position:absolute;top:8399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cRc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FxFwgAAANwAAAAPAAAAAAAAAAAAAAAAAJgCAABkcnMvZG93&#10;bnJldi54bWxQSwUGAAAAAAQABAD1AAAAhwMAAAAA&#10;" fillcolor="#5b9bd5 [3204]" strokecolor="#1f4d78 [1604]" strokeweight="1pt">
                  <v:textbox>
                    <w:txbxContent>
                      <w:p w14:paraId="77FCC962" w14:textId="77777777" w:rsidR="00BF3DC6" w:rsidRDefault="00BF3DC6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37C6AEBC" w14:textId="77777777" w:rsidR="00BF3DC6" w:rsidRDefault="00BF3DC6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5C2A3F22" w14:textId="77777777" w:rsidR="00BF3DC6" w:rsidRPr="00426281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86" o:spid="_x0000_s1256" style="position:absolute;visibility:visible;mso-wrap-style:square" from="7017,5209" to="7017,8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DxQcUAAADcAAAADwAAAGRycy9kb3ducmV2LnhtbESPQWvCQBSE7wX/w/IEb81GLVFSV5GC&#10;4qlQtQdvj+xLNm32bZpdk/TfdwuFHoeZ+YbZ7EbbiJ46XztWME9SEMSF0zVXCq6Xw+MahA/IGhvH&#10;pOCbPOy2k4cN5toN/Eb9OVQiQtjnqMCE0OZS+sKQRZ+4ljh6pesshii7SuoOhwi3jVykaSYt1hwX&#10;DLb0Yqj4PN+tgi8sDmRv78c+HUy/zMr2dfVxU2o2HffPIAKN4T/81z5pBU/rDH7Px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DxQcUAAADcAAAADwAAAAAAAAAA&#10;AAAAAAChAgAAZHJzL2Rvd25yZXYueG1sUEsFBgAAAAAEAAQA+QAAAJMDAAAAAA==&#10;" strokecolor="#5b9bd5 [3204]" strokeweight=".5pt">
                  <v:stroke joinstyle="miter"/>
                </v:line>
                <v:line id="Conector reto 487" o:spid="_x0000_s1257" style="position:absolute;visibility:visible;mso-wrap-style:square" from="7017,14247" to="7017,17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xU2sUAAADcAAAADwAAAGRycy9kb3ducmV2LnhtbESPT2vCQBTE70K/w/KE3urGKkZSVymC&#10;0lPBPz14e2Sf2Wj2bcxuk/Tbu0LB4zAzv2EWq95WoqXGl44VjEcJCOLc6ZILBcfD5m0OwgdkjZVj&#10;UvBHHlbLl8ECM+063lG7D4WIEPYZKjAh1JmUPjdk0Y9cTRy9s2sshiibQuoGuwi3lXxPkpm0WHJc&#10;MFjT2lB+3f9aBTfMN2RPP9s26Uw7mZ3r7/RyUup12H9+gAjUh2f4v/2lFUzn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xU2sUAAADcAAAADwAAAAAAAAAA&#10;AAAAAAChAgAAZHJzL2Rvd25yZXYueG1sUEsFBgAAAAAEAAQA+QAAAJMDAAAAAA==&#10;" strokecolor="#5b9bd5 [3204]" strokeweight=".5pt">
                  <v:stroke joinstyle="miter"/>
                </v:line>
                <v:rect id="Retângulo 488" o:spid="_x0000_s1258" style="position:absolute;top:17969;width:13811;height:1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z274A&#10;AADcAAAADwAAAGRycy9kb3ducmV2LnhtbERPzYrCMBC+C75DGMGbpi7i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F89u+AAAA3AAAAA8AAAAAAAAAAAAAAAAAmAIAAGRycy9kb3ducmV2&#10;LnhtbFBLBQYAAAAABAAEAPUAAACDAwAAAAA=&#10;" fillcolor="#5b9bd5 [3204]" strokecolor="#1f4d78 [1604]" strokeweight="1pt">
                  <v:textbox>
                    <w:txbxContent>
                      <w:p w14:paraId="298126FC" w14:textId="77777777" w:rsidR="00BF3DC6" w:rsidRPr="009D0848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5AC14865" w14:textId="77777777" w:rsidR="00BF3DC6" w:rsidRPr="009D0848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OP2</w:t>
                        </w:r>
                      </w:p>
                      <w:p w14:paraId="44032308" w14:textId="77777777" w:rsidR="00BF3DC6" w:rsidRPr="009D0848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4763C9AA" w14:textId="77777777" w:rsidR="00BF3DC6" w:rsidRPr="009D0848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5A3C5DD7" w14:textId="77777777" w:rsidR="00BF3DC6" w:rsidRPr="009D0848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58E8EE33" w14:textId="77777777" w:rsidR="00BF3DC6" w:rsidRPr="00426281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489" o:spid="_x0000_s1259" style="position:absolute;top:3742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WQMIA&#10;AADcAAAADwAAAGRycy9kb3ducmV2LnhtbESP3YrCMBCF74V9hzAL3mnqIq7WRlkEQYS98OcBhmZs&#10;aptJaaJt394sCHt5OD8fJ9v2thZPan3pWMFsmoAgzp0uuVBwvewnSxA+IGusHZOCgTxsNx+jDFPt&#10;Oj7R8xwKEUfYp6jAhNCkUvrckEU/dQ1x9G6utRiibAupW+ziuK3lV5IspMWSI8FgQztDeXV+2AhB&#10;Og2z725X/Zr+WFI93OkxKDX+7H/WIAL14T/8bh+0gvly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VZAwgAAANwAAAAPAAAAAAAAAAAAAAAAAJgCAABkcnMvZG93&#10;bnJldi54bWxQSwUGAAAAAAQABAD1AAAAhwMAAAAA&#10;" fillcolor="#5b9bd5 [3204]" strokecolor="#1f4d78 [1604]" strokeweight="1pt">
                  <v:textbox>
                    <w:txbxContent>
                      <w:p w14:paraId="578B6CC8" w14:textId="77777777" w:rsidR="00BF3DC6" w:rsidRDefault="00BF3DC6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1AD91697" w14:textId="77777777" w:rsidR="00BF3DC6" w:rsidRDefault="00BF3DC6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154461D8" w14:textId="77777777" w:rsidR="00BF3DC6" w:rsidRPr="00426281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90" o:spid="_x0000_s1260" style="position:absolute;visibility:visible;mso-wrap-style:square" from="7017,34236" to="7017,3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ac8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Pn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xac8IAAADcAAAADwAAAAAAAAAAAAAA&#10;AAChAgAAZHJzL2Rvd25yZXYueG1sUEsFBgAAAAAEAAQA+QAAAJADAAAAAA==&#10;" strokecolor="#5b9bd5 [3204]" strokeweight=".5pt">
                  <v:stroke joinstyle="miter"/>
                </v:line>
                <v:line id="Conector reto 491" o:spid="_x0000_s1261" style="position:absolute;visibility:visible;mso-wrap-style:square" from="7017,43380" to="7017,46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/6MQAAADcAAAADwAAAGRycy9kb3ducmV2LnhtbESPQWvCQBSE7wX/w/KE3upGW6xGVxHB&#10;0pOgrQdvj+wzG82+jdltEv+9Kwg9DjPzDTNfdrYUDdW+cKxgOEhAEGdOF5wr+P3ZvE1A+ICssXRM&#10;Cm7kYbnovcwx1a7lHTX7kIsIYZ+iAhNClUrpM0MW/cBVxNE7udpiiLLOpa6xjXBbylGSjKXFguOC&#10;wYrWhrLL/s8quGK2IXs8fDVJa5r38anafp6PSr32u9UMRKAu/Ief7W+t4GM6hM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MP/oxAAAANwAAAAPAAAAAAAAAAAA&#10;AAAAAKECAABkcnMvZG93bnJldi54bWxQSwUGAAAAAAQABAD5AAAAkgMAAAAA&#10;" strokecolor="#5b9bd5 [3204]" strokeweight=".5pt">
                  <v:stroke joinstyle="miter"/>
                </v:line>
                <v:rect id="Retângulo 492" o:spid="_x0000_s1262" style="position:absolute;top:46995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S7M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WI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0UuzBAAAA3AAAAA8AAAAAAAAAAAAAAAAAmAIAAGRycy9kb3du&#10;cmV2LnhtbFBLBQYAAAAABAAEAPUAAACGAwAAAAA=&#10;" fillcolor="#5b9bd5 [3204]" strokecolor="#1f4d78 [1604]" strokeweight="1pt">
                  <v:textbox>
                    <w:txbxContent>
                      <w:p w14:paraId="3A9C91FB" w14:textId="77777777" w:rsidR="00BF3DC6" w:rsidRPr="002D3F21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399193C" w14:textId="77777777" w:rsidR="00BF3DC6" w:rsidRPr="002D3F21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OP2</w:t>
                        </w:r>
                      </w:p>
                      <w:p w14:paraId="4369DE79" w14:textId="77777777" w:rsidR="00BF3DC6" w:rsidRPr="002D3F21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4F88B354" w14:textId="77777777" w:rsidR="00BF3DC6" w:rsidRPr="002D3F21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4A548285" w14:textId="77777777" w:rsidR="00BF3DC6" w:rsidRPr="002D3F21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271FFC76" w14:textId="77777777" w:rsidR="00BF3DC6" w:rsidRPr="00426281" w:rsidRDefault="00BF3DC6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493" o:spid="_x0000_s1263" style="position:absolute;top:66878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588QA&#10;AADcAAAADwAAAGRycy9kb3ducmV2LnhtbESPT4vCMBTE7wt+h/AEb2vqHxatRhGh4C542Frvj+bZ&#10;BpuX0kSt++k3wsIeh5n5DbPe9rYRd+q8caxgMk5AEJdOG64UFKfsfQHCB2SNjWNS8CQP283gbY2p&#10;dg/+pnseKhEh7FNUUIfQplL6siaLfuxa4uhdXGcxRNlVUnf4iHDbyGmSfEiLhuNCjS3tayqv+c0q&#10;+DlkhQm3Zb5Iiq/rcf6ZOWnOSo2G/W4FIlAf/sN/7YNWMF/O4HU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MOf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567E5697" w14:textId="59E87B08" w:rsidR="00BF3DC6" w:rsidRPr="00426281" w:rsidRDefault="00BF3DC6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6</w:t>
                        </w:r>
                      </w:p>
                    </w:txbxContent>
                  </v:textbox>
                </v:oval>
                <v:line id="Conector reto 494" o:spid="_x0000_s1264" style="position:absolute;visibility:visible;mso-wrap-style:square" from="7017,63263" to="7017,6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  <v:shape id="Chave direita 666" o:spid="_x0000_s1265" type="#_x0000_t88" style="position:absolute;left:15417;top:8506;width:5416;height:2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7psQA&#10;AADcAAAADwAAAGRycy9kb3ducmV2LnhtbESPQYvCMBSE7wv+h/AEL4umegjaNcoqCh48rNWLt0fz&#10;ti3bvJQm2vrvjbDgcZiZb5jlure1uFPrK8cappMEBHHuTMWFhst5P56D8AHZYO2YNDzIw3o1+Fhi&#10;alzHJ7pnoRARwj5FDWUITSqlz0uy6CeuIY7er2sthijbQpoWuwi3tZwliZIWK44LJTa0LSn/y25W&#10;w7Hb/njpjpxcdmq++LzWXb6Zaj0a9t9fIAL14R3+bx+MBqUUvM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bu6bEAAAA3AAAAA8AAAAAAAAAAAAAAAAAmAIAAGRycy9k&#10;b3ducmV2LnhtbFBLBQYAAAAABAAEAPUAAACJAwAAAAA=&#10;" adj="376" strokecolor="#5b9bd5 [3204]" strokeweight=".5pt">
                  <v:stroke joinstyle="miter"/>
                </v:shape>
                <v:shape id="Chave direita 668" o:spid="_x0000_s1266" type="#_x0000_t88" style="position:absolute;left:15098;top:37745;width:5416;height:2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KT74A&#10;AADcAAAADwAAAGRycy9kb3ducmV2LnhtbERPuwrCMBTdBf8hXMFFNNWhaDWKioKDg6/F7dJc22Jz&#10;U5po69+bQXA8nPdi1ZpSvKl2hWUF41EEgji1uuBMwe26H05BOI+ssbRMCj7kYLXsdhaYaNvwmd4X&#10;n4kQwi5BBbn3VSKlS3My6Ea2Ig7cw9YGfYB1JnWNTQg3pZxEUSwNFhwacqxom1P6vLyMgmOzPTlp&#10;jxzddvF0NriXTboZK9Xvtes5CE+t/4t/7oNWEMd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Iik++AAAA3AAAAA8AAAAAAAAAAAAAAAAAmAIAAGRycy9kb3ducmV2&#10;LnhtbFBLBQYAAAAABAAEAPUAAACDAwAAAAA=&#10;" adj="376" strokecolor="#5b9bd5 [3204]" strokeweight=".5pt">
                  <v:stroke joinstyle="miter"/>
                </v:shape>
              </v:group>
            </w:pict>
          </mc:Fallback>
        </mc:AlternateContent>
      </w:r>
    </w:p>
    <w:p w14:paraId="56B8F6F3" w14:textId="6BECAB04" w:rsidR="009D0848" w:rsidRPr="00540F57" w:rsidRDefault="009D0848" w:rsidP="0045075D">
      <w:pPr>
        <w:rPr>
          <w:lang w:val="pt-BR" w:eastAsia="ja-JP"/>
        </w:rPr>
      </w:pPr>
    </w:p>
    <w:p w14:paraId="10E6A92A" w14:textId="60871BFB" w:rsidR="009D0848" w:rsidRPr="00540F57" w:rsidRDefault="009D0848" w:rsidP="0045075D">
      <w:pPr>
        <w:rPr>
          <w:lang w:val="pt-BR" w:eastAsia="ja-JP"/>
        </w:rPr>
      </w:pPr>
    </w:p>
    <w:p w14:paraId="7BF45E69" w14:textId="4F8A5068" w:rsidR="009D0848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92CD1B7" wp14:editId="6F45354A">
                <wp:simplePos x="0" y="0"/>
                <wp:positionH relativeFrom="margin">
                  <wp:align>left</wp:align>
                </wp:positionH>
                <wp:positionV relativeFrom="paragraph">
                  <wp:posOffset>116958</wp:posOffset>
                </wp:positionV>
                <wp:extent cx="552450" cy="350520"/>
                <wp:effectExtent l="0" t="0" r="0" b="0"/>
                <wp:wrapNone/>
                <wp:docPr id="906" name="Caixa de texto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708B72" w14:textId="43878864" w:rsidR="00BF3DC6" w:rsidRPr="00140831" w:rsidRDefault="00BF3DC6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D1B7" id="Caixa de texto 906" o:spid="_x0000_s1267" type="#_x0000_t202" style="position:absolute;margin-left:0;margin-top:9.2pt;width:43.5pt;height:27.6pt;z-index:252496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" filled="f" stroked="f">
                <v:textbox>
                  <w:txbxContent>
                    <w:p w14:paraId="4D708B72" w14:textId="43878864" w:rsidR="00BF3DC6" w:rsidRPr="00140831" w:rsidRDefault="00BF3DC6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6DE26" w14:textId="44E25B4A" w:rsidR="009D0848" w:rsidRPr="00540F57" w:rsidRDefault="009D0848" w:rsidP="0045075D">
      <w:pPr>
        <w:rPr>
          <w:lang w:val="pt-BR" w:eastAsia="ja-JP"/>
        </w:rPr>
      </w:pPr>
    </w:p>
    <w:p w14:paraId="16154953" w14:textId="4C00AAE1" w:rsidR="009D0848" w:rsidRPr="00540F57" w:rsidRDefault="009D0848" w:rsidP="0045075D">
      <w:pPr>
        <w:rPr>
          <w:lang w:val="pt-BR" w:eastAsia="ja-JP"/>
        </w:rPr>
      </w:pPr>
    </w:p>
    <w:p w14:paraId="49AAAFBF" w14:textId="351C39D1" w:rsidR="009D0848" w:rsidRPr="00540F57" w:rsidRDefault="00090F9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D91EEFE" wp14:editId="16856B85">
                <wp:simplePos x="0" y="0"/>
                <wp:positionH relativeFrom="margin">
                  <wp:posOffset>4295169</wp:posOffset>
                </wp:positionH>
                <wp:positionV relativeFrom="paragraph">
                  <wp:posOffset>8920</wp:posOffset>
                </wp:positionV>
                <wp:extent cx="1722474" cy="446568"/>
                <wp:effectExtent l="0" t="0" r="0" b="0"/>
                <wp:wrapNone/>
                <wp:docPr id="665" name="Caixa de texto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572070" w14:textId="47D7380B" w:rsidR="00BF3DC6" w:rsidRPr="005245C5" w:rsidRDefault="00BF3DC6" w:rsidP="00D255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EEFE" id="Caixa de texto 665" o:spid="_x0000_s1268" type="#_x0000_t202" style="position:absolute;margin-left:338.2pt;margin-top:.7pt;width:135.65pt;height:35.15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" filled="f" stroked="f">
                <v:textbox>
                  <w:txbxContent>
                    <w:p w14:paraId="6F572070" w14:textId="47D7380B" w:rsidR="00BF3DC6" w:rsidRPr="005245C5" w:rsidRDefault="00BF3DC6" w:rsidP="00D25505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50DE0" w14:textId="12D3B75B" w:rsidR="009D0848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D3DF5D9" wp14:editId="7CC93B0F">
                <wp:simplePos x="0" y="0"/>
                <wp:positionH relativeFrom="margin">
                  <wp:align>left</wp:align>
                </wp:positionH>
                <wp:positionV relativeFrom="paragraph">
                  <wp:posOffset>254960</wp:posOffset>
                </wp:positionV>
                <wp:extent cx="552450" cy="350520"/>
                <wp:effectExtent l="0" t="0" r="0" b="0"/>
                <wp:wrapNone/>
                <wp:docPr id="907" name="Caixa de texto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A7F208" w14:textId="25216E23" w:rsidR="00BF3DC6" w:rsidRPr="00140831" w:rsidRDefault="00BF3DC6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F5D9" id="Caixa de texto 907" o:spid="_x0000_s1269" type="#_x0000_t202" style="position:absolute;margin-left:0;margin-top:20.1pt;width:43.5pt;height:27.6pt;z-index:252498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" filled="f" stroked="f">
                <v:textbox>
                  <w:txbxContent>
                    <w:p w14:paraId="12A7F208" w14:textId="25216E23" w:rsidR="00BF3DC6" w:rsidRPr="00140831" w:rsidRDefault="00BF3DC6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21BE7" w14:textId="50A865C9" w:rsidR="009D0848" w:rsidRPr="00540F57" w:rsidRDefault="009D0848" w:rsidP="0045075D">
      <w:pPr>
        <w:rPr>
          <w:lang w:val="pt-BR" w:eastAsia="ja-JP"/>
        </w:rPr>
      </w:pPr>
    </w:p>
    <w:p w14:paraId="5C451202" w14:textId="77777777" w:rsidR="009D0848" w:rsidRPr="00540F57" w:rsidRDefault="009D0848" w:rsidP="0045075D">
      <w:pPr>
        <w:rPr>
          <w:lang w:val="pt-BR" w:eastAsia="ja-JP"/>
        </w:rPr>
      </w:pPr>
    </w:p>
    <w:p w14:paraId="60D0AD31" w14:textId="38D84DB9" w:rsidR="009D0848" w:rsidRPr="00540F57" w:rsidRDefault="009D0848" w:rsidP="0045075D">
      <w:pPr>
        <w:rPr>
          <w:lang w:val="pt-BR" w:eastAsia="ja-JP"/>
        </w:rPr>
      </w:pPr>
    </w:p>
    <w:p w14:paraId="4091222B" w14:textId="48E56D54" w:rsidR="009D0848" w:rsidRPr="00540F57" w:rsidRDefault="009D0848" w:rsidP="0045075D">
      <w:pPr>
        <w:rPr>
          <w:lang w:val="pt-BR" w:eastAsia="ja-JP"/>
        </w:rPr>
      </w:pPr>
    </w:p>
    <w:p w14:paraId="1AD89EA5" w14:textId="1A0188E9" w:rsidR="009D0848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7FAA2304" wp14:editId="15BD7346">
                <wp:simplePos x="0" y="0"/>
                <wp:positionH relativeFrom="margin">
                  <wp:align>left</wp:align>
                </wp:positionH>
                <wp:positionV relativeFrom="paragraph">
                  <wp:posOffset>18592</wp:posOffset>
                </wp:positionV>
                <wp:extent cx="552450" cy="350520"/>
                <wp:effectExtent l="0" t="0" r="0" b="0"/>
                <wp:wrapNone/>
                <wp:docPr id="908" name="Caixa de texto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461737" w14:textId="0472D506" w:rsidR="00BF3DC6" w:rsidRPr="00140831" w:rsidRDefault="00BF3DC6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A2304" id="Caixa de texto 908" o:spid="_x0000_s1270" type="#_x0000_t202" style="position:absolute;margin-left:0;margin-top:1.45pt;width:43.5pt;height:27.6pt;z-index:252500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" filled="f" stroked="f">
                <v:textbox>
                  <w:txbxContent>
                    <w:p w14:paraId="52461737" w14:textId="0472D506" w:rsidR="00BF3DC6" w:rsidRPr="00140831" w:rsidRDefault="00BF3DC6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ADD50" w14:textId="6755A702" w:rsidR="009D0848" w:rsidRPr="00540F57" w:rsidRDefault="009D0848" w:rsidP="0045075D">
      <w:pPr>
        <w:rPr>
          <w:lang w:val="pt-BR" w:eastAsia="ja-JP"/>
        </w:rPr>
      </w:pPr>
    </w:p>
    <w:p w14:paraId="6A18F078" w14:textId="67B4154F" w:rsidR="009D0848" w:rsidRPr="00540F57" w:rsidRDefault="00090F9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F16A9D0" wp14:editId="29413FBF">
                <wp:simplePos x="0" y="0"/>
                <wp:positionH relativeFrom="margin">
                  <wp:posOffset>4244103</wp:posOffset>
                </wp:positionH>
                <wp:positionV relativeFrom="paragraph">
                  <wp:posOffset>208768</wp:posOffset>
                </wp:positionV>
                <wp:extent cx="1722474" cy="446568"/>
                <wp:effectExtent l="0" t="0" r="0" b="0"/>
                <wp:wrapNone/>
                <wp:docPr id="669" name="Caixa de text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03400C" w14:textId="28ED145B" w:rsidR="00BF3DC6" w:rsidRPr="005245C5" w:rsidRDefault="00BF3DC6" w:rsidP="00D255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A9D0" id="Caixa de texto 669" o:spid="_x0000_s1271" type="#_x0000_t202" style="position:absolute;margin-left:334.2pt;margin-top:16.45pt;width:135.65pt;height:35.15pt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" filled="f" stroked="f">
                <v:textbox>
                  <w:txbxContent>
                    <w:p w14:paraId="3B03400C" w14:textId="28ED145B" w:rsidR="00BF3DC6" w:rsidRPr="005245C5" w:rsidRDefault="00BF3DC6" w:rsidP="00D25505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E2474" w14:textId="61405160" w:rsidR="009D0848" w:rsidRPr="00540F57" w:rsidRDefault="009D0848" w:rsidP="0045075D">
      <w:pPr>
        <w:rPr>
          <w:lang w:val="pt-BR" w:eastAsia="ja-JP"/>
        </w:rPr>
      </w:pPr>
    </w:p>
    <w:p w14:paraId="54596675" w14:textId="5BF4F382" w:rsidR="009D0848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6245DA6D" wp14:editId="46CF42F8">
                <wp:simplePos x="0" y="0"/>
                <wp:positionH relativeFrom="margin">
                  <wp:align>left</wp:align>
                </wp:positionH>
                <wp:positionV relativeFrom="paragraph">
                  <wp:posOffset>17041</wp:posOffset>
                </wp:positionV>
                <wp:extent cx="552450" cy="350520"/>
                <wp:effectExtent l="0" t="0" r="0" b="0"/>
                <wp:wrapNone/>
                <wp:docPr id="909" name="Caixa de texto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87FD86" w14:textId="2641F92B" w:rsidR="00BF3DC6" w:rsidRPr="00140831" w:rsidRDefault="00BF3DC6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DA6D" id="Caixa de texto 909" o:spid="_x0000_s1272" type="#_x0000_t202" style="position:absolute;margin-left:0;margin-top:1.35pt;width:43.5pt;height:27.6pt;z-index:252503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" filled="f" stroked="f">
                <v:textbox>
                  <w:txbxContent>
                    <w:p w14:paraId="6987FD86" w14:textId="2641F92B" w:rsidR="00BF3DC6" w:rsidRPr="00140831" w:rsidRDefault="00BF3DC6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BC7B10" w14:textId="77777777" w:rsidR="009D0848" w:rsidRPr="00540F57" w:rsidRDefault="009D0848" w:rsidP="0045075D">
      <w:pPr>
        <w:rPr>
          <w:lang w:val="pt-BR" w:eastAsia="ja-JP"/>
        </w:rPr>
      </w:pPr>
    </w:p>
    <w:p w14:paraId="4DC9BF25" w14:textId="77777777" w:rsidR="009D0848" w:rsidRPr="00540F57" w:rsidRDefault="009D0848" w:rsidP="0045075D">
      <w:pPr>
        <w:rPr>
          <w:lang w:val="pt-BR" w:eastAsia="ja-JP"/>
        </w:rPr>
      </w:pPr>
    </w:p>
    <w:p w14:paraId="4FB6E055" w14:textId="363750DD" w:rsidR="009D0848" w:rsidRPr="00540F57" w:rsidRDefault="009D0848" w:rsidP="0045075D">
      <w:pPr>
        <w:rPr>
          <w:lang w:val="pt-BR" w:eastAsia="ja-JP"/>
        </w:rPr>
      </w:pPr>
    </w:p>
    <w:p w14:paraId="35C8FA51" w14:textId="3AD7A5D1" w:rsidR="009D0848" w:rsidRPr="00540F57" w:rsidRDefault="009D0848" w:rsidP="0045075D">
      <w:pPr>
        <w:rPr>
          <w:lang w:val="pt-BR" w:eastAsia="ja-JP"/>
        </w:rPr>
      </w:pPr>
    </w:p>
    <w:p w14:paraId="7A37BC4E" w14:textId="77777777" w:rsidR="009D0848" w:rsidRPr="00540F57" w:rsidRDefault="009D0848" w:rsidP="0045075D">
      <w:pPr>
        <w:rPr>
          <w:lang w:val="pt-BR" w:eastAsia="ja-JP"/>
        </w:rPr>
      </w:pPr>
    </w:p>
    <w:p w14:paraId="473FF618" w14:textId="7F4E5898" w:rsidR="009D0848" w:rsidRPr="00540F57" w:rsidRDefault="009D0848" w:rsidP="0045075D">
      <w:pPr>
        <w:rPr>
          <w:lang w:val="pt-BR" w:eastAsia="ja-JP"/>
        </w:rPr>
      </w:pPr>
    </w:p>
    <w:p w14:paraId="7BD0D700" w14:textId="77777777" w:rsidR="009D0848" w:rsidRPr="00540F57" w:rsidRDefault="009D0848" w:rsidP="0045075D">
      <w:pPr>
        <w:rPr>
          <w:lang w:val="pt-BR" w:eastAsia="ja-JP"/>
        </w:rPr>
      </w:pPr>
    </w:p>
    <w:p w14:paraId="15D50480" w14:textId="183FEFEC" w:rsidR="009D0848" w:rsidRPr="00540F57" w:rsidRDefault="009D0848" w:rsidP="0045075D">
      <w:pPr>
        <w:rPr>
          <w:lang w:val="pt-BR" w:eastAsia="ja-JP"/>
        </w:rPr>
      </w:pPr>
    </w:p>
    <w:p w14:paraId="281A72C0" w14:textId="4DC99490" w:rsidR="00D85674" w:rsidRPr="00540F57" w:rsidRDefault="00D85674" w:rsidP="0045075D">
      <w:pPr>
        <w:rPr>
          <w:lang w:val="pt-BR" w:eastAsia="ja-JP"/>
        </w:rPr>
      </w:pPr>
    </w:p>
    <w:p w14:paraId="19B0F7D5" w14:textId="6B678710" w:rsidR="00D85674" w:rsidRPr="00540F57" w:rsidRDefault="00BD5E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213248" behindDoc="0" locked="0" layoutInCell="1" allowOverlap="1" wp14:anchorId="16A5FC95" wp14:editId="1A1782B0">
                <wp:simplePos x="0" y="0"/>
                <wp:positionH relativeFrom="column">
                  <wp:posOffset>2158200</wp:posOffset>
                </wp:positionH>
                <wp:positionV relativeFrom="paragraph">
                  <wp:posOffset>10206</wp:posOffset>
                </wp:positionV>
                <wp:extent cx="2168286" cy="7452981"/>
                <wp:effectExtent l="0" t="0" r="41910" b="15240"/>
                <wp:wrapNone/>
                <wp:docPr id="677" name="Grupo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286" cy="7452981"/>
                          <a:chOff x="0" y="0"/>
                          <a:chExt cx="2168286" cy="7452981"/>
                        </a:xfrm>
                      </wpg:grpSpPr>
                      <wps:wsp>
                        <wps:cNvPr id="495" name="Elipse 495"/>
                        <wps:cNvSpPr/>
                        <wps:spPr>
                          <a:xfrm>
                            <a:off x="10632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43950" w14:textId="7CAD0545" w:rsidR="00BF3DC6" w:rsidRPr="00426281" w:rsidRDefault="00BF3DC6" w:rsidP="00D85674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Conector reto 496"/>
                        <wps:cNvCnPr/>
                        <wps:spPr>
                          <a:xfrm>
                            <a:off x="712381" y="467833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Retângulo 497"/>
                        <wps:cNvSpPr/>
                        <wps:spPr>
                          <a:xfrm>
                            <a:off x="10632" y="839973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2B269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3935C89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6751A6F2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427E6E13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0751B8C8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652A7705" w14:textId="77777777" w:rsidR="00BF3DC6" w:rsidRPr="00426281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Conector reto 498"/>
                        <wps:cNvCnPr/>
                        <wps:spPr>
                          <a:xfrm>
                            <a:off x="701749" y="2509284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Retângulo 499"/>
                        <wps:cNvSpPr/>
                        <wps:spPr>
                          <a:xfrm>
                            <a:off x="0" y="2881424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F02B5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46178CC8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1080A2E2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31F583DB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32D03489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787C4CA6" w14:textId="77777777" w:rsidR="00BF3DC6" w:rsidRPr="00426281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Conector reto 500"/>
                        <wps:cNvCnPr/>
                        <wps:spPr>
                          <a:xfrm>
                            <a:off x="712381" y="4561368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Retângulo 501"/>
                        <wps:cNvSpPr/>
                        <wps:spPr>
                          <a:xfrm>
                            <a:off x="10632" y="4922875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A4215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C95EAB5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0E59FBBF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2D1B87A2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142F2300" w14:textId="77777777" w:rsidR="00BF3DC6" w:rsidRPr="009D0848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6F5E85F9" w14:textId="77777777" w:rsidR="00BF3DC6" w:rsidRPr="00426281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Elipse 502"/>
                        <wps:cNvSpPr/>
                        <wps:spPr>
                          <a:xfrm>
                            <a:off x="10632" y="6900531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A069C" w14:textId="46F41A92" w:rsidR="00BF3DC6" w:rsidRPr="00426281" w:rsidRDefault="00BF3DC6" w:rsidP="00EB5304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Conector reto 503"/>
                        <wps:cNvCnPr/>
                        <wps:spPr>
                          <a:xfrm>
                            <a:off x="712381" y="6549656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" name="Chave direita 671"/>
                        <wps:cNvSpPr/>
                        <wps:spPr>
                          <a:xfrm>
                            <a:off x="1626781" y="808075"/>
                            <a:ext cx="541505" cy="175437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Chave direita 673"/>
                        <wps:cNvSpPr/>
                        <wps:spPr>
                          <a:xfrm>
                            <a:off x="1594883" y="2838893"/>
                            <a:ext cx="541505" cy="175437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Chave direita 675"/>
                        <wps:cNvSpPr/>
                        <wps:spPr>
                          <a:xfrm>
                            <a:off x="1594883" y="4901610"/>
                            <a:ext cx="541505" cy="175437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5FC95" id="Grupo 677" o:spid="_x0000_s1273" style="position:absolute;margin-left:169.95pt;margin-top:.8pt;width:170.75pt;height:586.85pt;z-index:252213248" coordsize="21682,74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">
                <v:oval id="Elipse 495" o:spid="_x0000_s1274" style="position:absolute;left:106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kEHM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bPE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pBB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13943950" w14:textId="7CAD0545" w:rsidR="00BF3DC6" w:rsidRPr="00426281" w:rsidRDefault="00BF3DC6" w:rsidP="00D85674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6</w:t>
                        </w:r>
                      </w:p>
                    </w:txbxContent>
                  </v:textbox>
                </v:oval>
                <v:line id="Conector reto 496" o:spid="_x0000_s1275" style="position:absolute;visibility:visible;mso-wrap-style:square" from="7123,4678" to="7123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rect id="Retângulo 497" o:spid="_x0000_s1276" style="position:absolute;left:106;top:8399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PxdMIA&#10;AADcAAAADwAAAGRycy9kb3ducmV2LnhtbESP24rCMBRF3wX/IZyBedNUES/VVEQQZMAHLx9waI5N&#10;p81JaaJt/34yMDCPm31Z7N2+t7V4U+tLxwpm0wQEce50yYWCx/00WYPwAVlj7ZgUDORhn41HO0y1&#10;6/hK71soRBxhn6ICE0KTSulzQxb91DXE0Xu61mKIsi2kbrGL47aW8yRZSoslR4LBho6G8ur2shGC&#10;dB1mq+5YXUz/VVI9fNNrUOrzoz9sQQTqw3/4r33WChabF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/F0wgAAANwAAAAPAAAAAAAAAAAAAAAAAJgCAABkcnMvZG93&#10;bnJldi54bWxQSwUGAAAAAAQABAD1AAAAhwMAAAAA&#10;" fillcolor="#5b9bd5 [3204]" strokecolor="#1f4d78 [1604]" strokeweight="1pt">
                  <v:textbox>
                    <w:txbxContent>
                      <w:p w14:paraId="7452B269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3935C89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6751A6F2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427E6E13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0751B8C8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652A7705" w14:textId="77777777" w:rsidR="00BF3DC6" w:rsidRPr="00426281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98" o:spid="_x0000_s1277" style="position:absolute;visibility:visible;mso-wrap-style:square" from="7017,25092" to="7017,28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Wdc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pWdcIAAADcAAAADwAAAAAAAAAAAAAA&#10;AAChAgAAZHJzL2Rvd25yZXYueG1sUEsFBgAAAAAEAAQA+QAAAJADAAAAAA==&#10;" strokecolor="#5b9bd5 [3204]" strokeweight=".5pt">
                  <v:stroke joinstyle="miter"/>
                </v:line>
                <v:rect id="Retângulo 499" o:spid="_x0000_s1278" style="position:absolute;top:28814;width:13811;height:1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AncIA&#10;AADcAAAADwAAAGRycy9kb3ducmV2LnhtbESP3YrCMBCF74V9hzAL3mnqIq7WRlkEQYS98OcBhmZs&#10;aptJaaJt394sCHt5OD8fJ9v2thZPan3pWMFsmoAgzp0uuVBwvewnSxA+IGusHZOCgTxsNx+jDFPt&#10;Oj7R8xwKEUfYp6jAhNCkUvrckEU/dQ1x9G6utRiibAupW+ziuK3lV5IspMWSI8FgQztDeXV+2AhB&#10;Og2z725X/Zr+WFI93OkxKDX+7H/WIAL14T/8bh+0gvlq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MCdwgAAANwAAAAPAAAAAAAAAAAAAAAAAJgCAABkcnMvZG93&#10;bnJldi54bWxQSwUGAAAAAAQABAD1AAAAhwMAAAAA&#10;" fillcolor="#5b9bd5 [3204]" strokecolor="#1f4d78 [1604]" strokeweight="1pt">
                  <v:textbox>
                    <w:txbxContent>
                      <w:p w14:paraId="04FF02B5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46178CC8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1080A2E2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31F583DB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32D03489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787C4CA6" w14:textId="77777777" w:rsidR="00BF3DC6" w:rsidRPr="00426281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500" o:spid="_x0000_s1279" style="position:absolute;visibility:visible;mso-wrap-style:square" from="7123,45613" to="7123,4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Aac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8BpwQAAANwAAAAPAAAAAAAAAAAAAAAA&#10;AKECAABkcnMvZG93bnJldi54bWxQSwUGAAAAAAQABAD5AAAAjwMAAAAA&#10;" strokecolor="#5b9bd5 [3204]" strokeweight=".5pt">
                  <v:stroke joinstyle="miter"/>
                </v:line>
                <v:rect id="Retângulo 501" o:spid="_x0000_s1280" style="position:absolute;left:106;top:49228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1WgcEA&#10;AADcAAAADwAAAGRycy9kb3ducmV2LnhtbESP3YrCMBCF7xd8hzCCd2tawV2ppiKCsCx4oesDDM3Y&#10;1DaT0kTbvr0RhL08nJ+Ps9kOthEP6nzlWEE6T0AQF05XXCq4/B0+VyB8QNbYOCYFI3nY5pOPDWba&#10;9XyixzmUIo6wz1CBCaHNpPSFIYt+7lri6F1dZzFE2ZVSd9jHcdvIRZJ8SYsVR4LBlvaGivp8txGC&#10;dBrT735fH83wW1Ez3ug+KjWbDrs1iEBD+A+/2z9awTJJ4XUmHg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NVoHBAAAA3AAAAA8AAAAAAAAAAAAAAAAAmAIAAGRycy9kb3du&#10;cmV2LnhtbFBLBQYAAAAABAAEAPUAAACGAwAAAAA=&#10;" fillcolor="#5b9bd5 [3204]" strokecolor="#1f4d78 [1604]" strokeweight="1pt">
                  <v:textbox>
                    <w:txbxContent>
                      <w:p w14:paraId="280A4215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C95EAB5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0E59FBBF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2D1B87A2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142F2300" w14:textId="77777777" w:rsidR="00BF3DC6" w:rsidRPr="009D0848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6F5E85F9" w14:textId="77777777" w:rsidR="00BF3DC6" w:rsidRPr="00426281" w:rsidRDefault="00BF3DC6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502" o:spid="_x0000_s1281" style="position:absolute;left:106;top:69005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GcsQA&#10;AADcAAAADwAAAGRycy9kb3ducmV2LnhtbESPQWsCMRSE7wX/Q3iCt5pUtNitUURYUMFDt9v7Y/O6&#10;G9y8LJuoa399IxR6HGbmG2a1GVwrrtQH61nDy1SBIK68sVxrKD/z5yWIEJENtp5Jw50CbNajpxVm&#10;xt/4g65FrEWCcMhQQxNjl0kZqoYchqnviJP37XuHMcm+lqbHW4K7Vs6UepUOLaeFBjvaNVSdi4vT&#10;8LPPSxsvb8VSlcfzaX7IvbRfWk/Gw/YdRKQh/of/2nujYaF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rBnL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658A069C" w14:textId="46F41A92" w:rsidR="00BF3DC6" w:rsidRPr="00426281" w:rsidRDefault="00BF3DC6" w:rsidP="00EB5304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7</w:t>
                        </w:r>
                      </w:p>
                    </w:txbxContent>
                  </v:textbox>
                </v:oval>
                <v:line id="Conector reto 503" o:spid="_x0000_s1282" style="position:absolute;visibility:visible;mso-wrap-style:square" from="7123,65496" to="7123,6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eHsQAAADcAAAADwAAAGRycy9kb3ducmV2LnhtbESPQWsCMRSE74X+h/AK3mpipVZWo0hB&#10;8SRU68HbY/PcrG5e1k3cXf99Uyj0OMzMN8x82btKtNSE0rOG0VCBIM69KbnQ8H1Yv05BhIhssPJM&#10;Gh4UYLl4fppjZnzHX9TuYyEShEOGGmyMdSZlyC05DENfEyfv7BuHMcmmkKbBLsFdJd+UmkiHJacF&#10;izV9Wsqv+7vTcMN8Te503LSqs+14cq53H5eT1oOXfjUDEamP/+G/9tZoeFdj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V4exAAAANwAAAAPAAAAAAAAAAAA&#10;AAAAAKECAABkcnMvZG93bnJldi54bWxQSwUGAAAAAAQABAD5AAAAkgMAAAAA&#10;" strokecolor="#5b9bd5 [3204]" strokeweight=".5pt">
                  <v:stroke joinstyle="miter"/>
                </v:line>
                <v:shape id="Chave direita 671" o:spid="_x0000_s1283" type="#_x0000_t88" style="position:absolute;left:16267;top:8080;width:5415;height:1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nB8UA&#10;AADcAAAADwAAAGRycy9kb3ducmV2LnhtbESPQWvCQBSE7wX/w/KEXopuFI0ldRWxCB68GEV6fGRf&#10;k7TZtyG7mvXfdwuCx2FmvmGW62AacaPO1ZYVTMYJCOLC6ppLBefTbvQOwnlkjY1lUnAnB+vV4GWJ&#10;mbY9H+mW+1JECLsMFVTet5mUrqjIoBvbljh637Yz6KPsSqk77CPcNHKaJKk0WHNcqLClbUXFb341&#10;CsJ1/nPA/pJ+ncPbbDrnzwM3J6Veh2HzAcJT8M/wo73XCtLFBP7P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OcHxQAAANwAAAAPAAAAAAAAAAAAAAAAAJgCAABkcnMv&#10;ZG93bnJldi54bWxQSwUGAAAAAAQABAD1AAAAigMAAAAA&#10;" adj="556" strokecolor="#5b9bd5 [3204]" strokeweight=".5pt">
                  <v:stroke joinstyle="miter"/>
                </v:shape>
                <v:shape id="Chave direita 673" o:spid="_x0000_s1284" type="#_x0000_t88" style="position:absolute;left:15948;top:28388;width:5415;height:1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c68UA&#10;AADcAAAADwAAAGRycy9kb3ducmV2LnhtbESPT2vCQBTE74V+h+UVvJS6qdVYoquIUvDgxT8Uj4/s&#10;axKbfRuyq1m/vSsIHoeZ+Q0znQdTiwu1rrKs4LOfgCDOra64UHDY/3x8g3AeWWNtmRRcycF89voy&#10;xUzbjrd02flCRAi7DBWU3jeZlC4vyaDr24Y4en+2NeijbAupW+wi3NRykCSpNFhxXCixoWVJ+f/u&#10;bBSE8+i0we43PR7C+3Aw4tWG671SvbewmIDwFPwz/GivtYJ0/AX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tzrxQAAANwAAAAPAAAAAAAAAAAAAAAAAJgCAABkcnMv&#10;ZG93bnJldi54bWxQSwUGAAAAAAQABAD1AAAAigMAAAAA&#10;" adj="556" strokecolor="#5b9bd5 [3204]" strokeweight=".5pt">
                  <v:stroke joinstyle="miter"/>
                </v:shape>
                <v:shape id="Chave direita 675" o:spid="_x0000_s1285" type="#_x0000_t88" style="position:absolute;left:15948;top:49016;width:5415;height:1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/hBMUA&#10;AADcAAAADwAAAGRycy9kb3ducmV2LnhtbESPT2vCQBTE70K/w/KEXqRuFBMldZViKXjw4h+kx0f2&#10;maRm34bsarbfvlsQPA4z8xtmuQ6mEXfqXG1ZwWScgCAurK65VHA6fr0tQDiPrLGxTAp+ycF69TJY&#10;Yq5tz3u6H3wpIoRdjgoq79tcSldUZNCNbUscvYvtDPoou1LqDvsIN42cJkkmDdYcFypsaVNRcT3c&#10;jIJwS3922J+z71MYzaYpf+64OSr1Ogwf7yA8Bf8MP9pbrSCbp/B/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+EExQAAANwAAAAPAAAAAAAAAAAAAAAAAJgCAABkcnMv&#10;ZG93bnJldi54bWxQSwUGAAAAAAQABAD1AAAAigMAAAAA&#10;" adj="556" strokecolor="#5b9bd5 [3204]" strokeweight=".5pt">
                  <v:stroke joinstyle="miter"/>
                </v:shape>
              </v:group>
            </w:pict>
          </mc:Fallback>
        </mc:AlternateContent>
      </w:r>
    </w:p>
    <w:p w14:paraId="3520762E" w14:textId="3807854D" w:rsidR="00D85674" w:rsidRPr="00540F57" w:rsidRDefault="00D85674" w:rsidP="0045075D">
      <w:pPr>
        <w:rPr>
          <w:lang w:val="pt-BR" w:eastAsia="ja-JP"/>
        </w:rPr>
      </w:pPr>
    </w:p>
    <w:p w14:paraId="39628759" w14:textId="2A8E26BB" w:rsidR="00D85674" w:rsidRPr="00540F57" w:rsidRDefault="00D85674" w:rsidP="0045075D">
      <w:pPr>
        <w:rPr>
          <w:lang w:val="pt-BR" w:eastAsia="ja-JP"/>
        </w:rPr>
      </w:pPr>
    </w:p>
    <w:p w14:paraId="13EF237F" w14:textId="5D730CA6" w:rsidR="00D85674" w:rsidRPr="00540F57" w:rsidRDefault="00D85674" w:rsidP="0045075D">
      <w:pPr>
        <w:rPr>
          <w:lang w:val="pt-BR" w:eastAsia="ja-JP"/>
        </w:rPr>
      </w:pPr>
    </w:p>
    <w:p w14:paraId="58318186" w14:textId="225BFDB3" w:rsidR="00D85674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344D406C" wp14:editId="4FD568C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52450" cy="350520"/>
                <wp:effectExtent l="0" t="0" r="0" b="0"/>
                <wp:wrapNone/>
                <wp:docPr id="910" name="Caixa de texto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59C737" w14:textId="79EFC235" w:rsidR="00BF3DC6" w:rsidRPr="00140831" w:rsidRDefault="00BF3DC6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406C" id="Caixa de texto 910" o:spid="_x0000_s1286" type="#_x0000_t202" style="position:absolute;margin-left:0;margin-top:.75pt;width:43.5pt;height:27.6pt;z-index:252505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" filled="f" stroked="f">
                <v:textbox>
                  <w:txbxContent>
                    <w:p w14:paraId="5C59C737" w14:textId="79EFC235" w:rsidR="00BF3DC6" w:rsidRPr="00140831" w:rsidRDefault="00BF3DC6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E8CFCA0" wp14:editId="12FD5AE7">
                <wp:simplePos x="0" y="0"/>
                <wp:positionH relativeFrom="margin">
                  <wp:posOffset>4263537</wp:posOffset>
                </wp:positionH>
                <wp:positionV relativeFrom="paragraph">
                  <wp:posOffset>95589</wp:posOffset>
                </wp:positionV>
                <wp:extent cx="1722474" cy="446568"/>
                <wp:effectExtent l="0" t="0" r="0" b="0"/>
                <wp:wrapNone/>
                <wp:docPr id="672" name="Caixa de texto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1D0C35" w14:textId="1A0A6906" w:rsidR="00BF3DC6" w:rsidRPr="005245C5" w:rsidRDefault="00BF3DC6" w:rsidP="00AF46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FCA0" id="Caixa de texto 672" o:spid="_x0000_s1287" type="#_x0000_t202" style="position:absolute;margin-left:335.7pt;margin-top:7.55pt;width:135.65pt;height:35.1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" filled="f" stroked="f">
                <v:textbox>
                  <w:txbxContent>
                    <w:p w14:paraId="2D1D0C35" w14:textId="1A0A6906" w:rsidR="00BF3DC6" w:rsidRPr="005245C5" w:rsidRDefault="00BF3DC6" w:rsidP="00AF4620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2C8F8" w14:textId="0FC12AAD" w:rsidR="00D85674" w:rsidRPr="00540F57" w:rsidRDefault="00D85674" w:rsidP="0045075D">
      <w:pPr>
        <w:rPr>
          <w:lang w:val="pt-BR" w:eastAsia="ja-JP"/>
        </w:rPr>
      </w:pPr>
    </w:p>
    <w:p w14:paraId="6324C362" w14:textId="68AEC5A3" w:rsidR="00D85674" w:rsidRPr="00540F57" w:rsidRDefault="00D85674" w:rsidP="0045075D">
      <w:pPr>
        <w:rPr>
          <w:lang w:val="pt-BR" w:eastAsia="ja-JP"/>
        </w:rPr>
      </w:pPr>
    </w:p>
    <w:p w14:paraId="14687905" w14:textId="31C6E7E2" w:rsidR="00D85674" w:rsidRPr="00540F57" w:rsidRDefault="00D85674" w:rsidP="0045075D">
      <w:pPr>
        <w:rPr>
          <w:lang w:val="pt-BR" w:eastAsia="ja-JP"/>
        </w:rPr>
      </w:pPr>
    </w:p>
    <w:p w14:paraId="06F7764F" w14:textId="7E97AA04" w:rsidR="00D85674" w:rsidRPr="00540F57" w:rsidRDefault="00D85674" w:rsidP="0045075D">
      <w:pPr>
        <w:rPr>
          <w:lang w:val="pt-BR" w:eastAsia="ja-JP"/>
        </w:rPr>
      </w:pPr>
    </w:p>
    <w:p w14:paraId="5E825EBC" w14:textId="73693A65" w:rsidR="00D85674" w:rsidRPr="00540F57" w:rsidRDefault="00D85674" w:rsidP="0045075D">
      <w:pPr>
        <w:rPr>
          <w:lang w:val="pt-BR" w:eastAsia="ja-JP"/>
        </w:rPr>
      </w:pPr>
    </w:p>
    <w:p w14:paraId="4A792850" w14:textId="65BF5B77" w:rsidR="00D85674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1940DD4B" wp14:editId="16C10EFC">
                <wp:simplePos x="0" y="0"/>
                <wp:positionH relativeFrom="margin">
                  <wp:align>left</wp:align>
                </wp:positionH>
                <wp:positionV relativeFrom="paragraph">
                  <wp:posOffset>136333</wp:posOffset>
                </wp:positionV>
                <wp:extent cx="552450" cy="350520"/>
                <wp:effectExtent l="0" t="0" r="0" b="0"/>
                <wp:wrapNone/>
                <wp:docPr id="911" name="Caixa de texto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2028ED" w14:textId="50FD9D5F" w:rsidR="00BF3DC6" w:rsidRPr="00140831" w:rsidRDefault="00BF3DC6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DD4B" id="Caixa de texto 911" o:spid="_x0000_s1288" type="#_x0000_t202" style="position:absolute;margin-left:0;margin-top:10.75pt;width:43.5pt;height:27.6pt;z-index:252507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" filled="f" stroked="f">
                <v:textbox>
                  <w:txbxContent>
                    <w:p w14:paraId="702028ED" w14:textId="50FD9D5F" w:rsidR="00BF3DC6" w:rsidRPr="00140831" w:rsidRDefault="00BF3DC6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E1B" w:rsidRPr="00AF46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80D7623" wp14:editId="343F219F">
                <wp:simplePos x="0" y="0"/>
                <wp:positionH relativeFrom="margin">
                  <wp:posOffset>4241785</wp:posOffset>
                </wp:positionH>
                <wp:positionV relativeFrom="paragraph">
                  <wp:posOffset>41629</wp:posOffset>
                </wp:positionV>
                <wp:extent cx="1722474" cy="446568"/>
                <wp:effectExtent l="0" t="0" r="0" b="0"/>
                <wp:wrapNone/>
                <wp:docPr id="674" name="Caixa de texto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4ED9C6" w14:textId="14C69785" w:rsidR="00BF3DC6" w:rsidRPr="005245C5" w:rsidRDefault="00BF3DC6" w:rsidP="00AF46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7623" id="Caixa de texto 674" o:spid="_x0000_s1289" type="#_x0000_t202" style="position:absolute;margin-left:334pt;margin-top:3.3pt;width:135.65pt;height:35.1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" filled="f" stroked="f">
                <v:textbox>
                  <w:txbxContent>
                    <w:p w14:paraId="024ED9C6" w14:textId="14C69785" w:rsidR="00BF3DC6" w:rsidRPr="005245C5" w:rsidRDefault="00BF3DC6" w:rsidP="00AF4620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C72FC" w14:textId="3E20878E" w:rsidR="00D85674" w:rsidRPr="00540F57" w:rsidRDefault="00D85674" w:rsidP="0045075D">
      <w:pPr>
        <w:rPr>
          <w:lang w:val="pt-BR" w:eastAsia="ja-JP"/>
        </w:rPr>
      </w:pPr>
    </w:p>
    <w:p w14:paraId="69A3F2EE" w14:textId="1211AE79" w:rsidR="00D85674" w:rsidRPr="00540F57" w:rsidRDefault="00D85674" w:rsidP="0045075D">
      <w:pPr>
        <w:rPr>
          <w:lang w:val="pt-BR" w:eastAsia="ja-JP"/>
        </w:rPr>
      </w:pPr>
    </w:p>
    <w:p w14:paraId="51AB75F1" w14:textId="68EE7D42" w:rsidR="00D85674" w:rsidRPr="00540F57" w:rsidRDefault="00D85674" w:rsidP="0045075D">
      <w:pPr>
        <w:rPr>
          <w:lang w:val="pt-BR" w:eastAsia="ja-JP"/>
        </w:rPr>
      </w:pPr>
    </w:p>
    <w:p w14:paraId="39D88474" w14:textId="1C05E240" w:rsidR="00D85674" w:rsidRPr="00540F57" w:rsidRDefault="00D85674" w:rsidP="0045075D">
      <w:pPr>
        <w:rPr>
          <w:lang w:val="pt-BR" w:eastAsia="ja-JP"/>
        </w:rPr>
      </w:pPr>
    </w:p>
    <w:p w14:paraId="425E312E" w14:textId="3250763B" w:rsidR="00D85674" w:rsidRPr="00540F57" w:rsidRDefault="00D85674" w:rsidP="0045075D">
      <w:pPr>
        <w:rPr>
          <w:lang w:val="pt-BR" w:eastAsia="ja-JP"/>
        </w:rPr>
      </w:pPr>
    </w:p>
    <w:p w14:paraId="32917FCA" w14:textId="53D4750C" w:rsidR="00D85674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436340A8" wp14:editId="659F10FF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2450" cy="350520"/>
                <wp:effectExtent l="0" t="0" r="0" b="0"/>
                <wp:wrapNone/>
                <wp:docPr id="912" name="Caixa de texto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7AA97F" w14:textId="6E92223E" w:rsidR="00BF3DC6" w:rsidRPr="00140831" w:rsidRDefault="00BF3DC6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40A8" id="Caixa de texto 912" o:spid="_x0000_s1290" type="#_x0000_t202" style="position:absolute;margin-left:0;margin-top:1.3pt;width:43.5pt;height:27.6pt;z-index:25250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" filled="f" stroked="f">
                <v:textbox>
                  <w:txbxContent>
                    <w:p w14:paraId="5C7AA97F" w14:textId="6E92223E" w:rsidR="00BF3DC6" w:rsidRPr="00140831" w:rsidRDefault="00BF3DC6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E1B"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EB4EBF4" wp14:editId="1E760B6C">
                <wp:simplePos x="0" y="0"/>
                <wp:positionH relativeFrom="margin">
                  <wp:posOffset>4199255</wp:posOffset>
                </wp:positionH>
                <wp:positionV relativeFrom="paragraph">
                  <wp:posOffset>84484</wp:posOffset>
                </wp:positionV>
                <wp:extent cx="1722474" cy="446568"/>
                <wp:effectExtent l="0" t="0" r="0" b="0"/>
                <wp:wrapNone/>
                <wp:docPr id="676" name="Caixa de texto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99D79" w14:textId="64DD4335" w:rsidR="00BF3DC6" w:rsidRPr="005245C5" w:rsidRDefault="00BF3DC6" w:rsidP="00BD5E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EBF4" id="Caixa de texto 676" o:spid="_x0000_s1291" type="#_x0000_t202" style="position:absolute;margin-left:330.65pt;margin-top:6.65pt;width:135.65pt;height:35.1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" filled="f" stroked="f">
                <v:textbox>
                  <w:txbxContent>
                    <w:p w14:paraId="77F99D79" w14:textId="64DD4335" w:rsidR="00BF3DC6" w:rsidRPr="005245C5" w:rsidRDefault="00BF3DC6" w:rsidP="00BD5E1B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02634" w14:textId="00FD3007" w:rsidR="00D85674" w:rsidRPr="00540F57" w:rsidRDefault="00D85674" w:rsidP="0045075D">
      <w:pPr>
        <w:rPr>
          <w:lang w:val="pt-BR" w:eastAsia="ja-JP"/>
        </w:rPr>
      </w:pPr>
    </w:p>
    <w:p w14:paraId="3C2646BF" w14:textId="4C80F59B" w:rsidR="00D85674" w:rsidRPr="00540F57" w:rsidRDefault="00D85674" w:rsidP="0045075D">
      <w:pPr>
        <w:rPr>
          <w:lang w:val="pt-BR" w:eastAsia="ja-JP"/>
        </w:rPr>
      </w:pPr>
    </w:p>
    <w:p w14:paraId="2374ED86" w14:textId="7D0BCAF2" w:rsidR="00D85674" w:rsidRPr="00540F57" w:rsidRDefault="00D85674" w:rsidP="0045075D">
      <w:pPr>
        <w:rPr>
          <w:lang w:val="pt-BR" w:eastAsia="ja-JP"/>
        </w:rPr>
      </w:pPr>
    </w:p>
    <w:p w14:paraId="57C8E2E1" w14:textId="4B2C392E" w:rsidR="00D85674" w:rsidRPr="00540F57" w:rsidRDefault="00D85674" w:rsidP="0045075D">
      <w:pPr>
        <w:rPr>
          <w:lang w:val="pt-BR" w:eastAsia="ja-JP"/>
        </w:rPr>
      </w:pPr>
    </w:p>
    <w:p w14:paraId="50B4AA3A" w14:textId="7676C576" w:rsidR="00D85674" w:rsidRPr="00540F57" w:rsidRDefault="00D85674" w:rsidP="0045075D">
      <w:pPr>
        <w:rPr>
          <w:lang w:val="pt-BR" w:eastAsia="ja-JP"/>
        </w:rPr>
      </w:pPr>
    </w:p>
    <w:p w14:paraId="3DF360C4" w14:textId="72773CBC" w:rsidR="00D85674" w:rsidRPr="00540F57" w:rsidRDefault="00D85674" w:rsidP="0045075D">
      <w:pPr>
        <w:rPr>
          <w:lang w:val="pt-BR" w:eastAsia="ja-JP"/>
        </w:rPr>
      </w:pPr>
    </w:p>
    <w:p w14:paraId="3CD4160C" w14:textId="36A91625" w:rsidR="00D85674" w:rsidRPr="00540F57" w:rsidRDefault="00D85674" w:rsidP="0045075D">
      <w:pPr>
        <w:rPr>
          <w:lang w:val="pt-BR" w:eastAsia="ja-JP"/>
        </w:rPr>
      </w:pPr>
    </w:p>
    <w:p w14:paraId="2F5E91D8" w14:textId="7779D73B" w:rsidR="00D85674" w:rsidRPr="00540F57" w:rsidRDefault="00D85674" w:rsidP="0045075D">
      <w:pPr>
        <w:rPr>
          <w:lang w:val="pt-BR" w:eastAsia="ja-JP"/>
        </w:rPr>
      </w:pPr>
    </w:p>
    <w:p w14:paraId="5A0DC9E2" w14:textId="3E42DA36" w:rsidR="009D0848" w:rsidRPr="00540F57" w:rsidRDefault="009D0848" w:rsidP="0045075D">
      <w:pPr>
        <w:rPr>
          <w:lang w:val="pt-BR" w:eastAsia="ja-JP"/>
        </w:rPr>
      </w:pPr>
    </w:p>
    <w:p w14:paraId="5E06C8B4" w14:textId="1DF283E0" w:rsidR="009D0848" w:rsidRPr="00540F57" w:rsidRDefault="009D0848" w:rsidP="0045075D">
      <w:pPr>
        <w:rPr>
          <w:lang w:val="pt-BR" w:eastAsia="ja-JP"/>
        </w:rPr>
      </w:pPr>
    </w:p>
    <w:p w14:paraId="454E86EB" w14:textId="7693B27A" w:rsidR="009D0848" w:rsidRPr="00540F57" w:rsidRDefault="009D0848" w:rsidP="0045075D">
      <w:pPr>
        <w:rPr>
          <w:lang w:val="pt-BR" w:eastAsia="ja-JP"/>
        </w:rPr>
      </w:pPr>
    </w:p>
    <w:p w14:paraId="709AC3EE" w14:textId="5E808887" w:rsidR="00CA72EC" w:rsidRPr="00540F57" w:rsidRDefault="00C77B7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221440" behindDoc="0" locked="0" layoutInCell="1" allowOverlap="1" wp14:anchorId="7EB8DD54" wp14:editId="31A0F32B">
                <wp:simplePos x="0" y="0"/>
                <wp:positionH relativeFrom="column">
                  <wp:posOffset>2083790</wp:posOffset>
                </wp:positionH>
                <wp:positionV relativeFrom="paragraph">
                  <wp:posOffset>122260</wp:posOffset>
                </wp:positionV>
                <wp:extent cx="2072109" cy="4241948"/>
                <wp:effectExtent l="0" t="0" r="42545" b="25400"/>
                <wp:wrapNone/>
                <wp:docPr id="683" name="Grupo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109" cy="4241948"/>
                          <a:chOff x="0" y="0"/>
                          <a:chExt cx="2072109" cy="4241948"/>
                        </a:xfrm>
                      </wpg:grpSpPr>
                      <wps:wsp>
                        <wps:cNvPr id="504" name="Elipse 504"/>
                        <wps:cNvSpPr/>
                        <wps:spPr>
                          <a:xfrm>
                            <a:off x="0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B7C9C" w14:textId="6F7F39B6" w:rsidR="00BF3DC6" w:rsidRPr="00426281" w:rsidRDefault="00BF3DC6" w:rsidP="00CA72E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Conector reto 505"/>
                        <wps:cNvCnPr/>
                        <wps:spPr>
                          <a:xfrm>
                            <a:off x="701749" y="478465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Retângulo 506"/>
                        <wps:cNvSpPr/>
                        <wps:spPr>
                          <a:xfrm>
                            <a:off x="0" y="839972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3BE29" w14:textId="77777777" w:rsidR="00BF3DC6" w:rsidRPr="009D0848" w:rsidRDefault="00BF3DC6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38B302F0" w14:textId="77777777" w:rsidR="00BF3DC6" w:rsidRPr="009D0848" w:rsidRDefault="00BF3DC6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46847513" w14:textId="77777777" w:rsidR="00BF3DC6" w:rsidRPr="009D0848" w:rsidRDefault="00BF3DC6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628C231B" w14:textId="77777777" w:rsidR="00BF3DC6" w:rsidRPr="009D0848" w:rsidRDefault="00BF3DC6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352BAE68" w14:textId="77777777" w:rsidR="00BF3DC6" w:rsidRPr="009D0848" w:rsidRDefault="00BF3DC6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67CE9F53" w14:textId="77777777" w:rsidR="00BF3DC6" w:rsidRPr="00426281" w:rsidRDefault="00BF3DC6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Elipse 507"/>
                        <wps:cNvSpPr/>
                        <wps:spPr>
                          <a:xfrm>
                            <a:off x="0" y="3689498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AAA801" w14:textId="6B688984" w:rsidR="00BF3DC6" w:rsidRPr="00426281" w:rsidRDefault="00BF3DC6" w:rsidP="00CA72E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tângulo 511"/>
                        <wps:cNvSpPr/>
                        <wps:spPr>
                          <a:xfrm>
                            <a:off x="0" y="2764465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13AE5" w14:textId="77777777" w:rsidR="00BF3DC6" w:rsidRDefault="00BF3DC6" w:rsidP="00E9652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2F9D5EC0" w14:textId="77777777" w:rsidR="00BF3DC6" w:rsidRDefault="00BF3DC6" w:rsidP="00E9652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4348B362" w14:textId="77777777" w:rsidR="00BF3DC6" w:rsidRPr="00426281" w:rsidRDefault="00BF3DC6" w:rsidP="00E9652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Conector reto 391"/>
                        <wps:cNvCnPr/>
                        <wps:spPr>
                          <a:xfrm>
                            <a:off x="701749" y="3370521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Chave direita 678"/>
                        <wps:cNvSpPr/>
                        <wps:spPr>
                          <a:xfrm>
                            <a:off x="1509824" y="818707"/>
                            <a:ext cx="541020" cy="175387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have direita 681"/>
                        <wps:cNvSpPr/>
                        <wps:spPr>
                          <a:xfrm>
                            <a:off x="1531089" y="2785730"/>
                            <a:ext cx="541020" cy="58479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8DD54" id="Grupo 683" o:spid="_x0000_s1292" style="position:absolute;margin-left:164.1pt;margin-top:9.65pt;width:163.15pt;height:334pt;z-index:252221440" coordsize="20721,4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">
                <v:oval id="Elipse 504" o:spid="_x0000_s1293" style="position:absolute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47ncQA&#10;AADcAAAADwAAAGRycy9kb3ducmV2LnhtbESPQWsCMRSE7wX/Q3iCt5pUtNitUURYUMFDt9v7Y/O6&#10;G9y8LJuoa399IxR6HGbmG2a1GVwrrtQH61nDy1SBIK68sVxrKD/z5yWIEJENtp5Jw50CbNajpxVm&#10;xt/4g65FrEWCcMhQQxNjl0kZqoYchqnviJP37XuHMcm+lqbHW4K7Vs6UepUOLaeFBjvaNVSdi4vT&#10;8LPPSxsvb8VSlcfzaX7IvbRfWk/Gw/YdRKQh/of/2nujYaH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OO5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45B7C9C" w14:textId="6F7F39B6" w:rsidR="00BF3DC6" w:rsidRPr="00426281" w:rsidRDefault="00BF3DC6" w:rsidP="00CA72E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7</w:t>
                        </w:r>
                      </w:p>
                    </w:txbxContent>
                  </v:textbox>
                </v:oval>
                <v:line id="Conector reto 505" o:spid="_x0000_s1294" style="position:absolute;visibility:visible;mso-wrap-style:square" from="7017,4784" to="7017,8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j8cUAAADcAAAADwAAAGRycy9kb3ducmV2LnhtbESPS2vDMBCE74X8B7GB3hopLXngRAmh&#10;kNBToXkcclusjeXEWjmWYrv/vioUehxm5htmue5dJVpqQulZw3ikQBDn3pRcaDgeti9zECEiG6w8&#10;k4ZvCrBeDZ6WmBnf8Re1+1iIBOGQoQYbY51JGXJLDsPI18TJu/jGYUyyKaRpsEtwV8lXpabSYclp&#10;wWJN75by2/7hNNwx35I7n3at6mz7Nr3Un7PrWevnYb9ZgIjUx//wX/vDaJioC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j8cUAAADcAAAADwAAAAAAAAAA&#10;AAAAAAChAgAAZHJzL2Rvd25yZXYueG1sUEsFBgAAAAAEAAQA+QAAAJMDAAAAAA==&#10;" strokecolor="#5b9bd5 [3204]" strokeweight=".5pt">
                  <v:stroke joinstyle="miter"/>
                </v:line>
                <v:rect id="Retângulo 506" o:spid="_x0000_s1295" style="position:absolute;top:8399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O9cIA&#10;AADc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t0Bf9n4hG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M71wgAAANwAAAAPAAAAAAAAAAAAAAAAAJgCAABkcnMvZG93&#10;bnJldi54bWxQSwUGAAAAAAQABAD1AAAAhwMAAAAA&#10;" fillcolor="#5b9bd5 [3204]" strokecolor="#1f4d78 [1604]" strokeweight="1pt">
                  <v:textbox>
                    <w:txbxContent>
                      <w:p w14:paraId="4553BE29" w14:textId="77777777" w:rsidR="00BF3DC6" w:rsidRPr="009D0848" w:rsidRDefault="00BF3DC6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38B302F0" w14:textId="77777777" w:rsidR="00BF3DC6" w:rsidRPr="009D0848" w:rsidRDefault="00BF3DC6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46847513" w14:textId="77777777" w:rsidR="00BF3DC6" w:rsidRPr="009D0848" w:rsidRDefault="00BF3DC6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628C231B" w14:textId="77777777" w:rsidR="00BF3DC6" w:rsidRPr="009D0848" w:rsidRDefault="00BF3DC6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352BAE68" w14:textId="77777777" w:rsidR="00BF3DC6" w:rsidRPr="009D0848" w:rsidRDefault="00BF3DC6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67CE9F53" w14:textId="77777777" w:rsidR="00BF3DC6" w:rsidRPr="00426281" w:rsidRDefault="00BF3DC6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507" o:spid="_x0000_s1296" style="position:absolute;top:36894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l6sUA&#10;AADcAAAADwAAAGRycy9kb3ducmV2LnhtbESPQWsCMRSE74L/ITzBmyZKa+1qFCks2EIP3W7vj83r&#10;bnDzsmyirv31TaHgcZiZb5jtfnCtuFAfrGcNi7kCQVx5Y7nWUH7mszWIEJENtp5Jw40C7Hfj0RYz&#10;46/8QZci1iJBOGSooYmxy6QMVUMOw9x3xMn79r3DmGRfS9PjNcFdK5dKraRDy2mhwY5eGqpOxdlp&#10;+DnmpY3n52KtyrfT+8Nr7qX90no6GQ4bEJGGeA//t49Gw6N6gr8z6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XKXq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14:paraId="15AAA801" w14:textId="6B688984" w:rsidR="00BF3DC6" w:rsidRPr="00426281" w:rsidRDefault="00BF3DC6" w:rsidP="00CA72E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8</w:t>
                        </w:r>
                      </w:p>
                    </w:txbxContent>
                  </v:textbox>
                </v:oval>
                <v:rect id="Retângulo 511" o:spid="_x0000_s1297" style="position:absolute;top:27644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AXMEA&#10;AADc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0hd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UwFzBAAAA3AAAAA8AAAAAAAAAAAAAAAAAmAIAAGRycy9kb3du&#10;cmV2LnhtbFBLBQYAAAAABAAEAPUAAACGAwAAAAA=&#10;" fillcolor="#5b9bd5 [3204]" strokecolor="#1f4d78 [1604]" strokeweight="1pt">
                  <v:textbox>
                    <w:txbxContent>
                      <w:p w14:paraId="64E13AE5" w14:textId="77777777" w:rsidR="00BF3DC6" w:rsidRDefault="00BF3DC6" w:rsidP="00E9652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2F9D5EC0" w14:textId="77777777" w:rsidR="00BF3DC6" w:rsidRDefault="00BF3DC6" w:rsidP="00E9652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4348B362" w14:textId="77777777" w:rsidR="00BF3DC6" w:rsidRPr="00426281" w:rsidRDefault="00BF3DC6" w:rsidP="00E9652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391" o:spid="_x0000_s1298" style="position:absolute;visibility:visible;mso-wrap-style:square" from="7017,33705" to="7017,37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shape id="Chave direita 678" o:spid="_x0000_s1299" type="#_x0000_t88" style="position:absolute;left:15098;top:8187;width:5410;height:17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lNv8EA&#10;AADcAAAADwAAAGRycy9kb3ducmV2LnhtbERPPW/CMBDdkfgP1lXqBk5BCjTFIFoJqQNLod1P8TUO&#10;jc+RfZD039cDUsen973Zjb5TN4qpDWzgaV6AIq6Dbbkx8Hk+zNagkiBb7AKTgV9KsNtOJxusbBj4&#10;g24naVQO4VShASfSV1qn2pHHNA89cea+Q/QoGcZG24hDDvedXhRFqT22nBsc9vTmqP45Xb2BxeX8&#10;2qyWX6W7xOd4HCRdpV0b8/gw7l9ACY3yL767362BcpXX5jP5CO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5Tb/BAAAA3AAAAA8AAAAAAAAAAAAAAAAAmAIAAGRycy9kb3du&#10;cmV2LnhtbFBLBQYAAAAABAAEAPUAAACGAwAAAAA=&#10;" adj="555" strokecolor="#5b9bd5 [3204]" strokeweight=".5pt">
                  <v:stroke joinstyle="miter"/>
                </v:shape>
                <v:shape id="Chave direita 681" o:spid="_x0000_s1300" type="#_x0000_t88" style="position:absolute;left:15310;top:27857;width:5411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t2cQA&#10;AADcAAAADwAAAGRycy9kb3ducmV2LnhtbESP3WrCQBSE74W+w3IE73SjUhvSrJIK0l5Zan2AQ/bk&#10;B7NnQ3bNxrfvFgq9HGbmGyY/TKYTIw2utaxgvUpAEJdWt1wruH6flikI55E1dpZJwYMcHPZPsxwz&#10;bQN/0XjxtYgQdhkqaLzvMyld2ZBBt7I9cfQqOxj0UQ611AOGCDed3CTJThpsOS402NOxofJ2uRsF&#10;70U4hrR4s9vRf76cK0fP4XpWajGfilcQnib/H/5rf2gFu3QN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RrdnEAAAA3AAAAA8AAAAAAAAAAAAAAAAAmAIAAGRycy9k&#10;b3ducmV2LnhtbFBLBQYAAAAABAAEAPUAAACJAwAAAAA=&#10;" adj="1665" strokecolor="#5b9bd5 [3204]" strokeweight=".5pt">
                  <v:stroke joinstyle="miter"/>
                </v:shape>
              </v:group>
            </w:pict>
          </mc:Fallback>
        </mc:AlternateContent>
      </w:r>
    </w:p>
    <w:p w14:paraId="7C5B6423" w14:textId="002FB3BF" w:rsidR="00CA72EC" w:rsidRPr="00540F57" w:rsidRDefault="00CA72EC" w:rsidP="0045075D">
      <w:pPr>
        <w:rPr>
          <w:lang w:val="pt-BR" w:eastAsia="ja-JP"/>
        </w:rPr>
      </w:pPr>
    </w:p>
    <w:p w14:paraId="69D8FB03" w14:textId="6A3B1FCA" w:rsidR="00C77B78" w:rsidRPr="00540F57" w:rsidRDefault="00C77B78" w:rsidP="0045075D">
      <w:pPr>
        <w:rPr>
          <w:lang w:val="pt-BR" w:eastAsia="ja-JP"/>
        </w:rPr>
      </w:pPr>
    </w:p>
    <w:p w14:paraId="591D9B75" w14:textId="251E4658" w:rsidR="00CA72EC" w:rsidRPr="00540F57" w:rsidRDefault="00CA72EC" w:rsidP="0045075D">
      <w:pPr>
        <w:rPr>
          <w:lang w:val="pt-BR" w:eastAsia="ja-JP"/>
        </w:rPr>
      </w:pPr>
    </w:p>
    <w:p w14:paraId="5FE1C460" w14:textId="29FA6313" w:rsidR="00CA72EC" w:rsidRPr="00540F57" w:rsidRDefault="00AC7BB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5F344C0F" wp14:editId="6DE71E82">
                <wp:simplePos x="0" y="0"/>
                <wp:positionH relativeFrom="margin">
                  <wp:align>left</wp:align>
                </wp:positionH>
                <wp:positionV relativeFrom="paragraph">
                  <wp:posOffset>254428</wp:posOffset>
                </wp:positionV>
                <wp:extent cx="552450" cy="350520"/>
                <wp:effectExtent l="0" t="0" r="0" b="0"/>
                <wp:wrapNone/>
                <wp:docPr id="913" name="Caixa de texto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4861F7" w14:textId="6EB33614" w:rsidR="00BF3DC6" w:rsidRPr="00140831" w:rsidRDefault="00BF3DC6" w:rsidP="00AC7B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4C0F" id="Caixa de texto 913" o:spid="_x0000_s1301" type="#_x0000_t202" style="position:absolute;margin-left:0;margin-top:20.05pt;width:43.5pt;height:27.6pt;z-index:25251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" filled="f" stroked="f">
                <v:textbox>
                  <w:txbxContent>
                    <w:p w14:paraId="4D4861F7" w14:textId="6EB33614" w:rsidR="00BF3DC6" w:rsidRPr="00140831" w:rsidRDefault="00BF3DC6" w:rsidP="00AC7B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6D4"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70BC178" wp14:editId="069D96A9">
                <wp:simplePos x="0" y="0"/>
                <wp:positionH relativeFrom="margin">
                  <wp:posOffset>4245330</wp:posOffset>
                </wp:positionH>
                <wp:positionV relativeFrom="paragraph">
                  <wp:posOffset>202447</wp:posOffset>
                </wp:positionV>
                <wp:extent cx="1722474" cy="446568"/>
                <wp:effectExtent l="0" t="0" r="0" b="0"/>
                <wp:wrapNone/>
                <wp:docPr id="679" name="Caixa de texto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41E7D3" w14:textId="6851FBCA" w:rsidR="00BF3DC6" w:rsidRPr="005245C5" w:rsidRDefault="00BF3DC6" w:rsidP="004516D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C178" id="Caixa de texto 679" o:spid="_x0000_s1302" type="#_x0000_t202" style="position:absolute;margin-left:334.3pt;margin-top:15.95pt;width:135.65pt;height:35.1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" filled="f" stroked="f">
                <v:textbox>
                  <w:txbxContent>
                    <w:p w14:paraId="7741E7D3" w14:textId="6851FBCA" w:rsidR="00BF3DC6" w:rsidRPr="005245C5" w:rsidRDefault="00BF3DC6" w:rsidP="004516D4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6DCA" w14:textId="7B2CFEC1" w:rsidR="00CA72EC" w:rsidRPr="00540F57" w:rsidRDefault="00CA72EC" w:rsidP="0045075D">
      <w:pPr>
        <w:rPr>
          <w:lang w:val="pt-BR" w:eastAsia="ja-JP"/>
        </w:rPr>
      </w:pPr>
    </w:p>
    <w:p w14:paraId="307BD333" w14:textId="2295ABE2" w:rsidR="00CA72EC" w:rsidRPr="00540F57" w:rsidRDefault="00CA72EC" w:rsidP="0045075D">
      <w:pPr>
        <w:rPr>
          <w:lang w:val="pt-BR" w:eastAsia="ja-JP"/>
        </w:rPr>
      </w:pPr>
    </w:p>
    <w:p w14:paraId="196205E6" w14:textId="2D825C77" w:rsidR="00CA72EC" w:rsidRPr="00540F57" w:rsidRDefault="00CA72EC" w:rsidP="0045075D">
      <w:pPr>
        <w:rPr>
          <w:lang w:val="pt-BR"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33444" wp14:editId="1EF9E449">
                <wp:simplePos x="0" y="0"/>
                <wp:positionH relativeFrom="margin">
                  <wp:posOffset>2857500</wp:posOffset>
                </wp:positionH>
                <wp:positionV relativeFrom="paragraph">
                  <wp:posOffset>227330</wp:posOffset>
                </wp:positionV>
                <wp:extent cx="0" cy="359410"/>
                <wp:effectExtent l="0" t="0" r="19050" b="21590"/>
                <wp:wrapNone/>
                <wp:docPr id="508" name="Conector ret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13B69" id="Conector reto 50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7.9pt" to="22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0890F23" w14:textId="71DBF244" w:rsidR="00CA72EC" w:rsidRPr="00540F57" w:rsidRDefault="00740D66" w:rsidP="0045075D">
      <w:pPr>
        <w:rPr>
          <w:lang w:val="pt-BR" w:eastAsia="ja-JP"/>
        </w:rPr>
      </w:pPr>
      <w:r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95B7F5C" wp14:editId="366DC6C1">
                <wp:simplePos x="0" y="0"/>
                <wp:positionH relativeFrom="margin">
                  <wp:posOffset>4295553</wp:posOffset>
                </wp:positionH>
                <wp:positionV relativeFrom="paragraph">
                  <wp:posOffset>250825</wp:posOffset>
                </wp:positionV>
                <wp:extent cx="659219" cy="446568"/>
                <wp:effectExtent l="0" t="0" r="0" b="0"/>
                <wp:wrapNone/>
                <wp:docPr id="682" name="Caixa de texto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69A86" w14:textId="6630C5AE" w:rsidR="00BF3DC6" w:rsidRPr="005245C5" w:rsidRDefault="00BF3DC6" w:rsidP="00740D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7F5C" id="Caixa de texto 682" o:spid="_x0000_s1303" type="#_x0000_t202" style="position:absolute;margin-left:338.25pt;margin-top:19.75pt;width:51.9pt;height:35.15pt;z-index:25222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" filled="f" stroked="f">
                <v:textbox>
                  <w:txbxContent>
                    <w:p w14:paraId="3A969A86" w14:textId="6630C5AE" w:rsidR="00BF3DC6" w:rsidRPr="005245C5" w:rsidRDefault="00BF3DC6" w:rsidP="00740D66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168F9B" w14:textId="157D6F58" w:rsidR="00CA72EC" w:rsidRPr="00540F57" w:rsidRDefault="00AC7BB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57F47D99" wp14:editId="3C8EC26B">
                <wp:simplePos x="0" y="0"/>
                <wp:positionH relativeFrom="margin">
                  <wp:align>left</wp:align>
                </wp:positionH>
                <wp:positionV relativeFrom="paragraph">
                  <wp:posOffset>8787</wp:posOffset>
                </wp:positionV>
                <wp:extent cx="552450" cy="350520"/>
                <wp:effectExtent l="0" t="0" r="0" b="0"/>
                <wp:wrapNone/>
                <wp:docPr id="914" name="Caixa de texto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BE7E6C" w14:textId="511170B9" w:rsidR="00BF3DC6" w:rsidRPr="00140831" w:rsidRDefault="00BF3DC6" w:rsidP="00AC7B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7D99" id="Caixa de texto 914" o:spid="_x0000_s1304" type="#_x0000_t202" style="position:absolute;margin-left:0;margin-top:.7pt;width:43.5pt;height:27.6pt;z-index:252513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" filled="f" stroked="f">
                <v:textbox>
                  <w:txbxContent>
                    <w:p w14:paraId="32BE7E6C" w14:textId="511170B9" w:rsidR="00BF3DC6" w:rsidRPr="00140831" w:rsidRDefault="00BF3DC6" w:rsidP="00AC7B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FD146" w14:textId="34C577A4" w:rsidR="00CA72EC" w:rsidRPr="00540F57" w:rsidRDefault="00CA72EC" w:rsidP="0045075D">
      <w:pPr>
        <w:rPr>
          <w:lang w:val="pt-BR" w:eastAsia="ja-JP"/>
        </w:rPr>
      </w:pPr>
    </w:p>
    <w:p w14:paraId="215C4B77" w14:textId="0AD32114" w:rsidR="00CA72EC" w:rsidRPr="00540F57" w:rsidRDefault="00CA72EC" w:rsidP="0045075D">
      <w:pPr>
        <w:rPr>
          <w:lang w:val="pt-BR" w:eastAsia="ja-JP"/>
        </w:rPr>
      </w:pPr>
    </w:p>
    <w:p w14:paraId="6CC7D052" w14:textId="77777777" w:rsidR="00CA72EC" w:rsidRPr="00540F57" w:rsidRDefault="00CA72EC" w:rsidP="0045075D">
      <w:pPr>
        <w:rPr>
          <w:lang w:val="pt-BR" w:eastAsia="ja-JP"/>
        </w:rPr>
      </w:pPr>
    </w:p>
    <w:p w14:paraId="488FCD8E" w14:textId="77777777" w:rsidR="00CA72EC" w:rsidRPr="00540F57" w:rsidRDefault="00CA72EC" w:rsidP="0045075D">
      <w:pPr>
        <w:rPr>
          <w:lang w:val="pt-BR" w:eastAsia="ja-JP"/>
        </w:rPr>
      </w:pPr>
    </w:p>
    <w:p w14:paraId="4FCD8C7D" w14:textId="77777777" w:rsidR="00CA72EC" w:rsidRPr="00540F57" w:rsidRDefault="00CA72EC" w:rsidP="0045075D">
      <w:pPr>
        <w:rPr>
          <w:lang w:val="pt-BR" w:eastAsia="ja-JP"/>
        </w:rPr>
      </w:pPr>
    </w:p>
    <w:p w14:paraId="1B937154" w14:textId="77777777" w:rsidR="00CA72EC" w:rsidRPr="00540F57" w:rsidRDefault="00CA72EC" w:rsidP="0045075D">
      <w:pPr>
        <w:rPr>
          <w:lang w:val="pt-BR" w:eastAsia="ja-JP"/>
        </w:rPr>
      </w:pPr>
    </w:p>
    <w:p w14:paraId="026F55CC" w14:textId="77777777" w:rsidR="00CA72EC" w:rsidRPr="00540F57" w:rsidRDefault="00CA72EC" w:rsidP="0045075D">
      <w:pPr>
        <w:rPr>
          <w:lang w:val="pt-BR" w:eastAsia="ja-JP"/>
        </w:rPr>
      </w:pPr>
    </w:p>
    <w:p w14:paraId="043B2205" w14:textId="77777777" w:rsidR="00CA72EC" w:rsidRPr="00540F57" w:rsidRDefault="00CA72EC" w:rsidP="0045075D">
      <w:pPr>
        <w:rPr>
          <w:lang w:val="pt-BR" w:eastAsia="ja-JP"/>
        </w:rPr>
      </w:pPr>
    </w:p>
    <w:p w14:paraId="6B94C20E" w14:textId="77777777" w:rsidR="00CA72EC" w:rsidRPr="00540F57" w:rsidRDefault="00CA72EC" w:rsidP="0045075D">
      <w:pPr>
        <w:rPr>
          <w:lang w:val="pt-BR" w:eastAsia="ja-JP"/>
        </w:rPr>
      </w:pPr>
    </w:p>
    <w:p w14:paraId="44E5724F" w14:textId="77777777" w:rsidR="00CA72EC" w:rsidRPr="00540F57" w:rsidRDefault="00CA72EC" w:rsidP="0045075D">
      <w:pPr>
        <w:rPr>
          <w:lang w:val="pt-BR" w:eastAsia="ja-JP"/>
        </w:rPr>
      </w:pPr>
    </w:p>
    <w:p w14:paraId="315F2C86" w14:textId="77777777" w:rsidR="00EF34AB" w:rsidRPr="00540F57" w:rsidRDefault="00EF34AB" w:rsidP="0045075D">
      <w:pPr>
        <w:rPr>
          <w:lang w:val="pt-BR" w:eastAsia="ja-JP"/>
        </w:rPr>
      </w:pPr>
    </w:p>
    <w:p w14:paraId="2B3BD2C5" w14:textId="77777777" w:rsidR="00EF34AB" w:rsidRPr="00540F57" w:rsidRDefault="00EF34AB" w:rsidP="0045075D">
      <w:pPr>
        <w:rPr>
          <w:lang w:val="pt-BR" w:eastAsia="ja-JP"/>
        </w:rPr>
      </w:pPr>
    </w:p>
    <w:p w14:paraId="31118AFC" w14:textId="77777777" w:rsidR="00EF34AB" w:rsidRPr="00540F57" w:rsidRDefault="00EF34AB" w:rsidP="0045075D">
      <w:pPr>
        <w:rPr>
          <w:lang w:val="pt-BR" w:eastAsia="ja-JP"/>
        </w:rPr>
      </w:pPr>
    </w:p>
    <w:p w14:paraId="090DC0F7" w14:textId="77777777" w:rsidR="00EF34AB" w:rsidRPr="00540F57" w:rsidRDefault="00EF34AB" w:rsidP="0045075D">
      <w:pPr>
        <w:rPr>
          <w:lang w:val="pt-BR" w:eastAsia="ja-JP"/>
        </w:rPr>
      </w:pPr>
    </w:p>
    <w:p w14:paraId="6FB067EB" w14:textId="77777777" w:rsidR="00EF34AB" w:rsidRPr="00540F57" w:rsidRDefault="00EF34AB" w:rsidP="0045075D">
      <w:pPr>
        <w:rPr>
          <w:lang w:val="pt-BR" w:eastAsia="ja-JP"/>
        </w:rPr>
      </w:pPr>
    </w:p>
    <w:p w14:paraId="5D8F984F" w14:textId="77777777" w:rsidR="00EF34AB" w:rsidRPr="00540F57" w:rsidRDefault="00EF34AB" w:rsidP="0045075D">
      <w:pPr>
        <w:rPr>
          <w:lang w:val="pt-BR" w:eastAsia="ja-JP"/>
        </w:rPr>
      </w:pPr>
    </w:p>
    <w:p w14:paraId="68D2E4F1" w14:textId="77777777" w:rsidR="00EF34AB" w:rsidRPr="00540F57" w:rsidRDefault="00EF34AB" w:rsidP="0045075D">
      <w:pPr>
        <w:rPr>
          <w:lang w:val="pt-BR"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F14A3FA" wp14:editId="09A0D343">
                <wp:simplePos x="0" y="0"/>
                <wp:positionH relativeFrom="margin">
                  <wp:posOffset>2162175</wp:posOffset>
                </wp:positionH>
                <wp:positionV relativeFrom="paragraph">
                  <wp:posOffset>243205</wp:posOffset>
                </wp:positionV>
                <wp:extent cx="1390650" cy="552450"/>
                <wp:effectExtent l="0" t="0" r="19050" b="19050"/>
                <wp:wrapNone/>
                <wp:docPr id="393" name="Elips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0F14F" w14:textId="65DD73CA" w:rsidR="00BF3DC6" w:rsidRPr="00426281" w:rsidRDefault="00BF3DC6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4A3FA" id="Elipse 393" o:spid="_x0000_s1305" style="position:absolute;margin-left:170.25pt;margin-top:19.15pt;width:109.5pt;height:43.5pt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31F0F14F" w14:textId="65DD73CA" w:rsidR="00BF3DC6" w:rsidRPr="00426281" w:rsidRDefault="00BF3DC6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A5CE02" w14:textId="2CA30C89" w:rsidR="00EF34AB" w:rsidRPr="00540F57" w:rsidRDefault="00EF34AB" w:rsidP="0045075D">
      <w:pPr>
        <w:rPr>
          <w:lang w:val="pt-BR" w:eastAsia="ja-JP"/>
        </w:rPr>
      </w:pPr>
    </w:p>
    <w:p w14:paraId="5CDD2879" w14:textId="1BC4504A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44C93B93" wp14:editId="67F92110">
                <wp:simplePos x="0" y="0"/>
                <wp:positionH relativeFrom="margin">
                  <wp:align>left</wp:align>
                </wp:positionH>
                <wp:positionV relativeFrom="paragraph">
                  <wp:posOffset>328857</wp:posOffset>
                </wp:positionV>
                <wp:extent cx="552450" cy="350520"/>
                <wp:effectExtent l="0" t="0" r="0" b="0"/>
                <wp:wrapNone/>
                <wp:docPr id="915" name="Caixa de texto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507807" w14:textId="48D4C078" w:rsidR="00BF3DC6" w:rsidRPr="00140831" w:rsidRDefault="00BF3DC6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3B93" id="Caixa de texto 915" o:spid="_x0000_s1306" type="#_x0000_t202" style="position:absolute;margin-left:0;margin-top:25.9pt;width:43.5pt;height:27.6pt;z-index:252515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" filled="f" stroked="f">
                <v:textbox>
                  <w:txbxContent>
                    <w:p w14:paraId="09507807" w14:textId="48D4C078" w:rsidR="00BF3DC6" w:rsidRPr="00140831" w:rsidRDefault="00BF3DC6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4AB"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48A938E" wp14:editId="79D577B2">
                <wp:simplePos x="0" y="0"/>
                <wp:positionH relativeFrom="margin">
                  <wp:posOffset>2857500</wp:posOffset>
                </wp:positionH>
                <wp:positionV relativeFrom="paragraph">
                  <wp:posOffset>643890</wp:posOffset>
                </wp:positionV>
                <wp:extent cx="0" cy="228600"/>
                <wp:effectExtent l="0" t="0" r="19050" b="19050"/>
                <wp:wrapNone/>
                <wp:docPr id="397" name="Conector ret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DE8D5" id="Conector reto 397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50.7pt" to="2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ZUtQEAAMEDAAAOAAAAZHJzL2Uyb0RvYy54bWysU8GOEzEMvSPxD1HudKZFWp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fb9O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F34AB"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8D9746C" wp14:editId="0D5DD703">
                <wp:simplePos x="0" y="0"/>
                <wp:positionH relativeFrom="margin">
                  <wp:posOffset>2857500</wp:posOffset>
                </wp:positionH>
                <wp:positionV relativeFrom="paragraph">
                  <wp:posOffset>124460</wp:posOffset>
                </wp:positionV>
                <wp:extent cx="0" cy="228600"/>
                <wp:effectExtent l="0" t="0" r="19050" b="19050"/>
                <wp:wrapNone/>
                <wp:docPr id="396" name="Conector re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F09FF" id="Conector reto 396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9.8pt" to="2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F34AB"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B599FD" wp14:editId="640E3E91">
                <wp:simplePos x="0" y="0"/>
                <wp:positionH relativeFrom="margin">
                  <wp:posOffset>2162175</wp:posOffset>
                </wp:positionH>
                <wp:positionV relativeFrom="paragraph">
                  <wp:posOffset>361950</wp:posOffset>
                </wp:positionV>
                <wp:extent cx="1381125" cy="295275"/>
                <wp:effectExtent l="0" t="0" r="28575" b="28575"/>
                <wp:wrapNone/>
                <wp:docPr id="394" name="Retângul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9E76" w14:textId="77777777" w:rsidR="00BF3DC6" w:rsidRPr="00426281" w:rsidRDefault="00BF3DC6" w:rsidP="00EF34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599FD" id="Retângulo 394" o:spid="_x0000_s1307" style="position:absolute;margin-left:170.25pt;margin-top:28.5pt;width:108.75pt;height:23.25pt;z-index:251924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iHhAIAAFI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" fillcolor="#5b9bd5 [3204]" strokecolor="#1f4d78 [1604]" strokeweight="1pt">
                <v:textbox>
                  <w:txbxContent>
                    <w:p w14:paraId="05399E76" w14:textId="77777777" w:rsidR="00BF3DC6" w:rsidRPr="00426281" w:rsidRDefault="00BF3DC6" w:rsidP="00EF34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668CA4" w14:textId="38F5AD20" w:rsidR="00EF34AB" w:rsidRPr="00540F57" w:rsidRDefault="008E0CC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862D031" wp14:editId="147997FD">
                <wp:simplePos x="0" y="0"/>
                <wp:positionH relativeFrom="column">
                  <wp:posOffset>3795823</wp:posOffset>
                </wp:positionH>
                <wp:positionV relativeFrom="paragraph">
                  <wp:posOffset>18651</wp:posOffset>
                </wp:positionV>
                <wp:extent cx="540993" cy="4710224"/>
                <wp:effectExtent l="0" t="0" r="31115" b="14605"/>
                <wp:wrapNone/>
                <wp:docPr id="684" name="Chave direita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47102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5D1E" id="Chave direita 684" o:spid="_x0000_s1026" type="#_x0000_t88" style="position:absolute;margin-left:298.9pt;margin-top:1.45pt;width:42.6pt;height:370.9pt;z-index:25222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" adj="207" strokecolor="#5b9bd5 [3204]" strokeweight=".5pt">
                <v:stroke joinstyle="miter"/>
              </v:shape>
            </w:pict>
          </mc:Fallback>
        </mc:AlternateContent>
      </w:r>
    </w:p>
    <w:p w14:paraId="182E2B86" w14:textId="43FF82F6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7C0891EB" wp14:editId="411783AA">
                <wp:simplePos x="0" y="0"/>
                <wp:positionH relativeFrom="margin">
                  <wp:align>left</wp:align>
                </wp:positionH>
                <wp:positionV relativeFrom="paragraph">
                  <wp:posOffset>104332</wp:posOffset>
                </wp:positionV>
                <wp:extent cx="552450" cy="350520"/>
                <wp:effectExtent l="0" t="0" r="0" b="0"/>
                <wp:wrapNone/>
                <wp:docPr id="916" name="Caixa de texto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9421F7" w14:textId="0BE45C0A" w:rsidR="00BF3DC6" w:rsidRPr="00140831" w:rsidRDefault="00BF3DC6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91EB" id="Caixa de texto 916" o:spid="_x0000_s1308" type="#_x0000_t202" style="position:absolute;margin-left:0;margin-top:8.2pt;width:43.5pt;height:27.6pt;z-index:25251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" filled="f" stroked="f">
                <v:textbox>
                  <w:txbxContent>
                    <w:p w14:paraId="0F9421F7" w14:textId="0BE45C0A" w:rsidR="00BF3DC6" w:rsidRPr="00140831" w:rsidRDefault="00BF3DC6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5E0"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7503858" wp14:editId="6D0F1E49">
                <wp:simplePos x="0" y="0"/>
                <wp:positionH relativeFrom="margin">
                  <wp:posOffset>2162175</wp:posOffset>
                </wp:positionH>
                <wp:positionV relativeFrom="paragraph">
                  <wp:posOffset>156845</wp:posOffset>
                </wp:positionV>
                <wp:extent cx="1381125" cy="295275"/>
                <wp:effectExtent l="0" t="0" r="28575" b="28575"/>
                <wp:wrapNone/>
                <wp:docPr id="401" name="Re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4F83" w14:textId="77777777" w:rsidR="00BF3DC6" w:rsidRDefault="00BF3DC6" w:rsidP="00C14CD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02125FE3" w14:textId="77777777" w:rsidR="00BF3DC6" w:rsidRPr="00426281" w:rsidRDefault="00BF3DC6" w:rsidP="000935E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3858" id="Retângulo 401" o:spid="_x0000_s1309" style="position:absolute;margin-left:170.25pt;margin-top:12.35pt;width:108.75pt;height:23.25pt;z-index:251932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" fillcolor="#5b9bd5 [3204]" strokecolor="#1f4d78 [1604]" strokeweight="1pt">
                <v:textbox>
                  <w:txbxContent>
                    <w:p w14:paraId="7FD74F83" w14:textId="77777777" w:rsidR="00BF3DC6" w:rsidRDefault="00BF3DC6" w:rsidP="00C14CD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02125FE3" w14:textId="77777777" w:rsidR="00BF3DC6" w:rsidRPr="00426281" w:rsidRDefault="00BF3DC6" w:rsidP="000935E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487325" w14:textId="48715774" w:rsidR="00EF34AB" w:rsidRPr="00540F57" w:rsidRDefault="000935E0" w:rsidP="0045075D">
      <w:pPr>
        <w:rPr>
          <w:lang w:val="pt-BR"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98595B" wp14:editId="67847FBC">
                <wp:simplePos x="0" y="0"/>
                <wp:positionH relativeFrom="margin">
                  <wp:posOffset>2162175</wp:posOffset>
                </wp:positionH>
                <wp:positionV relativeFrom="paragraph">
                  <wp:posOffset>1170305</wp:posOffset>
                </wp:positionV>
                <wp:extent cx="1381125" cy="1031240"/>
                <wp:effectExtent l="0" t="0" r="28575" b="16510"/>
                <wp:wrapNone/>
                <wp:docPr id="398" name="Retângu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16F3" w14:textId="77777777" w:rsidR="00BF3DC6" w:rsidRDefault="00BF3DC6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707D5A77" w14:textId="77777777" w:rsidR="00BF3DC6" w:rsidRDefault="00BF3DC6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1404808B" w14:textId="77777777" w:rsidR="00BF3DC6" w:rsidRPr="00426281" w:rsidRDefault="00BF3DC6" w:rsidP="00EF34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595B" id="Retângulo 398" o:spid="_x0000_s1310" style="position:absolute;margin-left:170.25pt;margin-top:92.15pt;width:108.75pt;height:81.2pt;z-index:25192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" fillcolor="#5b9bd5 [3204]" strokecolor="#1f4d78 [1604]" strokeweight="1pt">
                <v:textbox>
                  <w:txbxContent>
                    <w:p w14:paraId="7A0016F3" w14:textId="77777777" w:rsidR="00BF3DC6" w:rsidRDefault="00BF3DC6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707D5A77" w14:textId="77777777" w:rsidR="00BF3DC6" w:rsidRDefault="00BF3DC6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1404808B" w14:textId="77777777" w:rsidR="00BF3DC6" w:rsidRPr="00426281" w:rsidRDefault="00BF3DC6" w:rsidP="00EF34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218165C" wp14:editId="15D78652">
                <wp:simplePos x="0" y="0"/>
                <wp:positionH relativeFrom="margin">
                  <wp:posOffset>2162175</wp:posOffset>
                </wp:positionH>
                <wp:positionV relativeFrom="paragraph">
                  <wp:posOffset>312420</wp:posOffset>
                </wp:positionV>
                <wp:extent cx="1381125" cy="649605"/>
                <wp:effectExtent l="0" t="0" r="28575" b="17145"/>
                <wp:wrapNone/>
                <wp:docPr id="395" name="Retângu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A7F4" w14:textId="77777777" w:rsidR="00BF3DC6" w:rsidRDefault="00BF3DC6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57693001" w14:textId="77777777" w:rsidR="00BF3DC6" w:rsidRDefault="00BF3DC6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796373A5" w14:textId="77777777" w:rsidR="00BF3DC6" w:rsidRPr="00426281" w:rsidRDefault="00BF3DC6" w:rsidP="00EF34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165C" id="Retângulo 395" o:spid="_x0000_s1311" style="position:absolute;margin-left:170.25pt;margin-top:24.6pt;width:108.75pt;height:51.15pt;z-index:251925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" fillcolor="#5b9bd5 [3204]" strokecolor="#1f4d78 [1604]" strokeweight="1pt">
                <v:textbox>
                  <w:txbxContent>
                    <w:p w14:paraId="7AE5A7F4" w14:textId="77777777" w:rsidR="00BF3DC6" w:rsidRDefault="00BF3DC6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57693001" w14:textId="77777777" w:rsidR="00BF3DC6" w:rsidRDefault="00BF3DC6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796373A5" w14:textId="77777777" w:rsidR="00BF3DC6" w:rsidRPr="00426281" w:rsidRDefault="00BF3DC6" w:rsidP="00EF34A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22ED3F" wp14:editId="0848AFFD">
                <wp:simplePos x="0" y="0"/>
                <wp:positionH relativeFrom="margin">
                  <wp:posOffset>2857500</wp:posOffset>
                </wp:positionH>
                <wp:positionV relativeFrom="paragraph">
                  <wp:posOffset>2181860</wp:posOffset>
                </wp:positionV>
                <wp:extent cx="0" cy="228600"/>
                <wp:effectExtent l="0" t="0" r="19050" b="19050"/>
                <wp:wrapNone/>
                <wp:docPr id="400" name="Conector ret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49CC3" id="Conector reto 400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71.8pt" to="22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41C3C5C" wp14:editId="6794393A">
                <wp:simplePos x="0" y="0"/>
                <wp:positionH relativeFrom="margin">
                  <wp:posOffset>2857500</wp:posOffset>
                </wp:positionH>
                <wp:positionV relativeFrom="paragraph">
                  <wp:posOffset>947420</wp:posOffset>
                </wp:positionV>
                <wp:extent cx="0" cy="228600"/>
                <wp:effectExtent l="0" t="0" r="19050" b="19050"/>
                <wp:wrapNone/>
                <wp:docPr id="399" name="Conector re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E1733" id="Conector reto 399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4.6pt" to="2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23023D7" wp14:editId="3C644860">
                <wp:simplePos x="0" y="0"/>
                <wp:positionH relativeFrom="margin">
                  <wp:posOffset>2857500</wp:posOffset>
                </wp:positionH>
                <wp:positionV relativeFrom="paragraph">
                  <wp:posOffset>97790</wp:posOffset>
                </wp:positionV>
                <wp:extent cx="0" cy="228600"/>
                <wp:effectExtent l="0" t="0" r="19050" b="19050"/>
                <wp:wrapNone/>
                <wp:docPr id="402" name="Conector re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14F5B" id="Conector reto 402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.7pt" to="2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C762682" w14:textId="2818CD8E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41FFDBE8" wp14:editId="2B445A28">
                <wp:simplePos x="0" y="0"/>
                <wp:positionH relativeFrom="margin">
                  <wp:align>left</wp:align>
                </wp:positionH>
                <wp:positionV relativeFrom="paragraph">
                  <wp:posOffset>63013</wp:posOffset>
                </wp:positionV>
                <wp:extent cx="552450" cy="350520"/>
                <wp:effectExtent l="0" t="0" r="0" b="0"/>
                <wp:wrapNone/>
                <wp:docPr id="917" name="Caixa de texto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2BC56D" w14:textId="1E7C55E8" w:rsidR="00BF3DC6" w:rsidRPr="00140831" w:rsidRDefault="00BF3DC6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DBE8" id="Caixa de texto 917" o:spid="_x0000_s1312" type="#_x0000_t202" style="position:absolute;margin-left:0;margin-top:4.95pt;width:43.5pt;height:27.6pt;z-index:252519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" filled="f" stroked="f">
                <v:textbox>
                  <w:txbxContent>
                    <w:p w14:paraId="592BC56D" w14:textId="1E7C55E8" w:rsidR="00BF3DC6" w:rsidRPr="00140831" w:rsidRDefault="00BF3DC6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B041C9" w14:textId="4D709383" w:rsidR="00EF34AB" w:rsidRPr="00540F57" w:rsidRDefault="00EF34AB" w:rsidP="0045075D">
      <w:pPr>
        <w:rPr>
          <w:lang w:val="pt-BR" w:eastAsia="ja-JP"/>
        </w:rPr>
      </w:pPr>
    </w:p>
    <w:p w14:paraId="13D89FE7" w14:textId="36E13860" w:rsidR="00EF34AB" w:rsidRPr="00540F57" w:rsidRDefault="00EF34AB" w:rsidP="0045075D">
      <w:pPr>
        <w:rPr>
          <w:lang w:val="pt-BR" w:eastAsia="ja-JP"/>
        </w:rPr>
      </w:pPr>
    </w:p>
    <w:p w14:paraId="787B1943" w14:textId="5C233D00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5010D159" wp14:editId="545341EA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552450" cy="350520"/>
                <wp:effectExtent l="0" t="0" r="0" b="0"/>
                <wp:wrapNone/>
                <wp:docPr id="918" name="Caixa de texto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41468" w14:textId="2BF641B6" w:rsidR="00BF3DC6" w:rsidRPr="00140831" w:rsidRDefault="00BF3DC6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D159" id="Caixa de texto 918" o:spid="_x0000_s1313" type="#_x0000_t202" style="position:absolute;margin-left:0;margin-top:8.2pt;width:43.5pt;height:27.6pt;z-index:252521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" filled="f" stroked="f">
                <v:textbox>
                  <w:txbxContent>
                    <w:p w14:paraId="3F841468" w14:textId="2BF641B6" w:rsidR="00BF3DC6" w:rsidRPr="00140831" w:rsidRDefault="00BF3DC6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CC9"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1FBC25F" wp14:editId="5D0DD60D">
                <wp:simplePos x="0" y="0"/>
                <wp:positionH relativeFrom="margin">
                  <wp:align>right</wp:align>
                </wp:positionH>
                <wp:positionV relativeFrom="paragraph">
                  <wp:posOffset>69200</wp:posOffset>
                </wp:positionV>
                <wp:extent cx="1456660" cy="446568"/>
                <wp:effectExtent l="0" t="0" r="0" b="0"/>
                <wp:wrapNone/>
                <wp:docPr id="685" name="Caixa de tex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ED7E00" w14:textId="6ECAF83A" w:rsidR="00BF3DC6" w:rsidRPr="005245C5" w:rsidRDefault="00BF3DC6" w:rsidP="008E0C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10 -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C25F" id="Caixa de texto 685" o:spid="_x0000_s1314" type="#_x0000_t202" style="position:absolute;margin-left:63.5pt;margin-top:5.45pt;width:114.7pt;height:35.15pt;z-index:252227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" filled="f" stroked="f">
                <v:textbox>
                  <w:txbxContent>
                    <w:p w14:paraId="31ED7E00" w14:textId="6ECAF83A" w:rsidR="00BF3DC6" w:rsidRPr="005245C5" w:rsidRDefault="00BF3DC6" w:rsidP="008E0CC9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10 - Pop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50FF6" w14:textId="40C87D8E" w:rsidR="00EF34AB" w:rsidRPr="00540F57" w:rsidRDefault="00EF34AB" w:rsidP="0045075D">
      <w:pPr>
        <w:rPr>
          <w:lang w:val="pt-BR" w:eastAsia="ja-JP"/>
        </w:rPr>
      </w:pPr>
    </w:p>
    <w:p w14:paraId="7CC20424" w14:textId="639B0769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1D744423" wp14:editId="16342299">
                <wp:simplePos x="0" y="0"/>
                <wp:positionH relativeFrom="margin">
                  <wp:align>left</wp:align>
                </wp:positionH>
                <wp:positionV relativeFrom="paragraph">
                  <wp:posOffset>263126</wp:posOffset>
                </wp:positionV>
                <wp:extent cx="552450" cy="350520"/>
                <wp:effectExtent l="0" t="0" r="0" b="0"/>
                <wp:wrapNone/>
                <wp:docPr id="919" name="Caixa de texto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AD68FE" w14:textId="3C730EAC" w:rsidR="00BF3DC6" w:rsidRPr="00140831" w:rsidRDefault="00BF3DC6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4423" id="Caixa de texto 919" o:spid="_x0000_s1315" type="#_x0000_t202" style="position:absolute;margin-left:0;margin-top:20.7pt;width:43.5pt;height:27.6pt;z-index:252523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" filled="f" stroked="f">
                <v:textbox>
                  <w:txbxContent>
                    <w:p w14:paraId="45AD68FE" w14:textId="3C730EAC" w:rsidR="00BF3DC6" w:rsidRPr="00140831" w:rsidRDefault="00BF3DC6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615677D" wp14:editId="07470171">
                <wp:simplePos x="0" y="0"/>
                <wp:positionH relativeFrom="margin">
                  <wp:posOffset>2162175</wp:posOffset>
                </wp:positionH>
                <wp:positionV relativeFrom="paragraph">
                  <wp:posOffset>1306830</wp:posOffset>
                </wp:positionV>
                <wp:extent cx="1381125" cy="649605"/>
                <wp:effectExtent l="0" t="0" r="28575" b="17145"/>
                <wp:wrapNone/>
                <wp:docPr id="404" name="Retâ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110AD" w14:textId="77777777" w:rsidR="00BF3DC6" w:rsidRDefault="00BF3DC6" w:rsidP="000D68B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67597604" w14:textId="77777777" w:rsidR="00BF3DC6" w:rsidRDefault="00BF3DC6" w:rsidP="000D68B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6E1167FE" w14:textId="77777777" w:rsidR="00BF3DC6" w:rsidRPr="00426281" w:rsidRDefault="00BF3DC6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677D" id="Retângulo 404" o:spid="_x0000_s1316" style="position:absolute;margin-left:170.25pt;margin-top:102.9pt;width:108.75pt;height:51.15pt;z-index:25193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" fillcolor="#5b9bd5 [3204]" strokecolor="#1f4d78 [1604]" strokeweight="1pt">
                <v:textbox>
                  <w:txbxContent>
                    <w:p w14:paraId="1A3110AD" w14:textId="77777777" w:rsidR="00BF3DC6" w:rsidRDefault="00BF3DC6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67597604" w14:textId="77777777" w:rsidR="00BF3DC6" w:rsidRDefault="00BF3DC6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6E1167FE" w14:textId="77777777" w:rsidR="00BF3DC6" w:rsidRPr="00426281" w:rsidRDefault="00BF3DC6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15B765F" wp14:editId="63CAEA36">
                <wp:simplePos x="0" y="0"/>
                <wp:positionH relativeFrom="margin">
                  <wp:posOffset>2857500</wp:posOffset>
                </wp:positionH>
                <wp:positionV relativeFrom="paragraph">
                  <wp:posOffset>615950</wp:posOffset>
                </wp:positionV>
                <wp:extent cx="0" cy="228600"/>
                <wp:effectExtent l="0" t="0" r="19050" b="19050"/>
                <wp:wrapNone/>
                <wp:docPr id="405" name="Conector ret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43F9" id="Conector reto 405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48.5pt" to="2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B146781" wp14:editId="7A880B5B">
                <wp:simplePos x="0" y="0"/>
                <wp:positionH relativeFrom="margin">
                  <wp:posOffset>2857500</wp:posOffset>
                </wp:positionH>
                <wp:positionV relativeFrom="paragraph">
                  <wp:posOffset>1941830</wp:posOffset>
                </wp:positionV>
                <wp:extent cx="0" cy="228600"/>
                <wp:effectExtent l="0" t="0" r="19050" b="19050"/>
                <wp:wrapNone/>
                <wp:docPr id="407" name="Conector ret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82F36" id="Conector reto 407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52.9pt" to="22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9/tQEAAMEDAAAOAAAAZHJzL2Uyb0RvYy54bWysU02PEzEMvSPxH6Lc6UwrtKx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88E6222" wp14:editId="502897EC">
                <wp:simplePos x="0" y="0"/>
                <wp:positionH relativeFrom="margin">
                  <wp:posOffset>2162175</wp:posOffset>
                </wp:positionH>
                <wp:positionV relativeFrom="paragraph">
                  <wp:posOffset>810260</wp:posOffset>
                </wp:positionV>
                <wp:extent cx="1381125" cy="295275"/>
                <wp:effectExtent l="0" t="0" r="28575" b="28575"/>
                <wp:wrapNone/>
                <wp:docPr id="410" name="Re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E14B5" w14:textId="77777777" w:rsidR="00BF3DC6" w:rsidRDefault="00BF3DC6" w:rsidP="000D68B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702D375F" w14:textId="77777777" w:rsidR="00BF3DC6" w:rsidRPr="00426281" w:rsidRDefault="00BF3DC6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6222" id="Retângulo 410" o:spid="_x0000_s1317" style="position:absolute;margin-left:170.25pt;margin-top:63.8pt;width:108.75pt;height:23.25pt;z-index:25194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" fillcolor="#5b9bd5 [3204]" strokecolor="#1f4d78 [1604]" strokeweight="1pt">
                <v:textbox>
                  <w:txbxContent>
                    <w:p w14:paraId="2DBE14B5" w14:textId="77777777" w:rsidR="00BF3DC6" w:rsidRDefault="00BF3DC6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702D375F" w14:textId="77777777" w:rsidR="00BF3DC6" w:rsidRPr="00426281" w:rsidRDefault="00BF3DC6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CFAD8DF" wp14:editId="405907EF">
                <wp:simplePos x="0" y="0"/>
                <wp:positionH relativeFrom="margin">
                  <wp:posOffset>2857500</wp:posOffset>
                </wp:positionH>
                <wp:positionV relativeFrom="paragraph">
                  <wp:posOffset>1092200</wp:posOffset>
                </wp:positionV>
                <wp:extent cx="0" cy="228600"/>
                <wp:effectExtent l="0" t="0" r="19050" b="19050"/>
                <wp:wrapNone/>
                <wp:docPr id="411" name="Conector ret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5AA3" id="Conector reto 411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86pt" to="22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4154225" wp14:editId="32923571">
                <wp:simplePos x="0" y="0"/>
                <wp:positionH relativeFrom="margin">
                  <wp:posOffset>2162175</wp:posOffset>
                </wp:positionH>
                <wp:positionV relativeFrom="paragraph">
                  <wp:posOffset>334010</wp:posOffset>
                </wp:positionV>
                <wp:extent cx="1381125" cy="295275"/>
                <wp:effectExtent l="0" t="0" r="28575" b="28575"/>
                <wp:wrapNone/>
                <wp:docPr id="403" name="Retâ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6CC5D" w14:textId="77777777" w:rsidR="00BF3DC6" w:rsidRPr="00426281" w:rsidRDefault="00BF3DC6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4225" id="Retângulo 403" o:spid="_x0000_s1318" style="position:absolute;margin-left:170.25pt;margin-top:26.3pt;width:108.75pt;height:23.25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" fillcolor="#5b9bd5 [3204]" strokecolor="#1f4d78 [1604]" strokeweight="1pt">
                <v:textbox>
                  <w:txbxContent>
                    <w:p w14:paraId="7B66CC5D" w14:textId="77777777" w:rsidR="00BF3DC6" w:rsidRPr="00426281" w:rsidRDefault="00BF3DC6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5C6A0" w14:textId="4EE80217" w:rsidR="00EF34AB" w:rsidRPr="00540F57" w:rsidRDefault="00EF34AB" w:rsidP="0045075D">
      <w:pPr>
        <w:rPr>
          <w:lang w:val="pt-BR" w:eastAsia="ja-JP"/>
        </w:rPr>
      </w:pPr>
    </w:p>
    <w:p w14:paraId="5641B12E" w14:textId="35A50512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13BFE625" wp14:editId="0F8A04DF">
                <wp:simplePos x="0" y="0"/>
                <wp:positionH relativeFrom="margin">
                  <wp:align>left</wp:align>
                </wp:positionH>
                <wp:positionV relativeFrom="paragraph">
                  <wp:posOffset>92267</wp:posOffset>
                </wp:positionV>
                <wp:extent cx="552450" cy="350520"/>
                <wp:effectExtent l="0" t="0" r="0" b="0"/>
                <wp:wrapNone/>
                <wp:docPr id="920" name="Caixa de texto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6E7CC7" w14:textId="0B235BA2" w:rsidR="00BF3DC6" w:rsidRPr="00140831" w:rsidRDefault="00BF3DC6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E625" id="Caixa de texto 920" o:spid="_x0000_s1319" type="#_x0000_t202" style="position:absolute;margin-left:0;margin-top:7.25pt;width:43.5pt;height:27.6pt;z-index:252525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" filled="f" stroked="f">
                <v:textbox>
                  <w:txbxContent>
                    <w:p w14:paraId="716E7CC7" w14:textId="0B235BA2" w:rsidR="00BF3DC6" w:rsidRPr="00140831" w:rsidRDefault="00BF3DC6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70F5F" w14:textId="4C495AAE" w:rsidR="00EF34AB" w:rsidRPr="00540F57" w:rsidRDefault="00EF34AB" w:rsidP="0045075D">
      <w:pPr>
        <w:rPr>
          <w:lang w:val="pt-BR" w:eastAsia="ja-JP"/>
        </w:rPr>
      </w:pPr>
    </w:p>
    <w:p w14:paraId="28558B4D" w14:textId="262212F1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4FCEEAE5" wp14:editId="43E4EA2B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2450" cy="350520"/>
                <wp:effectExtent l="0" t="0" r="0" b="0"/>
                <wp:wrapNone/>
                <wp:docPr id="921" name="Caixa de texto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5274DC" w14:textId="331147A1" w:rsidR="00BF3DC6" w:rsidRPr="00140831" w:rsidRDefault="00BF3DC6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EAE5" id="Caixa de texto 921" o:spid="_x0000_s1320" type="#_x0000_t202" style="position:absolute;margin-left:0;margin-top:1.3pt;width:43.5pt;height:27.6pt;z-index:252527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" filled="f" stroked="f">
                <v:textbox>
                  <w:txbxContent>
                    <w:p w14:paraId="195274DC" w14:textId="331147A1" w:rsidR="00BF3DC6" w:rsidRPr="00140831" w:rsidRDefault="00BF3DC6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DD000" w14:textId="37D4E558" w:rsidR="00EF34AB" w:rsidRPr="00540F57" w:rsidRDefault="00EF34AB" w:rsidP="0045075D">
      <w:pPr>
        <w:rPr>
          <w:lang w:val="pt-BR" w:eastAsia="ja-JP"/>
        </w:rPr>
      </w:pPr>
    </w:p>
    <w:p w14:paraId="16B197B3" w14:textId="77777777" w:rsidR="00EF34AB" w:rsidRPr="00540F57" w:rsidRDefault="000B02BB" w:rsidP="0045075D">
      <w:pPr>
        <w:rPr>
          <w:lang w:val="pt-BR"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CBF8667" wp14:editId="2E18ECD2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390650" cy="552450"/>
                <wp:effectExtent l="0" t="0" r="19050" b="19050"/>
                <wp:wrapNone/>
                <wp:docPr id="412" name="Elips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C5634" w14:textId="2364798B" w:rsidR="00BF3DC6" w:rsidRPr="00426281" w:rsidRDefault="00BF3DC6" w:rsidP="000B02B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F8667" id="Elipse 412" o:spid="_x0000_s1321" style="position:absolute;margin-left:0;margin-top:9.95pt;width:109.5pt;height:43.5pt;z-index:25194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02C5634" w14:textId="2364798B" w:rsidR="00BF3DC6" w:rsidRPr="00426281" w:rsidRDefault="00BF3DC6" w:rsidP="000B02B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155FB5" w14:textId="77777777" w:rsidR="00EF34AB" w:rsidRPr="00540F57" w:rsidRDefault="00EF34AB" w:rsidP="0045075D">
      <w:pPr>
        <w:rPr>
          <w:lang w:val="pt-BR" w:eastAsia="ja-JP"/>
        </w:rPr>
      </w:pPr>
    </w:p>
    <w:p w14:paraId="6D0566A3" w14:textId="77777777" w:rsidR="00EF34AB" w:rsidRPr="00540F57" w:rsidRDefault="00EF34AB" w:rsidP="0045075D">
      <w:pPr>
        <w:rPr>
          <w:lang w:val="pt-BR" w:eastAsia="ja-JP"/>
        </w:rPr>
      </w:pPr>
    </w:p>
    <w:p w14:paraId="033F6ACA" w14:textId="77777777" w:rsidR="00EF34AB" w:rsidRPr="00540F57" w:rsidRDefault="00EF34AB" w:rsidP="0045075D">
      <w:pPr>
        <w:rPr>
          <w:lang w:val="pt-BR" w:eastAsia="ja-JP"/>
        </w:rPr>
      </w:pPr>
    </w:p>
    <w:p w14:paraId="32F06654" w14:textId="77777777" w:rsidR="00EF34AB" w:rsidRPr="00540F57" w:rsidRDefault="00EF34AB" w:rsidP="0045075D">
      <w:pPr>
        <w:rPr>
          <w:lang w:val="pt-BR" w:eastAsia="ja-JP"/>
        </w:rPr>
      </w:pPr>
    </w:p>
    <w:p w14:paraId="4B927F08" w14:textId="34337853" w:rsidR="00EF34AB" w:rsidRPr="00540F57" w:rsidRDefault="00EF34AB" w:rsidP="0045075D">
      <w:pPr>
        <w:rPr>
          <w:lang w:val="pt-BR" w:eastAsia="ja-JP"/>
        </w:rPr>
      </w:pPr>
    </w:p>
    <w:p w14:paraId="4E203092" w14:textId="0D49F370" w:rsidR="00EF34AB" w:rsidRPr="00540F57" w:rsidRDefault="00AD2E20" w:rsidP="0045075D">
      <w:pPr>
        <w:rPr>
          <w:lang w:val="pt-BR" w:eastAsia="ja-JP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2230656" behindDoc="0" locked="0" layoutInCell="1" allowOverlap="1" wp14:anchorId="19A7DC8D" wp14:editId="2C0678A5">
                <wp:simplePos x="0" y="0"/>
                <wp:positionH relativeFrom="column">
                  <wp:posOffset>2127161</wp:posOffset>
                </wp:positionH>
                <wp:positionV relativeFrom="paragraph">
                  <wp:posOffset>167979</wp:posOffset>
                </wp:positionV>
                <wp:extent cx="2157142" cy="7857018"/>
                <wp:effectExtent l="0" t="0" r="33655" b="10795"/>
                <wp:wrapNone/>
                <wp:docPr id="688" name="Grupo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142" cy="7857018"/>
                          <a:chOff x="0" y="0"/>
                          <a:chExt cx="2157142" cy="7857018"/>
                        </a:xfrm>
                      </wpg:grpSpPr>
                      <wps:wsp>
                        <wps:cNvPr id="406" name="Retângulo 406"/>
                        <wps:cNvSpPr/>
                        <wps:spPr>
                          <a:xfrm>
                            <a:off x="10632" y="754912"/>
                            <a:ext cx="1381125" cy="2333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6626A" w14:textId="77777777" w:rsidR="00BF3DC6" w:rsidRPr="007C7C31" w:rsidRDefault="00BF3DC6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ENSPA</w:t>
                              </w:r>
                            </w:p>
                            <w:p w14:paraId="30CA7957" w14:textId="77777777" w:rsidR="00BF3DC6" w:rsidRPr="007C7C31" w:rsidRDefault="00BF3DC6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MR</w:t>
                              </w:r>
                            </w:p>
                            <w:p w14:paraId="629DC9C2" w14:textId="77777777" w:rsidR="00BF3DC6" w:rsidRDefault="00BF3DC6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(LINTE)</w:t>
                              </w:r>
                            </w:p>
                            <w:p w14:paraId="5A51F86F" w14:textId="77777777" w:rsidR="00BF3DC6" w:rsidRDefault="00BF3DC6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(LCARRY)</w:t>
                              </w:r>
                            </w:p>
                            <w:p w14:paraId="15B495D1" w14:textId="77777777" w:rsidR="00BF3DC6" w:rsidRDefault="00BF3DC6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(LZERO)</w:t>
                              </w:r>
                            </w:p>
                            <w:p w14:paraId="4BE41E16" w14:textId="77777777" w:rsidR="00BF3DC6" w:rsidRDefault="00BF3DC6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0962FD73" w14:textId="77777777" w:rsidR="00BF3DC6" w:rsidRPr="00426281" w:rsidRDefault="00BF3DC6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Elipse 413"/>
                        <wps:cNvSpPr/>
                        <wps:spPr>
                          <a:xfrm>
                            <a:off x="10632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4EA91" w14:textId="4124AA9D" w:rsidR="00BF3DC6" w:rsidRPr="00426281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Conector reto 414"/>
                        <wps:cNvCnPr/>
                        <wps:spPr>
                          <a:xfrm>
                            <a:off x="712381" y="542261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ector reto 415"/>
                        <wps:cNvCnPr/>
                        <wps:spPr>
                          <a:xfrm>
                            <a:off x="712381" y="2987749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tângulo 416"/>
                        <wps:cNvSpPr/>
                        <wps:spPr>
                          <a:xfrm>
                            <a:off x="10632" y="3349256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70AD1B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9ADB7D5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087223C0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1DD22729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22352265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6B752FA4" w14:textId="77777777" w:rsidR="00BF3DC6" w:rsidRPr="00426281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Conector reto 417"/>
                        <wps:cNvCnPr/>
                        <wps:spPr>
                          <a:xfrm>
                            <a:off x="701749" y="5029200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tângulo 418"/>
                        <wps:cNvSpPr/>
                        <wps:spPr>
                          <a:xfrm>
                            <a:off x="0" y="5390707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F3879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1D7672E5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64227542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18F95C6A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315B1684" w14:textId="77777777" w:rsidR="00BF3DC6" w:rsidRPr="009D0848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0E7B8EC9" w14:textId="77777777" w:rsidR="00BF3DC6" w:rsidRPr="00426281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Conector reto 419"/>
                        <wps:cNvCnPr/>
                        <wps:spPr>
                          <a:xfrm>
                            <a:off x="712381" y="7070651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Elipse 421"/>
                        <wps:cNvSpPr/>
                        <wps:spPr>
                          <a:xfrm>
                            <a:off x="10632" y="7304568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2FD14" w14:textId="68A3778E" w:rsidR="00BF3DC6" w:rsidRPr="00426281" w:rsidRDefault="00BF3DC6" w:rsidP="00755C83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Chave direita 686"/>
                        <wps:cNvSpPr/>
                        <wps:spPr>
                          <a:xfrm>
                            <a:off x="1616149" y="776177"/>
                            <a:ext cx="540993" cy="231236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7DC8D" id="Grupo 688" o:spid="_x0000_s1322" style="position:absolute;margin-left:167.5pt;margin-top:13.25pt;width:169.85pt;height:618.65pt;z-index:252230656" coordsize="21571,78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">
                <v:rect id="Retângulo 406" o:spid="_x0000_s1323" style="position:absolute;left:106;top:7549;width:13811;height:2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BaMEA&#10;AADc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TJdwf+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FwWjBAAAA3AAAAA8AAAAAAAAAAAAAAAAAmAIAAGRycy9kb3du&#10;cmV2LnhtbFBLBQYAAAAABAAEAPUAAACGAwAAAAA=&#10;" fillcolor="#5b9bd5 [3204]" strokecolor="#1f4d78 [1604]" strokeweight="1pt">
                  <v:textbox>
                    <w:txbxContent>
                      <w:p w14:paraId="7716626A" w14:textId="77777777" w:rsidR="00BF3DC6" w:rsidRPr="007C7C31" w:rsidRDefault="00BF3DC6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ENSPA</w:t>
                        </w:r>
                      </w:p>
                      <w:p w14:paraId="30CA7957" w14:textId="77777777" w:rsidR="00BF3DC6" w:rsidRPr="007C7C31" w:rsidRDefault="00BF3DC6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MR</w:t>
                        </w:r>
                      </w:p>
                      <w:p w14:paraId="629DC9C2" w14:textId="77777777" w:rsidR="00BF3DC6" w:rsidRDefault="00BF3DC6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(LINTE)</w:t>
                        </w:r>
                      </w:p>
                      <w:p w14:paraId="5A51F86F" w14:textId="77777777" w:rsidR="00BF3DC6" w:rsidRDefault="00BF3DC6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(LCARRY)</w:t>
                        </w:r>
                      </w:p>
                      <w:p w14:paraId="15B495D1" w14:textId="77777777" w:rsidR="00BF3DC6" w:rsidRDefault="00BF3DC6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(LZERO)</w:t>
                        </w:r>
                      </w:p>
                      <w:p w14:paraId="4BE41E16" w14:textId="77777777" w:rsidR="00BF3DC6" w:rsidRDefault="00BF3DC6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0962FD73" w14:textId="77777777" w:rsidR="00BF3DC6" w:rsidRPr="00426281" w:rsidRDefault="00BF3DC6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(LINT)</w:t>
                        </w:r>
                      </w:p>
                    </w:txbxContent>
                  </v:textbox>
                </v:rect>
                <v:oval id="Elipse 413" o:spid="_x0000_s1324" style="position:absolute;left:106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86qcQA&#10;AADcAAAADwAAAGRycy9kb3ducmV2LnhtbESPT4vCMBTE74LfITxhb5r6B9GuUZaFgivswVrvj+Zt&#10;G2xeShO1u5/eLAgeh5n5DbPZ9bYRN+q8caxgOklAEJdOG64UFKdsvALhA7LGxjEp+CUPu+1wsMFU&#10;uzsf6ZaHSkQI+xQV1CG0qZS+rMmin7iWOHo/rrMYouwqqTu8R7ht5CxJltKi4bhQY0ufNZWX/GoV&#10;/O2zwoTrOl8lxeHyvfjKnDRnpd5G/cc7iEB9eIWf7b1WsJjO4f9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Oq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DB4EA91" w14:textId="4124AA9D" w:rsidR="00BF3DC6" w:rsidRPr="00426281" w:rsidRDefault="00BF3DC6" w:rsidP="00755C83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9</w:t>
                        </w:r>
                      </w:p>
                    </w:txbxContent>
                  </v:textbox>
                </v:oval>
                <v:line id="Conector reto 414" o:spid="_x0000_s1325" style="position:absolute;visibility:visible;mso-wrap-style:square" from="7123,5422" to="7123,7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RfKsUAAADcAAAADwAAAGRycy9kb3ducmV2LnhtbESPT2vCQBTE70K/w/IKvekmrajErFIK&#10;lp4K/jt4e2Sf2Wj2bZrdJum37wqCx2FmfsPk68HWoqPWV44VpJMEBHHhdMWlgsN+M16A8AFZY+2Y&#10;FPyRh/XqaZRjpl3PW+p2oRQRwj5DBSaEJpPSF4Ys+olriKN3dq3FEGVbSt1iH+G2lq9JMpMWK44L&#10;Bhv6MFRcd79WwQ8WG7Kn42eX9KZ7m52b7/nlpNTL8/C+BBFoCI/wvf2lFUzT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RfKsUAAADcAAAADwAAAAAAAAAA&#10;AAAAAAChAgAAZHJzL2Rvd25yZXYueG1sUEsFBgAAAAAEAAQA+QAAAJMDAAAAAA==&#10;" strokecolor="#5b9bd5 [3204]" strokeweight=".5pt">
                  <v:stroke joinstyle="miter"/>
                </v:line>
                <v:line id="Conector reto 415" o:spid="_x0000_s1326" style="position:absolute;visibility:visible;mso-wrap-style:square" from="7123,29877" to="7123,33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j6scUAAADcAAAADwAAAGRycy9kb3ducmV2LnhtbESPQWvCQBSE70L/w/IKvenG1qrEbKQU&#10;LD0JWj14e2Sf2djs2zS7TeK/d4VCj8PMfMNk68HWoqPWV44VTCcJCOLC6YpLBYevzXgJwgdkjbVj&#10;UnAlD+v8YZRhql3PO+r2oRQRwj5FBSaEJpXSF4Ys+olriKN3dq3FEGVbSt1iH+G2ls9JMpcWK44L&#10;Bht6N1R873+tgh8sNmRPx48u6U33Mj8328XlpNTT4/C2AhFoCP/hv/anVjCbvsL9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j6scUAAADcAAAADwAAAAAAAAAA&#10;AAAAAAChAgAAZHJzL2Rvd25yZXYueG1sUEsFBgAAAAAEAAQA+QAAAJMDAAAAAA==&#10;" strokecolor="#5b9bd5 [3204]" strokeweight=".5pt">
                  <v:stroke joinstyle="miter"/>
                </v:line>
                <v:rect id="Retângulo 416" o:spid="_x0000_s1327" style="position:absolute;left:106;top:33492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XtcIA&#10;AADcAAAADwAAAGRycy9kb3ducmV2LnhtbESPy2rDMBBF94X+g5hCd7XsUNLiWA4lUAiFLJLmAwZr&#10;ajm2RsaSX39fBQpdXu7jcIv9Yjsx0eAbxwqyJAVBXDndcK3g+v358g7CB2SNnWNSsJKHffn4UGCu&#10;3cxnmi6hFnGEfY4KTAh9LqWvDFn0ieuJo/fjBoshyqGWesA5jttObtJ0Ky02HAkGezoYqtrLaCME&#10;6bxmb/OhPZnlq6FuvdG4KvX8tHzsQARawn/4r33UCl6zL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Fe1wgAAANwAAAAPAAAAAAAAAAAAAAAAAJgCAABkcnMvZG93&#10;bnJldi54bWxQSwUGAAAAAAQABAD1AAAAhwMAAAAA&#10;" fillcolor="#5b9bd5 [3204]" strokecolor="#1f4d78 [1604]" strokeweight="1pt">
                  <v:textbox>
                    <w:txbxContent>
                      <w:p w14:paraId="1C70AD1B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9ADB7D5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087223C0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1DD22729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22352265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6B752FA4" w14:textId="77777777" w:rsidR="00BF3DC6" w:rsidRPr="00426281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17" o:spid="_x0000_s1328" style="position:absolute;visibility:visible;mso-wrap-style:square" from="7017,50292" to="7017,5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bBXcUAAADcAAAADwAAAGRycy9kb3ducmV2LnhtbESPQWvCQBSE7wX/w/KE3nRjLSoxq0hB&#10;6UmorQdvj+xLNpp9m2a3Sfz33YLQ4zAz3zDZdrC16Kj1lWMFs2kCgjh3uuJSwdfnfrIC4QOyxtox&#10;KbiTh+1m9JRhql3PH9SdQikihH2KCkwITSqlzw1Z9FPXEEevcK3FEGVbSt1iH+G2li9JspAWK44L&#10;Bht6M5TfTj9WwTfme7KX86FLetPNF0VzXF4vSj2Ph90aRKAh/Icf7Xet4HW2hL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bBXcUAAADcAAAADwAAAAAAAAAA&#10;AAAAAAChAgAAZHJzL2Rvd25yZXYueG1sUEsFBgAAAAAEAAQA+QAAAJMDAAAAAA==&#10;" strokecolor="#5b9bd5 [3204]" strokeweight=".5pt">
                  <v:stroke joinstyle="miter"/>
                </v:line>
                <v:rect id="Retângulo 418" o:spid="_x0000_s1329" style="position:absolute;top:53907;width:13811;height:1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mXL8A&#10;AADcAAAADwAAAGRycy9kb3ducmV2LnhtbERPzWrCQBC+F3yHZQRvdZMirURXEUEoQg9aH2DIjtlo&#10;djZkV5O8vXMo9Pjx/a+3g2/Uk7pYBzaQzzNQxGWwNVcGLr+H9yWomJAtNoHJwEgRtpvJ2xoLG3o+&#10;0fOcKiUhHAs04FJqC61j6chjnIeWWLhr6DwmgV2lbYe9hPtGf2TZp/ZYszQ4bGnvqLyfH15KkE5j&#10;/tXv7z9uONbUjDd6jMbMpsNuBSrRkP7Ff+5va2CRy1o5I0dAb1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j2ZcvwAAANwAAAAPAAAAAAAAAAAAAAAAAJgCAABkcnMvZG93bnJl&#10;di54bWxQSwUGAAAAAAQABAD1AAAAhAMAAAAA&#10;" fillcolor="#5b9bd5 [3204]" strokecolor="#1f4d78 [1604]" strokeweight="1pt">
                  <v:textbox>
                    <w:txbxContent>
                      <w:p w14:paraId="7C8F3879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1D7672E5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64227542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18F95C6A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315B1684" w14:textId="77777777" w:rsidR="00BF3DC6" w:rsidRPr="009D0848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0E7B8EC9" w14:textId="77777777" w:rsidR="00BF3DC6" w:rsidRPr="00426281" w:rsidRDefault="00BF3DC6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19" o:spid="_x0000_s1330" style="position:absolute;visibility:visible;mso-wrap-style:square" from="7123,70706" to="7123,74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XwtMQAAADcAAAADwAAAGRycy9kb3ducmV2LnhtbESPQWvCQBSE7wX/w/KE3upGW6xGVxHB&#10;0pOgrQdvj+wzG82+jdltEv+9Kwg9DjPzDTNfdrYUDdW+cKxgOEhAEGdOF5wr+P3ZvE1A+ICssXRM&#10;Cm7kYbnovcwx1a7lHTX7kIsIYZ+iAhNClUrpM0MW/cBVxNE7udpiiLLOpa6xjXBbylGSjKXFguOC&#10;wYrWhrLL/s8quGK2IXs8fDVJa5r38anafp6PSr32u9UMRKAu/Ief7W+t4GM4hc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lfC0xAAAANwAAAAPAAAAAAAAAAAA&#10;AAAAAKECAABkcnMvZG93bnJldi54bWxQSwUGAAAAAAQABAD5AAAAkgMAAAAA&#10;" strokecolor="#5b9bd5 [3204]" strokeweight=".5pt">
                  <v:stroke joinstyle="miter"/>
                </v:line>
                <v:oval id="Elipse 421" o:spid="_x0000_s1331" style="position:absolute;left:106;top:73045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3L+M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rmsy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3L+M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60E2FD14" w14:textId="68A3778E" w:rsidR="00BF3DC6" w:rsidRPr="00426281" w:rsidRDefault="00BF3DC6" w:rsidP="00755C83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10</w:t>
                        </w:r>
                      </w:p>
                    </w:txbxContent>
                  </v:textbox>
                </v:oval>
                <v:shape id="Chave direita 686" o:spid="_x0000_s1332" type="#_x0000_t88" style="position:absolute;left:16161;top:7761;width:5410;height:2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vMcMA&#10;AADcAAAADwAAAGRycy9kb3ducmV2LnhtbESPQYvCMBSE78L+h/AW9iKa6qFINYoKylJP1kXW26N5&#10;tsXmpTRZ2/33RhA8DjPzDbNY9aYWd2pdZVnBZByBIM6trrhQ8HPajWYgnEfWWFsmBf/kYLX8GCww&#10;0bbjI90zX4gAYZeggtL7JpHS5SUZdGPbEAfvaluDPsi2kLrFLsBNLadRFEuDFYeFEhvalpTfsj+j&#10;4NA1Z7O/3GiYkk0x/T1n041R6uuzX89BeOr9O/xqf2sF8Sy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evMcMAAADcAAAADwAAAAAAAAAAAAAAAACYAgAAZHJzL2Rv&#10;d25yZXYueG1sUEsFBgAAAAAEAAQA9QAAAIgDAAAAAA==&#10;" adj="421" strokecolor="#5b9bd5 [3204]" strokeweight=".5pt">
                  <v:stroke joinstyle="miter"/>
                </v:shape>
              </v:group>
            </w:pict>
          </mc:Fallback>
        </mc:AlternateContent>
      </w:r>
    </w:p>
    <w:p w14:paraId="43F422A3" w14:textId="5FD2ADC6" w:rsidR="00CA72EC" w:rsidRPr="00540F57" w:rsidRDefault="00CA72EC" w:rsidP="0045075D">
      <w:pPr>
        <w:rPr>
          <w:lang w:val="pt-BR" w:eastAsia="ja-JP"/>
        </w:rPr>
      </w:pPr>
    </w:p>
    <w:p w14:paraId="07E199A4" w14:textId="4E6F4C5D" w:rsidR="00CA72EC" w:rsidRPr="00540F57" w:rsidRDefault="00CA72EC" w:rsidP="0045075D">
      <w:pPr>
        <w:rPr>
          <w:lang w:val="pt-BR" w:eastAsia="ja-JP"/>
        </w:rPr>
      </w:pPr>
    </w:p>
    <w:p w14:paraId="74CFD48F" w14:textId="73DCC9BD" w:rsidR="000B02BB" w:rsidRPr="00540F57" w:rsidRDefault="000B02BB" w:rsidP="0045075D">
      <w:pPr>
        <w:rPr>
          <w:lang w:val="pt-BR" w:eastAsia="ja-JP"/>
        </w:rPr>
      </w:pPr>
    </w:p>
    <w:p w14:paraId="641A63B0" w14:textId="422B71B1" w:rsidR="000B02BB" w:rsidRPr="00540F57" w:rsidRDefault="000B02BB" w:rsidP="0045075D">
      <w:pPr>
        <w:rPr>
          <w:lang w:val="pt-BR" w:eastAsia="ja-JP"/>
        </w:rPr>
      </w:pPr>
    </w:p>
    <w:p w14:paraId="636F4CF3" w14:textId="20605F18" w:rsidR="000B02BB" w:rsidRPr="00540F57" w:rsidRDefault="00AD2E20" w:rsidP="0045075D">
      <w:pPr>
        <w:rPr>
          <w:lang w:val="pt-BR" w:eastAsia="ja-JP"/>
        </w:rPr>
      </w:pPr>
      <w:r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045511E" wp14:editId="51D597A4">
                <wp:simplePos x="0" y="0"/>
                <wp:positionH relativeFrom="margin">
                  <wp:posOffset>4300693</wp:posOffset>
                </wp:positionH>
                <wp:positionV relativeFrom="paragraph">
                  <wp:posOffset>135654</wp:posOffset>
                </wp:positionV>
                <wp:extent cx="2052084" cy="446568"/>
                <wp:effectExtent l="0" t="0" r="0" b="0"/>
                <wp:wrapNone/>
                <wp:docPr id="687" name="Caixa de texto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8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C07A9C" w14:textId="4CD4D290" w:rsidR="00BF3DC6" w:rsidRPr="005245C5" w:rsidRDefault="00BF3DC6" w:rsidP="008E0C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 – Pop (cont.)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5511E" id="Caixa de texto 687" o:spid="_x0000_s1333" type="#_x0000_t202" style="position:absolute;margin-left:338.65pt;margin-top:10.7pt;width:161.6pt;height:35.15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" filled="f" stroked="f">
                <v:textbox>
                  <w:txbxContent>
                    <w:p w14:paraId="3EC07A9C" w14:textId="4CD4D290" w:rsidR="00BF3DC6" w:rsidRPr="005245C5" w:rsidRDefault="00BF3DC6" w:rsidP="008E0CC9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 – Pop (cont.)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7E357" w14:textId="10A0EEB6" w:rsidR="000B02BB" w:rsidRPr="00540F57" w:rsidRDefault="00066EB2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2E3A13A" wp14:editId="303C1DFA">
                <wp:simplePos x="0" y="0"/>
                <wp:positionH relativeFrom="margin">
                  <wp:align>left</wp:align>
                </wp:positionH>
                <wp:positionV relativeFrom="paragraph">
                  <wp:posOffset>16791</wp:posOffset>
                </wp:positionV>
                <wp:extent cx="552450" cy="350520"/>
                <wp:effectExtent l="0" t="0" r="0" b="0"/>
                <wp:wrapNone/>
                <wp:docPr id="922" name="Caixa de texto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F79069" w14:textId="23C3F94B" w:rsidR="00BF3DC6" w:rsidRPr="00140831" w:rsidRDefault="00BF3DC6" w:rsidP="00066EB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A13A" id="Caixa de texto 922" o:spid="_x0000_s1334" type="#_x0000_t202" style="position:absolute;margin-left:0;margin-top:1.3pt;width:43.5pt;height:27.6pt;z-index:252529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" filled="f" stroked="f">
                <v:textbox>
                  <w:txbxContent>
                    <w:p w14:paraId="49F79069" w14:textId="23C3F94B" w:rsidR="00BF3DC6" w:rsidRPr="00140831" w:rsidRDefault="00BF3DC6" w:rsidP="00066EB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94B02" w14:textId="00D20653" w:rsidR="000B02BB" w:rsidRPr="00540F57" w:rsidRDefault="000B02BB" w:rsidP="0045075D">
      <w:pPr>
        <w:rPr>
          <w:lang w:val="pt-BR" w:eastAsia="ja-JP"/>
        </w:rPr>
      </w:pPr>
    </w:p>
    <w:p w14:paraId="058F73BB" w14:textId="07AEB550" w:rsidR="000B02BB" w:rsidRPr="00540F57" w:rsidRDefault="000B02BB" w:rsidP="0045075D">
      <w:pPr>
        <w:rPr>
          <w:lang w:val="pt-BR" w:eastAsia="ja-JP"/>
        </w:rPr>
      </w:pPr>
    </w:p>
    <w:p w14:paraId="6B5784E7" w14:textId="13EC71FC" w:rsidR="000B02BB" w:rsidRPr="00540F57" w:rsidRDefault="000B02BB" w:rsidP="0045075D">
      <w:pPr>
        <w:rPr>
          <w:lang w:val="pt-BR" w:eastAsia="ja-JP"/>
        </w:rPr>
      </w:pPr>
    </w:p>
    <w:p w14:paraId="1792860F" w14:textId="355CB1A8" w:rsidR="000B02BB" w:rsidRPr="00540F57" w:rsidRDefault="003610C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F969F93" wp14:editId="7D3D0760">
                <wp:simplePos x="0" y="0"/>
                <wp:positionH relativeFrom="column">
                  <wp:posOffset>3720303</wp:posOffset>
                </wp:positionH>
                <wp:positionV relativeFrom="paragraph">
                  <wp:posOffset>105410</wp:posOffset>
                </wp:positionV>
                <wp:extent cx="540993" cy="1753809"/>
                <wp:effectExtent l="0" t="0" r="50165" b="18415"/>
                <wp:wrapNone/>
                <wp:docPr id="689" name="Chave direita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CDC2D" id="Chave direita 689" o:spid="_x0000_s1026" type="#_x0000_t88" style="position:absolute;margin-left:292.95pt;margin-top:8.3pt;width:42.6pt;height:138.1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" adj="555" strokecolor="#5b9bd5 [3204]" strokeweight=".5pt">
                <v:stroke joinstyle="miter"/>
              </v:shape>
            </w:pict>
          </mc:Fallback>
        </mc:AlternateContent>
      </w:r>
    </w:p>
    <w:p w14:paraId="6B2DB5E7" w14:textId="78EB0CB7" w:rsidR="000B02BB" w:rsidRPr="00540F57" w:rsidRDefault="000B02BB" w:rsidP="0045075D">
      <w:pPr>
        <w:rPr>
          <w:lang w:val="pt-BR" w:eastAsia="ja-JP"/>
        </w:rPr>
      </w:pPr>
    </w:p>
    <w:p w14:paraId="53A8518F" w14:textId="6D37D899" w:rsidR="000B02BB" w:rsidRPr="00540F57" w:rsidRDefault="00066EB2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591AC890" wp14:editId="6E2CD38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52450" cy="350520"/>
                <wp:effectExtent l="0" t="0" r="0" b="0"/>
                <wp:wrapNone/>
                <wp:docPr id="923" name="Caixa de texto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9BB7FC" w14:textId="0BC3B528" w:rsidR="00BF3DC6" w:rsidRPr="00140831" w:rsidRDefault="00BF3DC6" w:rsidP="00066EB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C890" id="Caixa de texto 923" o:spid="_x0000_s1335" type="#_x0000_t202" style="position:absolute;margin-left:0;margin-top:.65pt;width:43.5pt;height:27.6pt;z-index:252531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" filled="f" stroked="f">
                <v:textbox>
                  <w:txbxContent>
                    <w:p w14:paraId="3E9BB7FC" w14:textId="0BC3B528" w:rsidR="00BF3DC6" w:rsidRPr="00140831" w:rsidRDefault="00BF3DC6" w:rsidP="00066EB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9"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42E412B" wp14:editId="5879B2AB">
                <wp:simplePos x="0" y="0"/>
                <wp:positionH relativeFrom="margin">
                  <wp:posOffset>4239733</wp:posOffset>
                </wp:positionH>
                <wp:positionV relativeFrom="paragraph">
                  <wp:posOffset>41910</wp:posOffset>
                </wp:positionV>
                <wp:extent cx="1722474" cy="446568"/>
                <wp:effectExtent l="0" t="0" r="0" b="0"/>
                <wp:wrapNone/>
                <wp:docPr id="690" name="Caixa de texto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B7A4C1" w14:textId="4A46A4D7" w:rsidR="00BF3DC6" w:rsidRPr="005245C5" w:rsidRDefault="00BF3DC6" w:rsidP="003610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412B" id="Caixa de texto 690" o:spid="_x0000_s1336" type="#_x0000_t202" style="position:absolute;margin-left:333.85pt;margin-top:3.3pt;width:135.65pt;height:35.15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" filled="f" stroked="f">
                <v:textbox>
                  <w:txbxContent>
                    <w:p w14:paraId="2CB7A4C1" w14:textId="4A46A4D7" w:rsidR="00BF3DC6" w:rsidRPr="005245C5" w:rsidRDefault="00BF3DC6" w:rsidP="003610C9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DB17D" w14:textId="28A87154" w:rsidR="000B02BB" w:rsidRPr="00540F57" w:rsidRDefault="000B02BB" w:rsidP="0045075D">
      <w:pPr>
        <w:rPr>
          <w:lang w:val="pt-BR" w:eastAsia="ja-JP"/>
        </w:rPr>
      </w:pPr>
    </w:p>
    <w:p w14:paraId="6E9F00BE" w14:textId="08F26D33" w:rsidR="000B02BB" w:rsidRPr="00540F57" w:rsidRDefault="000B02BB" w:rsidP="0045075D">
      <w:pPr>
        <w:rPr>
          <w:lang w:val="pt-BR" w:eastAsia="ja-JP"/>
        </w:rPr>
      </w:pPr>
    </w:p>
    <w:p w14:paraId="64EC6E6F" w14:textId="6962259E" w:rsidR="000B02BB" w:rsidRPr="00540F57" w:rsidRDefault="000B02BB" w:rsidP="0045075D">
      <w:pPr>
        <w:rPr>
          <w:lang w:val="pt-BR" w:eastAsia="ja-JP"/>
        </w:rPr>
      </w:pPr>
    </w:p>
    <w:p w14:paraId="5D558A70" w14:textId="1E4E278E" w:rsidR="000B02BB" w:rsidRPr="00540F57" w:rsidRDefault="008C4532" w:rsidP="0045075D">
      <w:pPr>
        <w:rPr>
          <w:lang w:val="pt-BR"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47E3607" wp14:editId="4FC82562">
                <wp:simplePos x="0" y="0"/>
                <wp:positionH relativeFrom="column">
                  <wp:posOffset>3668233</wp:posOffset>
                </wp:positionH>
                <wp:positionV relativeFrom="paragraph">
                  <wp:posOffset>93080</wp:posOffset>
                </wp:positionV>
                <wp:extent cx="540993" cy="1753809"/>
                <wp:effectExtent l="0" t="0" r="50165" b="18415"/>
                <wp:wrapNone/>
                <wp:docPr id="691" name="Chave direita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DCECD" id="Chave direita 691" o:spid="_x0000_s1026" type="#_x0000_t88" style="position:absolute;margin-left:288.85pt;margin-top:7.35pt;width:42.6pt;height:138.1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" adj="555" strokecolor="#5b9bd5 [3204]" strokeweight=".5pt">
                <v:stroke joinstyle="miter"/>
              </v:shape>
            </w:pict>
          </mc:Fallback>
        </mc:AlternateContent>
      </w:r>
    </w:p>
    <w:p w14:paraId="35ACDD07" w14:textId="7F0F4862" w:rsidR="000B02BB" w:rsidRPr="00540F57" w:rsidRDefault="000B02BB" w:rsidP="0045075D">
      <w:pPr>
        <w:rPr>
          <w:lang w:val="pt-BR" w:eastAsia="ja-JP"/>
        </w:rPr>
      </w:pPr>
    </w:p>
    <w:p w14:paraId="43A8366D" w14:textId="0858C467" w:rsidR="000B02BB" w:rsidRPr="00540F57" w:rsidRDefault="00066EB2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1F62505D" wp14:editId="7B233479">
                <wp:simplePos x="0" y="0"/>
                <wp:positionH relativeFrom="margin">
                  <wp:align>left</wp:align>
                </wp:positionH>
                <wp:positionV relativeFrom="paragraph">
                  <wp:posOffset>80438</wp:posOffset>
                </wp:positionV>
                <wp:extent cx="552450" cy="350520"/>
                <wp:effectExtent l="0" t="0" r="0" b="0"/>
                <wp:wrapNone/>
                <wp:docPr id="924" name="Caixa de texto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A5C57F" w14:textId="7DDE0AC1" w:rsidR="00BF3DC6" w:rsidRPr="00140831" w:rsidRDefault="00BF3DC6" w:rsidP="00066EB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505D" id="Caixa de texto 924" o:spid="_x0000_s1337" type="#_x0000_t202" style="position:absolute;margin-left:0;margin-top:6.35pt;width:43.5pt;height:27.6pt;z-index:252533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" filled="f" stroked="f">
                <v:textbox>
                  <w:txbxContent>
                    <w:p w14:paraId="03A5C57F" w14:textId="7DDE0AC1" w:rsidR="00BF3DC6" w:rsidRPr="00140831" w:rsidRDefault="00BF3DC6" w:rsidP="00066EB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532"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7BF4049" wp14:editId="4C4F0395">
                <wp:simplePos x="0" y="0"/>
                <wp:positionH relativeFrom="margin">
                  <wp:posOffset>4187663</wp:posOffset>
                </wp:positionH>
                <wp:positionV relativeFrom="paragraph">
                  <wp:posOffset>29580</wp:posOffset>
                </wp:positionV>
                <wp:extent cx="1722474" cy="446568"/>
                <wp:effectExtent l="0" t="0" r="0" b="0"/>
                <wp:wrapNone/>
                <wp:docPr id="692" name="Caixa de texto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9EA29C" w14:textId="44EF7A00" w:rsidR="00BF3DC6" w:rsidRPr="005245C5" w:rsidRDefault="00BF3DC6" w:rsidP="008C45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049" id="Caixa de texto 692" o:spid="_x0000_s1338" type="#_x0000_t202" style="position:absolute;margin-left:329.75pt;margin-top:2.35pt;width:135.65pt;height:35.1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" filled="f" stroked="f">
                <v:textbox>
                  <w:txbxContent>
                    <w:p w14:paraId="539EA29C" w14:textId="44EF7A00" w:rsidR="00BF3DC6" w:rsidRPr="005245C5" w:rsidRDefault="00BF3DC6" w:rsidP="008C4532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CC81E" w14:textId="77777777" w:rsidR="000B02BB" w:rsidRPr="00540F57" w:rsidRDefault="000B02BB" w:rsidP="0045075D">
      <w:pPr>
        <w:rPr>
          <w:lang w:val="pt-BR" w:eastAsia="ja-JP"/>
        </w:rPr>
      </w:pPr>
    </w:p>
    <w:p w14:paraId="61D5FC8A" w14:textId="5753F007" w:rsidR="000B02BB" w:rsidRPr="00540F57" w:rsidRDefault="000B02BB" w:rsidP="0045075D">
      <w:pPr>
        <w:rPr>
          <w:lang w:val="pt-BR" w:eastAsia="ja-JP"/>
        </w:rPr>
      </w:pPr>
    </w:p>
    <w:p w14:paraId="69462B92" w14:textId="77777777" w:rsidR="000B02BB" w:rsidRPr="00540F57" w:rsidRDefault="000B02BB" w:rsidP="0045075D">
      <w:pPr>
        <w:rPr>
          <w:lang w:val="pt-BR" w:eastAsia="ja-JP"/>
        </w:rPr>
      </w:pPr>
    </w:p>
    <w:p w14:paraId="44028064" w14:textId="77777777" w:rsidR="000B02BB" w:rsidRPr="00540F57" w:rsidRDefault="000B02BB" w:rsidP="0045075D">
      <w:pPr>
        <w:rPr>
          <w:lang w:val="pt-BR" w:eastAsia="ja-JP"/>
        </w:rPr>
      </w:pPr>
    </w:p>
    <w:p w14:paraId="2F045BF0" w14:textId="77777777" w:rsidR="000B02BB" w:rsidRPr="00540F57" w:rsidRDefault="000B02BB" w:rsidP="0045075D">
      <w:pPr>
        <w:rPr>
          <w:lang w:val="pt-BR" w:eastAsia="ja-JP"/>
        </w:rPr>
      </w:pPr>
    </w:p>
    <w:p w14:paraId="5547D755" w14:textId="77777777" w:rsidR="000B02BB" w:rsidRPr="00540F57" w:rsidRDefault="000B02BB" w:rsidP="0045075D">
      <w:pPr>
        <w:rPr>
          <w:lang w:val="pt-BR" w:eastAsia="ja-JP"/>
        </w:rPr>
      </w:pPr>
    </w:p>
    <w:p w14:paraId="401CCD38" w14:textId="573BB25B" w:rsidR="000B02BB" w:rsidRPr="00540F57" w:rsidRDefault="000B02BB" w:rsidP="0045075D">
      <w:pPr>
        <w:rPr>
          <w:lang w:val="pt-BR" w:eastAsia="ja-JP"/>
        </w:rPr>
      </w:pPr>
    </w:p>
    <w:p w14:paraId="2BF9A20E" w14:textId="77777777" w:rsidR="000B02BB" w:rsidRPr="00540F57" w:rsidRDefault="000B02BB" w:rsidP="0045075D">
      <w:pPr>
        <w:rPr>
          <w:lang w:val="pt-BR" w:eastAsia="ja-JP"/>
        </w:rPr>
      </w:pPr>
    </w:p>
    <w:p w14:paraId="22CABC38" w14:textId="77777777" w:rsidR="000B02BB" w:rsidRPr="00540F57" w:rsidRDefault="000B02BB" w:rsidP="0045075D">
      <w:pPr>
        <w:rPr>
          <w:lang w:val="pt-BR" w:eastAsia="ja-JP"/>
        </w:rPr>
      </w:pPr>
    </w:p>
    <w:p w14:paraId="56A36E9C" w14:textId="77777777" w:rsidR="000B02BB" w:rsidRPr="00540F57" w:rsidRDefault="000B02BB" w:rsidP="0045075D">
      <w:pPr>
        <w:rPr>
          <w:lang w:val="pt-BR" w:eastAsia="ja-JP"/>
        </w:rPr>
      </w:pPr>
    </w:p>
    <w:p w14:paraId="56D72E56" w14:textId="77777777" w:rsidR="000B02BB" w:rsidRPr="00540F57" w:rsidRDefault="006E4669" w:rsidP="0045075D">
      <w:pPr>
        <w:rPr>
          <w:lang w:val="pt-BR"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887F5E2" wp14:editId="0E4942F3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1390650" cy="552450"/>
                <wp:effectExtent l="0" t="0" r="19050" b="19050"/>
                <wp:wrapNone/>
                <wp:docPr id="422" name="Elips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D77AB" w14:textId="2D6AB069" w:rsidR="00BF3DC6" w:rsidRPr="00426281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7F5E2" id="Elipse 422" o:spid="_x0000_s1339" style="position:absolute;margin-left:0;margin-top:15.55pt;width:109.5pt;height:43.5pt;z-index:251959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6CD77AB" w14:textId="2D6AB069" w:rsidR="00BF3DC6" w:rsidRPr="00426281" w:rsidRDefault="00BF3DC6" w:rsidP="006E466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198704" w14:textId="6948D44D" w:rsidR="00CA72EC" w:rsidRPr="00540F57" w:rsidRDefault="00CA72EC" w:rsidP="0045075D">
      <w:pPr>
        <w:rPr>
          <w:lang w:val="pt-BR" w:eastAsia="ja-JP"/>
        </w:rPr>
      </w:pPr>
    </w:p>
    <w:p w14:paraId="265D5BE7" w14:textId="55F56EFB" w:rsidR="006E4669" w:rsidRPr="00540F57" w:rsidRDefault="006E4669" w:rsidP="0045075D">
      <w:pPr>
        <w:rPr>
          <w:lang w:val="pt-BR"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6D45428" wp14:editId="2B9A1342">
                <wp:simplePos x="0" y="0"/>
                <wp:positionH relativeFrom="margin">
                  <wp:posOffset>2847975</wp:posOffset>
                </wp:positionH>
                <wp:positionV relativeFrom="paragraph">
                  <wp:posOffset>2050415</wp:posOffset>
                </wp:positionV>
                <wp:extent cx="0" cy="359410"/>
                <wp:effectExtent l="0" t="0" r="19050" b="21590"/>
                <wp:wrapNone/>
                <wp:docPr id="429" name="Conector ret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0CCB0" id="Conector reto 42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61.45pt" to="224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6368BC6" wp14:editId="50E1A08B">
                <wp:simplePos x="0" y="0"/>
                <wp:positionH relativeFrom="margin">
                  <wp:posOffset>2857500</wp:posOffset>
                </wp:positionH>
                <wp:positionV relativeFrom="paragraph">
                  <wp:posOffset>9525</wp:posOffset>
                </wp:positionV>
                <wp:extent cx="0" cy="359410"/>
                <wp:effectExtent l="0" t="0" r="19050" b="21590"/>
                <wp:wrapNone/>
                <wp:docPr id="426" name="Conector re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7CD12" id="Conector reto 426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.75pt" to="2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69B7047" w14:textId="553A6516" w:rsidR="006E4669" w:rsidRPr="00540F57" w:rsidRDefault="008C4532" w:rsidP="0045075D">
      <w:pPr>
        <w:rPr>
          <w:lang w:val="pt-BR"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0261E7F2" wp14:editId="7AD8DEF7">
                <wp:simplePos x="0" y="0"/>
                <wp:positionH relativeFrom="column">
                  <wp:posOffset>3686013</wp:posOffset>
                </wp:positionH>
                <wp:positionV relativeFrom="paragraph">
                  <wp:posOffset>30480</wp:posOffset>
                </wp:positionV>
                <wp:extent cx="540993" cy="1753809"/>
                <wp:effectExtent l="0" t="0" r="50165" b="18415"/>
                <wp:wrapNone/>
                <wp:docPr id="693" name="Chave direita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7C987" id="Chave direita 693" o:spid="_x0000_s1026" type="#_x0000_t88" style="position:absolute;margin-left:290.25pt;margin-top:2.4pt;width:42.6pt;height:138.1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" adj="555" strokecolor="#5b9bd5 [3204]" strokeweight=".5pt">
                <v:stroke joinstyle="miter"/>
              </v:shape>
            </w:pict>
          </mc:Fallback>
        </mc:AlternateContent>
      </w:r>
      <w:r w:rsidR="006E4669"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17CA5E1" wp14:editId="6CEEAE34">
                <wp:simplePos x="0" y="0"/>
                <wp:positionH relativeFrom="margin">
                  <wp:posOffset>2162175</wp:posOffset>
                </wp:positionH>
                <wp:positionV relativeFrom="paragraph">
                  <wp:posOffset>33020</wp:posOffset>
                </wp:positionV>
                <wp:extent cx="1381125" cy="1666875"/>
                <wp:effectExtent l="0" t="0" r="28575" b="28575"/>
                <wp:wrapNone/>
                <wp:docPr id="427" name="Retâ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3002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14:paraId="09FD9884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14:paraId="60D0C6FC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14:paraId="446E92E1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610599B4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14:paraId="2EE671AC" w14:textId="77777777" w:rsidR="00BF3DC6" w:rsidRPr="00426281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CA5E1" id="Retângulo 427" o:spid="_x0000_s1340" style="position:absolute;margin-left:170.25pt;margin-top:2.6pt;width:108.75pt;height:131.25pt;z-index:251962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" fillcolor="#5b9bd5 [3204]" strokecolor="#1f4d78 [1604]" strokeweight="1pt">
                <v:textbox>
                  <w:txbxContent>
                    <w:p w14:paraId="2CCB3002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14:paraId="09FD9884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14:paraId="60D0C6FC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14:paraId="446E92E1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610599B4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14:paraId="2EE671AC" w14:textId="77777777" w:rsidR="00BF3DC6" w:rsidRPr="00426281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F38F1" w14:textId="7BF6EE7A" w:rsidR="006E4669" w:rsidRPr="00540F57" w:rsidRDefault="00DF2F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66820868" wp14:editId="636F173E">
                <wp:simplePos x="0" y="0"/>
                <wp:positionH relativeFrom="margin">
                  <wp:align>left</wp:align>
                </wp:positionH>
                <wp:positionV relativeFrom="paragraph">
                  <wp:posOffset>307709</wp:posOffset>
                </wp:positionV>
                <wp:extent cx="552450" cy="350520"/>
                <wp:effectExtent l="0" t="0" r="0" b="0"/>
                <wp:wrapNone/>
                <wp:docPr id="925" name="Caixa de texto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90D69C" w14:textId="7FAB4B29" w:rsidR="00BF3DC6" w:rsidRPr="00140831" w:rsidRDefault="00BF3DC6" w:rsidP="00DF2F5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0868" id="Caixa de texto 925" o:spid="_x0000_s1341" type="#_x0000_t202" style="position:absolute;margin-left:0;margin-top:24.25pt;width:43.5pt;height:27.6pt;z-index:252535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" filled="f" stroked="f">
                <v:textbox>
                  <w:txbxContent>
                    <w:p w14:paraId="7F90D69C" w14:textId="7FAB4B29" w:rsidR="00BF3DC6" w:rsidRPr="00140831" w:rsidRDefault="00BF3DC6" w:rsidP="00DF2F5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532"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168D773" wp14:editId="6D116344">
                <wp:simplePos x="0" y="0"/>
                <wp:positionH relativeFrom="margin">
                  <wp:posOffset>4205443</wp:posOffset>
                </wp:positionH>
                <wp:positionV relativeFrom="paragraph">
                  <wp:posOffset>307340</wp:posOffset>
                </wp:positionV>
                <wp:extent cx="1722474" cy="446568"/>
                <wp:effectExtent l="0" t="0" r="0" b="0"/>
                <wp:wrapNone/>
                <wp:docPr id="694" name="Caixa de texto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283522" w14:textId="4F8F9755" w:rsidR="00BF3DC6" w:rsidRPr="005245C5" w:rsidRDefault="00BF3DC6" w:rsidP="008C45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D773" id="Caixa de texto 694" o:spid="_x0000_s1342" type="#_x0000_t202" style="position:absolute;margin-left:331.15pt;margin-top:24.2pt;width:135.65pt;height:35.15pt;z-index:25224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" filled="f" stroked="f">
                <v:textbox>
                  <w:txbxContent>
                    <w:p w14:paraId="32283522" w14:textId="4F8F9755" w:rsidR="00BF3DC6" w:rsidRPr="005245C5" w:rsidRDefault="00BF3DC6" w:rsidP="008C4532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A87DFF" w14:textId="1FD2FB14" w:rsidR="006E4669" w:rsidRPr="00540F57" w:rsidRDefault="006E4669" w:rsidP="0045075D">
      <w:pPr>
        <w:rPr>
          <w:lang w:val="pt-BR" w:eastAsia="ja-JP"/>
        </w:rPr>
      </w:pPr>
    </w:p>
    <w:p w14:paraId="24F670A3" w14:textId="77777777" w:rsidR="006E4669" w:rsidRPr="00540F57" w:rsidRDefault="006E4669" w:rsidP="0045075D">
      <w:pPr>
        <w:rPr>
          <w:lang w:val="pt-BR" w:eastAsia="ja-JP"/>
        </w:rPr>
      </w:pPr>
    </w:p>
    <w:p w14:paraId="1D4BDE41" w14:textId="77777777" w:rsidR="006E4669" w:rsidRPr="00540F57" w:rsidRDefault="006E4669" w:rsidP="0045075D">
      <w:pPr>
        <w:rPr>
          <w:lang w:val="pt-BR" w:eastAsia="ja-JP"/>
        </w:rPr>
      </w:pPr>
    </w:p>
    <w:p w14:paraId="029A3092" w14:textId="77777777" w:rsidR="006E4669" w:rsidRPr="00540F57" w:rsidRDefault="006E4669" w:rsidP="0045075D">
      <w:pPr>
        <w:rPr>
          <w:lang w:val="pt-BR" w:eastAsia="ja-JP"/>
        </w:rPr>
      </w:pPr>
    </w:p>
    <w:p w14:paraId="7045F30E" w14:textId="3C44F1CE" w:rsidR="006E4669" w:rsidRPr="00540F57" w:rsidRDefault="008C4532" w:rsidP="0045075D">
      <w:pPr>
        <w:rPr>
          <w:lang w:val="pt-BR"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C46656D" wp14:editId="3926BA86">
                <wp:simplePos x="0" y="0"/>
                <wp:positionH relativeFrom="column">
                  <wp:posOffset>3721395</wp:posOffset>
                </wp:positionH>
                <wp:positionV relativeFrom="paragraph">
                  <wp:posOffset>64666</wp:posOffset>
                </wp:positionV>
                <wp:extent cx="540993" cy="1753809"/>
                <wp:effectExtent l="0" t="0" r="50165" b="18415"/>
                <wp:wrapNone/>
                <wp:docPr id="695" name="Chave direita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5CFB7" id="Chave direita 695" o:spid="_x0000_s1026" type="#_x0000_t88" style="position:absolute;margin-left:293pt;margin-top:5.1pt;width:42.6pt;height:138.1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" adj="555" strokecolor="#5b9bd5 [3204]" strokeweight=".5pt">
                <v:stroke joinstyle="miter"/>
              </v:shape>
            </w:pict>
          </mc:Fallback>
        </mc:AlternateContent>
      </w:r>
      <w:r w:rsidR="006E4669"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0EEB1AD" wp14:editId="6B9700B2">
                <wp:simplePos x="0" y="0"/>
                <wp:positionH relativeFrom="margin">
                  <wp:posOffset>2152650</wp:posOffset>
                </wp:positionH>
                <wp:positionV relativeFrom="paragraph">
                  <wp:posOffset>29845</wp:posOffset>
                </wp:positionV>
                <wp:extent cx="1381125" cy="1666875"/>
                <wp:effectExtent l="0" t="0" r="28575" b="28575"/>
                <wp:wrapNone/>
                <wp:docPr id="512" name="Re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106B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14:paraId="0E4BD64E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14:paraId="0E692483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14:paraId="72AA7593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106D8D41" w14:textId="77777777" w:rsidR="00BF3DC6" w:rsidRPr="009D0848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14:paraId="55D0AC09" w14:textId="77777777" w:rsidR="00BF3DC6" w:rsidRPr="00426281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EB1AD" id="Retângulo 512" o:spid="_x0000_s1343" style="position:absolute;margin-left:169.5pt;margin-top:2.35pt;width:108.75pt;height:131.25pt;z-index:251964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" fillcolor="#5b9bd5 [3204]" strokecolor="#1f4d78 [1604]" strokeweight="1pt">
                <v:textbox>
                  <w:txbxContent>
                    <w:p w14:paraId="755D106B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14:paraId="0E4BD64E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14:paraId="0E692483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14:paraId="72AA7593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106D8D41" w14:textId="77777777" w:rsidR="00BF3DC6" w:rsidRPr="009D0848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14:paraId="55D0AC09" w14:textId="77777777" w:rsidR="00BF3DC6" w:rsidRPr="00426281" w:rsidRDefault="00BF3DC6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8A4BC3" w14:textId="56A7801E" w:rsidR="006E4669" w:rsidRPr="00540F57" w:rsidRDefault="008C4532" w:rsidP="0045075D">
      <w:pPr>
        <w:rPr>
          <w:lang w:val="pt-BR"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3F1D30C" wp14:editId="1B0291BF">
                <wp:simplePos x="0" y="0"/>
                <wp:positionH relativeFrom="margin">
                  <wp:posOffset>4240825</wp:posOffset>
                </wp:positionH>
                <wp:positionV relativeFrom="paragraph">
                  <wp:posOffset>341526</wp:posOffset>
                </wp:positionV>
                <wp:extent cx="1722474" cy="446568"/>
                <wp:effectExtent l="0" t="0" r="0" b="0"/>
                <wp:wrapNone/>
                <wp:docPr id="696" name="Caixa de texto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663D14" w14:textId="7AB4C75E" w:rsidR="00BF3DC6" w:rsidRPr="005245C5" w:rsidRDefault="00BF3DC6" w:rsidP="008C45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D30C" id="Caixa de texto 696" o:spid="_x0000_s1344" type="#_x0000_t202" style="position:absolute;margin-left:333.9pt;margin-top:26.9pt;width:135.65pt;height:35.15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" filled="f" stroked="f">
                <v:textbox>
                  <w:txbxContent>
                    <w:p w14:paraId="4E663D14" w14:textId="7AB4C75E" w:rsidR="00BF3DC6" w:rsidRPr="005245C5" w:rsidRDefault="00BF3DC6" w:rsidP="008C4532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942FE" w14:textId="6BE7DD6E" w:rsidR="006E4669" w:rsidRPr="00540F57" w:rsidRDefault="00DF2F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36076B60" wp14:editId="033C9966">
                <wp:simplePos x="0" y="0"/>
                <wp:positionH relativeFrom="margin">
                  <wp:align>left</wp:align>
                </wp:positionH>
                <wp:positionV relativeFrom="paragraph">
                  <wp:posOffset>18268</wp:posOffset>
                </wp:positionV>
                <wp:extent cx="552450" cy="350520"/>
                <wp:effectExtent l="0" t="0" r="0" b="0"/>
                <wp:wrapNone/>
                <wp:docPr id="926" name="Caixa de texto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0A13E4" w14:textId="73AD2A3D" w:rsidR="00BF3DC6" w:rsidRPr="00140831" w:rsidRDefault="00BF3DC6" w:rsidP="00DF2F5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6B60" id="Caixa de texto 926" o:spid="_x0000_s1345" type="#_x0000_t202" style="position:absolute;margin-left:0;margin-top:1.45pt;width:43.5pt;height:27.6pt;z-index:252537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" filled="f" stroked="f">
                <v:textbox>
                  <w:txbxContent>
                    <w:p w14:paraId="220A13E4" w14:textId="73AD2A3D" w:rsidR="00BF3DC6" w:rsidRPr="00140831" w:rsidRDefault="00BF3DC6" w:rsidP="00DF2F5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BEB3C" w14:textId="6F127856" w:rsidR="006E4669" w:rsidRPr="00540F57" w:rsidRDefault="006E4669" w:rsidP="0045075D">
      <w:pPr>
        <w:rPr>
          <w:lang w:val="pt-BR" w:eastAsia="ja-JP"/>
        </w:rPr>
      </w:pPr>
    </w:p>
    <w:p w14:paraId="5DDC11EB" w14:textId="77777777" w:rsidR="006E4669" w:rsidRPr="00540F57" w:rsidRDefault="006E4669" w:rsidP="0045075D">
      <w:pPr>
        <w:rPr>
          <w:lang w:val="pt-BR"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FD634A9" wp14:editId="4C9E0136">
                <wp:simplePos x="0" y="0"/>
                <wp:positionH relativeFrom="margin">
                  <wp:posOffset>2857500</wp:posOffset>
                </wp:positionH>
                <wp:positionV relativeFrom="paragraph">
                  <wp:posOffset>347345</wp:posOffset>
                </wp:positionV>
                <wp:extent cx="0" cy="359410"/>
                <wp:effectExtent l="0" t="0" r="19050" b="21590"/>
                <wp:wrapNone/>
                <wp:docPr id="513" name="Conector ret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46C3B" id="Conector reto 513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7.35pt" to="2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EA85C41" w14:textId="77777777" w:rsidR="006E4669" w:rsidRPr="00540F57" w:rsidRDefault="006E4669" w:rsidP="0045075D">
      <w:pPr>
        <w:rPr>
          <w:lang w:val="pt-BR"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D2D3669" wp14:editId="64A150A1">
                <wp:simplePos x="0" y="0"/>
                <wp:positionH relativeFrom="margin">
                  <wp:posOffset>2161540</wp:posOffset>
                </wp:positionH>
                <wp:positionV relativeFrom="paragraph">
                  <wp:posOffset>235585</wp:posOffset>
                </wp:positionV>
                <wp:extent cx="1390650" cy="552450"/>
                <wp:effectExtent l="0" t="0" r="19050" b="19050"/>
                <wp:wrapNone/>
                <wp:docPr id="514" name="Elips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CD517" w14:textId="6C3F2A8F" w:rsidR="00BF3DC6" w:rsidRPr="00426281" w:rsidRDefault="00BF3DC6" w:rsidP="006E466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D3669" id="Elipse 514" o:spid="_x0000_s1346" style="position:absolute;margin-left:170.2pt;margin-top:18.55pt;width:109.5pt;height:43.5pt;z-index:251966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518CD517" w14:textId="6C3F2A8F" w:rsidR="00BF3DC6" w:rsidRPr="00426281" w:rsidRDefault="00BF3DC6" w:rsidP="006E466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E81B6D" w14:textId="77777777" w:rsidR="006E4669" w:rsidRPr="00540F57" w:rsidRDefault="006E4669" w:rsidP="0045075D">
      <w:pPr>
        <w:rPr>
          <w:lang w:val="pt-BR" w:eastAsia="ja-JP"/>
        </w:rPr>
      </w:pPr>
    </w:p>
    <w:p w14:paraId="1271216E" w14:textId="77777777" w:rsidR="006E4669" w:rsidRPr="00540F57" w:rsidRDefault="006E4669" w:rsidP="0045075D">
      <w:pPr>
        <w:rPr>
          <w:lang w:val="pt-BR" w:eastAsia="ja-JP"/>
        </w:rPr>
      </w:pPr>
    </w:p>
    <w:p w14:paraId="191C441E" w14:textId="77777777" w:rsidR="006E4669" w:rsidRPr="00540F57" w:rsidRDefault="006E4669" w:rsidP="0045075D">
      <w:pPr>
        <w:rPr>
          <w:lang w:val="pt-BR" w:eastAsia="ja-JP"/>
        </w:rPr>
      </w:pPr>
    </w:p>
    <w:p w14:paraId="6C6DED7D" w14:textId="77777777" w:rsidR="006E4669" w:rsidRPr="00540F57" w:rsidRDefault="006E4669" w:rsidP="0045075D">
      <w:pPr>
        <w:rPr>
          <w:lang w:val="pt-BR" w:eastAsia="ja-JP"/>
        </w:rPr>
      </w:pPr>
    </w:p>
    <w:p w14:paraId="503CD643" w14:textId="77777777" w:rsidR="006E4669" w:rsidRPr="00540F57" w:rsidRDefault="006E4669" w:rsidP="0045075D">
      <w:pPr>
        <w:rPr>
          <w:lang w:val="pt-BR" w:eastAsia="ja-JP"/>
        </w:rPr>
      </w:pPr>
    </w:p>
    <w:p w14:paraId="48F499F0" w14:textId="77777777" w:rsidR="006E4669" w:rsidRPr="00540F57" w:rsidRDefault="006E4669" w:rsidP="0045075D">
      <w:pPr>
        <w:rPr>
          <w:lang w:val="pt-BR" w:eastAsia="ja-JP"/>
        </w:rPr>
      </w:pPr>
    </w:p>
    <w:p w14:paraId="6AC25E9B" w14:textId="77777777" w:rsidR="007D5098" w:rsidRPr="00540F57" w:rsidRDefault="007D5098" w:rsidP="0045075D">
      <w:pPr>
        <w:rPr>
          <w:lang w:val="pt-BR" w:eastAsia="ja-JP"/>
        </w:rPr>
      </w:pPr>
    </w:p>
    <w:p w14:paraId="3DB45905" w14:textId="77777777" w:rsidR="007D5098" w:rsidRPr="00540F57" w:rsidRDefault="007D5098" w:rsidP="0045075D">
      <w:pPr>
        <w:rPr>
          <w:lang w:val="pt-BR" w:eastAsia="ja-JP"/>
        </w:rPr>
      </w:pPr>
    </w:p>
    <w:p w14:paraId="4AC7E032" w14:textId="77777777" w:rsidR="007D5098" w:rsidRPr="00540F57" w:rsidRDefault="007D5098" w:rsidP="0045075D">
      <w:pPr>
        <w:rPr>
          <w:lang w:val="pt-BR" w:eastAsia="ja-JP"/>
        </w:rPr>
      </w:pPr>
    </w:p>
    <w:p w14:paraId="70F0ADA9" w14:textId="4D015198" w:rsidR="007D5098" w:rsidRPr="00540F57" w:rsidRDefault="008C4532" w:rsidP="0045075D">
      <w:pPr>
        <w:rPr>
          <w:lang w:val="pt-BR"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0FC0398" wp14:editId="1B9F0C6E">
                <wp:simplePos x="0" y="0"/>
                <wp:positionH relativeFrom="margin">
                  <wp:posOffset>3361055</wp:posOffset>
                </wp:positionH>
                <wp:positionV relativeFrom="paragraph">
                  <wp:posOffset>360045</wp:posOffset>
                </wp:positionV>
                <wp:extent cx="0" cy="719455"/>
                <wp:effectExtent l="0" t="0" r="19050" b="23495"/>
                <wp:wrapNone/>
                <wp:docPr id="528" name="Conector ret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6E859" id="Conector reto 528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65pt,28.35pt" to="264.6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0FCD6AD" wp14:editId="3FAC8691">
                <wp:simplePos x="0" y="0"/>
                <wp:positionH relativeFrom="margin">
                  <wp:posOffset>2665730</wp:posOffset>
                </wp:positionH>
                <wp:positionV relativeFrom="paragraph">
                  <wp:posOffset>7620</wp:posOffset>
                </wp:positionV>
                <wp:extent cx="1390650" cy="552450"/>
                <wp:effectExtent l="0" t="0" r="19050" b="19050"/>
                <wp:wrapNone/>
                <wp:docPr id="526" name="Elips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4C12" w14:textId="03C5907F" w:rsidR="00BF3DC6" w:rsidRPr="00426281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CD6AD" id="Elipse 526" o:spid="_x0000_s1347" style="position:absolute;margin-left:209.9pt;margin-top:.6pt;width:109.5pt;height:43.5pt;z-index:25196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6D44C12" w14:textId="03C5907F" w:rsidR="00BF3DC6" w:rsidRPr="00426281" w:rsidRDefault="00BF3DC6" w:rsidP="00BC148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4321E1" w14:textId="18BEFCE1" w:rsidR="007D5098" w:rsidRPr="00540F57" w:rsidRDefault="007D5098" w:rsidP="0045075D">
      <w:pPr>
        <w:rPr>
          <w:lang w:val="pt-BR" w:eastAsia="ja-JP"/>
        </w:rPr>
      </w:pPr>
    </w:p>
    <w:p w14:paraId="1677ADC0" w14:textId="25F6A3E1" w:rsidR="007D5098" w:rsidRPr="00540F57" w:rsidRDefault="007D5098" w:rsidP="0045075D">
      <w:pPr>
        <w:rPr>
          <w:lang w:val="pt-BR" w:eastAsia="ja-JP"/>
        </w:rPr>
      </w:pPr>
    </w:p>
    <w:p w14:paraId="08515FA4" w14:textId="66168710" w:rsidR="007D5098" w:rsidRPr="00540F57" w:rsidRDefault="00107235" w:rsidP="0045075D">
      <w:pPr>
        <w:rPr>
          <w:lang w:val="pt-BR"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99F00DA" wp14:editId="19902030">
                <wp:simplePos x="0" y="0"/>
                <wp:positionH relativeFrom="margin">
                  <wp:posOffset>265814</wp:posOffset>
                </wp:positionH>
                <wp:positionV relativeFrom="paragraph">
                  <wp:posOffset>340360</wp:posOffset>
                </wp:positionV>
                <wp:extent cx="1390650" cy="552450"/>
                <wp:effectExtent l="0" t="0" r="19050" b="19050"/>
                <wp:wrapNone/>
                <wp:docPr id="879" name="Elips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F0DC" w14:textId="5621282A" w:rsidR="00BF3DC6" w:rsidRPr="00426281" w:rsidRDefault="00BF3DC6" w:rsidP="00107235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F00DA" id="Elipse 879" o:spid="_x0000_s1348" style="position:absolute;margin-left:20.95pt;margin-top:26.8pt;width:109.5pt;height:43.5pt;z-index:25244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0D61F0DC" w14:textId="5621282A" w:rsidR="00BF3DC6" w:rsidRPr="00426281" w:rsidRDefault="00BF3DC6" w:rsidP="00107235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00F7"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18283E0" wp14:editId="58B341C4">
                <wp:simplePos x="0" y="0"/>
                <wp:positionH relativeFrom="margin">
                  <wp:posOffset>2541181</wp:posOffset>
                </wp:positionH>
                <wp:positionV relativeFrom="paragraph">
                  <wp:posOffset>19523</wp:posOffset>
                </wp:positionV>
                <wp:extent cx="2200940" cy="361315"/>
                <wp:effectExtent l="19050" t="0" r="46990" b="19685"/>
                <wp:wrapNone/>
                <wp:docPr id="527" name="Trapezoid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4D882" w14:textId="69FE58AF" w:rsidR="00BF3DC6" w:rsidRPr="008C4532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83E0" id="Trapezoide 527" o:spid="_x0000_s1349" style="position:absolute;margin-left:200.1pt;margin-top:1.55pt;width:173.3pt;height:28.4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0094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" adj="-11796480,,5400" path="m,361315l315518,,1885422,r315518,361315l,361315xe" fillcolor="#5b9bd5 [3204]" strokecolor="#1f4d78 [1604]" strokeweight="1pt">
                <v:stroke joinstyle="miter"/>
                <v:formulas/>
                <v:path arrowok="t" o:connecttype="custom" o:connectlocs="0,361315;315518,0;1885422,0;2200940,361315;0,361315" o:connectangles="0,0,0,0,0" textboxrect="0,0,2200940,361315"/>
                <v:textbox>
                  <w:txbxContent>
                    <w:p w14:paraId="4974D882" w14:textId="69FE58AF" w:rsidR="00BF3DC6" w:rsidRPr="008C4532" w:rsidRDefault="00BF3DC6" w:rsidP="00BC148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532"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E9C1FFB" wp14:editId="6FEED4EA">
                <wp:simplePos x="0" y="0"/>
                <wp:positionH relativeFrom="margin">
                  <wp:posOffset>2649382</wp:posOffset>
                </wp:positionH>
                <wp:positionV relativeFrom="paragraph">
                  <wp:posOffset>289560</wp:posOffset>
                </wp:positionV>
                <wp:extent cx="0" cy="719455"/>
                <wp:effectExtent l="0" t="0" r="19050" b="23495"/>
                <wp:wrapNone/>
                <wp:docPr id="531" name="Conector ret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44FDA" id="Conector reto 531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6pt,22.8pt" to="208.6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4CED598" w14:textId="43018907" w:rsidR="007D5098" w:rsidRPr="00540F57" w:rsidRDefault="0010723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2CF2AE02" wp14:editId="12E01EC2">
                <wp:simplePos x="0" y="0"/>
                <wp:positionH relativeFrom="column">
                  <wp:posOffset>1658147</wp:posOffset>
                </wp:positionH>
                <wp:positionV relativeFrom="paragraph">
                  <wp:posOffset>284480</wp:posOffset>
                </wp:positionV>
                <wp:extent cx="997245" cy="0"/>
                <wp:effectExtent l="0" t="0" r="31750" b="19050"/>
                <wp:wrapNone/>
                <wp:docPr id="880" name="Conector reto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326A1" id="Conector reto 880" o:spid="_x0000_s1026" style="position:absolute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5pt,22.4pt" to="209.0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C500F7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2EF56A75" wp14:editId="386B179C">
                <wp:simplePos x="0" y="0"/>
                <wp:positionH relativeFrom="column">
                  <wp:posOffset>4301328</wp:posOffset>
                </wp:positionH>
                <wp:positionV relativeFrom="paragraph">
                  <wp:posOffset>7620</wp:posOffset>
                </wp:positionV>
                <wp:extent cx="680484" cy="1986191"/>
                <wp:effectExtent l="0" t="0" r="24765" b="14605"/>
                <wp:wrapNone/>
                <wp:docPr id="701" name="Grupo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84" cy="1986191"/>
                          <a:chOff x="0" y="0"/>
                          <a:chExt cx="680484" cy="1986191"/>
                        </a:xfrm>
                      </wpg:grpSpPr>
                      <wps:wsp>
                        <wps:cNvPr id="529" name="Elipse 529"/>
                        <wps:cNvSpPr/>
                        <wps:spPr>
                          <a:xfrm>
                            <a:off x="159489" y="1626781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FA1AF" w14:textId="77777777" w:rsidR="00BF3DC6" w:rsidRPr="0020318E" w:rsidRDefault="00BF3DC6" w:rsidP="00BC148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0318E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Conector reto 530"/>
                        <wps:cNvCnPr/>
                        <wps:spPr>
                          <a:xfrm>
                            <a:off x="329610" y="967563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Conector reto 537"/>
                        <wps:cNvCnPr/>
                        <wps:spPr>
                          <a:xfrm>
                            <a:off x="329610" y="0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Retângulo 538"/>
                        <wps:cNvSpPr/>
                        <wps:spPr>
                          <a:xfrm>
                            <a:off x="0" y="680484"/>
                            <a:ext cx="680484" cy="6592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D5F7F" w14:textId="00555CBD" w:rsidR="00BF3DC6" w:rsidRDefault="00BF3DC6" w:rsidP="00BC1482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ERROR</w:t>
                              </w:r>
                            </w:p>
                            <w:p w14:paraId="7AA3E250" w14:textId="77777777" w:rsidR="00BF3DC6" w:rsidRPr="00426281" w:rsidRDefault="00BF3DC6" w:rsidP="00BC148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T0</w:t>
                              </w:r>
                            </w:p>
                            <w:p w14:paraId="7C2E21E7" w14:textId="77777777" w:rsidR="00BF3DC6" w:rsidRPr="00426281" w:rsidRDefault="00BF3DC6" w:rsidP="00BC148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56A75" id="Grupo 701" o:spid="_x0000_s1350" style="position:absolute;margin-left:338.7pt;margin-top:.6pt;width:53.6pt;height:156.4pt;z-index:251982848" coordsize="6804,1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">
                <v:oval id="Elipse 529" o:spid="_x0000_s1351" style="position:absolute;left:1594;top:16267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IY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x3Q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6yG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37FFA1AF" w14:textId="77777777" w:rsidR="00BF3DC6" w:rsidRPr="0020318E" w:rsidRDefault="00BF3DC6" w:rsidP="00BC148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0318E">
                          <w:rPr>
                            <w:color w:val="FFFFFF" w:themeColor="background1"/>
                          </w:rPr>
                          <w:t>A</w:t>
                        </w:r>
                      </w:p>
                    </w:txbxContent>
                  </v:textbox>
                </v:oval>
                <v:line id="Conector reto 530" o:spid="_x0000_s1352" style="position:absolute;visibility:visible;mso-wrap-style:square" from="3296,9675" to="3296,16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sK1MEAAADcAAAADwAAAGRycy9kb3ducmV2LnhtbERPTYvCMBC9C/6HMII3TVXUpWsUWVA8&#10;CbrrwdvQjE13m0m3iW399+YgeHy879Wms6VoqPaFYwWTcQKCOHO64FzBz/du9AHCB2SNpWNS8CAP&#10;m3W/t8JUu5ZP1JxDLmII+xQVmBCqVEqfGbLox64ijtzN1RZDhHUudY1tDLelnCbJQlosODYYrOjL&#10;UPZ3vlsF/5jtyF4v+yZpTTNb3Krj8veq1HDQbT9BBOrCW/xyH7SC+SzOj2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+wrUwQAAANwAAAAPAAAAAAAAAAAAAAAA&#10;AKECAABkcnMvZG93bnJldi54bWxQSwUGAAAAAAQABAD5AAAAjwMAAAAA&#10;" strokecolor="#5b9bd5 [3204]" strokeweight=".5pt">
                  <v:stroke joinstyle="miter"/>
                </v:line>
                <v:line id="Conector reto 537" o:spid="_x0000_s1353" style="position:absolute;visibility:visible;mso-wrap-style:square" from="3296,0" to="3296,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KSoMUAAADcAAAADwAAAGRycy9kb3ducmV2LnhtbESPT2vCQBTE7wW/w/KE3urGSo1EV5GC&#10;0pNQ/xy8PbLPbDT7NmbXJH77bqHQ4zAzv2EWq95WoqXGl44VjEcJCOLc6ZILBcfD5m0GwgdkjZVj&#10;UvAkD6vl4GWBmXYdf1O7D4WIEPYZKjAh1JmUPjdk0Y9cTRy9i2sshiibQuoGuwi3lXxPkqm0WHJc&#10;MFjTp6H8tn9YBXfMN2TPp22bdKadTC/1Lr2elXod9us5iEB9+A//tb+0go9JC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KSoMUAAADcAAAADwAAAAAAAAAA&#10;AAAAAAChAgAAZHJzL2Rvd25yZXYueG1sUEsFBgAAAAAEAAQA+QAAAJMDAAAAAA==&#10;" strokecolor="#5b9bd5 [3204]" strokeweight=".5pt">
                  <v:stroke joinstyle="miter"/>
                </v:line>
                <v:rect id="Retângulo 538" o:spid="_x0000_s1354" style="position:absolute;top:6804;width:6804;height:6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s1ob8A&#10;AADcAAAADwAAAGRycy9kb3ducmV2LnhtbERPzWrCQBC+C77DMkJvurFSlegqIhSk0IO2DzBkx2w0&#10;Oxuyq0nevnMoePz4/rf73tfqSW2sAhuYzzJQxEWwFZcGfn8+p2tQMSFbrAOTgYEi7Hfj0RZzGzo+&#10;0/OSSiUhHHM04FJqcq1j4chjnIWGWLhraD0mgW2pbYudhPtav2fZUnusWBocNnR0VNwvDy8lSOdh&#10;vuqO92/Xf1VUDzd6DMa8TfrDBlSiPr3E/+6TNfCxkLV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2zWhvwAAANwAAAAPAAAAAAAAAAAAAAAAAJgCAABkcnMvZG93bnJl&#10;di54bWxQSwUGAAAAAAQABAD1AAAAhAMAAAAA&#10;" fillcolor="#5b9bd5 [3204]" strokecolor="#1f4d78 [1604]" strokeweight="1pt">
                  <v:textbox>
                    <w:txbxContent>
                      <w:p w14:paraId="314D5F7F" w14:textId="00555CBD" w:rsidR="00BF3DC6" w:rsidRDefault="00BF3DC6" w:rsidP="00BC1482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ERROR</w:t>
                        </w:r>
                      </w:p>
                      <w:p w14:paraId="7AA3E250" w14:textId="77777777" w:rsidR="00BF3DC6" w:rsidRPr="00426281" w:rsidRDefault="00BF3DC6" w:rsidP="00BC148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T0</w:t>
                        </w:r>
                      </w:p>
                      <w:p w14:paraId="7C2E21E7" w14:textId="77777777" w:rsidR="00BF3DC6" w:rsidRPr="00426281" w:rsidRDefault="00BF3DC6" w:rsidP="00BC148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DE4F8D7" w14:textId="0C845DCE" w:rsidR="007D5098" w:rsidRPr="00540F57" w:rsidRDefault="008C4532" w:rsidP="0045075D">
      <w:pPr>
        <w:rPr>
          <w:lang w:val="pt-BR"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9B30952" wp14:editId="7F758639">
                <wp:simplePos x="0" y="0"/>
                <wp:positionH relativeFrom="margin">
                  <wp:posOffset>1839434</wp:posOffset>
                </wp:positionH>
                <wp:positionV relativeFrom="paragraph">
                  <wp:posOffset>326995</wp:posOffset>
                </wp:positionV>
                <wp:extent cx="1871330" cy="361315"/>
                <wp:effectExtent l="19050" t="0" r="34290" b="19685"/>
                <wp:wrapNone/>
                <wp:docPr id="698" name="Trapezoid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5C6B" w14:textId="77777777" w:rsidR="00BF3DC6" w:rsidRPr="00C855FB" w:rsidRDefault="00BF3DC6" w:rsidP="008C453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55FB"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0952" id="Trapezoide 698" o:spid="_x0000_s1355" style="position:absolute;margin-left:144.85pt;margin-top:25.75pt;width:147.35pt;height:28.4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7133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" adj="-11796480,,5400" path="m,361315l315518,,1555812,r315518,361315l,361315xe" fillcolor="#5b9bd5 [3204]" strokecolor="#1f4d78 [1604]" strokeweight="1pt">
                <v:stroke joinstyle="miter"/>
                <v:formulas/>
                <v:path arrowok="t" o:connecttype="custom" o:connectlocs="0,361315;315518,0;1555812,0;1871330,361315;0,361315" o:connectangles="0,0,0,0,0" textboxrect="0,0,1871330,361315"/>
                <v:textbox>
                  <w:txbxContent>
                    <w:p w14:paraId="58125C6B" w14:textId="77777777" w:rsidR="00BF3DC6" w:rsidRPr="00C855FB" w:rsidRDefault="00BF3DC6" w:rsidP="008C453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55FB"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2B3B07" w14:textId="6CD07B95" w:rsidR="007D5098" w:rsidRPr="00540F57" w:rsidRDefault="007D5098" w:rsidP="0045075D">
      <w:pPr>
        <w:rPr>
          <w:lang w:val="pt-BR" w:eastAsia="ja-JP"/>
        </w:rPr>
      </w:pPr>
    </w:p>
    <w:p w14:paraId="19845D2D" w14:textId="2F79959C" w:rsidR="007D5098" w:rsidRPr="00540F57" w:rsidRDefault="005C6EE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8304" behindDoc="1" locked="0" layoutInCell="1" allowOverlap="1" wp14:anchorId="3C590F65" wp14:editId="487E037C">
                <wp:simplePos x="0" y="0"/>
                <wp:positionH relativeFrom="margin">
                  <wp:posOffset>3281518</wp:posOffset>
                </wp:positionH>
                <wp:positionV relativeFrom="paragraph">
                  <wp:posOffset>9525</wp:posOffset>
                </wp:positionV>
                <wp:extent cx="457200" cy="297180"/>
                <wp:effectExtent l="0" t="0" r="0" b="7620"/>
                <wp:wrapNone/>
                <wp:docPr id="704" name="Caixa de texto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1F0EBB" w14:textId="5B86318E" w:rsidR="00BF3DC6" w:rsidRPr="008C1C86" w:rsidRDefault="00BF3DC6" w:rsidP="008A1F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0F65" id="Caixa de texto 704" o:spid="_x0000_s1356" type="#_x0000_t202" style="position:absolute;margin-left:258.4pt;margin-top:.75pt;width:36pt;height:23.4pt;z-index:-25105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" filled="f" stroked="f">
                <v:textbox>
                  <w:txbxContent>
                    <w:p w14:paraId="1A1F0EBB" w14:textId="5B86318E" w:rsidR="00BF3DC6" w:rsidRPr="008C1C86" w:rsidRDefault="00BF3DC6" w:rsidP="008A1F78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8F1E318" wp14:editId="666D4BD9">
                <wp:simplePos x="0" y="0"/>
                <wp:positionH relativeFrom="margin">
                  <wp:posOffset>3623472</wp:posOffset>
                </wp:positionH>
                <wp:positionV relativeFrom="paragraph">
                  <wp:posOffset>20955</wp:posOffset>
                </wp:positionV>
                <wp:extent cx="0" cy="719455"/>
                <wp:effectExtent l="0" t="0" r="19050" b="23495"/>
                <wp:wrapNone/>
                <wp:docPr id="703" name="Conector reto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D6B72" id="Conector reto 703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3pt,1.65pt" to="285.3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A1F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4208" behindDoc="1" locked="0" layoutInCell="1" allowOverlap="1" wp14:anchorId="1ADB9A97" wp14:editId="6E765589">
                <wp:simplePos x="0" y="0"/>
                <wp:positionH relativeFrom="margin">
                  <wp:posOffset>1594884</wp:posOffset>
                </wp:positionH>
                <wp:positionV relativeFrom="paragraph">
                  <wp:posOffset>10440</wp:posOffset>
                </wp:positionV>
                <wp:extent cx="457200" cy="297180"/>
                <wp:effectExtent l="0" t="0" r="0" b="7620"/>
                <wp:wrapNone/>
                <wp:docPr id="702" name="Caixa de texto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DEBE6C" w14:textId="77777777" w:rsidR="00BF3DC6" w:rsidRPr="008C1C86" w:rsidRDefault="00BF3DC6" w:rsidP="008A1F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9A97" id="Caixa de texto 702" o:spid="_x0000_s1357" type="#_x0000_t202" style="position:absolute;margin-left:125.6pt;margin-top:.8pt;width:36pt;height:23.4pt;z-index:-25106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" filled="f" stroked="f">
                <v:textbox>
                  <w:txbxContent>
                    <w:p w14:paraId="50DEBE6C" w14:textId="77777777" w:rsidR="00BF3DC6" w:rsidRPr="008C1C86" w:rsidRDefault="00BF3DC6" w:rsidP="008A1F78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291"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CEE240F" wp14:editId="4CBC484D">
                <wp:simplePos x="0" y="0"/>
                <wp:positionH relativeFrom="margin">
                  <wp:posOffset>1954692</wp:posOffset>
                </wp:positionH>
                <wp:positionV relativeFrom="paragraph">
                  <wp:posOffset>19685</wp:posOffset>
                </wp:positionV>
                <wp:extent cx="0" cy="719455"/>
                <wp:effectExtent l="0" t="0" r="19050" b="23495"/>
                <wp:wrapNone/>
                <wp:docPr id="699" name="Conector reto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4F6B2" id="Conector reto 699" o:spid="_x0000_s1026" style="position:absolute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9pt,1.55pt" to="153.9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5F754D4" w14:textId="3CECD088" w:rsidR="007D5098" w:rsidRPr="00540F57" w:rsidRDefault="007D5098" w:rsidP="0045075D">
      <w:pPr>
        <w:rPr>
          <w:lang w:val="pt-BR" w:eastAsia="ja-JP"/>
        </w:rPr>
      </w:pPr>
    </w:p>
    <w:p w14:paraId="7C7DF572" w14:textId="4B86A904" w:rsidR="007D5098" w:rsidRPr="009A1ECC" w:rsidRDefault="005C6EE4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4B1E1CF0" wp14:editId="167AE743">
                <wp:simplePos x="0" y="0"/>
                <wp:positionH relativeFrom="margin">
                  <wp:posOffset>2933862</wp:posOffset>
                </wp:positionH>
                <wp:positionV relativeFrom="paragraph">
                  <wp:posOffset>74930</wp:posOffset>
                </wp:positionV>
                <wp:extent cx="1381125" cy="649605"/>
                <wp:effectExtent l="0" t="0" r="28575" b="17145"/>
                <wp:wrapNone/>
                <wp:docPr id="881" name="Retângulo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54232" w14:textId="77777777" w:rsidR="00BF3DC6" w:rsidRDefault="00BF3DC6" w:rsidP="005C6EE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14:paraId="4A0936E1" w14:textId="4FC4AAC2" w:rsidR="00BF3DC6" w:rsidRDefault="00BF3DC6" w:rsidP="005C6EE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14:paraId="5E8B30D9" w14:textId="77777777" w:rsidR="00BF3DC6" w:rsidRPr="00426281" w:rsidRDefault="00BF3DC6" w:rsidP="005C6EE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1CF0" id="Retângulo 881" o:spid="_x0000_s1358" style="position:absolute;margin-left:231pt;margin-top:5.9pt;width:108.75pt;height:51.15pt;z-index:25244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" fillcolor="#5b9bd5 [3204]" strokecolor="#1f4d78 [1604]" strokeweight="1pt">
                <v:textbox>
                  <w:txbxContent>
                    <w:p w14:paraId="26454232" w14:textId="77777777" w:rsidR="00BF3DC6" w:rsidRDefault="00BF3DC6" w:rsidP="005C6EE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14:paraId="4A0936E1" w14:textId="4FC4AAC2" w:rsidR="00BF3DC6" w:rsidRDefault="00BF3DC6" w:rsidP="005C6EE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14:paraId="5E8B30D9" w14:textId="77777777" w:rsidR="00BF3DC6" w:rsidRPr="00426281" w:rsidRDefault="00BF3DC6" w:rsidP="005C6EE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5291"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BC170A9" wp14:editId="6E2EA296">
                <wp:simplePos x="0" y="0"/>
                <wp:positionH relativeFrom="margin">
                  <wp:posOffset>1266987</wp:posOffset>
                </wp:positionH>
                <wp:positionV relativeFrom="paragraph">
                  <wp:posOffset>4445</wp:posOffset>
                </wp:positionV>
                <wp:extent cx="1381125" cy="2990850"/>
                <wp:effectExtent l="0" t="0" r="28575" b="19050"/>
                <wp:wrapNone/>
                <wp:docPr id="539" name="Re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77BA2" w14:textId="77777777" w:rsidR="00BF3DC6" w:rsidRPr="009D0848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14:paraId="1D8ECE45" w14:textId="77777777" w:rsidR="00BF3DC6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14:paraId="0A8BED6F" w14:textId="77777777" w:rsidR="00BF3DC6" w:rsidRPr="009D0848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OP1</w:t>
                            </w:r>
                          </w:p>
                          <w:p w14:paraId="35206FED" w14:textId="77777777" w:rsidR="00BF3DC6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14:paraId="38729E35" w14:textId="77777777" w:rsidR="00BF3DC6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SCZ</w:t>
                            </w:r>
                          </w:p>
                          <w:p w14:paraId="202C1931" w14:textId="77777777" w:rsidR="00BF3DC6" w:rsidRPr="009D0848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14:paraId="56CF40A5" w14:textId="77777777" w:rsidR="00BF3DC6" w:rsidRPr="009D0848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78150062" w14:textId="4A839B82" w:rsidR="00BF3DC6" w:rsidRPr="009D0848" w:rsidRDefault="00BF3DC6" w:rsidP="00AB38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14:paraId="58BCAC95" w14:textId="77777777" w:rsidR="00BF3DC6" w:rsidRPr="00426281" w:rsidRDefault="00BF3DC6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170A9" id="Retângulo 539" o:spid="_x0000_s1359" style="position:absolute;margin-left:99.75pt;margin-top:.35pt;width:108.75pt;height:235.5pt;z-index:251984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" fillcolor="#5b9bd5 [3204]" strokecolor="#1f4d78 [1604]" strokeweight="1pt">
                <v:textbox>
                  <w:txbxContent>
                    <w:p w14:paraId="5A377BA2" w14:textId="77777777" w:rsidR="00BF3DC6" w:rsidRPr="009D0848" w:rsidRDefault="00BF3DC6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14:paraId="1D8ECE45" w14:textId="77777777" w:rsidR="00BF3DC6" w:rsidRDefault="00BF3DC6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OP2</w:t>
                      </w:r>
                    </w:p>
                    <w:p w14:paraId="0A8BED6F" w14:textId="77777777" w:rsidR="00BF3DC6" w:rsidRPr="009D0848" w:rsidRDefault="00BF3DC6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OP1</w:t>
                      </w:r>
                    </w:p>
                    <w:p w14:paraId="35206FED" w14:textId="77777777" w:rsidR="00BF3DC6" w:rsidRDefault="00BF3DC6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14:paraId="38729E35" w14:textId="77777777" w:rsidR="00BF3DC6" w:rsidRDefault="00BF3DC6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SCZ</w:t>
                      </w:r>
                    </w:p>
                    <w:p w14:paraId="202C1931" w14:textId="77777777" w:rsidR="00BF3DC6" w:rsidRPr="009D0848" w:rsidRDefault="00BF3DC6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14:paraId="56CF40A5" w14:textId="77777777" w:rsidR="00BF3DC6" w:rsidRPr="009D0848" w:rsidRDefault="00BF3DC6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78150062" w14:textId="4A839B82" w:rsidR="00BF3DC6" w:rsidRPr="009D0848" w:rsidRDefault="00BF3DC6" w:rsidP="00AB38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14:paraId="58BCAC95" w14:textId="77777777" w:rsidR="00BF3DC6" w:rsidRPr="00426281" w:rsidRDefault="00BF3DC6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3E0B9B" w14:textId="32764A16" w:rsidR="007D5098" w:rsidRPr="009A1ECC" w:rsidRDefault="00BF4A0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0D6E4E16" wp14:editId="6D1A554D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552450" cy="350520"/>
                <wp:effectExtent l="0" t="0" r="0" b="0"/>
                <wp:wrapNone/>
                <wp:docPr id="927" name="Caixa de texto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0F5BF2" w14:textId="0E96CC26" w:rsidR="00BF3DC6" w:rsidRPr="00140831" w:rsidRDefault="00BF3DC6" w:rsidP="00BF4A0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4E16" id="Caixa de texto 927" o:spid="_x0000_s1360" type="#_x0000_t202" style="position:absolute;margin-left:0;margin-top:26.8pt;width:43.5pt;height:27.6pt;z-index:252539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" filled="f" stroked="f">
                <v:textbox>
                  <w:txbxContent>
                    <w:p w14:paraId="2D0F5BF2" w14:textId="0E96CC26" w:rsidR="00BF3DC6" w:rsidRPr="00140831" w:rsidRDefault="00BF3DC6" w:rsidP="00BF4A0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FF014" w14:textId="76C9B01D" w:rsidR="007D5098" w:rsidRPr="009A1ECC" w:rsidRDefault="005C6EE4" w:rsidP="0045075D">
      <w:pPr>
        <w:rPr>
          <w:lang w:eastAsia="ja-JP"/>
        </w:rPr>
      </w:pPr>
      <w:r w:rsidRPr="005C6EE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CCDF8A9" wp14:editId="703362A4">
                <wp:simplePos x="0" y="0"/>
                <wp:positionH relativeFrom="column">
                  <wp:posOffset>3625126</wp:posOffset>
                </wp:positionH>
                <wp:positionV relativeFrom="paragraph">
                  <wp:posOffset>960</wp:posOffset>
                </wp:positionV>
                <wp:extent cx="0" cy="719257"/>
                <wp:effectExtent l="0" t="0" r="0" b="0"/>
                <wp:wrapNone/>
                <wp:docPr id="883" name="Conector reto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F92D0" id="Conector reto 883" o:spid="_x0000_s1026" style="position:absolute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.1pt" to="285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14:paraId="7FBA26FF" w14:textId="4BBC59BE" w:rsidR="007D5098" w:rsidRPr="009A1ECC" w:rsidRDefault="005C6EE4" w:rsidP="0045075D">
      <w:pPr>
        <w:rPr>
          <w:lang w:eastAsia="ja-JP"/>
        </w:rPr>
      </w:pPr>
      <w:r w:rsidRPr="005C6EE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30F8B14" wp14:editId="7B2190A4">
                <wp:simplePos x="0" y="0"/>
                <wp:positionH relativeFrom="column">
                  <wp:posOffset>3455581</wp:posOffset>
                </wp:positionH>
                <wp:positionV relativeFrom="paragraph">
                  <wp:posOffset>319095</wp:posOffset>
                </wp:positionV>
                <wp:extent cx="359199" cy="359311"/>
                <wp:effectExtent l="0" t="0" r="0" b="0"/>
                <wp:wrapNone/>
                <wp:docPr id="882" name="Elips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99" cy="3593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A4269" w14:textId="77777777" w:rsidR="00BF3DC6" w:rsidRPr="0020318E" w:rsidRDefault="00BF3DC6" w:rsidP="005C6EE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F8B14" id="Elipse 882" o:spid="_x0000_s1361" style="position:absolute;margin-left:272.1pt;margin-top:25.15pt;width:28.3pt;height:28.3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9EA4269" w14:textId="77777777" w:rsidR="00BF3DC6" w:rsidRPr="0020318E" w:rsidRDefault="00BF3DC6" w:rsidP="005C6EE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3770F08" w14:textId="62B4C37C" w:rsidR="007D5098" w:rsidRPr="009A1ECC" w:rsidRDefault="007D5098" w:rsidP="0045075D">
      <w:pPr>
        <w:rPr>
          <w:lang w:eastAsia="ja-JP"/>
        </w:rPr>
      </w:pPr>
    </w:p>
    <w:p w14:paraId="29886C44" w14:textId="57C69831" w:rsidR="007D5098" w:rsidRPr="009A1ECC" w:rsidRDefault="007D5098" w:rsidP="0045075D">
      <w:pPr>
        <w:rPr>
          <w:lang w:eastAsia="ja-JP"/>
        </w:rPr>
      </w:pPr>
    </w:p>
    <w:p w14:paraId="71AE35AE" w14:textId="07785FE3" w:rsidR="007D5098" w:rsidRPr="009A1ECC" w:rsidRDefault="007D5098" w:rsidP="0045075D">
      <w:pPr>
        <w:rPr>
          <w:lang w:eastAsia="ja-JP"/>
        </w:rPr>
      </w:pPr>
    </w:p>
    <w:p w14:paraId="434E5144" w14:textId="2492BC16" w:rsidR="007D5098" w:rsidRPr="009A1ECC" w:rsidRDefault="007D5098" w:rsidP="0045075D">
      <w:pPr>
        <w:rPr>
          <w:lang w:eastAsia="ja-JP"/>
        </w:rPr>
      </w:pPr>
    </w:p>
    <w:p w14:paraId="2E907DB0" w14:textId="32C49FC3" w:rsidR="007D5098" w:rsidRPr="009A1ECC" w:rsidRDefault="00BC1482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80548B8" wp14:editId="0E2054EC">
                <wp:simplePos x="0" y="0"/>
                <wp:positionH relativeFrom="margin">
                  <wp:posOffset>1966757</wp:posOffset>
                </wp:positionH>
                <wp:positionV relativeFrom="paragraph">
                  <wp:posOffset>267970</wp:posOffset>
                </wp:positionV>
                <wp:extent cx="0" cy="425302"/>
                <wp:effectExtent l="0" t="0" r="19050" b="32385"/>
                <wp:wrapNone/>
                <wp:docPr id="533" name="Conector ret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A4C1" id="Conector reto 533" o:spid="_x0000_s1026" style="position:absolute;z-index:25197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54.85pt,21.1pt" to="154.8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832968F" w14:textId="16846B19" w:rsidR="007D5098" w:rsidRPr="009A1ECC" w:rsidRDefault="007D5098" w:rsidP="0045075D">
      <w:pPr>
        <w:rPr>
          <w:lang w:eastAsia="ja-JP"/>
        </w:rPr>
      </w:pPr>
    </w:p>
    <w:p w14:paraId="47C6F30B" w14:textId="54F7ED5E" w:rsidR="007D5098" w:rsidRPr="009A1ECC" w:rsidRDefault="00F95291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410B907" wp14:editId="0966A21A">
                <wp:simplePos x="0" y="0"/>
                <wp:positionH relativeFrom="margin">
                  <wp:posOffset>1275553</wp:posOffset>
                </wp:positionH>
                <wp:positionV relativeFrom="paragraph">
                  <wp:posOffset>14605</wp:posOffset>
                </wp:positionV>
                <wp:extent cx="1390650" cy="552450"/>
                <wp:effectExtent l="0" t="0" r="19050" b="19050"/>
                <wp:wrapNone/>
                <wp:docPr id="700" name="Elips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38C9" w14:textId="472AD34F" w:rsidR="00BF3DC6" w:rsidRPr="00426281" w:rsidRDefault="00BF3DC6" w:rsidP="00F9529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0B907" id="Elipse 700" o:spid="_x0000_s1362" style="position:absolute;margin-left:100.45pt;margin-top:1.15pt;width:109.5pt;height:43.5pt;z-index:25225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9b3fQ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AC838C9" w14:textId="472AD34F" w:rsidR="00BF3DC6" w:rsidRPr="00426281" w:rsidRDefault="00BF3DC6" w:rsidP="00F9529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66DA05" w14:textId="261028BF" w:rsidR="007D5098" w:rsidRPr="009A1ECC" w:rsidRDefault="007D5098" w:rsidP="0045075D">
      <w:pPr>
        <w:rPr>
          <w:lang w:eastAsia="ja-JP"/>
        </w:rPr>
      </w:pPr>
    </w:p>
    <w:p w14:paraId="22C6B04F" w14:textId="31557DB5" w:rsidR="007D5098" w:rsidRPr="009A1ECC" w:rsidRDefault="007D5098" w:rsidP="0045075D">
      <w:pPr>
        <w:rPr>
          <w:lang w:eastAsia="ja-JP"/>
        </w:rPr>
      </w:pPr>
    </w:p>
    <w:p w14:paraId="3B668CE8" w14:textId="64EDD5F1" w:rsidR="007D5098" w:rsidRPr="009A1ECC" w:rsidRDefault="007D5098" w:rsidP="0045075D">
      <w:pPr>
        <w:rPr>
          <w:lang w:eastAsia="ja-JP"/>
        </w:rPr>
      </w:pPr>
    </w:p>
    <w:p w14:paraId="683881B0" w14:textId="6454DEDF" w:rsidR="006E4669" w:rsidRPr="009A1ECC" w:rsidRDefault="006E4669" w:rsidP="0045075D">
      <w:pPr>
        <w:rPr>
          <w:lang w:eastAsia="ja-JP"/>
        </w:rPr>
      </w:pPr>
    </w:p>
    <w:p w14:paraId="5AD41BDF" w14:textId="77777777" w:rsidR="006E4669" w:rsidRPr="009A1ECC" w:rsidRDefault="006E4669" w:rsidP="0045075D">
      <w:pPr>
        <w:rPr>
          <w:lang w:eastAsia="ja-JP"/>
        </w:rPr>
      </w:pPr>
    </w:p>
    <w:p w14:paraId="163E192C" w14:textId="39A1BAE7" w:rsidR="006E4669" w:rsidRPr="009A1ECC" w:rsidRDefault="006E4669" w:rsidP="0045075D">
      <w:pPr>
        <w:rPr>
          <w:lang w:eastAsia="ja-JP"/>
        </w:rPr>
      </w:pPr>
    </w:p>
    <w:p w14:paraId="67587AAF" w14:textId="458F4558" w:rsidR="006E4669" w:rsidRPr="009A1ECC" w:rsidRDefault="00C7788E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045A923" wp14:editId="4165740C">
                <wp:simplePos x="0" y="0"/>
                <wp:positionH relativeFrom="margin">
                  <wp:align>center</wp:align>
                </wp:positionH>
                <wp:positionV relativeFrom="paragraph">
                  <wp:posOffset>20630</wp:posOffset>
                </wp:positionV>
                <wp:extent cx="1390650" cy="552450"/>
                <wp:effectExtent l="0" t="0" r="19050" b="19050"/>
                <wp:wrapNone/>
                <wp:docPr id="705" name="Elips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AAAF4" w14:textId="77777777" w:rsidR="00BF3DC6" w:rsidRPr="00426281" w:rsidRDefault="00BF3DC6" w:rsidP="00C7788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5A923" id="Elipse 705" o:spid="_x0000_s1363" style="position:absolute;margin-left:0;margin-top:1.6pt;width:109.5pt;height:43.5pt;z-index:25226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4FAAAF4" w14:textId="77777777" w:rsidR="00BF3DC6" w:rsidRPr="00426281" w:rsidRDefault="00BF3DC6" w:rsidP="00C7788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677346" w14:textId="52765420" w:rsidR="006E4669" w:rsidRPr="009A1ECC" w:rsidRDefault="00C7788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264448" behindDoc="0" locked="0" layoutInCell="1" allowOverlap="1" wp14:anchorId="3FD3985D" wp14:editId="6C21B777">
                <wp:simplePos x="0" y="0"/>
                <wp:positionH relativeFrom="margin">
                  <wp:posOffset>2158409</wp:posOffset>
                </wp:positionH>
                <wp:positionV relativeFrom="paragraph">
                  <wp:posOffset>233045</wp:posOffset>
                </wp:positionV>
                <wp:extent cx="1381125" cy="6118860"/>
                <wp:effectExtent l="0" t="0" r="28575" b="15240"/>
                <wp:wrapNone/>
                <wp:docPr id="708" name="Grupo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6118860"/>
                          <a:chOff x="0" y="0"/>
                          <a:chExt cx="1381125" cy="6119037"/>
                        </a:xfrm>
                      </wpg:grpSpPr>
                      <wps:wsp>
                        <wps:cNvPr id="709" name="Conector reto 709"/>
                        <wps:cNvCnPr/>
                        <wps:spPr>
                          <a:xfrm>
                            <a:off x="701749" y="0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Retângulo 710"/>
                        <wps:cNvSpPr/>
                        <wps:spPr>
                          <a:xfrm>
                            <a:off x="0" y="329609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A1793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58875AF6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ENFLD</w:t>
                              </w:r>
                            </w:p>
                            <w:p w14:paraId="5BB9732C" w14:textId="77777777" w:rsidR="00BF3DC6" w:rsidRPr="00426281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Retângulo 711"/>
                        <wps:cNvSpPr/>
                        <wps:spPr>
                          <a:xfrm>
                            <a:off x="0" y="1169581"/>
                            <a:ext cx="1381125" cy="9873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44BF3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64525CC0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ENFLD</w:t>
                              </w:r>
                            </w:p>
                            <w:p w14:paraId="46BD29C9" w14:textId="77777777" w:rsidR="00BF3DC6" w:rsidRPr="00426281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Retângulo 712"/>
                        <wps:cNvSpPr/>
                        <wps:spPr>
                          <a:xfrm>
                            <a:off x="0" y="232853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2D35F" w14:textId="77777777" w:rsidR="00BF3DC6" w:rsidRPr="00426281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(DECSP)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Conector reto 713"/>
                        <wps:cNvCnPr/>
                        <wps:spPr>
                          <a:xfrm>
                            <a:off x="701749" y="2105248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ector reto 714"/>
                        <wps:cNvCnPr/>
                        <wps:spPr>
                          <a:xfrm>
                            <a:off x="701749" y="861237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ector reto 715"/>
                        <wps:cNvCnPr/>
                        <wps:spPr>
                          <a:xfrm>
                            <a:off x="701749" y="2562446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Retângulo 716"/>
                        <wps:cNvSpPr/>
                        <wps:spPr>
                          <a:xfrm>
                            <a:off x="0" y="2881423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E78FAE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5F7FE717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48D1583D" w14:textId="77777777" w:rsidR="00BF3DC6" w:rsidRPr="00426281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Retângulo 717"/>
                        <wps:cNvSpPr/>
                        <wps:spPr>
                          <a:xfrm>
                            <a:off x="0" y="3732027"/>
                            <a:ext cx="1381125" cy="986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336EB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3A0E88FF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5AAA7E3E" w14:textId="77777777" w:rsidR="00BF3DC6" w:rsidRPr="00426281" w:rsidRDefault="00BF3DC6" w:rsidP="00C7788E">
                              <w:pPr>
                                <w:ind w:firstLine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Conector reto 718"/>
                        <wps:cNvCnPr/>
                        <wps:spPr>
                          <a:xfrm>
                            <a:off x="701749" y="464642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" name="Conector reto 719"/>
                        <wps:cNvCnPr/>
                        <wps:spPr>
                          <a:xfrm>
                            <a:off x="701749" y="3413051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" name="Retângulo 720"/>
                        <wps:cNvSpPr/>
                        <wps:spPr>
                          <a:xfrm>
                            <a:off x="0" y="4901609"/>
                            <a:ext cx="1381125" cy="986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3103E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(DECSP)</w:t>
                              </w:r>
                            </w:p>
                            <w:p w14:paraId="4C230598" w14:textId="77777777" w:rsidR="00BF3DC6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(LRESET)</w:t>
                              </w:r>
                            </w:p>
                            <w:p w14:paraId="769A87B6" w14:textId="77777777" w:rsidR="00BF3DC6" w:rsidRPr="00D5242B" w:rsidRDefault="00BF3DC6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(LINT)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Conector reto 721"/>
                        <wps:cNvCnPr/>
                        <wps:spPr>
                          <a:xfrm>
                            <a:off x="701749" y="589043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3985D" id="Grupo 708" o:spid="_x0000_s1364" style="position:absolute;margin-left:169.95pt;margin-top:18.35pt;width:108.75pt;height:481.8pt;z-index:252264448;mso-position-horizontal-relative:margin" coordsize="13811,6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">
                <v:line id="Conector reto 709" o:spid="_x0000_s1365" style="position:absolute;visibility:visible;mso-wrap-style:square" from="7017,0" to="701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HFcUAAADcAAAADwAAAGRycy9kb3ducmV2LnhtbESPS2vDMBCE74X8B7GB3hopLeThRAmh&#10;kNBToXkcclusjeXEWjmWYrv/vioUehxm5htmue5dJVpqQulZw3ikQBDn3pRcaDgeti8zECEiG6w8&#10;k4ZvCrBeDZ6WmBnf8Re1+1iIBOGQoQYbY51JGXJLDsPI18TJu/jGYUyyKaRpsEtwV8lXpSbSYclp&#10;wWJN75by2/7hNNwx35I7n3at6mz7NrnUn9PrWevnYb9ZgIjUx//wX/vDaJiqO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kHFcUAAADcAAAADwAAAAAAAAAA&#10;AAAAAAChAgAAZHJzL2Rvd25yZXYueG1sUEsFBgAAAAAEAAQA+QAAAJMDAAAAAA==&#10;" strokecolor="#5b9bd5 [3204]" strokeweight=".5pt">
                  <v:stroke joinstyle="miter"/>
                </v:line>
                <v:rect id="Retângulo 710" o:spid="_x0000_s1366" style="position:absolute;top:329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wLJr4A&#10;AADcAAAADwAAAGRycy9kb3ducmV2LnhtbERPzYrCMBC+L/gOYRa8rWk96FKNsgiCCB7UfYChmW26&#10;NpPSRNu+vXMQPH58/+vt4Bv1oC7WgQ3kswwUcRlszZWB3+v+6xtUTMgWm8BkYKQI283kY42FDT2f&#10;6XFJlZIQjgUacCm1hdaxdOQxzkJLLNxf6DwmgV2lbYe9hPtGz7NsoT3WLA0OW9o5Km+Xu5cSpPOY&#10;L/vd7eSGY03N+E/30Zjp5/CzApVoSG/xy32wBpa5zJczcg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fcCya+AAAA3AAAAA8AAAAAAAAAAAAAAAAAmAIAAGRycy9kb3ducmV2&#10;LnhtbFBLBQYAAAAABAAEAPUAAACDAwAAAAA=&#10;" fillcolor="#5b9bd5 [3204]" strokecolor="#1f4d78 [1604]" strokeweight="1pt">
                  <v:textbox>
                    <w:txbxContent>
                      <w:p w14:paraId="5E9A1793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58875AF6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ENFLD</w:t>
                        </w:r>
                      </w:p>
                      <w:p w14:paraId="5BB9732C" w14:textId="77777777" w:rsidR="00BF3DC6" w:rsidRPr="00426281" w:rsidRDefault="00BF3DC6" w:rsidP="00C778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711" o:spid="_x0000_s1367" style="position:absolute;top:11695;width:13811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uvcIA&#10;AADcAAAADwAAAGRycy9kb3ducmV2LnhtbESPzWqDQBSF94W8w3AD3TWjXTTFOkoQAqGQRdI+wMW5&#10;dYzOHXHGqG+fKRS6PJyfj5OXi+3FnUbfOlaQ7hIQxLXTLTcKvr+OL+8gfEDW2DsmBSt5KIvNU46Z&#10;djNf6H4NjYgj7DNUYEIYMil9bcii37mBOHo/brQYohwbqUec47jt5WuSvEmLLUeCwYEqQ3V3nWyE&#10;IF3WdD9X3dksny31642mVann7XL4ABFoCf/hv/ZJK9inKfyeiUdAF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K69wgAAANwAAAAPAAAAAAAAAAAAAAAAAJgCAABkcnMvZG93&#10;bnJldi54bWxQSwUGAAAAAAQABAD1AAAAhwMAAAAA&#10;" fillcolor="#5b9bd5 [3204]" strokecolor="#1f4d78 [1604]" strokeweight="1pt">
                  <v:textbox>
                    <w:txbxContent>
                      <w:p w14:paraId="0F344BF3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64525CC0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ENFLD</w:t>
                        </w:r>
                      </w:p>
                      <w:p w14:paraId="46BD29C9" w14:textId="77777777" w:rsidR="00BF3DC6" w:rsidRPr="00426281" w:rsidRDefault="00BF3DC6" w:rsidP="00C778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MW</w:t>
                        </w:r>
                      </w:p>
                    </w:txbxContent>
                  </v:textbox>
                </v:rect>
                <v:rect id="Retângulo 712" o:spid="_x0000_s1368" style="position:absolute;top:23285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wysEA&#10;AADcAAAADwAAAGRycy9kb3ducmV2LnhtbESPzYrCMBSF98K8Q7iCO5vWhUo1FhEGRJiFPw9wae40&#10;nTY3pYm2ffvJwIDLw/n5OPtitK14Ue9rxwqyJAVBXDpdc6Xgcf9cbkH4gKyxdUwKJvJQHD5me8y1&#10;G/hKr1uoRBxhn6MCE0KXS+lLQxZ94jri6H273mKIsq+k7nGI47aVqzRdS4s1R4LBjk6Gyub2tBGC&#10;dJ2yzXBqvsx4qamdfug5KbWYj8cdiEBjeIf/22etYJOt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MMrBAAAA3AAAAA8AAAAAAAAAAAAAAAAAmAIAAGRycy9kb3du&#10;cmV2LnhtbFBLBQYAAAAABAAEAPUAAACGAwAAAAA=&#10;" fillcolor="#5b9bd5 [3204]" strokecolor="#1f4d78 [1604]" strokeweight="1pt">
                  <v:textbox>
                    <w:txbxContent>
                      <w:p w14:paraId="2352D35F" w14:textId="77777777" w:rsidR="00BF3DC6" w:rsidRPr="00426281" w:rsidRDefault="00BF3DC6" w:rsidP="00C778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(DECSP)</w:t>
                        </w:r>
                      </w:p>
                    </w:txbxContent>
                  </v:textbox>
                </v:rect>
                <v:line id="Conector reto 713" o:spid="_x0000_s1369" style="position:absolute;visibility:visible;mso-wrap-style:square" from="7017,21052" to="7017,2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imIsUAAADcAAAADwAAAGRycy9kb3ducmV2LnhtbESPQWvCQBSE7wX/w/KE3uomFYxEVxEh&#10;0lOhaXvw9sg+s9Hs2zS7Jum/7xYKPQ4z8w2z3U+2FQP1vnGsIF0kIIgrpxuuFXy8F09rED4ga2wd&#10;k4Jv8rDfzR62mGs38hsNZahFhLDPUYEJocul9JUhi37hOuLoXVxvMUTZ11L3OEa4beVzkqykxYbj&#10;gsGOjoaqW3m3Cr6wKsieP09DMpphubp0r9n1rNTjfDpsQASawn/4r/2iFWTpE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imIsUAAADcAAAADwAAAAAAAAAA&#10;AAAAAAChAgAAZHJzL2Rvd25yZXYueG1sUEsFBgAAAAAEAAQA+QAAAJMDAAAAAA==&#10;" strokecolor="#5b9bd5 [3204]" strokeweight=".5pt">
                  <v:stroke joinstyle="miter"/>
                </v:line>
                <v:line id="Conector reto 714" o:spid="_x0000_s1370" style="position:absolute;visibility:visible;mso-wrap-style:square" from="7017,8612" to="7017,1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+VsUAAADcAAAADwAAAGRycy9kb3ducmV2LnhtbESPQWvCQBSE7wX/w/KE3nRjLSoxq0hB&#10;6UmorQdvj+xLNpp9m2a3Sfz33YLQ4zAz3zDZdrC16Kj1lWMFs2kCgjh3uuJSwdfnfrIC4QOyxtox&#10;KbiTh+1m9JRhql3PH9SdQikihH2KCkwITSqlzw1Z9FPXEEevcK3FEGVbSt1iH+G2li9JspAWK44L&#10;Bht6M5TfTj9WwTfme7KX86FLetPNF0VzXF4vSj2Ph90aRKAh/Icf7XetYDl7hb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E+VsUAAADcAAAADwAAAAAAAAAA&#10;AAAAAAChAgAAZHJzL2Rvd25yZXYueG1sUEsFBgAAAAAEAAQA+QAAAJMDAAAAAA==&#10;" strokecolor="#5b9bd5 [3204]" strokeweight=".5pt">
                  <v:stroke joinstyle="miter"/>
                </v:line>
                <v:line id="Conector reto 715" o:spid="_x0000_s1371" style="position:absolute;visibility:visible;mso-wrap-style:square" from="7017,25624" to="7017,2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2bzcUAAADcAAAADwAAAGRycy9kb3ducmV2LnhtbESPQWvCQBSE7wX/w/KE3nRjpSoxq0hB&#10;6UmorQdvj+xLNpp9m2a3Sfz33YLQ4zAz3zDZdrC16Kj1lWMFs2kCgjh3uuJSwdfnfrIC4QOyxtox&#10;KbiTh+1m9JRhql3PH9SdQikihH2KCkwITSqlzw1Z9FPXEEevcK3FEGVbSt1iH+G2li9JspAWK44L&#10;Bht6M5TfTj9WwTfme7KX86FLetPNF0VzXF4vSj2Ph90aRKAh/Icf7XetYDl7hb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2bzcUAAADcAAAADwAAAAAAAAAA&#10;AAAAAAChAgAAZHJzL2Rvd25yZXYueG1sUEsFBgAAAAAEAAQA+QAAAJMDAAAAAA==&#10;" strokecolor="#5b9bd5 [3204]" strokeweight=".5pt">
                  <v:stroke joinstyle="miter"/>
                </v:line>
                <v:rect id="Retângulo 716" o:spid="_x0000_s1372" style="position:absolute;top:28814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2ycEA&#10;AADcAAAADwAAAGRycy9kb3ducmV2LnhtbESPzYrCMBSF9wO+Q7iCuzGtizpUo0hBkAEXOvMAl+ZO&#10;07G5KU369/YTQZjl4fx8nP1xso0YqPO1YwXpOgFBXDpdc6Xg++v8/gHCB2SNjWNSMJOH42Hxtsdc&#10;u5FvNNxDJeII+xwVmBDaXEpfGrLo164ljt6P6yyGKLtK6g7HOG4buUmSTFqsORIMtlQYKh/33kYI&#10;0m1Ot2PxuJrps6Zm/qV+Vmq1nE47EIGm8B9+tS9awTbN4Hk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5NsnBAAAA3AAAAA8AAAAAAAAAAAAAAAAAmAIAAGRycy9kb3du&#10;cmV2LnhtbFBLBQYAAAAABAAEAPUAAACGAwAAAAA=&#10;" fillcolor="#5b9bd5 [3204]" strokecolor="#1f4d78 [1604]" strokeweight="1pt">
                  <v:textbox>
                    <w:txbxContent>
                      <w:p w14:paraId="45E78FAE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5F7FE717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48D1583D" w14:textId="77777777" w:rsidR="00BF3DC6" w:rsidRPr="00426281" w:rsidRDefault="00BF3DC6" w:rsidP="00C778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717" o:spid="_x0000_s1373" style="position:absolute;top:37320;width:13811;height:9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TUsEA&#10;AADcAAAADwAAAGRycy9kb3ducmV2LnhtbESPzYrCMBSF98K8Q7gD7jTtLKxUUxFhYBiYhT8PcGmu&#10;TW1zU5po27efCILLw/n5ONvdaFvxoN7XjhWkywQEcel0zZWCy/l7sQbhA7LG1jEpmMjDrviYbTHX&#10;buAjPU6hEnGEfY4KTAhdLqUvDVn0S9cRR+/qeoshyr6SuschjttWfiXJSlqsORIMdnQwVDanu40Q&#10;pOOUZsOh+TPjb03tdKP7pNT8c9xvQAQawzv8av9oBVmawfNMPA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1k1LBAAAA3AAAAA8AAAAAAAAAAAAAAAAAmAIAAGRycy9kb3du&#10;cmV2LnhtbFBLBQYAAAAABAAEAPUAAACGAwAAAAA=&#10;" fillcolor="#5b9bd5 [3204]" strokecolor="#1f4d78 [1604]" strokeweight="1pt">
                  <v:textbox>
                    <w:txbxContent>
                      <w:p w14:paraId="177336EB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3A0E88FF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5AAA7E3E" w14:textId="77777777" w:rsidR="00BF3DC6" w:rsidRPr="00426281" w:rsidRDefault="00BF3DC6" w:rsidP="00C7788E">
                        <w:pPr>
                          <w:ind w:firstLine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MW</w:t>
                        </w:r>
                      </w:p>
                    </w:txbxContent>
                  </v:textbox>
                </v:rect>
                <v:line id="Conector reto 718" o:spid="_x0000_s1374" style="position:absolute;visibility:visible;mso-wrap-style:square" from="7017,46464" to="7017,4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w0U8AAAADcAAAADwAAAGRycy9kb3ducmV2LnhtbERPy4rCMBTdC/5DuMLsbKqCDh2jiKC4&#10;GvC1cHdprk1nmpvaxLbz95OF4PJw3st1byvRUuNLxwomSQqCOHe65ELB5bwbf4LwAVlj5ZgU/JGH&#10;9Wo4WGKmXcdHak+hEDGEfYYKTAh1JqXPDVn0iauJI3d3jcUQYVNI3WAXw20lp2k6lxZLjg0Ga9oa&#10;yn9PT6vggfmO7O26b9POtLP5vf5e/NyU+hj1my8QgfrwFr/cB61gMYlr4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8NFPAAAAA3AAAAA8AAAAAAAAAAAAAAAAA&#10;oQIAAGRycy9kb3ducmV2LnhtbFBLBQYAAAAABAAEAPkAAACOAwAAAAA=&#10;" strokecolor="#5b9bd5 [3204]" strokeweight=".5pt">
                  <v:stroke joinstyle="miter"/>
                </v:line>
                <v:line id="Conector reto 719" o:spid="_x0000_s1375" style="position:absolute;visibility:visible;mso-wrap-style:square" from="7017,34130" to="7017,3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CRyMUAAADcAAAADwAAAGRycy9kb3ducmV2LnhtbESPS2vDMBCE74H+B7GF3hLZLeThWAml&#10;kNJTIa9Dbou1sZxYK9dSbfffV4FAjsPMfMPk68HWoqPWV44VpJMEBHHhdMWlgsN+M56D8AFZY+2Y&#10;FPyRh/XqaZRjpl3PW+p2oRQRwj5DBSaEJpPSF4Ys+olriKN3dq3FEGVbSt1iH+G2lq9JMpUWK44L&#10;Bhv6MFRcd79WwQ8WG7Kn42eX9KZ7m56b79nlpNTL8/C+BBFoCI/wvf2lFczSB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CRyMUAAADcAAAADwAAAAAAAAAA&#10;AAAAAAChAgAAZHJzL2Rvd25yZXYueG1sUEsFBgAAAAAEAAQA+QAAAJMDAAAAAA==&#10;" strokecolor="#5b9bd5 [3204]" strokeweight=".5pt">
                  <v:stroke joinstyle="miter"/>
                </v:line>
                <v:rect id="Retângulo 720" o:spid="_x0000_s1376" style="position:absolute;top:49016;width:13811;height:9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Bm74A&#10;AADcAAAADwAAAGRycy9kb3ducmV2LnhtbERPzYrCMBC+L/gOYYS9rakeVKpRRBBE8KDrAwzN2FSb&#10;SWmibd/eOSzs8eP7X297X6s3tbEKbGA6yUARF8FWXBq4/R5+lqBiQrZYByYDA0XYbkZfa8xt6PhC&#10;72sqlYRwzNGAS6nJtY6FI49xEhpi4e6h9ZgEtqW2LXYS7ms9y7K59lixNDhsaO+oeF5fXkqQLsN0&#10;0e2fZ9efKqqHB70GY77H/W4FKlGf/sV/7qM1sJjJfDkjR0Bv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wwZu+AAAA3AAAAA8AAAAAAAAAAAAAAAAAmAIAAGRycy9kb3ducmV2&#10;LnhtbFBLBQYAAAAABAAEAPUAAACDAwAAAAA=&#10;" fillcolor="#5b9bd5 [3204]" strokecolor="#1f4d78 [1604]" strokeweight="1pt">
                  <v:textbox>
                    <w:txbxContent>
                      <w:p w14:paraId="50D3103E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(DECSP)</w:t>
                        </w:r>
                      </w:p>
                      <w:p w14:paraId="4C230598" w14:textId="77777777" w:rsidR="00BF3DC6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(LRESET)</w:t>
                        </w:r>
                      </w:p>
                      <w:p w14:paraId="769A87B6" w14:textId="77777777" w:rsidR="00BF3DC6" w:rsidRPr="00D5242B" w:rsidRDefault="00BF3DC6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(LINT)</w:t>
                        </w:r>
                      </w:p>
                    </w:txbxContent>
                  </v:textbox>
                </v:rect>
                <v:line id="Conector reto 721" o:spid="_x0000_s1377" style="position:absolute;visibility:visible;mso-wrap-style:square" from="7017,58904" to="7017,6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Xc8UAAADcAAAADwAAAGRycy9kb3ducmV2LnhtbESPQWvCQBSE7wX/w/KE3uomFoxEVxEh&#10;xVOhaXvw9sg+s9Hs2zS7Jum/7xYKPQ4z8w2z3U+2FQP1vnGsIF0kIIgrpxuuFXy8F09rED4ga2wd&#10;k4Jv8rDfzR62mGs38hsNZahFhLDPUYEJocul9JUhi37hOuLoXVxvMUTZ11L3OEa4beUySVbSYsNx&#10;wWBHR0PVrbxbBV9YFWTPny9DMprheXXpXrPrWanH+XTYgAg0hf/wX/ukFWTLFH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pXc8UAAADcAAAADwAAAAAAAAAA&#10;AAAAAAChAgAAZHJzL2Rvd25yZXYueG1sUEsFBgAAAAAEAAQA+QAAAJM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3BE2D41" w14:textId="51EC3014" w:rsidR="006E4669" w:rsidRDefault="00C7788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9B4868C" wp14:editId="4D8B2FBA">
                <wp:simplePos x="0" y="0"/>
                <wp:positionH relativeFrom="column">
                  <wp:posOffset>3615070</wp:posOffset>
                </wp:positionH>
                <wp:positionV relativeFrom="paragraph">
                  <wp:posOffset>221659</wp:posOffset>
                </wp:positionV>
                <wp:extent cx="542260" cy="5613991"/>
                <wp:effectExtent l="0" t="0" r="29845" b="25400"/>
                <wp:wrapNone/>
                <wp:docPr id="722" name="Chave direita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61399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7AAE" id="Chave direita 722" o:spid="_x0000_s1026" type="#_x0000_t88" style="position:absolute;margin-left:284.65pt;margin-top:17.45pt;width:42.7pt;height:442.05pt;z-index:25226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" adj="174" strokecolor="#5b9bd5 [3204]" strokeweight=".5pt">
                <v:stroke joinstyle="miter"/>
              </v:shape>
            </w:pict>
          </mc:Fallback>
        </mc:AlternateContent>
      </w:r>
    </w:p>
    <w:p w14:paraId="6505FA17" w14:textId="6E16B9F9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7978DF25" wp14:editId="2E275F45">
                <wp:simplePos x="0" y="0"/>
                <wp:positionH relativeFrom="margin">
                  <wp:align>left</wp:align>
                </wp:positionH>
                <wp:positionV relativeFrom="paragraph">
                  <wp:posOffset>63770</wp:posOffset>
                </wp:positionV>
                <wp:extent cx="552450" cy="350520"/>
                <wp:effectExtent l="0" t="0" r="0" b="0"/>
                <wp:wrapNone/>
                <wp:docPr id="928" name="Caixa de texto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227A50" w14:textId="3ED23E48" w:rsidR="00BF3DC6" w:rsidRPr="00140831" w:rsidRDefault="00BF3DC6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DF25" id="Caixa de texto 928" o:spid="_x0000_s1378" type="#_x0000_t202" style="position:absolute;margin-left:0;margin-top:5pt;width:43.5pt;height:27.6pt;z-index:252541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" filled="f" stroked="f">
                <v:textbox>
                  <w:txbxContent>
                    <w:p w14:paraId="4A227A50" w14:textId="3ED23E48" w:rsidR="00BF3DC6" w:rsidRPr="00140831" w:rsidRDefault="00BF3DC6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83161" w14:textId="6B28821B" w:rsidR="00C7788E" w:rsidRDefault="00C7788E" w:rsidP="0045075D">
      <w:pPr>
        <w:rPr>
          <w:lang w:eastAsia="ja-JP"/>
        </w:rPr>
      </w:pPr>
    </w:p>
    <w:p w14:paraId="1F6B14BB" w14:textId="030D5885" w:rsidR="00C7788E" w:rsidRDefault="00C7788E" w:rsidP="0045075D">
      <w:pPr>
        <w:rPr>
          <w:lang w:eastAsia="ja-JP"/>
        </w:rPr>
      </w:pPr>
    </w:p>
    <w:p w14:paraId="6A071024" w14:textId="67E007FD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32FEB078" wp14:editId="37BBB273">
                <wp:simplePos x="0" y="0"/>
                <wp:positionH relativeFrom="margin">
                  <wp:align>left</wp:align>
                </wp:positionH>
                <wp:positionV relativeFrom="paragraph">
                  <wp:posOffset>10352</wp:posOffset>
                </wp:positionV>
                <wp:extent cx="552450" cy="350520"/>
                <wp:effectExtent l="0" t="0" r="0" b="0"/>
                <wp:wrapNone/>
                <wp:docPr id="929" name="Caixa de texto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E8F1C4" w14:textId="413014AE" w:rsidR="00BF3DC6" w:rsidRPr="00140831" w:rsidRDefault="00BF3DC6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B078" id="Caixa de texto 929" o:spid="_x0000_s1379" type="#_x0000_t202" style="position:absolute;margin-left:0;margin-top:.8pt;width:43.5pt;height:27.6pt;z-index:252544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" filled="f" stroked="f">
                <v:textbox>
                  <w:txbxContent>
                    <w:p w14:paraId="0FE8F1C4" w14:textId="413014AE" w:rsidR="00BF3DC6" w:rsidRPr="00140831" w:rsidRDefault="00BF3DC6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03167D" w14:textId="7900F248" w:rsidR="00C7788E" w:rsidRDefault="00C7788E" w:rsidP="0045075D">
      <w:pPr>
        <w:rPr>
          <w:lang w:eastAsia="ja-JP"/>
        </w:rPr>
      </w:pPr>
    </w:p>
    <w:p w14:paraId="0D8271FC" w14:textId="6B2ECAD4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551A0536" wp14:editId="0505C8AB">
                <wp:simplePos x="0" y="0"/>
                <wp:positionH relativeFrom="margin">
                  <wp:align>left</wp:align>
                </wp:positionH>
                <wp:positionV relativeFrom="paragraph">
                  <wp:posOffset>137248</wp:posOffset>
                </wp:positionV>
                <wp:extent cx="552450" cy="350520"/>
                <wp:effectExtent l="0" t="0" r="0" b="0"/>
                <wp:wrapNone/>
                <wp:docPr id="930" name="Caixa de texto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BC84A6" w14:textId="59886A06" w:rsidR="00BF3DC6" w:rsidRPr="00140831" w:rsidRDefault="00BF3DC6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0536" id="Caixa de texto 930" o:spid="_x0000_s1380" type="#_x0000_t202" style="position:absolute;margin-left:0;margin-top:10.8pt;width:43.5pt;height:27.6pt;z-index:252546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" filled="f" stroked="f">
                <v:textbox>
                  <w:txbxContent>
                    <w:p w14:paraId="31BC84A6" w14:textId="59886A06" w:rsidR="00BF3DC6" w:rsidRPr="00140831" w:rsidRDefault="00BF3DC6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B8957" w14:textId="77777777" w:rsidR="00C7788E" w:rsidRDefault="00C7788E" w:rsidP="0045075D">
      <w:pPr>
        <w:rPr>
          <w:lang w:eastAsia="ja-JP"/>
        </w:rPr>
      </w:pPr>
    </w:p>
    <w:p w14:paraId="32B0C2AC" w14:textId="3B21956B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353EDD37" wp14:editId="2365B9B6">
                <wp:simplePos x="0" y="0"/>
                <wp:positionH relativeFrom="margin">
                  <wp:align>left</wp:align>
                </wp:positionH>
                <wp:positionV relativeFrom="paragraph">
                  <wp:posOffset>168556</wp:posOffset>
                </wp:positionV>
                <wp:extent cx="552450" cy="350520"/>
                <wp:effectExtent l="0" t="0" r="0" b="0"/>
                <wp:wrapNone/>
                <wp:docPr id="931" name="Caixa de texto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E31138" w14:textId="11261449" w:rsidR="00BF3DC6" w:rsidRPr="00140831" w:rsidRDefault="00BF3DC6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D37" id="Caixa de texto 931" o:spid="_x0000_s1381" type="#_x0000_t202" style="position:absolute;margin-left:0;margin-top:13.25pt;width:43.5pt;height:27.6pt;z-index:252548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" filled="f" stroked="f">
                <v:textbox>
                  <w:txbxContent>
                    <w:p w14:paraId="60E31138" w14:textId="11261449" w:rsidR="00BF3DC6" w:rsidRPr="00140831" w:rsidRDefault="00BF3DC6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88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93A2EEA" wp14:editId="6089840E">
                <wp:simplePos x="0" y="0"/>
                <wp:positionH relativeFrom="margin">
                  <wp:posOffset>4401879</wp:posOffset>
                </wp:positionH>
                <wp:positionV relativeFrom="paragraph">
                  <wp:posOffset>16156</wp:posOffset>
                </wp:positionV>
                <wp:extent cx="1509823" cy="542261"/>
                <wp:effectExtent l="0" t="0" r="0" b="0"/>
                <wp:wrapNone/>
                <wp:docPr id="706" name="Caixa de texto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823" cy="542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66BB35" w14:textId="3F0611FD" w:rsidR="00BF3DC6" w:rsidRPr="008E0CC9" w:rsidRDefault="00BF3DC6" w:rsidP="00C778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2EEA" id="Caixa de texto 706" o:spid="_x0000_s1382" type="#_x0000_t202" style="position:absolute;margin-left:346.6pt;margin-top:1.25pt;width:118.9pt;height:42.7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" filled="f" stroked="f">
                <v:textbox>
                  <w:txbxContent>
                    <w:p w14:paraId="6B66BB35" w14:textId="3F0611FD" w:rsidR="00BF3DC6" w:rsidRPr="008E0CC9" w:rsidRDefault="00BF3DC6" w:rsidP="00C7788E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push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901D2" w14:textId="2D0C055F" w:rsidR="00C7788E" w:rsidRDefault="00C7788E" w:rsidP="0045075D">
      <w:pPr>
        <w:rPr>
          <w:lang w:eastAsia="ja-JP"/>
        </w:rPr>
      </w:pPr>
    </w:p>
    <w:p w14:paraId="3A37BE1D" w14:textId="2C52C2F6" w:rsidR="00C7788E" w:rsidRDefault="00C7788E" w:rsidP="0045075D">
      <w:pPr>
        <w:rPr>
          <w:lang w:eastAsia="ja-JP"/>
        </w:rPr>
      </w:pPr>
    </w:p>
    <w:p w14:paraId="07853CCC" w14:textId="0F3B756D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206C0D4B" wp14:editId="688C1D62">
                <wp:simplePos x="0" y="0"/>
                <wp:positionH relativeFrom="margin">
                  <wp:align>left</wp:align>
                </wp:positionH>
                <wp:positionV relativeFrom="paragraph">
                  <wp:posOffset>145755</wp:posOffset>
                </wp:positionV>
                <wp:extent cx="552450" cy="350520"/>
                <wp:effectExtent l="0" t="0" r="0" b="0"/>
                <wp:wrapNone/>
                <wp:docPr id="932" name="Caixa de texto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B3B72F" w14:textId="76541FE8" w:rsidR="00BF3DC6" w:rsidRPr="00140831" w:rsidRDefault="00BF3DC6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0D4B" id="Caixa de texto 932" o:spid="_x0000_s1383" type="#_x0000_t202" style="position:absolute;margin-left:0;margin-top:11.5pt;width:43.5pt;height:27.6pt;z-index:252550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" filled="f" stroked="f">
                <v:textbox>
                  <w:txbxContent>
                    <w:p w14:paraId="33B3B72F" w14:textId="76541FE8" w:rsidR="00BF3DC6" w:rsidRPr="00140831" w:rsidRDefault="00BF3DC6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A24EB" w14:textId="4C099FBE" w:rsidR="00C7788E" w:rsidRDefault="00C7788E" w:rsidP="0045075D">
      <w:pPr>
        <w:rPr>
          <w:lang w:eastAsia="ja-JP"/>
        </w:rPr>
      </w:pPr>
    </w:p>
    <w:p w14:paraId="71E717CC" w14:textId="432460C5" w:rsidR="00C7788E" w:rsidRDefault="00C7788E" w:rsidP="0045075D">
      <w:pPr>
        <w:rPr>
          <w:lang w:eastAsia="ja-JP"/>
        </w:rPr>
      </w:pPr>
    </w:p>
    <w:p w14:paraId="4988D170" w14:textId="42296514" w:rsidR="00C7788E" w:rsidRDefault="00C7788E" w:rsidP="0045075D">
      <w:pPr>
        <w:rPr>
          <w:lang w:eastAsia="ja-JP"/>
        </w:rPr>
      </w:pPr>
    </w:p>
    <w:p w14:paraId="20D797EC" w14:textId="49178E27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29A5CCFF" wp14:editId="6BCCFF8C">
                <wp:simplePos x="0" y="0"/>
                <wp:positionH relativeFrom="margin">
                  <wp:align>left</wp:align>
                </wp:positionH>
                <wp:positionV relativeFrom="paragraph">
                  <wp:posOffset>16451</wp:posOffset>
                </wp:positionV>
                <wp:extent cx="552450" cy="350520"/>
                <wp:effectExtent l="0" t="0" r="0" b="0"/>
                <wp:wrapNone/>
                <wp:docPr id="933" name="Caixa de texto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052E18" w14:textId="35C8FA12" w:rsidR="00BF3DC6" w:rsidRPr="00140831" w:rsidRDefault="00BF3DC6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CCFF" id="Caixa de texto 933" o:spid="_x0000_s1384" type="#_x0000_t202" style="position:absolute;margin-left:0;margin-top:1.3pt;width:43.5pt;height:27.6pt;z-index:252552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" filled="f" stroked="f">
                <v:textbox>
                  <w:txbxContent>
                    <w:p w14:paraId="76052E18" w14:textId="35C8FA12" w:rsidR="00BF3DC6" w:rsidRPr="00140831" w:rsidRDefault="00BF3DC6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EBF13C" w14:textId="0E83B2A0" w:rsidR="00C7788E" w:rsidRDefault="00C7788E" w:rsidP="0045075D">
      <w:pPr>
        <w:rPr>
          <w:lang w:eastAsia="ja-JP"/>
        </w:rPr>
      </w:pPr>
    </w:p>
    <w:p w14:paraId="3B923CA0" w14:textId="6D6855A6" w:rsidR="00C7788E" w:rsidRDefault="00A31B41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D6F5455" wp14:editId="2C50B3E8">
                <wp:simplePos x="0" y="0"/>
                <wp:positionH relativeFrom="margin">
                  <wp:align>center</wp:align>
                </wp:positionH>
                <wp:positionV relativeFrom="paragraph">
                  <wp:posOffset>222442</wp:posOffset>
                </wp:positionV>
                <wp:extent cx="1390650" cy="552450"/>
                <wp:effectExtent l="0" t="0" r="19050" b="19050"/>
                <wp:wrapNone/>
                <wp:docPr id="723" name="Elips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06BBE" w14:textId="3C94FBAF" w:rsidR="00BF3DC6" w:rsidRPr="00426281" w:rsidRDefault="00BF3DC6" w:rsidP="00A31B4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F5455" id="Elipse 723" o:spid="_x0000_s1385" style="position:absolute;margin-left:0;margin-top:17.5pt;width:109.5pt;height:43.5pt;z-index:252268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A306BBE" w14:textId="3C94FBAF" w:rsidR="00BF3DC6" w:rsidRPr="00426281" w:rsidRDefault="00BF3DC6" w:rsidP="00A31B4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2C97F2" w14:textId="77777777" w:rsidR="00C7788E" w:rsidRDefault="00C7788E" w:rsidP="0045075D">
      <w:pPr>
        <w:rPr>
          <w:lang w:eastAsia="ja-JP"/>
        </w:rPr>
      </w:pPr>
    </w:p>
    <w:p w14:paraId="6DCE063D" w14:textId="77777777" w:rsidR="00C7788E" w:rsidRDefault="00C7788E" w:rsidP="0045075D">
      <w:pPr>
        <w:rPr>
          <w:lang w:eastAsia="ja-JP"/>
        </w:rPr>
      </w:pPr>
    </w:p>
    <w:p w14:paraId="13D23E96" w14:textId="77777777" w:rsidR="00C7788E" w:rsidRDefault="00C7788E" w:rsidP="0045075D">
      <w:pPr>
        <w:rPr>
          <w:lang w:eastAsia="ja-JP"/>
        </w:rPr>
      </w:pPr>
    </w:p>
    <w:p w14:paraId="3A8834ED" w14:textId="77777777" w:rsidR="00A31B41" w:rsidRDefault="00A31B41" w:rsidP="0045075D">
      <w:pPr>
        <w:rPr>
          <w:lang w:eastAsia="ja-JP"/>
        </w:rPr>
      </w:pPr>
    </w:p>
    <w:p w14:paraId="16634576" w14:textId="77777777" w:rsidR="00A31B41" w:rsidRDefault="00A31B41" w:rsidP="0045075D">
      <w:pPr>
        <w:rPr>
          <w:lang w:eastAsia="ja-JP"/>
        </w:rPr>
      </w:pPr>
    </w:p>
    <w:p w14:paraId="796C7FC7" w14:textId="716BABA9" w:rsidR="00A31B41" w:rsidRDefault="00787CDD" w:rsidP="0045075D">
      <w:pPr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2277760" behindDoc="0" locked="0" layoutInCell="1" allowOverlap="1" wp14:anchorId="0C6418E8" wp14:editId="2F129516">
                <wp:simplePos x="0" y="0"/>
                <wp:positionH relativeFrom="column">
                  <wp:posOffset>2158365</wp:posOffset>
                </wp:positionH>
                <wp:positionV relativeFrom="paragraph">
                  <wp:posOffset>112233</wp:posOffset>
                </wp:positionV>
                <wp:extent cx="1390650" cy="7458075"/>
                <wp:effectExtent l="0" t="0" r="19050" b="28575"/>
                <wp:wrapNone/>
                <wp:docPr id="741" name="Grupo 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7458075"/>
                          <a:chOff x="0" y="0"/>
                          <a:chExt cx="1390650" cy="7458563"/>
                        </a:xfrm>
                      </wpg:grpSpPr>
                      <wps:wsp>
                        <wps:cNvPr id="724" name="Elipse 724"/>
                        <wps:cNvSpPr/>
                        <wps:spPr>
                          <a:xfrm>
                            <a:off x="0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A1EF5D" w14:textId="77777777" w:rsidR="00BF3DC6" w:rsidRPr="00426281" w:rsidRDefault="00BF3DC6" w:rsidP="00A31B4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Retângulo 725"/>
                        <wps:cNvSpPr/>
                        <wps:spPr>
                          <a:xfrm>
                            <a:off x="0" y="850605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D712E" w14:textId="77777777" w:rsidR="00BF3DC6" w:rsidRDefault="00BF3DC6" w:rsidP="008F5877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132BB812" w14:textId="76A5FFD8" w:rsidR="00BF3DC6" w:rsidRDefault="00BF3DC6" w:rsidP="008F5877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LAC</w:t>
                              </w:r>
                            </w:p>
                            <w:p w14:paraId="0F415386" w14:textId="77777777" w:rsidR="00BF3DC6" w:rsidRPr="00426281" w:rsidRDefault="00BF3DC6" w:rsidP="008F587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Conector reto 726"/>
                        <wps:cNvCnPr/>
                        <wps:spPr>
                          <a:xfrm>
                            <a:off x="701749" y="510363"/>
                            <a:ext cx="0" cy="3342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7" name="Grupo 727"/>
                        <wpg:cNvGrpSpPr/>
                        <wpg:grpSpPr>
                          <a:xfrm>
                            <a:off x="0" y="1339703"/>
                            <a:ext cx="1381125" cy="6118860"/>
                            <a:chOff x="0" y="0"/>
                            <a:chExt cx="1381125" cy="6119037"/>
                          </a:xfrm>
                        </wpg:grpSpPr>
                        <wps:wsp>
                          <wps:cNvPr id="728" name="Conector reto 728"/>
                          <wps:cNvCnPr/>
                          <wps:spPr>
                            <a:xfrm>
                              <a:off x="701749" y="0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9" name="Retângulo 729"/>
                          <wps:cNvSpPr/>
                          <wps:spPr>
                            <a:xfrm>
                              <a:off x="0" y="329609"/>
                              <a:ext cx="1381125" cy="6496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B18889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ENSPA</w:t>
                                </w:r>
                              </w:p>
                              <w:p w14:paraId="1ECFF2F9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ENFLD</w:t>
                                </w:r>
                              </w:p>
                              <w:p w14:paraId="2AA8F008" w14:textId="77777777" w:rsidR="00BF3DC6" w:rsidRPr="00426281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" name="Retângulo 730"/>
                          <wps:cNvSpPr/>
                          <wps:spPr>
                            <a:xfrm>
                              <a:off x="0" y="1169581"/>
                              <a:ext cx="1381125" cy="9873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256577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ENSPA</w:t>
                                </w:r>
                              </w:p>
                              <w:p w14:paraId="51B25EF2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ENFLD</w:t>
                                </w:r>
                              </w:p>
                              <w:p w14:paraId="42F14627" w14:textId="77777777" w:rsidR="00BF3DC6" w:rsidRPr="00426281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MW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Retângulo 731"/>
                          <wps:cNvSpPr/>
                          <wps:spPr>
                            <a:xfrm>
                              <a:off x="0" y="232853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1478EA" w14:textId="77777777" w:rsidR="00BF3DC6" w:rsidRPr="00426281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(DECSP)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2" name="Conector reto 732"/>
                          <wps:cNvCnPr/>
                          <wps:spPr>
                            <a:xfrm>
                              <a:off x="701749" y="2105248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" name="Conector reto 733"/>
                          <wps:cNvCnPr/>
                          <wps:spPr>
                            <a:xfrm>
                              <a:off x="701749" y="861237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4" name="Conector reto 734"/>
                          <wps:cNvCnPr/>
                          <wps:spPr>
                            <a:xfrm>
                              <a:off x="701749" y="2562446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Retângulo 735"/>
                          <wps:cNvSpPr/>
                          <wps:spPr>
                            <a:xfrm>
                              <a:off x="0" y="2881423"/>
                              <a:ext cx="1381125" cy="6496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4A3213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ENSPA</w:t>
                                </w:r>
                              </w:p>
                              <w:p w14:paraId="1F6FC7C4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ENDES</w:t>
                                </w:r>
                              </w:p>
                              <w:p w14:paraId="1E4F5AE9" w14:textId="77777777" w:rsidR="00BF3DC6" w:rsidRPr="00426281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Retângulo 736"/>
                          <wps:cNvSpPr/>
                          <wps:spPr>
                            <a:xfrm>
                              <a:off x="0" y="3732027"/>
                              <a:ext cx="1381125" cy="9867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F3428A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ENSPA</w:t>
                                </w:r>
                              </w:p>
                              <w:p w14:paraId="534C687F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ENDES</w:t>
                                </w:r>
                              </w:p>
                              <w:p w14:paraId="3551AB1A" w14:textId="77777777" w:rsidR="00BF3DC6" w:rsidRPr="00426281" w:rsidRDefault="00BF3DC6" w:rsidP="00787CDD">
                                <w:pPr>
                                  <w:ind w:firstLine="7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7" name="Conector reto 737"/>
                          <wps:cNvCnPr/>
                          <wps:spPr>
                            <a:xfrm>
                              <a:off x="701749" y="4646427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" name="Conector reto 738"/>
                          <wps:cNvCnPr/>
                          <wps:spPr>
                            <a:xfrm>
                              <a:off x="701749" y="3413051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9" name="Retângulo 739"/>
                          <wps:cNvSpPr/>
                          <wps:spPr>
                            <a:xfrm>
                              <a:off x="0" y="4901609"/>
                              <a:ext cx="1381125" cy="9867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16C886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(DECSP)</w:t>
                                </w:r>
                              </w:p>
                              <w:p w14:paraId="30179087" w14:textId="77777777" w:rsidR="00BF3DC6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(LRESET)</w:t>
                                </w:r>
                              </w:p>
                              <w:p w14:paraId="13104856" w14:textId="77777777" w:rsidR="00BF3DC6" w:rsidRPr="00D5242B" w:rsidRDefault="00BF3DC6" w:rsidP="00787CDD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(LINT)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Conector reto 740"/>
                          <wps:cNvCnPr/>
                          <wps:spPr>
                            <a:xfrm>
                              <a:off x="701749" y="5890437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418E8" id="Grupo 741" o:spid="_x0000_s1386" style="position:absolute;margin-left:169.95pt;margin-top:8.85pt;width:109.5pt;height:587.25pt;z-index:252277760" coordsize="13906,7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">
                <v:oval id="Elipse 724" o:spid="_x0000_s1387" style="position:absolute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JHM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53Q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/CR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9A1EF5D" w14:textId="77777777" w:rsidR="00BF3DC6" w:rsidRPr="00426281" w:rsidRDefault="00BF3DC6" w:rsidP="00A31B4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13</w:t>
                        </w:r>
                      </w:p>
                    </w:txbxContent>
                  </v:textbox>
                </v:oval>
                <v:rect id="Retângulo 725" o:spid="_x0000_s1388" style="position:absolute;top:850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iA8EA&#10;AADcAAAADwAAAGRycy9kb3ducmV2LnhtbESP3YrCMBCF74V9hzAL3tlUwR+6pmURBBG80PUBhma2&#10;6dpMShNt+/ZGEPbycH4+zrYYbCMe1PnasYJ5koIgLp2uuVJw/dnPNiB8QNbYOCYFI3ko8o/JFjPt&#10;ej7T4xIqEUfYZ6jAhNBmUvrSkEWfuJY4er+usxii7CqpO+zjuG3kIk1X0mLNkWCwpZ2h8na52whB&#10;Oo/zdb+7ncxwrKkZ/+g+KjX9HL6/QAQawn/43T5oBevFEl5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HYgPBAAAA3AAAAA8AAAAAAAAAAAAAAAAAmAIAAGRycy9kb3du&#10;cmV2LnhtbFBLBQYAAAAABAAEAPUAAACGAwAAAAA=&#10;" fillcolor="#5b9bd5 [3204]" strokecolor="#1f4d78 [1604]" strokeweight="1pt">
                  <v:textbox>
                    <w:txbxContent>
                      <w:p w14:paraId="1F3D712E" w14:textId="77777777" w:rsidR="00BF3DC6" w:rsidRDefault="00BF3DC6" w:rsidP="008F5877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132BB812" w14:textId="76A5FFD8" w:rsidR="00BF3DC6" w:rsidRDefault="00BF3DC6" w:rsidP="008F5877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LAC</w:t>
                        </w:r>
                      </w:p>
                      <w:p w14:paraId="0F415386" w14:textId="77777777" w:rsidR="00BF3DC6" w:rsidRPr="00426281" w:rsidRDefault="00BF3DC6" w:rsidP="008F587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726" o:spid="_x0000_s1389" style="position:absolute;visibility:visible;mso-wrap-style:square" from="7017,5103" to="7017,8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PPB8QAAADcAAAADwAAAGRycy9kb3ducmV2LnhtbESPT2vCQBTE70K/w/IKvZlNLcQSXUUK&#10;Sk8F//Tg7ZF9ZqPZtzG7TdJv7wqCx2FmfsPMl4OtRUetrxwreE9SEMSF0xWXCg779fgThA/IGmvH&#10;pOCfPCwXL6M55tr1vKVuF0oRIexzVGBCaHIpfWHIok9cQxy9k2sthijbUuoW+wi3tZykaSYtVhwX&#10;DDb0Zai47P6sgisWa7LH302X9qb7yE7Nz/R8VOrtdVjNQAQawjP8aH9rBdNJBvcz8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Q88HxAAAANwAAAAPAAAAAAAAAAAA&#10;AAAAAKECAABkcnMvZG93bnJldi54bWxQSwUGAAAAAAQABAD5AAAAkgMAAAAA&#10;" strokecolor="#5b9bd5 [3204]" strokeweight=".5pt">
                  <v:stroke joinstyle="miter"/>
                </v:line>
                <v:group id="Grupo 727" o:spid="_x0000_s1390" style="position:absolute;top:13397;width:13811;height:61188" coordsize="13811,61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  <v:line id="Conector reto 728" o:spid="_x0000_s1391" style="position:absolute;visibility:visible;mso-wrap-style:square" from="7017,0" to="701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D+7sAAAADcAAAADwAAAGRycy9kb3ducmV2LnhtbERPTYvCMBC9L/gfwgje1lQFlWoUERRP&#10;gu7uwdvQjE21mdQmtvXfm4Owx8f7Xq47W4qGal84VjAaJiCIM6cLzhX8/uy+5yB8QNZYOiYFL/Kw&#10;XvW+lphq1/KJmnPIRQxhn6ICE0KVSukzQxb90FXEkbu62mKIsM6lrrGN4baU4ySZSosFxwaDFW0N&#10;Zffz0yp4YLYje/nbN0lrmsn0Wh1nt4tSg363WYAI1IV/8cd90Apm47g2nolH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Q/u7AAAAA3AAAAA8AAAAAAAAAAAAAAAAA&#10;oQIAAGRycy9kb3ducmV2LnhtbFBLBQYAAAAABAAEAPkAAACOAwAAAAA=&#10;" strokecolor="#5b9bd5 [3204]" strokeweight=".5pt">
                    <v:stroke joinstyle="miter"/>
                  </v:line>
                  <v:rect id="Retângulo 729" o:spid="_x0000_s1392" style="position:absolute;top:329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poBsAA&#10;AADcAAAADwAAAGRycy9kb3ducmV2LnhtbESPy8rCMBCF9z/4DmEEd7+pLrxUo4ggiODCywMMzdhU&#10;m0lpom3f3giCy8O5fJzlurWleFHtC8cKRsMEBHHmdMG5gutl9z8D4QOyxtIxKejIw3rV+1tiql3D&#10;J3qdQy7iCPsUFZgQqlRKnxmy6IeuIo7ezdUWQ5R1LnWNTRy3pRwnyURaLDgSDFa0NZQ9zk8bIUin&#10;bjRtto+jaQ8Fld2dnp1Sg367WYAI1IZf+NveawXT8Rw+Z+IR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poBsAAAADcAAAADwAAAAAAAAAAAAAAAACYAgAAZHJzL2Rvd25y&#10;ZXYueG1sUEsFBgAAAAAEAAQA9QAAAIUDAAAAAA==&#10;" fillcolor="#5b9bd5 [3204]" strokecolor="#1f4d78 [1604]" strokeweight="1pt">
                    <v:textbox>
                      <w:txbxContent>
                        <w:p w14:paraId="7DB18889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ENSPA</w:t>
                          </w:r>
                        </w:p>
                        <w:p w14:paraId="1ECFF2F9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ENFLD</w:t>
                          </w:r>
                        </w:p>
                        <w:p w14:paraId="2AA8F008" w14:textId="77777777" w:rsidR="00BF3DC6" w:rsidRPr="00426281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ect id="Retângulo 730" o:spid="_x0000_s1393" style="position:absolute;top:11695;width:13811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XRr4A&#10;AADcAAAADwAAAGRycy9kb3ducmV2LnhtbERPzYrCMBC+L/gOYQRva6qCLtUoIggi7EHdBxiasak2&#10;k9JE2779zmFhjx/f/2bX+1q9qY1VYAOzaQaKuAi24tLAz+34+QUqJmSLdWAyMFCE3Xb0scHcho4v&#10;9L6mUkkIxxwNuJSaXOtYOPIYp6EhFu4eWo9JYFtq22In4b7W8yxbao8VS4PDhg6Oiuf15aUE6TLM&#10;Vt3h+e36c0X18KDXYMxk3O/XoBL16V/85z5ZA6uFzJc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pV0a+AAAA3AAAAA8AAAAAAAAAAAAAAAAAmAIAAGRycy9kb3ducmV2&#10;LnhtbFBLBQYAAAAABAAEAPUAAACDAwAAAAA=&#10;" fillcolor="#5b9bd5 [3204]" strokecolor="#1f4d78 [1604]" strokeweight="1pt">
                    <v:textbox>
                      <w:txbxContent>
                        <w:p w14:paraId="4C256577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ENSPA</w:t>
                          </w:r>
                        </w:p>
                        <w:p w14:paraId="51B25EF2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ENFLD</w:t>
                          </w:r>
                        </w:p>
                        <w:p w14:paraId="42F14627" w14:textId="77777777" w:rsidR="00BF3DC6" w:rsidRPr="00426281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MW</w:t>
                          </w:r>
                        </w:p>
                      </w:txbxContent>
                    </v:textbox>
                  </v:rect>
                  <v:rect id="Retângulo 731" o:spid="_x0000_s1394" style="position:absolute;top:23285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y3cIA&#10;AADcAAAADwAAAGRycy9kb3ducmV2LnhtbESPy2rDMBBF94H+g5hCd7HsFpriWA4lUCiFLJLmAwZr&#10;ajm2RsaSX39fBQpdXu7jcIvDYjsx0eAbxwqyJAVBXDndcK3g+v2xfQPhA7LGzjEpWMnDoXzYFJhr&#10;N/OZpkuoRRxhn6MCE0KfS+krQxZ94nri6P24wWKIcqilHnCO47aTz2n6Ki02HAkGezoaqtrLaCME&#10;6bxmu/nYnszy1VC33mhclXp6XN73IAIt4T/81/7UCnYvG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fLd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1F1478EA" w14:textId="77777777" w:rsidR="00BF3DC6" w:rsidRPr="00426281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(DECSP)</w:t>
                          </w:r>
                        </w:p>
                      </w:txbxContent>
                    </v:textbox>
                  </v:rect>
                  <v:line id="Conector reto 732" o:spid="_x0000_s1395" style="position:absolute;visibility:visible;mso-wrap-style:square" from="7017,21052" to="7017,2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Ff2c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8jmK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Ff2cUAAADcAAAADwAAAAAAAAAA&#10;AAAAAAChAgAAZHJzL2Rvd25yZXYueG1sUEsFBgAAAAAEAAQA+QAAAJMDAAAAAA==&#10;" strokecolor="#5b9bd5 [3204]" strokeweight=".5pt">
                    <v:stroke joinstyle="miter"/>
                  </v:line>
                  <v:line id="Conector reto 733" o:spid="_x0000_s1396" style="position:absolute;visibility:visible;mso-wrap-style:square" from="7017,8612" to="7017,1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36QsQAAADcAAAADwAAAGRycy9kb3ducmV2LnhtbESPQWvCQBSE74X+h+UVequbNqAlZiNS&#10;UHoSqvbg7ZF9ZqPZt2l2TeK/7wqCx2FmvmHyxWgb0VPna8cK3icJCOLS6ZorBfvd6u0ThA/IGhvH&#10;pOBKHhbF81OOmXYD/1C/DZWIEPYZKjAhtJmUvjRk0U9cSxy9o+sshii7SuoOhwi3jfxIkqm0WHNc&#10;MNjSl6HyvL1YBX9Yrsgeftd9Mpg+nR7bzex0UOr1ZVzOQQQawyN8b39rBbM0hduZeARk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7fpCxAAAANwAAAAPAAAAAAAAAAAA&#10;AAAAAKECAABkcnMvZG93bnJldi54bWxQSwUGAAAAAAQABAD5AAAAkgMAAAAA&#10;" strokecolor="#5b9bd5 [3204]" strokeweight=".5pt">
                    <v:stroke joinstyle="miter"/>
                  </v:line>
                  <v:line id="Conector reto 734" o:spid="_x0000_s1397" style="position:absolute;visibility:visible;mso-wrap-style:square" from="7017,25624" to="7017,2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RiNsUAAADcAAAADwAAAGRycy9kb3ducmV2LnhtbESPT2vCQBTE7wW/w/KE3urGWoxEV5GC&#10;0pNQ/xy8PbLPbDT7NmbXJH77bqHQ4zAzv2EWq95WoqXGl44VjEcJCOLc6ZILBcfD5m0GwgdkjZVj&#10;UvAkD6vl4GWBmXYdf1O7D4WIEPYZKjAh1JmUPjdk0Y9cTRy9i2sshiibQuoGuwi3lXxPkqm0WHJc&#10;MFjTp6H8tn9YBXfMN2TPp22bdKadTC/1Lr2elXod9us5iEB9+A//tb+0gnTyAb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RiNsUAAADcAAAADwAAAAAAAAAA&#10;AAAAAAChAgAAZHJzL2Rvd25yZXYueG1sUEsFBgAAAAAEAAQA+QAAAJMDAAAAAA==&#10;" strokecolor="#5b9bd5 [3204]" strokeweight=".5pt">
                    <v:stroke joinstyle="miter"/>
                  </v:line>
                  <v:rect id="Retângulo 735" o:spid="_x0000_s1398" style="position:absolute;top:28814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703s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uV8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vTe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1E4A3213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ENSPA</w:t>
                          </w:r>
                        </w:p>
                        <w:p w14:paraId="1F6FC7C4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ENDES</w:t>
                          </w:r>
                        </w:p>
                        <w:p w14:paraId="1E4F5AE9" w14:textId="77777777" w:rsidR="00BF3DC6" w:rsidRPr="00426281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ect id="Retângulo 736" o:spid="_x0000_s1399" style="position:absolute;top:37320;width:13811;height:9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qqcIA&#10;AADcAAAADwAAAGRycy9kb3ducmV2LnhtbESP32rCMBTG74W9QzgD7zRVwY7OtAxBEGEXdnuAQ3PW&#10;dCYnpYm2fftlMNjlx/fnx3eoJmfFg4bQeVawWWcgiBuvO24VfH6cVi8gQkTWaD2TgpkCVOXT4oCF&#10;9iNf6VHHVqQRDgUqMDH2hZShMeQwrH1PnLwvPziMSQ6t1AOOadxZuc2yvXTYcSIY7OloqLnVd5cg&#10;SNd5k4/H27uZLh3Z+Zvus1LL5+ntFUSkKf6H/9pnrSDf7eH3TDoC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Gqp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14F3428A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ENSPA</w:t>
                          </w:r>
                        </w:p>
                        <w:p w14:paraId="534C687F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ENDES</w:t>
                          </w:r>
                        </w:p>
                        <w:p w14:paraId="3551AB1A" w14:textId="77777777" w:rsidR="00BF3DC6" w:rsidRPr="00426281" w:rsidRDefault="00BF3DC6" w:rsidP="00787CDD">
                          <w:pPr>
                            <w:ind w:firstLine="72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MW</w:t>
                          </w:r>
                        </w:p>
                      </w:txbxContent>
                    </v:textbox>
                  </v:rect>
                  <v:line id="Conector reto 737" o:spid="_x0000_s1400" style="position:absolute;visibility:visible;mso-wrap-style:square" from="7017,46464" to="7017,4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b8QcQAAADcAAAADwAAAGRycy9kb3ducmV2LnhtbESPT4vCMBTE7wt+h/CEva2pClaqUURQ&#10;9rSw/jl4ezTPptq81Ca23W+/WVjwOMzMb5jlureVaKnxpWMF41ECgjh3uuRCwem4+5iD8AFZY+WY&#10;FPyQh/Vq8LbETLuOv6k9hEJECPsMFZgQ6kxKnxuy6EeuJo7e1TUWQ5RNIXWDXYTbSk6SZCYtlhwX&#10;DNa0NZTfD0+r4IH5juzlvG+TzrTT2bX+Sm8Xpd6H/WYBIlAfXuH/9qdWkE5T+Ds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1vxBxAAAANwAAAAPAAAAAAAAAAAA&#10;AAAAAKECAABkcnMvZG93bnJldi54bWxQSwUGAAAAAAQABAD5AAAAkgMAAAAA&#10;" strokecolor="#5b9bd5 [3204]" strokeweight=".5pt">
                    <v:stroke joinstyle="miter"/>
                  </v:line>
                  <v:line id="Conector reto 738" o:spid="_x0000_s1401" style="position:absolute;visibility:visible;mso-wrap-style:square" from="7017,34130" to="7017,3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oM8IAAADcAAAADwAAAGRycy9kb3ducmV2LnhtbERPz2vCMBS+D/wfwhN2m+kUrFSjjIGy&#10;08BuO/T2aF6bavPSNVlb/3tzEHb8+H7vDpNtxUC9bxwreF0kIIhLpxuuFXx/HV82IHxA1tg6JgU3&#10;8nDYz552mGk38pmGPNQihrDPUIEJocuk9KUhi37hOuLIVa63GCLsa6l7HGO4beUySdbSYsOxwWBH&#10;74bKa/5nFfxieSRb/JyGZDTDal11n+mlUOp5Pr1tQQSawr/44f7QCtJVXBvPxCM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oM8IAAADcAAAADwAAAAAAAAAAAAAA&#10;AAChAgAAZHJzL2Rvd25yZXYueG1sUEsFBgAAAAAEAAQA+QAAAJADAAAAAA==&#10;" strokecolor="#5b9bd5 [3204]" strokeweight=".5pt">
                    <v:stroke joinstyle="miter"/>
                  </v:line>
                  <v:rect id="Retângulo 739" o:spid="_x0000_s1402" style="position:absolute;top:49016;width:13811;height:9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+28IA&#10;AADcAAAADwAAAGRycy9kb3ducmV2LnhtbESP24rCMBRF3wX/IZyBedNUBS/VVEQQZMAHLx9waI5N&#10;p81JaaJt/34yMDCPm31Z7N2+t7V4U+tLxwpm0wQEce50yYWCx/00WYPwAVlj7ZgUDORhn41HO0y1&#10;6/hK71soRBxhn6ICE0KTSulzQxb91DXE0Xu61mKIsi2kbrGL47aW8yRZSoslR4LBho6G8ur2shGC&#10;dB1mq+5YXUz/VVI9fNNrUOrzoz9sQQTqw3/4r33WClaLD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/7b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2716C886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(DECSP)</w:t>
                          </w:r>
                        </w:p>
                        <w:p w14:paraId="30179087" w14:textId="77777777" w:rsidR="00BF3DC6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(LRESET)</w:t>
                          </w:r>
                        </w:p>
                        <w:p w14:paraId="13104856" w14:textId="77777777" w:rsidR="00BF3DC6" w:rsidRPr="00D5242B" w:rsidRDefault="00BF3DC6" w:rsidP="00787CDD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(LINT)</w:t>
                          </w:r>
                        </w:p>
                      </w:txbxContent>
                    </v:textbox>
                  </v:rect>
                  <v:line id="Conector reto 740" o:spid="_x0000_s1403" style="position:absolute;visibility:visible;mso-wrap-style:square" from="7017,58904" to="7017,6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XSMEAAADcAAAADwAAAGRycy9kb3ducmV2LnhtbERPTYvCMBC9C/6HMMLeNNVdVKpRRFD2&#10;tKC7HrwNzdhUm0ltYtv99+YgeHy87+W6s6VoqPaFYwXjUQKCOHO64FzB3+9uOAfhA7LG0jEp+CcP&#10;61W/t8RUu5YP1BxDLmII+xQVmBCqVEqfGbLoR64ijtzF1RZDhHUudY1tDLelnCTJVFosODYYrGhr&#10;KLsdH1bBHbMd2fNp3yStaT6nl+pndj0r9THoNgsQgbrwFr/c31rB7Cv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ORdIwQAAANw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526EF32C" w14:textId="312EF4A2" w:rsidR="00A31B41" w:rsidRDefault="00A31B41" w:rsidP="0045075D">
      <w:pPr>
        <w:rPr>
          <w:lang w:eastAsia="ja-JP"/>
        </w:rPr>
      </w:pPr>
    </w:p>
    <w:p w14:paraId="0573BED2" w14:textId="0EFBF100" w:rsidR="00A31B41" w:rsidRDefault="00787CDD" w:rsidP="0045075D">
      <w:pPr>
        <w:rPr>
          <w:lang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23E22B9F" wp14:editId="76EE439B">
                <wp:simplePos x="0" y="0"/>
                <wp:positionH relativeFrom="column">
                  <wp:posOffset>3604437</wp:posOffset>
                </wp:positionH>
                <wp:positionV relativeFrom="paragraph">
                  <wp:posOffset>243679</wp:posOffset>
                </wp:positionV>
                <wp:extent cx="540993" cy="723014"/>
                <wp:effectExtent l="0" t="0" r="31115" b="20320"/>
                <wp:wrapNone/>
                <wp:docPr id="746" name="Chave direita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7230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6F49" id="Chave direita 746" o:spid="_x0000_s1026" type="#_x0000_t88" style="position:absolute;margin-left:283.8pt;margin-top:19.2pt;width:42.6pt;height:56.95pt;z-index:2522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" adj="1347" strokecolor="#5b9bd5 [3204]" strokeweight=".5pt">
                <v:stroke joinstyle="miter"/>
              </v:shape>
            </w:pict>
          </mc:Fallback>
        </mc:AlternateContent>
      </w:r>
    </w:p>
    <w:p w14:paraId="446C3DFA" w14:textId="4B15FBCF" w:rsidR="00A31B41" w:rsidRDefault="00742CE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777B0A90" wp14:editId="71E59913">
                <wp:simplePos x="0" y="0"/>
                <wp:positionH relativeFrom="margin">
                  <wp:align>left</wp:align>
                </wp:positionH>
                <wp:positionV relativeFrom="paragraph">
                  <wp:posOffset>85446</wp:posOffset>
                </wp:positionV>
                <wp:extent cx="552450" cy="350520"/>
                <wp:effectExtent l="0" t="0" r="0" b="0"/>
                <wp:wrapNone/>
                <wp:docPr id="934" name="Caixa de texto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BC218D" w14:textId="72F3FC31" w:rsidR="00BF3DC6" w:rsidRPr="00140831" w:rsidRDefault="00BF3DC6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0A90" id="Caixa de texto 934" o:spid="_x0000_s1404" type="#_x0000_t202" style="position:absolute;margin-left:0;margin-top:6.75pt;width:43.5pt;height:27.6pt;z-index:252554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" filled="f" stroked="f">
                <v:textbox>
                  <w:txbxContent>
                    <w:p w14:paraId="77BC218D" w14:textId="72F3FC31" w:rsidR="00BF3DC6" w:rsidRPr="00140831" w:rsidRDefault="00BF3DC6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C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68FE28B5" wp14:editId="2DA4909D">
                <wp:simplePos x="0" y="0"/>
                <wp:positionH relativeFrom="margin">
                  <wp:posOffset>4157331</wp:posOffset>
                </wp:positionH>
                <wp:positionV relativeFrom="paragraph">
                  <wp:posOffset>19641</wp:posOffset>
                </wp:positionV>
                <wp:extent cx="574158" cy="542261"/>
                <wp:effectExtent l="0" t="0" r="0" b="0"/>
                <wp:wrapNone/>
                <wp:docPr id="747" name="Caixa de texto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542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35F373" w14:textId="29FCC3B0" w:rsidR="00BF3DC6" w:rsidRPr="008E0CC9" w:rsidRDefault="00BF3DC6" w:rsidP="00787C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28B5" id="Caixa de texto 747" o:spid="_x0000_s1405" type="#_x0000_t202" style="position:absolute;margin-left:327.35pt;margin-top:1.55pt;width:45.2pt;height:42.7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" filled="f" stroked="f">
                <v:textbox>
                  <w:txbxContent>
                    <w:p w14:paraId="2235F373" w14:textId="29FCC3B0" w:rsidR="00BF3DC6" w:rsidRPr="008E0CC9" w:rsidRDefault="00BF3DC6" w:rsidP="00787CDD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9288CC" w14:textId="59027DBE" w:rsidR="00A31B41" w:rsidRDefault="00A31B41" w:rsidP="0045075D">
      <w:pPr>
        <w:rPr>
          <w:lang w:eastAsia="ja-JP"/>
        </w:rPr>
      </w:pPr>
    </w:p>
    <w:p w14:paraId="1B96BFF2" w14:textId="24646704" w:rsidR="00A31B41" w:rsidRDefault="00742CE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0F12E53E" wp14:editId="74BCB0AA">
                <wp:simplePos x="0" y="0"/>
                <wp:positionH relativeFrom="margin">
                  <wp:align>left</wp:align>
                </wp:positionH>
                <wp:positionV relativeFrom="paragraph">
                  <wp:posOffset>224081</wp:posOffset>
                </wp:positionV>
                <wp:extent cx="552450" cy="350520"/>
                <wp:effectExtent l="0" t="0" r="0" b="0"/>
                <wp:wrapNone/>
                <wp:docPr id="935" name="Caixa de texto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A9435D" w14:textId="5CE44EB2" w:rsidR="00BF3DC6" w:rsidRPr="00140831" w:rsidRDefault="00BF3DC6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E53E" id="Caixa de texto 935" o:spid="_x0000_s1406" type="#_x0000_t202" style="position:absolute;margin-left:0;margin-top:17.65pt;width:43.5pt;height:27.6pt;z-index:252556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" filled="f" stroked="f">
                <v:textbox>
                  <w:txbxContent>
                    <w:p w14:paraId="41A9435D" w14:textId="5CE44EB2" w:rsidR="00BF3DC6" w:rsidRPr="00140831" w:rsidRDefault="00BF3DC6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C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83B424F" wp14:editId="7DB29696">
                <wp:simplePos x="0" y="0"/>
                <wp:positionH relativeFrom="column">
                  <wp:posOffset>3604437</wp:posOffset>
                </wp:positionH>
                <wp:positionV relativeFrom="paragraph">
                  <wp:posOffset>86049</wp:posOffset>
                </wp:positionV>
                <wp:extent cx="542260" cy="5613991"/>
                <wp:effectExtent l="0" t="0" r="29845" b="25400"/>
                <wp:wrapNone/>
                <wp:docPr id="743" name="Chave direita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61399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FBAF" id="Chave direita 743" o:spid="_x0000_s1026" type="#_x0000_t88" style="position:absolute;margin-left:283.8pt;margin-top:6.8pt;width:42.7pt;height:442.05pt;z-index:25228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" adj="174" strokecolor="#5b9bd5 [3204]" strokeweight=".5pt">
                <v:stroke joinstyle="miter"/>
              </v:shape>
            </w:pict>
          </mc:Fallback>
        </mc:AlternateContent>
      </w:r>
    </w:p>
    <w:p w14:paraId="014E657C" w14:textId="5B15FAB8" w:rsidR="00A31B41" w:rsidRDefault="00A31B41" w:rsidP="0045075D">
      <w:pPr>
        <w:rPr>
          <w:lang w:eastAsia="ja-JP"/>
        </w:rPr>
      </w:pPr>
    </w:p>
    <w:p w14:paraId="3797ECDC" w14:textId="6A022E23" w:rsidR="00A31B41" w:rsidRDefault="00A31B41" w:rsidP="0045075D">
      <w:pPr>
        <w:rPr>
          <w:lang w:eastAsia="ja-JP"/>
        </w:rPr>
      </w:pPr>
    </w:p>
    <w:p w14:paraId="5A669135" w14:textId="4FE733A2" w:rsidR="00A31B41" w:rsidRDefault="00742CE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44ED0753" wp14:editId="7840D88D">
                <wp:simplePos x="0" y="0"/>
                <wp:positionH relativeFrom="margin">
                  <wp:align>left</wp:align>
                </wp:positionH>
                <wp:positionV relativeFrom="paragraph">
                  <wp:posOffset>169737</wp:posOffset>
                </wp:positionV>
                <wp:extent cx="552450" cy="350520"/>
                <wp:effectExtent l="0" t="0" r="0" b="0"/>
                <wp:wrapNone/>
                <wp:docPr id="936" name="Caixa de texto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7A528C" w14:textId="070B9D75" w:rsidR="00BF3DC6" w:rsidRPr="00140831" w:rsidRDefault="00BF3DC6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0753" id="Caixa de texto 936" o:spid="_x0000_s1407" type="#_x0000_t202" style="position:absolute;margin-left:0;margin-top:13.35pt;width:43.5pt;height:27.6pt;z-index:252558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" filled="f" stroked="f">
                <v:textbox>
                  <w:txbxContent>
                    <w:p w14:paraId="617A528C" w14:textId="070B9D75" w:rsidR="00BF3DC6" w:rsidRPr="00140831" w:rsidRDefault="00BF3DC6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7DBA3" w14:textId="47C0520E" w:rsidR="00787CDD" w:rsidRDefault="00787CDD" w:rsidP="0045075D">
      <w:pPr>
        <w:rPr>
          <w:lang w:eastAsia="ja-JP"/>
        </w:rPr>
      </w:pPr>
    </w:p>
    <w:p w14:paraId="0F334FA1" w14:textId="23256622" w:rsidR="00787CDD" w:rsidRDefault="00742CE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5DABE73F" wp14:editId="6858932C">
                <wp:simplePos x="0" y="0"/>
                <wp:positionH relativeFrom="margin">
                  <wp:posOffset>3544</wp:posOffset>
                </wp:positionH>
                <wp:positionV relativeFrom="paragraph">
                  <wp:posOffset>326113</wp:posOffset>
                </wp:positionV>
                <wp:extent cx="552450" cy="350520"/>
                <wp:effectExtent l="0" t="0" r="0" b="0"/>
                <wp:wrapNone/>
                <wp:docPr id="937" name="Caixa de texto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42B5FC" w14:textId="32B7632C" w:rsidR="00BF3DC6" w:rsidRPr="00140831" w:rsidRDefault="00BF3DC6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E73F" id="Caixa de texto 937" o:spid="_x0000_s1408" type="#_x0000_t202" style="position:absolute;margin-left:.3pt;margin-top:25.7pt;width:43.5pt;height:27.6pt;z-index:25256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" filled="f" stroked="f">
                <v:textbox>
                  <w:txbxContent>
                    <w:p w14:paraId="3742B5FC" w14:textId="32B7632C" w:rsidR="00BF3DC6" w:rsidRPr="00140831" w:rsidRDefault="00BF3DC6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281B8" w14:textId="22421101" w:rsidR="00787CDD" w:rsidRDefault="00787CDD" w:rsidP="0045075D">
      <w:pPr>
        <w:rPr>
          <w:lang w:eastAsia="ja-JP"/>
        </w:rPr>
      </w:pPr>
    </w:p>
    <w:p w14:paraId="2FB74C75" w14:textId="103F781F" w:rsidR="00787CDD" w:rsidRDefault="00787CD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6AA8D87" wp14:editId="27D6C123">
                <wp:simplePos x="0" y="0"/>
                <wp:positionH relativeFrom="margin">
                  <wp:align>right</wp:align>
                </wp:positionH>
                <wp:positionV relativeFrom="paragraph">
                  <wp:posOffset>213522</wp:posOffset>
                </wp:positionV>
                <wp:extent cx="1509823" cy="542261"/>
                <wp:effectExtent l="0" t="0" r="0" b="0"/>
                <wp:wrapNone/>
                <wp:docPr id="744" name="Caixa de texto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823" cy="542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7C8D3B" w14:textId="69821ED5" w:rsidR="00BF3DC6" w:rsidRPr="008E0CC9" w:rsidRDefault="00BF3DC6" w:rsidP="00787C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8D87" id="Caixa de texto 744" o:spid="_x0000_s1409" type="#_x0000_t202" style="position:absolute;margin-left:67.7pt;margin-top:16.8pt;width:118.9pt;height:42.7pt;z-index:25228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" filled="f" stroked="f">
                <v:textbox>
                  <w:txbxContent>
                    <w:p w14:paraId="407C8D3B" w14:textId="69821ED5" w:rsidR="00BF3DC6" w:rsidRPr="008E0CC9" w:rsidRDefault="00BF3DC6" w:rsidP="00787CDD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push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CEB77" w14:textId="3AFBD017" w:rsidR="00787CDD" w:rsidRDefault="00742CE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6D89B344" wp14:editId="43E477F5">
                <wp:simplePos x="0" y="0"/>
                <wp:positionH relativeFrom="margin">
                  <wp:align>left</wp:align>
                </wp:positionH>
                <wp:positionV relativeFrom="paragraph">
                  <wp:posOffset>18695</wp:posOffset>
                </wp:positionV>
                <wp:extent cx="552450" cy="350520"/>
                <wp:effectExtent l="0" t="0" r="0" b="0"/>
                <wp:wrapNone/>
                <wp:docPr id="938" name="Caixa de texto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BB6960" w14:textId="65306E2E" w:rsidR="00BF3DC6" w:rsidRPr="00140831" w:rsidRDefault="00BF3DC6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B344" id="Caixa de texto 938" o:spid="_x0000_s1410" type="#_x0000_t202" style="position:absolute;margin-left:0;margin-top:1.45pt;width:43.5pt;height:27.6pt;z-index:252562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" filled="f" stroked="f">
                <v:textbox>
                  <w:txbxContent>
                    <w:p w14:paraId="47BB6960" w14:textId="65306E2E" w:rsidR="00BF3DC6" w:rsidRPr="00140831" w:rsidRDefault="00BF3DC6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1E83A" w14:textId="6BD4E480" w:rsidR="00787CDD" w:rsidRDefault="00787CDD" w:rsidP="0045075D">
      <w:pPr>
        <w:rPr>
          <w:lang w:eastAsia="ja-JP"/>
        </w:rPr>
      </w:pPr>
    </w:p>
    <w:p w14:paraId="5F96FB85" w14:textId="59F34FE6" w:rsidR="00787CDD" w:rsidRDefault="00787CDD" w:rsidP="0045075D">
      <w:pPr>
        <w:rPr>
          <w:lang w:eastAsia="ja-JP"/>
        </w:rPr>
      </w:pPr>
    </w:p>
    <w:p w14:paraId="3E3C004C" w14:textId="277FEBA7" w:rsidR="00787CDD" w:rsidRDefault="00742CE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02BC43A6" wp14:editId="601F9AC0">
                <wp:simplePos x="0" y="0"/>
                <wp:positionH relativeFrom="margin">
                  <wp:align>left</wp:align>
                </wp:positionH>
                <wp:positionV relativeFrom="paragraph">
                  <wp:posOffset>17794</wp:posOffset>
                </wp:positionV>
                <wp:extent cx="552450" cy="350520"/>
                <wp:effectExtent l="0" t="0" r="0" b="0"/>
                <wp:wrapNone/>
                <wp:docPr id="939" name="Caixa de texto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51E448" w14:textId="26902D75" w:rsidR="00BF3DC6" w:rsidRPr="00140831" w:rsidRDefault="00BF3DC6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43A6" id="Caixa de texto 939" o:spid="_x0000_s1411" type="#_x0000_t202" style="position:absolute;margin-left:0;margin-top:1.4pt;width:43.5pt;height:27.6pt;z-index:252564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" filled="f" stroked="f">
                <v:textbox>
                  <w:txbxContent>
                    <w:p w14:paraId="3D51E448" w14:textId="26902D75" w:rsidR="00BF3DC6" w:rsidRPr="00140831" w:rsidRDefault="00BF3DC6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43B6D" w14:textId="77777777" w:rsidR="00787CDD" w:rsidRDefault="00787CDD" w:rsidP="0045075D">
      <w:pPr>
        <w:rPr>
          <w:lang w:eastAsia="ja-JP"/>
        </w:rPr>
      </w:pPr>
    </w:p>
    <w:p w14:paraId="34C899F1" w14:textId="2BE6928A" w:rsidR="00787CDD" w:rsidRDefault="00787CDD" w:rsidP="0045075D">
      <w:pPr>
        <w:rPr>
          <w:lang w:eastAsia="ja-JP"/>
        </w:rPr>
      </w:pPr>
    </w:p>
    <w:p w14:paraId="0EC6881F" w14:textId="47909186" w:rsidR="00787CDD" w:rsidRDefault="00742CE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0BA93AF2" wp14:editId="617A2E4B">
                <wp:simplePos x="0" y="0"/>
                <wp:positionH relativeFrom="margin">
                  <wp:align>left</wp:align>
                </wp:positionH>
                <wp:positionV relativeFrom="paragraph">
                  <wp:posOffset>217909</wp:posOffset>
                </wp:positionV>
                <wp:extent cx="552450" cy="350520"/>
                <wp:effectExtent l="0" t="0" r="0" b="0"/>
                <wp:wrapNone/>
                <wp:docPr id="940" name="Caixa de texto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82F55F" w14:textId="3E33C928" w:rsidR="00BF3DC6" w:rsidRPr="00140831" w:rsidRDefault="00BF3DC6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3AF2" id="Caixa de texto 940" o:spid="_x0000_s1412" type="#_x0000_t202" style="position:absolute;margin-left:0;margin-top:17.15pt;width:43.5pt;height:27.6pt;z-index:252566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" filled="f" stroked="f">
                <v:textbox>
                  <w:txbxContent>
                    <w:p w14:paraId="5882F55F" w14:textId="3E33C928" w:rsidR="00BF3DC6" w:rsidRPr="00140831" w:rsidRDefault="00BF3DC6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60D15E" w14:textId="77777777" w:rsidR="00787CDD" w:rsidRDefault="00787CDD" w:rsidP="0045075D">
      <w:pPr>
        <w:rPr>
          <w:lang w:eastAsia="ja-JP"/>
        </w:rPr>
      </w:pPr>
    </w:p>
    <w:p w14:paraId="2A4D07A0" w14:textId="085C653F" w:rsidR="00787CDD" w:rsidRDefault="00787CDD" w:rsidP="0045075D">
      <w:pPr>
        <w:rPr>
          <w:lang w:eastAsia="ja-JP"/>
        </w:rPr>
      </w:pPr>
    </w:p>
    <w:p w14:paraId="5C4B9B09" w14:textId="667A1124" w:rsidR="00A7242D" w:rsidRDefault="00A7242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3D0353E" wp14:editId="25BE129E">
                <wp:simplePos x="0" y="0"/>
                <wp:positionH relativeFrom="margin">
                  <wp:posOffset>2172173</wp:posOffset>
                </wp:positionH>
                <wp:positionV relativeFrom="paragraph">
                  <wp:posOffset>13335</wp:posOffset>
                </wp:positionV>
                <wp:extent cx="1390650" cy="552414"/>
                <wp:effectExtent l="0" t="0" r="19050" b="19685"/>
                <wp:wrapNone/>
                <wp:docPr id="742" name="Elips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F6EC3" w14:textId="19708197" w:rsidR="00BF3DC6" w:rsidRPr="00426281" w:rsidRDefault="00BF3DC6" w:rsidP="00787CDD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0353E" id="Elipse 742" o:spid="_x0000_s1413" style="position:absolute;margin-left:171.05pt;margin-top:1.05pt;width:109.5pt;height:43.5pt;z-index:25227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68F6EC3" w14:textId="19708197" w:rsidR="00BF3DC6" w:rsidRPr="00426281" w:rsidRDefault="00BF3DC6" w:rsidP="00787CDD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8787CD" w14:textId="2454DB9E" w:rsidR="00A7242D" w:rsidRDefault="00A7242D" w:rsidP="0045075D">
      <w:pPr>
        <w:rPr>
          <w:lang w:eastAsia="ja-JP"/>
        </w:rPr>
      </w:pPr>
    </w:p>
    <w:p w14:paraId="7971B403" w14:textId="1070DACA" w:rsidR="00A7242D" w:rsidRDefault="00A7242D" w:rsidP="0045075D">
      <w:pPr>
        <w:rPr>
          <w:lang w:eastAsia="ja-JP"/>
        </w:rPr>
      </w:pPr>
    </w:p>
    <w:p w14:paraId="1A13D08D" w14:textId="2F87DF9E" w:rsidR="00A7242D" w:rsidRDefault="00A7242D" w:rsidP="0045075D">
      <w:pPr>
        <w:rPr>
          <w:lang w:eastAsia="ja-JP"/>
        </w:rPr>
      </w:pPr>
    </w:p>
    <w:p w14:paraId="053475A3" w14:textId="13C80BF7" w:rsidR="00A7242D" w:rsidRDefault="00A7242D" w:rsidP="0045075D">
      <w:pPr>
        <w:rPr>
          <w:lang w:eastAsia="ja-JP"/>
        </w:rPr>
      </w:pPr>
    </w:p>
    <w:p w14:paraId="48919B79" w14:textId="7C7FBC46" w:rsidR="00A7242D" w:rsidRDefault="00A7242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305408" behindDoc="0" locked="0" layoutInCell="1" allowOverlap="1" wp14:anchorId="4520D02E" wp14:editId="07DD076D">
                <wp:simplePos x="0" y="0"/>
                <wp:positionH relativeFrom="margin">
                  <wp:align>center</wp:align>
                </wp:positionH>
                <wp:positionV relativeFrom="paragraph">
                  <wp:posOffset>286015</wp:posOffset>
                </wp:positionV>
                <wp:extent cx="1402080" cy="6363552"/>
                <wp:effectExtent l="0" t="0" r="26670" b="18415"/>
                <wp:wrapNone/>
                <wp:docPr id="758" name="Grupo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6363552"/>
                          <a:chOff x="0" y="0"/>
                          <a:chExt cx="1402390" cy="6363564"/>
                        </a:xfrm>
                      </wpg:grpSpPr>
                      <wps:wsp>
                        <wps:cNvPr id="748" name="Elipse 748"/>
                        <wps:cNvSpPr/>
                        <wps:spPr>
                          <a:xfrm>
                            <a:off x="0" y="0"/>
                            <a:ext cx="1390650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B1B8A" w14:textId="77777777" w:rsidR="00BF3DC6" w:rsidRPr="00426281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Retângulo 749"/>
                        <wps:cNvSpPr/>
                        <wps:spPr>
                          <a:xfrm>
                            <a:off x="21265" y="765545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D4240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1A234674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56528244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365C5866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0FB817E6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24799A0A" w14:textId="77777777" w:rsidR="00BF3DC6" w:rsidRPr="00426281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Conector reto 751"/>
                        <wps:cNvCnPr/>
                        <wps:spPr>
                          <a:xfrm>
                            <a:off x="659218" y="542261"/>
                            <a:ext cx="0" cy="2285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" name="Retângulo 752"/>
                        <wps:cNvSpPr/>
                        <wps:spPr>
                          <a:xfrm>
                            <a:off x="21265" y="2615610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4B570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0EF1707E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5F754D57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3224EBF5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4D7CD851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49836BC0" w14:textId="77777777" w:rsidR="00BF3DC6" w:rsidRPr="00426281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Conector reto 753"/>
                        <wps:cNvCnPr/>
                        <wps:spPr>
                          <a:xfrm>
                            <a:off x="659218" y="2381693"/>
                            <a:ext cx="0" cy="227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Retângulo 754"/>
                        <wps:cNvSpPr/>
                        <wps:spPr>
                          <a:xfrm>
                            <a:off x="21265" y="4486940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3B610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5E3C4680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4969804E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6F6C0813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1E7EB5A5" w14:textId="77777777" w:rsidR="00BF3DC6" w:rsidRPr="009D0848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7E0B2E6A" w14:textId="77777777" w:rsidR="00BF3DC6" w:rsidRPr="00426281" w:rsidRDefault="00BF3DC6" w:rsidP="00A7242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Conector reto 755"/>
                        <wps:cNvCnPr/>
                        <wps:spPr>
                          <a:xfrm>
                            <a:off x="659218" y="4253024"/>
                            <a:ext cx="0" cy="2285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" name="Conector reto 757"/>
                        <wps:cNvCnPr/>
                        <wps:spPr>
                          <a:xfrm>
                            <a:off x="659218" y="6134986"/>
                            <a:ext cx="0" cy="2285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0D02E" id="Grupo 758" o:spid="_x0000_s1414" style="position:absolute;margin-left:0;margin-top:22.5pt;width:110.4pt;height:501.05pt;z-index:252305408;mso-position-horizontal:center;mso-position-horizontal-relative:margin;mso-height-relative:margin" coordsize="14023,6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">
                <v:oval id="Elipse 748" o:spid="_x0000_s1415" style="position:absolute;width:13906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mucIA&#10;AADcAAAADwAAAGRycy9kb3ducmV2LnhtbERPz2vCMBS+C/sfwhN2s4lDZleNMgYFN9jB2t0fzbMN&#10;Ni+lidrtr18Ogx0/vt/b/eR6caMxWM8alpkCQdx4Y7nVUJ/KRQ4iRGSDvWfS8E0B9ruH2RYL4+98&#10;pFsVW5FCOBSooYtxKKQMTUcOQ+YH4sSd/egwJji20ox4T+Gul09KPUuHllNDhwO9ddRcqqvT8HMo&#10;axuvL1Wu6o/L5+q99NJ+af04n143ICJN8V/85z4YDetVWpv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ea5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3E2B1B8A" w14:textId="77777777" w:rsidR="00BF3DC6" w:rsidRPr="00426281" w:rsidRDefault="00BF3DC6" w:rsidP="00A7242D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14</w:t>
                        </w:r>
                      </w:p>
                    </w:txbxContent>
                  </v:textbox>
                </v:oval>
                <v:rect id="Retângulo 749" o:spid="_x0000_s1416" style="position:absolute;left:212;top:7655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NpsIA&#10;AADcAAAADwAAAGRycy9kb3ducmV2LnhtbESP24rCMBRF3wX/IZyBedNUES/VVEQQZMAHLx9waI5N&#10;p81JaaJt/34yMDCPm31Z7N2+t7V4U+tLxwpm0wQEce50yYWCx/00WYPwAVlj7ZgUDORhn41HO0y1&#10;6/hK71soRBxhn6ICE0KTSulzQxb91DXE0Xu61mKIsi2kbrGL47aW8yRZSoslR4LBho6G8ur2shGC&#10;dB1mq+5YXUz/VVI9fNNrUOrzoz9sQQTqw3/4r33WClaLD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Y2mwgAAANwAAAAPAAAAAAAAAAAAAAAAAJgCAABkcnMvZG93&#10;bnJldi54bWxQSwUGAAAAAAQABAD1AAAAhwMAAAAA&#10;" fillcolor="#5b9bd5 [3204]" strokecolor="#1f4d78 [1604]" strokeweight="1pt">
                  <v:textbox>
                    <w:txbxContent>
                      <w:p w14:paraId="053D4240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1A234674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56528244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365C5866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0FB817E6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24799A0A" w14:textId="77777777" w:rsidR="00BF3DC6" w:rsidRPr="00426281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751" o:spid="_x0000_s1417" style="position:absolute;visibility:visible;mso-wrap-style:square" from="6592,5422" to="6592,7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wkDsUAAADcAAAADwAAAGRycy9kb3ducmV2LnhtbESPQWvCQBSE7wX/w/KE3nRjpSoxq0hB&#10;6UmorQdvj+xLNpp9m2a3Sfz33YLQ4zAz3zDZdrC16Kj1lWMFs2kCgjh3uuJSwdfnfrIC4QOyxtox&#10;KbiTh+1m9JRhql3PH9SdQikihH2KCkwITSqlzw1Z9FPXEEevcK3FEGVbSt1iH+G2li9JspAWK44L&#10;Bht6M5TfTj9WwTfme7KX86FLetPNF0VzXF4vSj2Ph90aRKAh/Icf7XetYPk6g7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wkDsUAAADcAAAADwAAAAAAAAAA&#10;AAAAAAChAgAAZHJzL2Rvd25yZXYueG1sUEsFBgAAAAAEAAQA+QAAAJMDAAAAAA==&#10;" strokecolor="#5b9bd5 [3204]" strokeweight=".5pt">
                  <v:stroke joinstyle="miter"/>
                </v:line>
                <v:rect id="Retângulo 752" o:spid="_x0000_s1418" style="position:absolute;left:212;top:26156;width:13811;height:1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iJCsEA&#10;AADcAAAADwAAAGRycy9kb3ducmV2LnhtbESP3YrCMBCF74V9hzAL3tlUwR+6pmURBBG80PUBhma2&#10;6dpMShNt+/ZGEPbycH4+zrYYbCMe1PnasYJ5koIgLp2uuVJw/dnPNiB8QNbYOCYFI3ko8o/JFjPt&#10;ej7T4xIqEUfYZ6jAhNBmUvrSkEWfuJY4er+usxii7CqpO+zjuG3kIk1X0mLNkWCwpZ2h8na52whB&#10;Oo/zdb+7ncxwrKkZ/+g+KjX9HL6/QAQawn/43T5oBevlAl5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oiQrBAAAA3AAAAA8AAAAAAAAAAAAAAAAAmAIAAGRycy9kb3du&#10;cmV2LnhtbFBLBQYAAAAABAAEAPUAAACGAwAAAAA=&#10;" fillcolor="#5b9bd5 [3204]" strokecolor="#1f4d78 [1604]" strokeweight="1pt">
                  <v:textbox>
                    <w:txbxContent>
                      <w:p w14:paraId="4844B570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0EF1707E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5F754D57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3224EBF5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4D7CD851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49836BC0" w14:textId="77777777" w:rsidR="00BF3DC6" w:rsidRPr="00426281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753" o:spid="_x0000_s1419" style="position:absolute;visibility:visible;mso-wrap-style:square" from="6592,23816" to="6592,2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f4sUAAADcAAAADwAAAGRycy9kb3ducmV2LnhtbESPT2vCQBTE7wW/w/KE3urGSo1EV5GC&#10;0pNQ/xy8PbLPbDT7NmbXJH77bqHQ4zAzv2EWq95WoqXGl44VjEcJCOLc6ZILBcfD5m0GwgdkjZVj&#10;UvAkD6vl4GWBmXYdf1O7D4WIEPYZKjAh1JmUPjdk0Y9cTRy9i2sshiibQuoGuwi3lXxPkqm0WHJc&#10;MFjTp6H8tn9YBXfMN2TPp22bdKadTC/1Lr2elXod9us5iEB9+A//tb+0gvRjA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If4sUAAADcAAAADwAAAAAAAAAA&#10;AAAAAAChAgAAZHJzL2Rvd25yZXYueG1sUEsFBgAAAAAEAAQA+QAAAJMDAAAAAA==&#10;" strokecolor="#5b9bd5 [3204]" strokeweight=".5pt">
                  <v:stroke joinstyle="miter"/>
                </v:line>
                <v:rect id="Retângulo 754" o:spid="_x0000_s1420" style="position:absolute;left:212;top:44869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205c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uViDn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bTlwgAAANwAAAAPAAAAAAAAAAAAAAAAAJgCAABkcnMvZG93&#10;bnJldi54bWxQSwUGAAAAAAQABAD1AAAAhwMAAAAA&#10;" fillcolor="#5b9bd5 [3204]" strokecolor="#1f4d78 [1604]" strokeweight="1pt">
                  <v:textbox>
                    <w:txbxContent>
                      <w:p w14:paraId="1B13B610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5E3C4680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4969804E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6F6C0813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1E7EB5A5" w14:textId="77777777" w:rsidR="00BF3DC6" w:rsidRPr="009D0848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7E0B2E6A" w14:textId="77777777" w:rsidR="00BF3DC6" w:rsidRPr="00426281" w:rsidRDefault="00BF3DC6" w:rsidP="00A7242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755" o:spid="_x0000_s1421" style="position:absolute;visibility:visible;mso-wrap-style:square" from="6592,42530" to="6592,44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ciDcUAAADcAAAADwAAAGRycy9kb3ducmV2LnhtbESPT2vCQBTE70K/w/IK3nTTilpiVikF&#10;paeCf3rw9si+ZGOzb9PsmqTfvisIHoeZ+Q2TbQZbi45aXzlW8DJNQBDnTldcKjgdt5M3ED4ga6wd&#10;k4I/8rBZP40yTLXreU/dIZQiQtinqMCE0KRS+tyQRT91DXH0CtdaDFG2pdQt9hFua/maJAtpseK4&#10;YLChD0P5z+FqFfxiviV7/t51SW+62aJovpaXs1Lj5+F9BSLQEB7he/tTK1jO53A7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ciDcUAAADcAAAADwAAAAAAAAAA&#10;AAAAAAChAgAAZHJzL2Rvd25yZXYueG1sUEsFBgAAAAAEAAQA+QAAAJMDAAAAAA==&#10;" strokecolor="#5b9bd5 [3204]" strokeweight=".5pt">
                  <v:stroke joinstyle="miter"/>
                </v:line>
                <v:line id="Conector reto 757" o:spid="_x0000_s1422" style="position:absolute;visibility:visible;mso-wrap-style:square" from="6592,61349" to="6592,63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4cQAAADcAAAADwAAAGRycy9kb3ducmV2LnhtbESPT2vCQBTE7wW/w/KE3nRjRVNSV5GC&#10;0pPgv4O3R/aZTZt9m2a3Sfz2riD0OMzMb5jFqreVaKnxpWMFk3ECgjh3uuRCwem4Gb2D8AFZY+WY&#10;FNzIw2o5eFlgpl3He2oPoRARwj5DBSaEOpPS54Ys+rGriaN3dY3FEGVTSN1gF+G2km9JMpcWS44L&#10;Bmv6NJT/HP6sgl/MN2Qv522bdKadzq/1Lv2+KPU67NcfIAL14T/8bH9pBeks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Rnh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15063FB6" w14:textId="19D958B5" w:rsidR="00A7242D" w:rsidRDefault="00A7242D" w:rsidP="0045075D">
      <w:pPr>
        <w:rPr>
          <w:lang w:eastAsia="ja-JP"/>
        </w:rPr>
      </w:pPr>
    </w:p>
    <w:p w14:paraId="2BC6D8EC" w14:textId="77A85BF4" w:rsidR="00A7242D" w:rsidRDefault="00A7242D" w:rsidP="0045075D">
      <w:pPr>
        <w:rPr>
          <w:lang w:eastAsia="ja-JP"/>
        </w:rPr>
      </w:pPr>
    </w:p>
    <w:p w14:paraId="067CAB3B" w14:textId="08342F69" w:rsidR="00A7242D" w:rsidRDefault="00A7242D" w:rsidP="0045075D">
      <w:pPr>
        <w:rPr>
          <w:lang w:eastAsia="ja-JP"/>
        </w:rPr>
      </w:pPr>
      <w:r w:rsidRPr="00A7242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462B26F" wp14:editId="457293C6">
                <wp:simplePos x="0" y="0"/>
                <wp:positionH relativeFrom="column">
                  <wp:posOffset>3723965</wp:posOffset>
                </wp:positionH>
                <wp:positionV relativeFrom="paragraph">
                  <wp:posOffset>11342</wp:posOffset>
                </wp:positionV>
                <wp:extent cx="540993" cy="1753809"/>
                <wp:effectExtent l="0" t="0" r="50165" b="18415"/>
                <wp:wrapNone/>
                <wp:docPr id="750" name="Chave direita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7A1FE" id="Chave direita 750" o:spid="_x0000_s1026" type="#_x0000_t88" style="position:absolute;margin-left:293.25pt;margin-top:.9pt;width:42.6pt;height:138.1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" adj="555" strokecolor="#5b9bd5 [3204]" strokeweight=".5pt">
                <v:stroke joinstyle="miter"/>
              </v:shape>
            </w:pict>
          </mc:Fallback>
        </mc:AlternateContent>
      </w:r>
    </w:p>
    <w:p w14:paraId="682A3DFE" w14:textId="10974C53" w:rsidR="00787CDD" w:rsidRDefault="00A7242D" w:rsidP="0045075D">
      <w:pPr>
        <w:rPr>
          <w:lang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5855679" wp14:editId="579BEF17">
                <wp:simplePos x="0" y="0"/>
                <wp:positionH relativeFrom="margin">
                  <wp:posOffset>4229883</wp:posOffset>
                </wp:positionH>
                <wp:positionV relativeFrom="paragraph">
                  <wp:posOffset>276564</wp:posOffset>
                </wp:positionV>
                <wp:extent cx="1722474" cy="446568"/>
                <wp:effectExtent l="0" t="0" r="0" b="0"/>
                <wp:wrapNone/>
                <wp:docPr id="762" name="Caixa de texto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C68F97" w14:textId="200744AF" w:rsidR="00BF3DC6" w:rsidRPr="005245C5" w:rsidRDefault="00BF3DC6" w:rsidP="00A72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5679" id="Caixa de texto 762" o:spid="_x0000_s1423" type="#_x0000_t202" style="position:absolute;margin-left:333.05pt;margin-top:21.8pt;width:135.65pt;height:35.15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" filled="f" stroked="f">
                <v:textbox>
                  <w:txbxContent>
                    <w:p w14:paraId="39C68F97" w14:textId="200744AF" w:rsidR="00BF3DC6" w:rsidRPr="005245C5" w:rsidRDefault="00BF3DC6" w:rsidP="00A7242D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A76CC5" w14:textId="2BFBBBF4" w:rsidR="00A7242D" w:rsidRDefault="00062D3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4DE2C284" wp14:editId="387AF5B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52450" cy="350520"/>
                <wp:effectExtent l="0" t="0" r="0" b="0"/>
                <wp:wrapNone/>
                <wp:docPr id="941" name="Caixa de texto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2EB551" w14:textId="244333FC" w:rsidR="00BF3DC6" w:rsidRPr="00140831" w:rsidRDefault="00BF3DC6" w:rsidP="00062D3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C284" id="Caixa de texto 941" o:spid="_x0000_s1424" type="#_x0000_t202" style="position:absolute;margin-left:0;margin-top:.9pt;width:43.5pt;height:27.6pt;z-index:252568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" filled="f" stroked="f">
                <v:textbox>
                  <w:txbxContent>
                    <w:p w14:paraId="472EB551" w14:textId="244333FC" w:rsidR="00BF3DC6" w:rsidRPr="00140831" w:rsidRDefault="00BF3DC6" w:rsidP="00062D3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46E74" w14:textId="63870C0C" w:rsidR="00A7242D" w:rsidRDefault="00A7242D" w:rsidP="0045075D">
      <w:pPr>
        <w:rPr>
          <w:lang w:eastAsia="ja-JP"/>
        </w:rPr>
      </w:pPr>
    </w:p>
    <w:p w14:paraId="7F0E040C" w14:textId="271B4BA8" w:rsidR="00A7242D" w:rsidRDefault="00A7242D" w:rsidP="0045075D">
      <w:pPr>
        <w:rPr>
          <w:lang w:eastAsia="ja-JP"/>
        </w:rPr>
      </w:pPr>
    </w:p>
    <w:p w14:paraId="57BE2B22" w14:textId="350B1E5F" w:rsidR="00A7242D" w:rsidRDefault="00A7242D" w:rsidP="0045075D">
      <w:pPr>
        <w:rPr>
          <w:lang w:eastAsia="ja-JP"/>
        </w:rPr>
      </w:pPr>
      <w:r w:rsidRPr="00A7242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87CC219" wp14:editId="32A37913">
                <wp:simplePos x="0" y="0"/>
                <wp:positionH relativeFrom="column">
                  <wp:posOffset>3701888</wp:posOffset>
                </wp:positionH>
                <wp:positionV relativeFrom="paragraph">
                  <wp:posOffset>147955</wp:posOffset>
                </wp:positionV>
                <wp:extent cx="540993" cy="1753809"/>
                <wp:effectExtent l="0" t="0" r="50165" b="18415"/>
                <wp:wrapNone/>
                <wp:docPr id="760" name="Chave direita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62780" id="Chave direita 760" o:spid="_x0000_s1026" type="#_x0000_t88" style="position:absolute;margin-left:291.5pt;margin-top:11.65pt;width:42.6pt;height:138.1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" adj="555" strokecolor="#5b9bd5 [3204]" strokeweight=".5pt">
                <v:stroke joinstyle="miter"/>
              </v:shape>
            </w:pict>
          </mc:Fallback>
        </mc:AlternateContent>
      </w:r>
    </w:p>
    <w:p w14:paraId="3589A1FA" w14:textId="7AAF6EE7" w:rsidR="00A7242D" w:rsidRDefault="00A7242D" w:rsidP="0045075D">
      <w:pPr>
        <w:rPr>
          <w:lang w:eastAsia="ja-JP"/>
        </w:rPr>
      </w:pPr>
    </w:p>
    <w:p w14:paraId="7C17B980" w14:textId="356E6A23" w:rsidR="00A7242D" w:rsidRDefault="00062D3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78C7A895" wp14:editId="2F1E00EA">
                <wp:simplePos x="0" y="0"/>
                <wp:positionH relativeFrom="margin">
                  <wp:posOffset>3175</wp:posOffset>
                </wp:positionH>
                <wp:positionV relativeFrom="paragraph">
                  <wp:posOffset>8255</wp:posOffset>
                </wp:positionV>
                <wp:extent cx="552450" cy="350520"/>
                <wp:effectExtent l="0" t="0" r="0" b="0"/>
                <wp:wrapNone/>
                <wp:docPr id="942" name="Caixa de texto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E47CF2" w14:textId="20E66AC5" w:rsidR="00BF3DC6" w:rsidRPr="00140831" w:rsidRDefault="00BF3DC6" w:rsidP="00062D3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A895" id="Caixa de texto 942" o:spid="_x0000_s1425" type="#_x0000_t202" style="position:absolute;margin-left:.25pt;margin-top:.65pt;width:43.5pt;height:27.6pt;z-index:25257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" filled="f" stroked="f">
                <v:textbox>
                  <w:txbxContent>
                    <w:p w14:paraId="25E47CF2" w14:textId="20E66AC5" w:rsidR="00BF3DC6" w:rsidRPr="00140831" w:rsidRDefault="00BF3DC6" w:rsidP="00062D3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42D"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8B0ACF6" wp14:editId="1790B72A">
                <wp:simplePos x="0" y="0"/>
                <wp:positionH relativeFrom="margin">
                  <wp:posOffset>4213919</wp:posOffset>
                </wp:positionH>
                <wp:positionV relativeFrom="paragraph">
                  <wp:posOffset>51332</wp:posOffset>
                </wp:positionV>
                <wp:extent cx="1722474" cy="446568"/>
                <wp:effectExtent l="0" t="0" r="0" b="0"/>
                <wp:wrapNone/>
                <wp:docPr id="763" name="Caixa de texto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F0FDF7" w14:textId="78848B04" w:rsidR="00BF3DC6" w:rsidRPr="005245C5" w:rsidRDefault="00BF3DC6" w:rsidP="00A72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ACF6" id="Caixa de texto 763" o:spid="_x0000_s1426" type="#_x0000_t202" style="position:absolute;margin-left:331.8pt;margin-top:4.05pt;width:135.65pt;height:35.15pt;z-index:25231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" filled="f" stroked="f">
                <v:textbox>
                  <w:txbxContent>
                    <w:p w14:paraId="09F0FDF7" w14:textId="78848B04" w:rsidR="00BF3DC6" w:rsidRPr="005245C5" w:rsidRDefault="00BF3DC6" w:rsidP="00A7242D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3460DB" w14:textId="542C3D41" w:rsidR="00A7242D" w:rsidRDefault="00A7242D" w:rsidP="0045075D">
      <w:pPr>
        <w:rPr>
          <w:lang w:eastAsia="ja-JP"/>
        </w:rPr>
      </w:pPr>
    </w:p>
    <w:p w14:paraId="3574870E" w14:textId="14374B87" w:rsidR="00A7242D" w:rsidRDefault="00A7242D" w:rsidP="0045075D">
      <w:pPr>
        <w:rPr>
          <w:lang w:eastAsia="ja-JP"/>
        </w:rPr>
      </w:pPr>
    </w:p>
    <w:p w14:paraId="526DE13A" w14:textId="29981DCE" w:rsidR="00A7242D" w:rsidRDefault="00A7242D" w:rsidP="0045075D">
      <w:pPr>
        <w:rPr>
          <w:lang w:eastAsia="ja-JP"/>
        </w:rPr>
      </w:pPr>
      <w:r w:rsidRPr="00A7242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5834047" wp14:editId="25CF79BC">
                <wp:simplePos x="0" y="0"/>
                <wp:positionH relativeFrom="column">
                  <wp:posOffset>3691093</wp:posOffset>
                </wp:positionH>
                <wp:positionV relativeFrom="paragraph">
                  <wp:posOffset>304800</wp:posOffset>
                </wp:positionV>
                <wp:extent cx="540993" cy="1753809"/>
                <wp:effectExtent l="0" t="0" r="50165" b="18415"/>
                <wp:wrapNone/>
                <wp:docPr id="761" name="Chave direita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8CF97" id="Chave direita 761" o:spid="_x0000_s1026" type="#_x0000_t88" style="position:absolute;margin-left:290.65pt;margin-top:24pt;width:42.6pt;height:138.1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" adj="555" strokecolor="#5b9bd5 [3204]" strokeweight=".5pt">
                <v:stroke joinstyle="miter"/>
              </v:shape>
            </w:pict>
          </mc:Fallback>
        </mc:AlternateContent>
      </w:r>
    </w:p>
    <w:p w14:paraId="5C66504D" w14:textId="41B973A9" w:rsidR="00A7242D" w:rsidRDefault="00A7242D" w:rsidP="0045075D">
      <w:pPr>
        <w:rPr>
          <w:lang w:eastAsia="ja-JP"/>
        </w:rPr>
      </w:pPr>
    </w:p>
    <w:p w14:paraId="5C2378D5" w14:textId="2B060CDA" w:rsidR="00A7242D" w:rsidRDefault="00062D3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5254EBD3" wp14:editId="6FF9CBC8">
                <wp:simplePos x="0" y="0"/>
                <wp:positionH relativeFrom="margin">
                  <wp:align>left</wp:align>
                </wp:positionH>
                <wp:positionV relativeFrom="paragraph">
                  <wp:posOffset>208649</wp:posOffset>
                </wp:positionV>
                <wp:extent cx="552450" cy="350520"/>
                <wp:effectExtent l="0" t="0" r="0" b="0"/>
                <wp:wrapNone/>
                <wp:docPr id="943" name="Caixa de texto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59B6C8" w14:textId="4839A1CF" w:rsidR="00BF3DC6" w:rsidRPr="00140831" w:rsidRDefault="00BF3DC6" w:rsidP="00062D3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EBD3" id="Caixa de texto 943" o:spid="_x0000_s1427" type="#_x0000_t202" style="position:absolute;margin-left:0;margin-top:16.45pt;width:43.5pt;height:27.6pt;z-index:252572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" filled="f" stroked="f">
                <v:textbox>
                  <w:txbxContent>
                    <w:p w14:paraId="1659B6C8" w14:textId="4839A1CF" w:rsidR="00BF3DC6" w:rsidRPr="00140831" w:rsidRDefault="00BF3DC6" w:rsidP="00062D3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42D"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7D2CA3F" wp14:editId="091D785B">
                <wp:simplePos x="0" y="0"/>
                <wp:positionH relativeFrom="margin">
                  <wp:posOffset>4231758</wp:posOffset>
                </wp:positionH>
                <wp:positionV relativeFrom="paragraph">
                  <wp:posOffset>211779</wp:posOffset>
                </wp:positionV>
                <wp:extent cx="1722474" cy="446568"/>
                <wp:effectExtent l="0" t="0" r="0" b="0"/>
                <wp:wrapNone/>
                <wp:docPr id="764" name="Caixa de texto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2352AC" w14:textId="24DB6701" w:rsidR="00BF3DC6" w:rsidRPr="005245C5" w:rsidRDefault="00BF3DC6" w:rsidP="00A72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CA3F" id="Caixa de texto 764" o:spid="_x0000_s1428" type="#_x0000_t202" style="position:absolute;margin-left:333.2pt;margin-top:16.7pt;width:135.65pt;height:35.15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" filled="f" stroked="f">
                <v:textbox>
                  <w:txbxContent>
                    <w:p w14:paraId="022352AC" w14:textId="24DB6701" w:rsidR="00BF3DC6" w:rsidRPr="005245C5" w:rsidRDefault="00BF3DC6" w:rsidP="00A7242D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DF5B92" w14:textId="2164971E" w:rsidR="00A7242D" w:rsidRDefault="00A7242D" w:rsidP="0045075D">
      <w:pPr>
        <w:rPr>
          <w:lang w:eastAsia="ja-JP"/>
        </w:rPr>
      </w:pPr>
    </w:p>
    <w:p w14:paraId="2EC8C1DD" w14:textId="10CFA68C" w:rsidR="00A7242D" w:rsidRDefault="00A7242D" w:rsidP="0045075D">
      <w:pPr>
        <w:rPr>
          <w:lang w:eastAsia="ja-JP"/>
        </w:rPr>
      </w:pPr>
    </w:p>
    <w:p w14:paraId="66C1FC3F" w14:textId="0F707649" w:rsidR="00A7242D" w:rsidRDefault="00A7242D" w:rsidP="0045075D">
      <w:pPr>
        <w:rPr>
          <w:lang w:eastAsia="ja-JP"/>
        </w:rPr>
      </w:pPr>
    </w:p>
    <w:p w14:paraId="3AF6E93C" w14:textId="68767901" w:rsidR="00A7242D" w:rsidRDefault="00A7242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079476B" wp14:editId="31DEED7C">
                <wp:simplePos x="0" y="0"/>
                <wp:positionH relativeFrom="column">
                  <wp:posOffset>2113442</wp:posOffset>
                </wp:positionH>
                <wp:positionV relativeFrom="paragraph">
                  <wp:posOffset>165100</wp:posOffset>
                </wp:positionV>
                <wp:extent cx="1390343" cy="551795"/>
                <wp:effectExtent l="0" t="0" r="19685" b="20320"/>
                <wp:wrapNone/>
                <wp:docPr id="759" name="Elips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343" cy="55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A230C" w14:textId="71E55A93" w:rsidR="00BF3DC6" w:rsidRPr="00426281" w:rsidRDefault="00BF3DC6" w:rsidP="00A7242D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9476B" id="Elipse 759" o:spid="_x0000_s1429" style="position:absolute;margin-left:166.4pt;margin-top:13pt;width:109.5pt;height:43.4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0E2A230C" w14:textId="71E55A93" w:rsidR="00BF3DC6" w:rsidRPr="00426281" w:rsidRDefault="00BF3DC6" w:rsidP="00A7242D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15</w:t>
                      </w:r>
                    </w:p>
                  </w:txbxContent>
                </v:textbox>
              </v:oval>
            </w:pict>
          </mc:Fallback>
        </mc:AlternateContent>
      </w:r>
    </w:p>
    <w:p w14:paraId="2D5E6F4D" w14:textId="77777777" w:rsidR="00A7242D" w:rsidRDefault="00A7242D" w:rsidP="0045075D">
      <w:pPr>
        <w:rPr>
          <w:lang w:eastAsia="ja-JP"/>
        </w:rPr>
      </w:pPr>
    </w:p>
    <w:p w14:paraId="1AE0A1E9" w14:textId="77777777" w:rsidR="00A7242D" w:rsidRDefault="00A7242D" w:rsidP="0045075D">
      <w:pPr>
        <w:rPr>
          <w:lang w:eastAsia="ja-JP"/>
        </w:rPr>
      </w:pPr>
    </w:p>
    <w:p w14:paraId="100B4751" w14:textId="77777777" w:rsidR="003E19F3" w:rsidRDefault="003E19F3" w:rsidP="0045075D">
      <w:pPr>
        <w:rPr>
          <w:lang w:eastAsia="ja-JP"/>
        </w:rPr>
      </w:pPr>
    </w:p>
    <w:p w14:paraId="1BBB9983" w14:textId="77777777" w:rsidR="003E19F3" w:rsidRDefault="003E19F3" w:rsidP="0045075D">
      <w:pPr>
        <w:rPr>
          <w:lang w:eastAsia="ja-JP"/>
        </w:rPr>
      </w:pPr>
    </w:p>
    <w:p w14:paraId="06FCFB14" w14:textId="77777777" w:rsidR="003E19F3" w:rsidRDefault="003E19F3" w:rsidP="0045075D">
      <w:pPr>
        <w:rPr>
          <w:lang w:eastAsia="ja-JP"/>
        </w:rPr>
      </w:pPr>
    </w:p>
    <w:p w14:paraId="3238E27E" w14:textId="7764000E" w:rsidR="003E19F3" w:rsidRDefault="003E19F3" w:rsidP="0045075D">
      <w:pPr>
        <w:rPr>
          <w:lang w:eastAsia="ja-JP"/>
        </w:rPr>
      </w:pPr>
    </w:p>
    <w:p w14:paraId="4B55C667" w14:textId="519FE961" w:rsidR="003E19F3" w:rsidRDefault="003E19F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5358E77" wp14:editId="50497C45">
                <wp:simplePos x="0" y="0"/>
                <wp:positionH relativeFrom="margin">
                  <wp:align>center</wp:align>
                </wp:positionH>
                <wp:positionV relativeFrom="paragraph">
                  <wp:posOffset>9879</wp:posOffset>
                </wp:positionV>
                <wp:extent cx="1390343" cy="551795"/>
                <wp:effectExtent l="0" t="0" r="19685" b="20320"/>
                <wp:wrapNone/>
                <wp:docPr id="765" name="Elips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343" cy="55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6CBC2" w14:textId="0CDE0A21" w:rsidR="00BF3DC6" w:rsidRPr="00426281" w:rsidRDefault="00BF3DC6" w:rsidP="003E19F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58E77" id="Elipse 765" o:spid="_x0000_s1430" style="position:absolute;margin-left:0;margin-top:.8pt;width:109.5pt;height:43.45pt;z-index:25231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3C86CBC2" w14:textId="0CDE0A21" w:rsidR="00BF3DC6" w:rsidRPr="00426281" w:rsidRDefault="00BF3DC6" w:rsidP="003E19F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A933F6" w14:textId="347E3D52" w:rsidR="003E19F3" w:rsidRDefault="00541312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B2EA0D7" wp14:editId="2E31552F">
                <wp:simplePos x="0" y="0"/>
                <wp:positionH relativeFrom="margin">
                  <wp:align>center</wp:align>
                </wp:positionH>
                <wp:positionV relativeFrom="paragraph">
                  <wp:posOffset>190633</wp:posOffset>
                </wp:positionV>
                <wp:extent cx="0" cy="228570"/>
                <wp:effectExtent l="0" t="0" r="19050" b="19685"/>
                <wp:wrapNone/>
                <wp:docPr id="767" name="Conector reto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0E068" id="Conector reto 767" o:spid="_x0000_s1026" style="position:absolute;z-index:25232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pt" to="0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A3B3656" w14:textId="5066EBFC" w:rsidR="003E19F3" w:rsidRDefault="00145C20" w:rsidP="0045075D">
      <w:pPr>
        <w:rPr>
          <w:lang w:eastAsia="ja-JP"/>
        </w:rPr>
      </w:pPr>
      <w:r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47D7C59" wp14:editId="359DB80D">
                <wp:simplePos x="0" y="0"/>
                <wp:positionH relativeFrom="column">
                  <wp:posOffset>3668232</wp:posOffset>
                </wp:positionH>
                <wp:positionV relativeFrom="paragraph">
                  <wp:posOffset>86050</wp:posOffset>
                </wp:positionV>
                <wp:extent cx="540993" cy="1753809"/>
                <wp:effectExtent l="0" t="0" r="50165" b="18415"/>
                <wp:wrapNone/>
                <wp:docPr id="805" name="Chave direita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600F2" id="Chave direita 805" o:spid="_x0000_s1026" type="#_x0000_t88" style="position:absolute;margin-left:288.85pt;margin-top:6.8pt;width:42.6pt;height:138.1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" adj="555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A76B373" wp14:editId="7EAAAB9A">
                <wp:simplePos x="0" y="0"/>
                <wp:positionH relativeFrom="margin">
                  <wp:posOffset>2171065</wp:posOffset>
                </wp:positionH>
                <wp:positionV relativeFrom="paragraph">
                  <wp:posOffset>86522</wp:posOffset>
                </wp:positionV>
                <wp:extent cx="1380820" cy="1666815"/>
                <wp:effectExtent l="0" t="0" r="10160" b="10160"/>
                <wp:wrapNone/>
                <wp:docPr id="804" name="Retângulo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820" cy="166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908F7" w14:textId="77777777" w:rsidR="00BF3DC6" w:rsidRPr="009D0848" w:rsidRDefault="00BF3DC6" w:rsidP="00145C2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14:paraId="72C9E496" w14:textId="77777777" w:rsidR="00BF3DC6" w:rsidRPr="009D0848" w:rsidRDefault="00BF3DC6" w:rsidP="00145C2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14:paraId="46534E2C" w14:textId="77777777" w:rsidR="00BF3DC6" w:rsidRPr="009D0848" w:rsidRDefault="00BF3DC6" w:rsidP="00145C2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14:paraId="04EAB53F" w14:textId="77777777" w:rsidR="00BF3DC6" w:rsidRPr="009D0848" w:rsidRDefault="00BF3DC6" w:rsidP="00145C2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3B37DB66" w14:textId="77777777" w:rsidR="00BF3DC6" w:rsidRPr="009D0848" w:rsidRDefault="00BF3DC6" w:rsidP="00145C2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14:paraId="68E8A3A8" w14:textId="77777777" w:rsidR="00BF3DC6" w:rsidRPr="00426281" w:rsidRDefault="00BF3DC6" w:rsidP="00145C2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6B373" id="Retângulo 804" o:spid="_x0000_s1431" style="position:absolute;margin-left:170.95pt;margin-top:6.8pt;width:108.75pt;height:131.25pt;z-index:25234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" fillcolor="#5b9bd5 [3204]" strokecolor="#1f4d78 [1604]" strokeweight="1pt">
                <v:textbox>
                  <w:txbxContent>
                    <w:p w14:paraId="5FA908F7" w14:textId="77777777" w:rsidR="00BF3DC6" w:rsidRPr="009D0848" w:rsidRDefault="00BF3DC6" w:rsidP="00145C2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14:paraId="72C9E496" w14:textId="77777777" w:rsidR="00BF3DC6" w:rsidRPr="009D0848" w:rsidRDefault="00BF3DC6" w:rsidP="00145C2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14:paraId="46534E2C" w14:textId="77777777" w:rsidR="00BF3DC6" w:rsidRPr="009D0848" w:rsidRDefault="00BF3DC6" w:rsidP="00145C2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14:paraId="04EAB53F" w14:textId="77777777" w:rsidR="00BF3DC6" w:rsidRPr="009D0848" w:rsidRDefault="00BF3DC6" w:rsidP="00145C2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3B37DB66" w14:textId="77777777" w:rsidR="00BF3DC6" w:rsidRPr="009D0848" w:rsidRDefault="00BF3DC6" w:rsidP="00145C2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14:paraId="68E8A3A8" w14:textId="77777777" w:rsidR="00BF3DC6" w:rsidRPr="00426281" w:rsidRDefault="00BF3DC6" w:rsidP="00145C2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A07682" w14:textId="2BB46C53" w:rsidR="003E19F3" w:rsidRDefault="00145C20" w:rsidP="0045075D">
      <w:pPr>
        <w:rPr>
          <w:lang w:eastAsia="ja-JP"/>
        </w:rPr>
      </w:pPr>
      <w:r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54D9B38" wp14:editId="49EE31DB">
                <wp:simplePos x="0" y="0"/>
                <wp:positionH relativeFrom="margin">
                  <wp:posOffset>4208780</wp:posOffset>
                </wp:positionH>
                <wp:positionV relativeFrom="paragraph">
                  <wp:posOffset>333375</wp:posOffset>
                </wp:positionV>
                <wp:extent cx="1722120" cy="446405"/>
                <wp:effectExtent l="0" t="0" r="0" b="0"/>
                <wp:wrapNone/>
                <wp:docPr id="806" name="Caixa de texto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749FEC" w14:textId="4F435DC6" w:rsidR="00BF3DC6" w:rsidRPr="005245C5" w:rsidRDefault="00BF3DC6" w:rsidP="00145C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9B38" id="Caixa de texto 806" o:spid="_x0000_s1432" type="#_x0000_t202" style="position:absolute;margin-left:331.4pt;margin-top:26.25pt;width:135.6pt;height:35.15pt;z-index:25234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" filled="f" stroked="f">
                <v:textbox>
                  <w:txbxContent>
                    <w:p w14:paraId="07749FEC" w14:textId="4F435DC6" w:rsidR="00BF3DC6" w:rsidRPr="005245C5" w:rsidRDefault="00BF3DC6" w:rsidP="00145C20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EF16F8" w14:textId="06A59E8E" w:rsidR="003E19F3" w:rsidRDefault="00F86F4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433AED99" wp14:editId="63E2174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52450" cy="350520"/>
                <wp:effectExtent l="0" t="0" r="0" b="0"/>
                <wp:wrapNone/>
                <wp:docPr id="944" name="Caixa de texto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C4F959" w14:textId="164FBDB2" w:rsidR="00BF3DC6" w:rsidRPr="00140831" w:rsidRDefault="00BF3DC6" w:rsidP="00F86F4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ED99" id="Caixa de texto 944" o:spid="_x0000_s1433" type="#_x0000_t202" style="position:absolute;margin-left:0;margin-top:.75pt;width:43.5pt;height:27.6pt;z-index:252574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" filled="f" stroked="f">
                <v:textbox>
                  <w:txbxContent>
                    <w:p w14:paraId="6AC4F959" w14:textId="164FBDB2" w:rsidR="00BF3DC6" w:rsidRPr="00140831" w:rsidRDefault="00BF3DC6" w:rsidP="00F86F4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0F558" w14:textId="6540B734" w:rsidR="003E19F3" w:rsidRDefault="003E19F3" w:rsidP="0045075D">
      <w:pPr>
        <w:rPr>
          <w:lang w:eastAsia="ja-JP"/>
        </w:rPr>
      </w:pPr>
    </w:p>
    <w:p w14:paraId="41E11539" w14:textId="0D45AE37" w:rsidR="003E19F3" w:rsidRDefault="003E19F3" w:rsidP="0045075D">
      <w:pPr>
        <w:rPr>
          <w:lang w:eastAsia="ja-JP"/>
        </w:rPr>
      </w:pPr>
    </w:p>
    <w:p w14:paraId="72F806E4" w14:textId="61A360CB" w:rsidR="003E19F3" w:rsidRDefault="002E1DBC" w:rsidP="0045075D">
      <w:pPr>
        <w:rPr>
          <w:lang w:eastAsia="ja-JP"/>
        </w:rPr>
      </w:pPr>
      <w:r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A84438E" wp14:editId="4DEF1546">
                <wp:simplePos x="0" y="0"/>
                <wp:positionH relativeFrom="margin">
                  <wp:posOffset>4167963</wp:posOffset>
                </wp:positionH>
                <wp:positionV relativeFrom="paragraph">
                  <wp:posOffset>294227</wp:posOffset>
                </wp:positionV>
                <wp:extent cx="648586" cy="446405"/>
                <wp:effectExtent l="0" t="0" r="0" b="0"/>
                <wp:wrapNone/>
                <wp:docPr id="813" name="Caixa de texto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B1430" w14:textId="4A2D0AAE" w:rsidR="00BF3DC6" w:rsidRPr="005245C5" w:rsidRDefault="00BF3DC6" w:rsidP="002E1DB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438E" id="Caixa de texto 813" o:spid="_x0000_s1434" type="#_x0000_t202" style="position:absolute;margin-left:328.2pt;margin-top:23.15pt;width:51.05pt;height:35.15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" filled="f" stroked="f">
                <v:textbox>
                  <w:txbxContent>
                    <w:p w14:paraId="13DB1430" w14:textId="4A2D0AAE" w:rsidR="00BF3DC6" w:rsidRPr="005245C5" w:rsidRDefault="00BF3DC6" w:rsidP="002E1DBC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047563E6" wp14:editId="38C8658C">
                <wp:simplePos x="0" y="0"/>
                <wp:positionH relativeFrom="column">
                  <wp:posOffset>3700086</wp:posOffset>
                </wp:positionH>
                <wp:positionV relativeFrom="paragraph">
                  <wp:posOffset>262078</wp:posOffset>
                </wp:positionV>
                <wp:extent cx="540993" cy="606056"/>
                <wp:effectExtent l="0" t="0" r="50165" b="22860"/>
                <wp:wrapNone/>
                <wp:docPr id="812" name="Chave direita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606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CDCF" id="Chave direita 812" o:spid="_x0000_s1026" type="#_x0000_t88" style="position:absolute;margin-left:291.35pt;margin-top:20.65pt;width:42.6pt;height:47.7pt;z-index:25236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" adj="1607" strokecolor="#5b9bd5 [3204]" strokeweight=".5pt">
                <v:stroke joinstyle="miter"/>
              </v:shape>
            </w:pict>
          </mc:Fallback>
        </mc:AlternateContent>
      </w:r>
      <w:r w:rsidR="00145C20"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2784CB7" wp14:editId="7AEC8CD0">
                <wp:simplePos x="0" y="0"/>
                <wp:positionH relativeFrom="margin">
                  <wp:posOffset>2192655</wp:posOffset>
                </wp:positionH>
                <wp:positionV relativeFrom="paragraph">
                  <wp:posOffset>226222</wp:posOffset>
                </wp:positionV>
                <wp:extent cx="1381125" cy="649605"/>
                <wp:effectExtent l="0" t="0" r="28575" b="17145"/>
                <wp:wrapNone/>
                <wp:docPr id="766" name="Retângulo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FB938" w14:textId="77777777" w:rsidR="00BF3DC6" w:rsidRDefault="00BF3DC6" w:rsidP="0054131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14:paraId="0EC17D3A" w14:textId="77777777" w:rsidR="00BF3DC6" w:rsidRDefault="00BF3DC6" w:rsidP="0054131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LACC</w:t>
                            </w:r>
                          </w:p>
                          <w:p w14:paraId="2FEDD27E" w14:textId="77777777" w:rsidR="00BF3DC6" w:rsidRPr="00426281" w:rsidRDefault="00BF3DC6" w:rsidP="005413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84CB7" id="Retângulo 766" o:spid="_x0000_s1435" style="position:absolute;margin-left:172.65pt;margin-top:17.8pt;width:108.75pt;height:51.15pt;z-index:25232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C7hQIAAFIFAAAOAAAAZHJzL2Uyb0RvYy54bWysVN1O2zAUvp+0d7B8P5J0bYG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" fillcolor="#5b9bd5 [3204]" strokecolor="#1f4d78 [1604]" strokeweight="1pt">
                <v:textbox>
                  <w:txbxContent>
                    <w:p w14:paraId="728FB938" w14:textId="77777777" w:rsidR="00BF3DC6" w:rsidRDefault="00BF3DC6" w:rsidP="0054131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14:paraId="0EC17D3A" w14:textId="77777777" w:rsidR="00BF3DC6" w:rsidRDefault="00BF3DC6" w:rsidP="0054131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LACC</w:t>
                      </w:r>
                    </w:p>
                    <w:p w14:paraId="2FEDD27E" w14:textId="77777777" w:rsidR="00BF3DC6" w:rsidRPr="00426281" w:rsidRDefault="00BF3DC6" w:rsidP="0054131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05C8EA78" wp14:editId="5FE30969">
                <wp:simplePos x="0" y="0"/>
                <wp:positionH relativeFrom="margin">
                  <wp:posOffset>2874217</wp:posOffset>
                </wp:positionH>
                <wp:positionV relativeFrom="paragraph">
                  <wp:posOffset>7842</wp:posOffset>
                </wp:positionV>
                <wp:extent cx="0" cy="227965"/>
                <wp:effectExtent l="0" t="0" r="19050" b="19685"/>
                <wp:wrapNone/>
                <wp:docPr id="807" name="Conector reto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1CDAE" id="Conector reto 807" o:spid="_x0000_s1026" style="position:absolute;z-index:25234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6.3pt,.6pt" to="226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02D5B34" w14:textId="037A749A" w:rsidR="003E19F3" w:rsidRDefault="00F86F4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272CCF7D" wp14:editId="77F342EF">
                <wp:simplePos x="0" y="0"/>
                <wp:positionH relativeFrom="margin">
                  <wp:align>left</wp:align>
                </wp:positionH>
                <wp:positionV relativeFrom="paragraph">
                  <wp:posOffset>9421</wp:posOffset>
                </wp:positionV>
                <wp:extent cx="552450" cy="350520"/>
                <wp:effectExtent l="0" t="0" r="0" b="0"/>
                <wp:wrapNone/>
                <wp:docPr id="945" name="Caixa de texto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A61284" w14:textId="3665A005" w:rsidR="00BF3DC6" w:rsidRPr="00140831" w:rsidRDefault="00BF3DC6" w:rsidP="00F86F4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CF7D" id="Caixa de texto 945" o:spid="_x0000_s1436" type="#_x0000_t202" style="position:absolute;margin-left:0;margin-top:.75pt;width:43.5pt;height:27.6pt;z-index:25257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" filled="f" stroked="f">
                <v:textbox>
                  <w:txbxContent>
                    <w:p w14:paraId="2FA61284" w14:textId="3665A005" w:rsidR="00BF3DC6" w:rsidRPr="00140831" w:rsidRDefault="00BF3DC6" w:rsidP="00F86F4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10B5D4" w14:textId="6A2BB87A" w:rsidR="003E19F3" w:rsidRDefault="00F86F4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02FD4F57" wp14:editId="7D5E3589">
                <wp:simplePos x="0" y="0"/>
                <wp:positionH relativeFrom="margin">
                  <wp:align>left</wp:align>
                </wp:positionH>
                <wp:positionV relativeFrom="paragraph">
                  <wp:posOffset>286223</wp:posOffset>
                </wp:positionV>
                <wp:extent cx="552450" cy="350520"/>
                <wp:effectExtent l="0" t="0" r="0" b="0"/>
                <wp:wrapNone/>
                <wp:docPr id="946" name="Caixa de texto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D315BB" w14:textId="0E08329E" w:rsidR="00BF3DC6" w:rsidRPr="00140831" w:rsidRDefault="00BF3DC6" w:rsidP="00F86F4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4F57" id="Caixa de texto 946" o:spid="_x0000_s1437" type="#_x0000_t202" style="position:absolute;margin-left:0;margin-top:22.55pt;width:43.5pt;height:27.6pt;z-index:252578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" filled="f" stroked="f">
                <v:textbox>
                  <w:txbxContent>
                    <w:p w14:paraId="69D315BB" w14:textId="0E08329E" w:rsidR="00BF3DC6" w:rsidRPr="00140831" w:rsidRDefault="00BF3DC6" w:rsidP="00F86F4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6ACD8D6" wp14:editId="52E6C313">
                <wp:simplePos x="0" y="0"/>
                <wp:positionH relativeFrom="margin">
                  <wp:align>center</wp:align>
                </wp:positionH>
                <wp:positionV relativeFrom="paragraph">
                  <wp:posOffset>191386</wp:posOffset>
                </wp:positionV>
                <wp:extent cx="0" cy="228570"/>
                <wp:effectExtent l="0" t="0" r="19050" b="19685"/>
                <wp:wrapNone/>
                <wp:docPr id="808" name="Conector reto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671E6" id="Conector reto 808" o:spid="_x0000_s1026" style="position:absolute;z-index:25235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05pt" to="0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71C5AFC" w14:textId="5CCE6671" w:rsidR="003E19F3" w:rsidRDefault="00145C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341248" behindDoc="0" locked="0" layoutInCell="1" allowOverlap="1" wp14:anchorId="25CF4953" wp14:editId="3DD28F0C">
                <wp:simplePos x="0" y="0"/>
                <wp:positionH relativeFrom="column">
                  <wp:posOffset>2158409</wp:posOffset>
                </wp:positionH>
                <wp:positionV relativeFrom="paragraph">
                  <wp:posOffset>26788</wp:posOffset>
                </wp:positionV>
                <wp:extent cx="2082442" cy="3067494"/>
                <wp:effectExtent l="0" t="0" r="32385" b="19050"/>
                <wp:wrapNone/>
                <wp:docPr id="783" name="Grupo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442" cy="3067494"/>
                          <a:chOff x="0" y="0"/>
                          <a:chExt cx="2082442" cy="3067494"/>
                        </a:xfrm>
                      </wpg:grpSpPr>
                      <wps:wsp>
                        <wps:cNvPr id="768" name="Retângulo 768"/>
                        <wps:cNvSpPr/>
                        <wps:spPr>
                          <a:xfrm>
                            <a:off x="0" y="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8F4AF" w14:textId="77777777" w:rsidR="00BF3DC6" w:rsidRPr="00426281" w:rsidRDefault="00BF3DC6" w:rsidP="00BB6FE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(INCSP)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Retângulo 769"/>
                        <wps:cNvSpPr/>
                        <wps:spPr>
                          <a:xfrm>
                            <a:off x="0" y="978196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2C06B" w14:textId="77777777" w:rsidR="00BF3DC6" w:rsidRDefault="00BF3DC6" w:rsidP="00BB6FE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532CB883" w14:textId="77777777" w:rsidR="00BF3DC6" w:rsidRDefault="00BF3DC6" w:rsidP="00BB6FE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MR</w:t>
                              </w:r>
                            </w:p>
                            <w:p w14:paraId="75AF6C4D" w14:textId="77777777" w:rsidR="00BF3DC6" w:rsidRPr="00426281" w:rsidRDefault="00BF3DC6" w:rsidP="00BB6FE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Conector reto 770"/>
                        <wps:cNvCnPr/>
                        <wps:spPr>
                          <a:xfrm>
                            <a:off x="691116" y="28708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1" name="Retângulo 771"/>
                        <wps:cNvSpPr/>
                        <wps:spPr>
                          <a:xfrm>
                            <a:off x="0" y="1828800"/>
                            <a:ext cx="1381125" cy="1031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89818" w14:textId="77777777" w:rsidR="00BF3DC6" w:rsidRDefault="00BF3DC6" w:rsidP="00BB6FE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4E6F8FCF" w14:textId="77777777" w:rsidR="00BF3DC6" w:rsidRDefault="00BF3DC6" w:rsidP="00BB6FE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MR</w:t>
                              </w:r>
                            </w:p>
                            <w:p w14:paraId="28ECCFCB" w14:textId="77777777" w:rsidR="00BF3DC6" w:rsidRPr="00426281" w:rsidRDefault="00BF3DC6" w:rsidP="00BB6FE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Conector reto 772"/>
                        <wps:cNvCnPr/>
                        <wps:spPr>
                          <a:xfrm>
                            <a:off x="691116" y="160551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" name="Conector reto 773"/>
                        <wps:cNvCnPr/>
                        <wps:spPr>
                          <a:xfrm>
                            <a:off x="691116" y="2838894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" name="Retângulo 774"/>
                        <wps:cNvSpPr/>
                        <wps:spPr>
                          <a:xfrm>
                            <a:off x="0" y="478466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C7001" w14:textId="77777777" w:rsidR="00BF3DC6" w:rsidRDefault="00BF3DC6" w:rsidP="00BB6FE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5A31BFB6" w14:textId="77777777" w:rsidR="00BF3DC6" w:rsidRPr="00426281" w:rsidRDefault="00BF3DC6" w:rsidP="00BB6FE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Conector reto 775"/>
                        <wps:cNvCnPr/>
                        <wps:spPr>
                          <a:xfrm>
                            <a:off x="691116" y="754912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" name="Chave direita 782"/>
                        <wps:cNvSpPr/>
                        <wps:spPr>
                          <a:xfrm>
                            <a:off x="1541449" y="0"/>
                            <a:ext cx="540993" cy="2913321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F4953" id="Grupo 783" o:spid="_x0000_s1438" style="position:absolute;margin-left:169.95pt;margin-top:2.1pt;width:163.95pt;height:241.55pt;z-index:252341248;mso-width-relative:margin;mso-height-relative:margin" coordsize="20824,3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">
                <v:rect id="Retângulo 768" o:spid="_x0000_s1439" style="position:absolute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0Xb4A&#10;AADcAAAADwAAAGRycy9kb3ducmV2LnhtbERPzYrCMBC+L/gOYQRva6oHXbpGEUEQwYO6DzA0s021&#10;mZQm2vbtnYPg8eP7X216X6sntbEKbGA2zUARF8FWXBr4u+6/f0DFhGyxDkwGBoqwWY++Vpjb0PGZ&#10;npdUKgnhmKMBl1KTax0LRx7jNDTEwv2H1mMS2JbatthJuK/1PMsW2mPF0uCwoZ2j4n55eClBOg+z&#10;Zbe7n1x/rKgebvQYjJmM++0vqER9+ojf7oM1sFzIWjkjR0C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sdF2+AAAA3AAAAA8AAAAAAAAAAAAAAAAAmAIAAGRycy9kb3ducmV2&#10;LnhtbFBLBQYAAAAABAAEAPUAAACDAwAAAAA=&#10;" fillcolor="#5b9bd5 [3204]" strokecolor="#1f4d78 [1604]" strokeweight="1pt">
                  <v:textbox>
                    <w:txbxContent>
                      <w:p w14:paraId="7738F4AF" w14:textId="77777777" w:rsidR="00BF3DC6" w:rsidRPr="00426281" w:rsidRDefault="00BF3DC6" w:rsidP="00BB6F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(INCSP)</w:t>
                        </w:r>
                      </w:p>
                    </w:txbxContent>
                  </v:textbox>
                </v:rect>
                <v:rect id="Retângulo 769" o:spid="_x0000_s1440" style="position:absolute;top:9781;width:13811;height:6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DRxsIA&#10;AADcAAAADwAAAGRycy9kb3ducmV2LnhtbESPy4rCMBSG98K8QzgD7myqCy8d0zIIggiz8PIAh+ZM&#10;07E5KU207dubAcHlz3/5+LfFYBvxoM7XjhXMkxQEcel0zZWC62U/W4PwAVlj45gUjOShyD8mW8y0&#10;6/lEj3OoRBxhn6ECE0KbSelLQxZ94lri6P26zmKIsquk7rCP47aRizRdSos1R4LBlnaGytv5biME&#10;6TTOV/3u9mOGY03N+Ef3Uanp5/D9BSLQEN7hV/ugFayWG/g/E4+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4NHGwgAAANwAAAAPAAAAAAAAAAAAAAAAAJgCAABkcnMvZG93&#10;bnJldi54bWxQSwUGAAAAAAQABAD1AAAAhwMAAAAA&#10;" fillcolor="#5b9bd5 [3204]" strokecolor="#1f4d78 [1604]" strokeweight="1pt">
                  <v:textbox>
                    <w:txbxContent>
                      <w:p w14:paraId="7FD2C06B" w14:textId="77777777" w:rsidR="00BF3DC6" w:rsidRDefault="00BF3DC6" w:rsidP="00BB6FE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532CB883" w14:textId="77777777" w:rsidR="00BF3DC6" w:rsidRDefault="00BF3DC6" w:rsidP="00BB6FE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MR</w:t>
                        </w:r>
                      </w:p>
                      <w:p w14:paraId="75AF6C4D" w14:textId="77777777" w:rsidR="00BF3DC6" w:rsidRPr="00426281" w:rsidRDefault="00BF3DC6" w:rsidP="00BB6F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770" o:spid="_x0000_s1441" style="position:absolute;visibility:visible;mso-wrap-style:square" from="6911,2870" to="6911,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Xd9cAAAADcAAAADwAAAGRycy9kb3ducmV2LnhtbERPTYvCMBC9L/gfwgh7W1MVrFSjiKB4&#10;WtDVg7ehGZtqM6lNbLv/fnMQ9vh438t1byvRUuNLxwrGowQEce50yYWC88/uaw7CB2SNlWNS8Ese&#10;1qvBxxIz7To+UnsKhYgh7DNUYEKoMyl9bsiiH7maOHI311gMETaF1A12MdxWcpIkM2mx5NhgsKat&#10;ofxxelkFT8x3ZK+XfZt0pp3ObvV3er8q9TnsNwsQgfrwL367D1pBmsb58Uw8A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V3fXAAAAA3AAAAA8AAAAAAAAAAAAAAAAA&#10;oQIAAGRycy9kb3ducmV2LnhtbFBLBQYAAAAABAAEAPkAAACOAwAAAAA=&#10;" strokecolor="#5b9bd5 [3204]" strokeweight=".5pt">
                  <v:stroke joinstyle="miter"/>
                </v:line>
                <v:rect id="Retângulo 771" o:spid="_x0000_s1442" style="position:absolute;top:18288;width:13811;height:10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9LHcEA&#10;AADcAAAADwAAAGRycy9kb3ducmV2LnhtbESPzYrCMBSF98K8Q7gD7jTtLKxUUxFhYBiYhT8PcGmu&#10;TW1zU5po27efCILLw/n5ONvdaFvxoN7XjhWkywQEcel0zZWCy/l7sQbhA7LG1jEpmMjDrviYbTHX&#10;buAjPU6hEnGEfY4KTAhdLqUvDVn0S9cRR+/qeoshyr6SuschjttWfiXJSlqsORIMdnQwVDanu40Q&#10;pOOUZsOh+TPjb03tdKP7pNT8c9xvQAQawzv8av9oBVmWwvNMPA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PSx3BAAAA3AAAAA8AAAAAAAAAAAAAAAAAmAIAAGRycy9kb3du&#10;cmV2LnhtbFBLBQYAAAAABAAEAPUAAACGAwAAAAA=&#10;" fillcolor="#5b9bd5 [3204]" strokecolor="#1f4d78 [1604]" strokeweight="1pt">
                  <v:textbox>
                    <w:txbxContent>
                      <w:p w14:paraId="15789818" w14:textId="77777777" w:rsidR="00BF3DC6" w:rsidRDefault="00BF3DC6" w:rsidP="00BB6FE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4E6F8FCF" w14:textId="77777777" w:rsidR="00BF3DC6" w:rsidRDefault="00BF3DC6" w:rsidP="00BB6FE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MR</w:t>
                        </w:r>
                      </w:p>
                      <w:p w14:paraId="28ECCFCB" w14:textId="77777777" w:rsidR="00BF3DC6" w:rsidRPr="00426281" w:rsidRDefault="00BF3DC6" w:rsidP="00BB6F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(LAC)</w:t>
                        </w:r>
                      </w:p>
                    </w:txbxContent>
                  </v:textbox>
                </v:rect>
                <v:line id="Conector reto 772" o:spid="_x0000_s1443" style="position:absolute;visibility:visible;mso-wrap-style:square" from="6911,16055" to="6911,18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vmGcQAAADcAAAADwAAAGRycy9kb3ducmV2LnhtbESPQWvCQBSE70L/w/IK3nRTBVNiNiIF&#10;pSeh1h68PbLPbDT7Nma3Sfz33UKhx2FmvmHyzWgb0VPna8cKXuYJCOLS6ZorBafP3ewVhA/IGhvH&#10;pOBBHjbF0yTHTLuBP6g/hkpECPsMFZgQ2kxKXxqy6OeuJY7exXUWQ5RdJXWHQ4TbRi6SZCUt1hwX&#10;DLb0Zqi8Hb+tgjuWO7Lnr32fDKZfri7tIb2elZo+j9s1iEBj+A//td+1gjRdwO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y+YZxAAAANwAAAAPAAAAAAAAAAAA&#10;AAAAAKECAABkcnMvZG93bnJldi54bWxQSwUGAAAAAAQABAD5AAAAkgMAAAAA&#10;" strokecolor="#5b9bd5 [3204]" strokeweight=".5pt">
                  <v:stroke joinstyle="miter"/>
                </v:line>
                <v:line id="Conector reto 773" o:spid="_x0000_s1444" style="position:absolute;visibility:visible;mso-wrap-style:square" from="6911,28388" to="6911,3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dDgsQAAADcAAAADwAAAGRycy9kb3ducmV2LnhtbESPT4vCMBTE7wt+h/CEva2pClaqUURQ&#10;9rSw/jl4ezTPptq81Ca23W+/WVjwOMzMb5jlureVaKnxpWMF41ECgjh3uuRCwem4+5iD8AFZY+WY&#10;FPyQh/Vq8LbETLuOv6k9hEJECPsMFZgQ6kxKnxuy6EeuJo7e1TUWQ5RNIXWDXYTbSk6SZCYtlhwX&#10;DNa0NZTfD0+r4IH5juzlvG+TzrTT2bX+Sm8Xpd6H/WYBIlAfXuH/9qdWkKZT+Ds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h0OCxAAAANwAAAAPAAAAAAAAAAAA&#10;AAAAAKECAABkcnMvZG93bnJldi54bWxQSwUGAAAAAAQABAD5AAAAkgMAAAAA&#10;" strokecolor="#5b9bd5 [3204]" strokeweight=".5pt">
                  <v:stroke joinstyle="miter"/>
                </v:line>
                <v:rect id="Retângulo 774" o:spid="_x0000_s1445" style="position:absolute;top:4784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ohcIA&#10;AADcAAAADwAAAGRycy9kb3ducmV2LnhtbESP32qDMBTG7wd7h3AGu1ujZdRhG2UIgzLYRbs+wMGc&#10;Gas5EROrvv0yKOzy4/vz4zuUi+3FjUbfOlaQbhIQxLXTLTcKLt8fL28gfEDW2DsmBSt5KIvHhwPm&#10;2s18ots5NCKOsM9RgQlhyKX0tSGLfuMG4uj9uNFiiHJspB5xjuO2l9sk2UmLLUeCwYEqQ3V3nmyE&#10;IJ3WNJur7sssny3165WmVannp+V9DyLQEv7D9/ZRK8iyV/g7E4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OiFwgAAANwAAAAPAAAAAAAAAAAAAAAAAJgCAABkcnMvZG93&#10;bnJldi54bWxQSwUGAAAAAAQABAD1AAAAhwMAAAAA&#10;" fillcolor="#5b9bd5 [3204]" strokecolor="#1f4d78 [1604]" strokeweight="1pt">
                  <v:textbox>
                    <w:txbxContent>
                      <w:p w14:paraId="4A0C7001" w14:textId="77777777" w:rsidR="00BF3DC6" w:rsidRDefault="00BF3DC6" w:rsidP="00BB6FE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5A31BFB6" w14:textId="77777777" w:rsidR="00BF3DC6" w:rsidRPr="00426281" w:rsidRDefault="00BF3DC6" w:rsidP="00BB6F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775" o:spid="_x0000_s1446" style="position:absolute;visibility:visible;mso-wrap-style:square" from="6911,7549" to="6911,9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J+bcQAAADcAAAADwAAAGRycy9kb3ducmV2LnhtbESPT2vCQBTE7wW/w/KE3nRjRVNSV5GC&#10;0pPgv4O3R/aZTZt9m2a3Sfz2riD0OMzMb5jFqreVaKnxpWMFk3ECgjh3uuRCwem4Gb2D8AFZY+WY&#10;FNzIw2o5eFlgpl3He2oPoRARwj5DBSaEOpPS54Ys+rGriaN3dY3FEGVTSN1gF+G2km9JMpcWS44L&#10;Bmv6NJT/HP6sgl/MN2Qv522bdKadzq/1Lv2+KPU67NcfIAL14T/8bH9pBWk6g8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In5txAAAANwAAAAPAAAAAAAAAAAA&#10;AAAAAKECAABkcnMvZG93bnJldi54bWxQSwUGAAAAAAQABAD5AAAAkgMAAAAA&#10;" strokecolor="#5b9bd5 [3204]" strokeweight=".5pt">
                  <v:stroke joinstyle="miter"/>
                </v:line>
                <v:shape id="Chave direita 782" o:spid="_x0000_s1447" type="#_x0000_t88" style="position:absolute;left:15414;width:5410;height:29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HYMMA&#10;AADcAAAADwAAAGRycy9kb3ducmV2LnhtbESPQWsCMRSE7wX/Q3hCL0WTilhZjaJSoT3qiufH5rlZ&#10;3bwsm1RXf31TEHocZuYbZr7sXC2u1IbKs4b3oQJBXHhTcanhkG8HUxAhIhusPZOGOwVYLnovc8yM&#10;v/GOrvtYigThkKEGG2OTSRkKSw7D0DfEyTv51mFMsi2lafGW4K6WI6Um0mHFacFiQxtLxWX/4zRs&#10;8vPafUq3/X7Yw3H35tV4jErr1363moGI1MX/8LP9ZTR8TEfwdyYd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qHYMMAAADcAAAADwAAAAAAAAAAAAAAAACYAgAAZHJzL2Rv&#10;d25yZXYueG1sUEsFBgAAAAAEAAQA9QAAAIgDAAAAAA==&#10;" adj="334" strokecolor="#5b9bd5 [3204]" strokeweight=".5pt">
                  <v:stroke joinstyle="miter"/>
                </v:shape>
              </v:group>
            </w:pict>
          </mc:Fallback>
        </mc:AlternateContent>
      </w:r>
    </w:p>
    <w:p w14:paraId="55DB4EA3" w14:textId="03AFBBEC" w:rsidR="003E19F3" w:rsidRDefault="00F86F4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6E64B291" wp14:editId="44287427">
                <wp:simplePos x="0" y="0"/>
                <wp:positionH relativeFrom="margin">
                  <wp:align>left</wp:align>
                </wp:positionH>
                <wp:positionV relativeFrom="paragraph">
                  <wp:posOffset>85179</wp:posOffset>
                </wp:positionV>
                <wp:extent cx="552450" cy="350520"/>
                <wp:effectExtent l="0" t="0" r="0" b="0"/>
                <wp:wrapNone/>
                <wp:docPr id="947" name="Caixa de texto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38C84D" w14:textId="3B101B4B" w:rsidR="00BF3DC6" w:rsidRPr="00140831" w:rsidRDefault="00BF3DC6" w:rsidP="00F86F4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B291" id="Caixa de texto 947" o:spid="_x0000_s1448" type="#_x0000_t202" style="position:absolute;margin-left:0;margin-top:6.7pt;width:43.5pt;height:27.6pt;z-index:252580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" filled="f" stroked="f">
                <v:textbox>
                  <w:txbxContent>
                    <w:p w14:paraId="2238C84D" w14:textId="3B101B4B" w:rsidR="00BF3DC6" w:rsidRPr="00140831" w:rsidRDefault="00BF3DC6" w:rsidP="00F86F4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649BEE" w14:textId="009A9154" w:rsidR="003E19F3" w:rsidRDefault="003E19F3" w:rsidP="0045075D">
      <w:pPr>
        <w:rPr>
          <w:lang w:eastAsia="ja-JP"/>
        </w:rPr>
      </w:pPr>
    </w:p>
    <w:p w14:paraId="03BED5B4" w14:textId="635E4959" w:rsidR="003E19F3" w:rsidRDefault="00F86F4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785E4C64" wp14:editId="7046D7C6">
                <wp:simplePos x="0" y="0"/>
                <wp:positionH relativeFrom="margin">
                  <wp:align>left</wp:align>
                </wp:positionH>
                <wp:positionV relativeFrom="paragraph">
                  <wp:posOffset>92843</wp:posOffset>
                </wp:positionV>
                <wp:extent cx="552450" cy="350520"/>
                <wp:effectExtent l="0" t="0" r="0" b="0"/>
                <wp:wrapNone/>
                <wp:docPr id="948" name="Caixa de texto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718244" w14:textId="6BC0CED7" w:rsidR="00BF3DC6" w:rsidRPr="00140831" w:rsidRDefault="00BF3DC6" w:rsidP="00F86F4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4C64" id="Caixa de texto 948" o:spid="_x0000_s1449" type="#_x0000_t202" style="position:absolute;margin-left:0;margin-top:7.3pt;width:43.5pt;height:27.6pt;z-index:252582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" filled="f" stroked="f">
                <v:textbox>
                  <w:txbxContent>
                    <w:p w14:paraId="1B718244" w14:textId="6BC0CED7" w:rsidR="00BF3DC6" w:rsidRPr="00140831" w:rsidRDefault="00BF3DC6" w:rsidP="00F86F4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C20"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758DA586" wp14:editId="75046990">
                <wp:simplePos x="0" y="0"/>
                <wp:positionH relativeFrom="margin">
                  <wp:posOffset>4167963</wp:posOffset>
                </wp:positionH>
                <wp:positionV relativeFrom="paragraph">
                  <wp:posOffset>179129</wp:posOffset>
                </wp:positionV>
                <wp:extent cx="1722120" cy="446405"/>
                <wp:effectExtent l="0" t="0" r="0" b="0"/>
                <wp:wrapNone/>
                <wp:docPr id="811" name="Caixa de texto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BA3A3B" w14:textId="1DCCD003" w:rsidR="00BF3DC6" w:rsidRPr="005245C5" w:rsidRDefault="00BF3DC6" w:rsidP="00145C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A586" id="Caixa de texto 811" o:spid="_x0000_s1450" type="#_x0000_t202" style="position:absolute;margin-left:328.2pt;margin-top:14.1pt;width:135.6pt;height:35.1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" filled="f" stroked="f">
                <v:textbox>
                  <w:txbxContent>
                    <w:p w14:paraId="31BA3A3B" w14:textId="1DCCD003" w:rsidR="00BF3DC6" w:rsidRPr="005245C5" w:rsidRDefault="00BF3DC6" w:rsidP="00145C20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8FE81" w14:textId="15D26051" w:rsidR="003E19F3" w:rsidRDefault="003E19F3" w:rsidP="0045075D">
      <w:pPr>
        <w:rPr>
          <w:lang w:eastAsia="ja-JP"/>
        </w:rPr>
      </w:pPr>
    </w:p>
    <w:p w14:paraId="18E889D6" w14:textId="06F64CD5" w:rsidR="003E19F3" w:rsidRDefault="003E19F3" w:rsidP="0045075D">
      <w:pPr>
        <w:rPr>
          <w:lang w:eastAsia="ja-JP"/>
        </w:rPr>
      </w:pPr>
    </w:p>
    <w:p w14:paraId="2BFC8A98" w14:textId="31EE4412" w:rsidR="003E19F3" w:rsidRDefault="00F86F4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7428F2DB" wp14:editId="73BC3832">
                <wp:simplePos x="0" y="0"/>
                <wp:positionH relativeFrom="margin">
                  <wp:align>left</wp:align>
                </wp:positionH>
                <wp:positionV relativeFrom="paragraph">
                  <wp:posOffset>102088</wp:posOffset>
                </wp:positionV>
                <wp:extent cx="552450" cy="350520"/>
                <wp:effectExtent l="0" t="0" r="0" b="0"/>
                <wp:wrapNone/>
                <wp:docPr id="949" name="Caixa de texto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79B12F" w14:textId="50C472B1" w:rsidR="00BF3DC6" w:rsidRPr="00140831" w:rsidRDefault="00BF3DC6" w:rsidP="00F86F4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F2DB" id="Caixa de texto 949" o:spid="_x0000_s1451" type="#_x0000_t202" style="position:absolute;margin-left:0;margin-top:8.05pt;width:43.5pt;height:27.6pt;z-index:252584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" filled="f" stroked="f">
                <v:textbox>
                  <w:txbxContent>
                    <w:p w14:paraId="4579B12F" w14:textId="50C472B1" w:rsidR="00BF3DC6" w:rsidRPr="00140831" w:rsidRDefault="00BF3DC6" w:rsidP="00F86F4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DB75F" w14:textId="25ACF313" w:rsidR="003E19F3" w:rsidRDefault="003E19F3" w:rsidP="0045075D">
      <w:pPr>
        <w:rPr>
          <w:lang w:eastAsia="ja-JP"/>
        </w:rPr>
      </w:pPr>
    </w:p>
    <w:p w14:paraId="30507C4C" w14:textId="77777777" w:rsidR="003E19F3" w:rsidRDefault="003E19F3" w:rsidP="0045075D">
      <w:pPr>
        <w:rPr>
          <w:lang w:eastAsia="ja-JP"/>
        </w:rPr>
      </w:pPr>
    </w:p>
    <w:p w14:paraId="1ABD3FB6" w14:textId="309A04E8" w:rsidR="003E19F3" w:rsidRDefault="00145C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F4B4F16" wp14:editId="106C540A">
                <wp:simplePos x="0" y="0"/>
                <wp:positionH relativeFrom="margin">
                  <wp:align>center</wp:align>
                </wp:positionH>
                <wp:positionV relativeFrom="paragraph">
                  <wp:posOffset>26256</wp:posOffset>
                </wp:positionV>
                <wp:extent cx="1390343" cy="551795"/>
                <wp:effectExtent l="0" t="0" r="19685" b="20320"/>
                <wp:wrapNone/>
                <wp:docPr id="810" name="Elips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343" cy="55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4A375" w14:textId="2931E48A" w:rsidR="00BF3DC6" w:rsidRPr="00426281" w:rsidRDefault="00BF3DC6" w:rsidP="00145C20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B4F16" id="Elipse 810" o:spid="_x0000_s1452" style="position:absolute;margin-left:0;margin-top:2.05pt;width:109.5pt;height:43.45pt;z-index:25236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6C4A375" w14:textId="2931E48A" w:rsidR="00BF3DC6" w:rsidRPr="00426281" w:rsidRDefault="00BF3DC6" w:rsidP="00145C20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41E342" w14:textId="35419912" w:rsidR="003E19F3" w:rsidRDefault="003E19F3" w:rsidP="0045075D">
      <w:pPr>
        <w:rPr>
          <w:lang w:eastAsia="ja-JP"/>
        </w:rPr>
      </w:pPr>
    </w:p>
    <w:p w14:paraId="1FB85962" w14:textId="335FCFE0" w:rsidR="003E19F3" w:rsidRDefault="003E19F3" w:rsidP="0045075D">
      <w:pPr>
        <w:rPr>
          <w:lang w:eastAsia="ja-JP"/>
        </w:rPr>
      </w:pPr>
    </w:p>
    <w:p w14:paraId="012BD691" w14:textId="77777777" w:rsidR="00145C20" w:rsidRDefault="00145C20" w:rsidP="0045075D">
      <w:pPr>
        <w:rPr>
          <w:lang w:eastAsia="ja-JP"/>
        </w:rPr>
      </w:pPr>
    </w:p>
    <w:p w14:paraId="09D33C57" w14:textId="77777777" w:rsidR="00145C20" w:rsidRDefault="00145C20" w:rsidP="0045075D">
      <w:pPr>
        <w:rPr>
          <w:lang w:eastAsia="ja-JP"/>
        </w:rPr>
      </w:pPr>
    </w:p>
    <w:p w14:paraId="07BE89E9" w14:textId="77777777" w:rsidR="00145C20" w:rsidRDefault="00145C20" w:rsidP="0045075D">
      <w:pPr>
        <w:rPr>
          <w:lang w:eastAsia="ja-JP"/>
        </w:rPr>
      </w:pPr>
    </w:p>
    <w:p w14:paraId="33BD6661" w14:textId="1EC06F9D" w:rsidR="00145C20" w:rsidRDefault="00145C20" w:rsidP="0045075D">
      <w:pPr>
        <w:rPr>
          <w:lang w:eastAsia="ja-JP"/>
        </w:rPr>
      </w:pPr>
    </w:p>
    <w:p w14:paraId="040D7850" w14:textId="239DD5F6" w:rsidR="00145C20" w:rsidRDefault="00145C20" w:rsidP="0045075D">
      <w:pPr>
        <w:rPr>
          <w:lang w:eastAsia="ja-JP"/>
        </w:rPr>
      </w:pPr>
    </w:p>
    <w:p w14:paraId="13CD4176" w14:textId="763EB0C6" w:rsidR="00145C20" w:rsidRDefault="00310834" w:rsidP="0045075D">
      <w:pPr>
        <w:rPr>
          <w:lang w:eastAsia="ja-JP"/>
        </w:rPr>
      </w:pPr>
      <w:r w:rsidRPr="00F3297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B58BF9B" wp14:editId="26E0ACC5">
                <wp:simplePos x="0" y="0"/>
                <wp:positionH relativeFrom="column">
                  <wp:posOffset>3774440</wp:posOffset>
                </wp:positionH>
                <wp:positionV relativeFrom="paragraph">
                  <wp:posOffset>1092200</wp:posOffset>
                </wp:positionV>
                <wp:extent cx="540385" cy="4108450"/>
                <wp:effectExtent l="0" t="0" r="31115" b="25400"/>
                <wp:wrapNone/>
                <wp:docPr id="817" name="Chave direita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4108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751C" id="Chave direita 817" o:spid="_x0000_s1026" type="#_x0000_t88" style="position:absolute;margin-left:297.2pt;margin-top:86pt;width:42.55pt;height:323.5pt;z-index:25237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" adj="23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0A190C9" wp14:editId="1450D0B2">
                <wp:simplePos x="0" y="0"/>
                <wp:positionH relativeFrom="margin">
                  <wp:posOffset>2856865</wp:posOffset>
                </wp:positionH>
                <wp:positionV relativeFrom="paragraph">
                  <wp:posOffset>833120</wp:posOffset>
                </wp:positionV>
                <wp:extent cx="0" cy="227965"/>
                <wp:effectExtent l="0" t="0" r="19050" b="19685"/>
                <wp:wrapNone/>
                <wp:docPr id="815" name="Conector reto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0B70B" id="Conector reto 815" o:spid="_x0000_s1026" style="position:absolute;z-index:25237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5pt,65.6pt" to="224.9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358656" behindDoc="0" locked="0" layoutInCell="1" allowOverlap="1" wp14:anchorId="0F38865F" wp14:editId="7B62E8F2">
                <wp:simplePos x="0" y="0"/>
                <wp:positionH relativeFrom="column">
                  <wp:posOffset>2158365</wp:posOffset>
                </wp:positionH>
                <wp:positionV relativeFrom="paragraph">
                  <wp:posOffset>1057910</wp:posOffset>
                </wp:positionV>
                <wp:extent cx="1380490" cy="1833880"/>
                <wp:effectExtent l="0" t="0" r="10160" b="13970"/>
                <wp:wrapNone/>
                <wp:docPr id="809" name="Grupo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490" cy="1833880"/>
                          <a:chOff x="0" y="0"/>
                          <a:chExt cx="1380899" cy="1834110"/>
                        </a:xfrm>
                      </wpg:grpSpPr>
                      <wps:wsp>
                        <wps:cNvPr id="776" name="Retângulo 776"/>
                        <wps:cNvSpPr/>
                        <wps:spPr>
                          <a:xfrm>
                            <a:off x="0" y="0"/>
                            <a:ext cx="1380899" cy="2952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CF70D" w14:textId="77777777" w:rsidR="00BF3DC6" w:rsidRPr="00426281" w:rsidRDefault="00BF3DC6" w:rsidP="00145C2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(INCSP)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Retângulo 777"/>
                        <wps:cNvSpPr/>
                        <wps:spPr>
                          <a:xfrm>
                            <a:off x="0" y="967563"/>
                            <a:ext cx="1380899" cy="6495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E773A" w14:textId="77777777" w:rsidR="00BF3DC6" w:rsidRDefault="00BF3DC6" w:rsidP="00145C2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4030CD2D" w14:textId="77777777" w:rsidR="00BF3DC6" w:rsidRDefault="00BF3DC6" w:rsidP="00145C2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MR</w:t>
                              </w:r>
                            </w:p>
                            <w:p w14:paraId="2B3C20C6" w14:textId="77777777" w:rsidR="00BF3DC6" w:rsidRPr="00426281" w:rsidRDefault="00BF3DC6" w:rsidP="00145C2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Conector reto 778"/>
                        <wps:cNvCnPr/>
                        <wps:spPr>
                          <a:xfrm>
                            <a:off x="691116" y="276447"/>
                            <a:ext cx="0" cy="228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9" name="Conector reto 779"/>
                        <wps:cNvCnPr/>
                        <wps:spPr>
                          <a:xfrm>
                            <a:off x="691116" y="1605516"/>
                            <a:ext cx="0" cy="228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0" name="Retângulo 780"/>
                        <wps:cNvSpPr/>
                        <wps:spPr>
                          <a:xfrm>
                            <a:off x="0" y="478465"/>
                            <a:ext cx="1380899" cy="2952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21536" w14:textId="77777777" w:rsidR="00BF3DC6" w:rsidRDefault="00BF3DC6" w:rsidP="00145C2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7CB484D1" w14:textId="77777777" w:rsidR="00BF3DC6" w:rsidRPr="00426281" w:rsidRDefault="00BF3DC6" w:rsidP="00145C2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Conector reto 781"/>
                        <wps:cNvCnPr/>
                        <wps:spPr>
                          <a:xfrm>
                            <a:off x="691116" y="754912"/>
                            <a:ext cx="0" cy="228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8865F" id="Grupo 809" o:spid="_x0000_s1453" style="position:absolute;margin-left:169.95pt;margin-top:83.3pt;width:108.7pt;height:144.4pt;z-index:252358656" coordsize="13808,1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">
                <v:rect id="Retângulo 776" o:spid="_x0000_s1454" style="position:absolute;width:138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bTacEA&#10;AADcAAAADwAAAGRycy9kb3ducmV2LnhtbESPzYrCMBSF98K8Q7jC7GyqCyvVWEQYkIFZ+PMAl+ZO&#10;02lzU5po27efCILLw/n5OLtitK14UO9rxwqWSQqCuHS65krB7fq12IDwAVlj65gUTOSh2H/Mdphr&#10;N/CZHpdQiTjCPkcFJoQul9KXhiz6xHXE0ft1vcUQZV9J3eMQx20rV2m6lhZrjgSDHR0Nlc3lbiME&#10;6Twts+HY/Jjxu6Z2+qP7pNTnfDxsQQQawzv8ap+0gixbw/NMPAJy/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m02nBAAAA3AAAAA8AAAAAAAAAAAAAAAAAmAIAAGRycy9kb3du&#10;cmV2LnhtbFBLBQYAAAAABAAEAPUAAACGAwAAAAA=&#10;" fillcolor="#5b9bd5 [3204]" strokecolor="#1f4d78 [1604]" strokeweight="1pt">
                  <v:textbox>
                    <w:txbxContent>
                      <w:p w14:paraId="48DCF70D" w14:textId="77777777" w:rsidR="00BF3DC6" w:rsidRPr="00426281" w:rsidRDefault="00BF3DC6" w:rsidP="00145C2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(INCSP)</w:t>
                        </w:r>
                      </w:p>
                    </w:txbxContent>
                  </v:textbox>
                </v:rect>
                <v:rect id="Retângulo 777" o:spid="_x0000_s1455" style="position:absolute;top:9675;width:13808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28sIA&#10;AADcAAAADwAAAGRycy9kb3ducmV2LnhtbESPzWqDQBSF94W8w3AD3TWjXdRiHSUIgVDIImkf4OLc&#10;OkbnjjiTqG+fKRS6PJyfj1NUix3EnSbfOVaQ7hIQxI3THbcKvr8OL+8gfEDWODgmBSt5qMrNU4G5&#10;djOf6X4JrYgj7HNUYEIYcyl9Y8ii37mROHo/brIYopxaqSec47gd5GuSvEmLHUeCwZFqQ01/udkI&#10;QTqvaTbX/cksnx0N65Vuq1LP22X/ASLQEv7Df+2jVpBlGfyeiUd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6nbywgAAANwAAAAPAAAAAAAAAAAAAAAAAJgCAABkcnMvZG93&#10;bnJldi54bWxQSwUGAAAAAAQABAD1AAAAhwMAAAAA&#10;" fillcolor="#5b9bd5 [3204]" strokecolor="#1f4d78 [1604]" strokeweight="1pt">
                  <v:textbox>
                    <w:txbxContent>
                      <w:p w14:paraId="5FFE773A" w14:textId="77777777" w:rsidR="00BF3DC6" w:rsidRDefault="00BF3DC6" w:rsidP="00145C2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4030CD2D" w14:textId="77777777" w:rsidR="00BF3DC6" w:rsidRDefault="00BF3DC6" w:rsidP="00145C2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MR</w:t>
                        </w:r>
                      </w:p>
                      <w:p w14:paraId="2B3C20C6" w14:textId="77777777" w:rsidR="00BF3DC6" w:rsidRPr="00426281" w:rsidRDefault="00BF3DC6" w:rsidP="00145C2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778" o:spid="_x0000_s1456" style="position:absolute;visibility:visible;mso-wrap-style:square" from="6911,2764" to="6911,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PR88AAAADcAAAADwAAAGRycy9kb3ducmV2LnhtbERPTYvCMBC9L/gfwgh7W1MVrFSjiKB4&#10;WtDVg7ehGZtqM6lNbLv/fnMQ9vh438t1byvRUuNLxwrGowQEce50yYWC88/uaw7CB2SNlWNS8Ese&#10;1qvBxxIz7To+UnsKhYgh7DNUYEKoMyl9bsiiH7maOHI311gMETaF1A12MdxWcpIkM2mx5NhgsKat&#10;ofxxelkFT8x3ZK+XfZt0pp3ObvV3er8q9TnsNwsQgfrwL367D1pBmsa18Uw8A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j0fPAAAAA3AAAAA8AAAAAAAAAAAAAAAAA&#10;oQIAAGRycy9kb3ducmV2LnhtbFBLBQYAAAAABAAEAPkAAACOAwAAAAA=&#10;" strokecolor="#5b9bd5 [3204]" strokeweight=".5pt">
                  <v:stroke joinstyle="miter"/>
                </v:line>
                <v:line id="Conector reto 779" o:spid="_x0000_s1457" style="position:absolute;visibility:visible;mso-wrap-style:square" from="6911,16055" to="6911,18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90aMUAAADcAAAADwAAAGRycy9kb3ducmV2LnhtbESPQWvCQBSE70L/w/IK3nTTCqZNs0op&#10;KD0Janvw9si+ZNNm36bZNUn/vSsIHoeZ+YbJ16NtRE+drx0reJonIIgLp2uuFHwdN7MXED4ga2wc&#10;k4J/8rBePUxyzLQbeE/9IVQiQthnqMCE0GZS+sKQRT93LXH0StdZDFF2ldQdDhFuG/mcJEtpsea4&#10;YLClD0PF7+FsFfxhsSF7+t72yWD6xbJsd+nPSanp4/j+BiLQGO7hW/tTK0jTV7iei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290aMUAAADcAAAADwAAAAAAAAAA&#10;AAAAAAChAgAAZHJzL2Rvd25yZXYueG1sUEsFBgAAAAAEAAQA+QAAAJMDAAAAAA==&#10;" strokecolor="#5b9bd5 [3204]" strokeweight=".5pt">
                  <v:stroke joinstyle="miter"/>
                </v:line>
                <v:rect id="Retângulo 780" o:spid="_x0000_s1458" style="position:absolute;top:4784;width:1380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eob4A&#10;AADcAAAADwAAAGRycy9kb3ducmV2LnhtbERPzYrCMBC+C75DGGFvmuphlWoUEQQRPOjuAwzN2FSb&#10;SWmibd/eOSzs8eP73+x6X6s3tbEKbGA+y0ARF8FWXBr4/TlOV6BiQrZYByYDA0XYbcejDeY2dHyl&#10;9y2VSkI45mjApdTkWsfCkcc4Cw2xcPfQekwC21LbFjsJ97VeZNm39lixNDhs6OCoeN5eXkqQrsN8&#10;2R2eF9efK6qHB70GY74m/X4NKlGf/sV/7pM1sFzJfDkjR0Bv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WnqG+AAAA3AAAAA8AAAAAAAAAAAAAAAAAmAIAAGRycy9kb3ducmV2&#10;LnhtbFBLBQYAAAAABAAEAPUAAACDAwAAAAA=&#10;" fillcolor="#5b9bd5 [3204]" strokecolor="#1f4d78 [1604]" strokeweight="1pt">
                  <v:textbox>
                    <w:txbxContent>
                      <w:p w14:paraId="3CC21536" w14:textId="77777777" w:rsidR="00BF3DC6" w:rsidRDefault="00BF3DC6" w:rsidP="00145C2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7CB484D1" w14:textId="77777777" w:rsidR="00BF3DC6" w:rsidRPr="00426281" w:rsidRDefault="00BF3DC6" w:rsidP="00145C2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781" o:spid="_x0000_s1459" style="position:absolute;visibility:visible;mso-wrap-style:square" from="6911,7549" to="6911,9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wIScMAAADcAAAADwAAAGRycy9kb3ducmV2LnhtbESPT4vCMBTE78J+h/AWvGmqgkrXKLKg&#10;7Enw38Hbo3k2XZuXbpNt67c3guBxmJnfMItVZ0vRUO0LxwpGwwQEceZ0wbmC03EzmIPwAVlj6ZgU&#10;3MnDavnRW2CqXct7ag4hFxHCPkUFJoQqldJnhiz6oauIo3d1tcUQZZ1LXWMb4baU4ySZSosFxwWD&#10;FX0bym6Hf6vgD7MN2ct52yStaSbTa7Wb/V6U6n926y8QgbrwDr/aP1rBbD6C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MCEnDAAAA3A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Pr="00F3297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8DB6779" wp14:editId="1C8F732B">
                <wp:simplePos x="0" y="0"/>
                <wp:positionH relativeFrom="column">
                  <wp:posOffset>2167890</wp:posOffset>
                </wp:positionH>
                <wp:positionV relativeFrom="paragraph">
                  <wp:posOffset>2866390</wp:posOffset>
                </wp:positionV>
                <wp:extent cx="1380490" cy="2332990"/>
                <wp:effectExtent l="0" t="0" r="10160" b="10160"/>
                <wp:wrapNone/>
                <wp:docPr id="816" name="Retângulo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2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537B9" w14:textId="77777777" w:rsidR="00BF3DC6" w:rsidRPr="007C7C31" w:rsidRDefault="00BF3DC6" w:rsidP="00F329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ENSPA</w:t>
                            </w:r>
                          </w:p>
                          <w:p w14:paraId="1F677147" w14:textId="77777777" w:rsidR="00BF3DC6" w:rsidRPr="007C7C31" w:rsidRDefault="00BF3DC6" w:rsidP="00F329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MR</w:t>
                            </w:r>
                          </w:p>
                          <w:p w14:paraId="5E7165B1" w14:textId="77777777" w:rsidR="00BF3DC6" w:rsidRDefault="00BF3DC6" w:rsidP="00F329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(LINTE)</w:t>
                            </w:r>
                          </w:p>
                          <w:p w14:paraId="3F571A48" w14:textId="77777777" w:rsidR="00BF3DC6" w:rsidRDefault="00BF3DC6" w:rsidP="00F329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14:paraId="0B9813FA" w14:textId="77777777" w:rsidR="00BF3DC6" w:rsidRDefault="00BF3DC6" w:rsidP="00F329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(LZERO)</w:t>
                            </w:r>
                          </w:p>
                          <w:p w14:paraId="64430CCC" w14:textId="77777777" w:rsidR="00BF3DC6" w:rsidRDefault="00BF3DC6" w:rsidP="00F329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7B4EEA0A" w14:textId="77777777" w:rsidR="00BF3DC6" w:rsidRPr="00426281" w:rsidRDefault="00BF3DC6" w:rsidP="00F329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B6779" id="Retângulo 816" o:spid="_x0000_s1460" style="position:absolute;margin-left:170.7pt;margin-top:225.7pt;width:108.7pt;height:183.7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" fillcolor="#5b9bd5 [3204]" strokecolor="#1f4d78 [1604]" strokeweight="1pt">
                <v:textbox>
                  <w:txbxContent>
                    <w:p w14:paraId="09F537B9" w14:textId="77777777" w:rsidR="00BF3DC6" w:rsidRPr="007C7C31" w:rsidRDefault="00BF3DC6" w:rsidP="00F329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ENSPA</w:t>
                      </w:r>
                    </w:p>
                    <w:p w14:paraId="1F677147" w14:textId="77777777" w:rsidR="00BF3DC6" w:rsidRPr="007C7C31" w:rsidRDefault="00BF3DC6" w:rsidP="00F329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MR</w:t>
                      </w:r>
                    </w:p>
                    <w:p w14:paraId="5E7165B1" w14:textId="77777777" w:rsidR="00BF3DC6" w:rsidRDefault="00BF3DC6" w:rsidP="00F329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(LINTE)</w:t>
                      </w:r>
                    </w:p>
                    <w:p w14:paraId="3F571A48" w14:textId="77777777" w:rsidR="00BF3DC6" w:rsidRDefault="00BF3DC6" w:rsidP="00F329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14:paraId="0B9813FA" w14:textId="77777777" w:rsidR="00BF3DC6" w:rsidRDefault="00BF3DC6" w:rsidP="00F329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(LZERO)</w:t>
                      </w:r>
                    </w:p>
                    <w:p w14:paraId="64430CCC" w14:textId="77777777" w:rsidR="00BF3DC6" w:rsidRDefault="00BF3DC6" w:rsidP="00F329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7B4EEA0A" w14:textId="77777777" w:rsidR="00BF3DC6" w:rsidRPr="00426281" w:rsidRDefault="00BF3DC6" w:rsidP="00F329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FE30AFA" wp14:editId="4641F7C9">
                <wp:simplePos x="0" y="0"/>
                <wp:positionH relativeFrom="margin">
                  <wp:posOffset>2856865</wp:posOffset>
                </wp:positionH>
                <wp:positionV relativeFrom="paragraph">
                  <wp:posOffset>5197475</wp:posOffset>
                </wp:positionV>
                <wp:extent cx="0" cy="227965"/>
                <wp:effectExtent l="0" t="0" r="19050" b="19685"/>
                <wp:wrapNone/>
                <wp:docPr id="830" name="Conector reto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5EF23" id="Conector reto 830" o:spid="_x0000_s1026" style="position:absolute;z-index:25238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5pt,409.25pt" to="224.95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56F57B0" wp14:editId="6BCBB894">
                <wp:simplePos x="0" y="0"/>
                <wp:positionH relativeFrom="margin">
                  <wp:posOffset>2161540</wp:posOffset>
                </wp:positionH>
                <wp:positionV relativeFrom="paragraph">
                  <wp:posOffset>337820</wp:posOffset>
                </wp:positionV>
                <wp:extent cx="1390015" cy="551180"/>
                <wp:effectExtent l="0" t="0" r="19685" b="20320"/>
                <wp:wrapNone/>
                <wp:docPr id="814" name="Elipse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8C6B6" w14:textId="77777777" w:rsidR="00BF3DC6" w:rsidRPr="00426281" w:rsidRDefault="00BF3DC6" w:rsidP="00F3297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F57B0" id="Elipse 814" o:spid="_x0000_s1461" style="position:absolute;margin-left:170.2pt;margin-top:26.6pt;width:109.45pt;height:43.4pt;z-index:25236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2D28C6B6" w14:textId="77777777" w:rsidR="00BF3DC6" w:rsidRPr="00426281" w:rsidRDefault="00BF3DC6" w:rsidP="00F3297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550407" w14:textId="506C42D4" w:rsidR="00145C20" w:rsidRDefault="00145C20" w:rsidP="0045075D">
      <w:pPr>
        <w:rPr>
          <w:lang w:eastAsia="ja-JP"/>
        </w:rPr>
      </w:pPr>
    </w:p>
    <w:p w14:paraId="0C884C90" w14:textId="60777B88" w:rsidR="00145C20" w:rsidRDefault="00E0517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7B05F878" wp14:editId="209161A5">
                <wp:simplePos x="0" y="0"/>
                <wp:positionH relativeFrom="margin">
                  <wp:align>left</wp:align>
                </wp:positionH>
                <wp:positionV relativeFrom="paragraph">
                  <wp:posOffset>297830</wp:posOffset>
                </wp:positionV>
                <wp:extent cx="552450" cy="350520"/>
                <wp:effectExtent l="0" t="0" r="0" b="0"/>
                <wp:wrapNone/>
                <wp:docPr id="950" name="Caixa de texto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78402C" w14:textId="1EF8FAC4" w:rsidR="00BF3DC6" w:rsidRPr="00140831" w:rsidRDefault="00BF3DC6" w:rsidP="00E0517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F878" id="Caixa de texto 950" o:spid="_x0000_s1462" type="#_x0000_t202" style="position:absolute;margin-left:0;margin-top:23.45pt;width:43.5pt;height:27.6pt;z-index:252587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" filled="f" stroked="f">
                <v:textbox>
                  <w:txbxContent>
                    <w:p w14:paraId="2678402C" w14:textId="1EF8FAC4" w:rsidR="00BF3DC6" w:rsidRPr="00140831" w:rsidRDefault="00BF3DC6" w:rsidP="00E0517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DDB2B" w14:textId="01511903" w:rsidR="00145C20" w:rsidRDefault="00145C20" w:rsidP="0045075D">
      <w:pPr>
        <w:rPr>
          <w:lang w:eastAsia="ja-JP"/>
        </w:rPr>
      </w:pPr>
    </w:p>
    <w:p w14:paraId="36FDFCEE" w14:textId="685FC80E" w:rsidR="00145C20" w:rsidRDefault="00E0517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7AFA9B15" wp14:editId="0B74501B">
                <wp:simplePos x="0" y="0"/>
                <wp:positionH relativeFrom="margin">
                  <wp:align>left</wp:align>
                </wp:positionH>
                <wp:positionV relativeFrom="paragraph">
                  <wp:posOffset>126275</wp:posOffset>
                </wp:positionV>
                <wp:extent cx="552450" cy="350520"/>
                <wp:effectExtent l="0" t="0" r="0" b="0"/>
                <wp:wrapNone/>
                <wp:docPr id="951" name="Caixa de texto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9592D7" w14:textId="648DA651" w:rsidR="00BF3DC6" w:rsidRPr="00140831" w:rsidRDefault="00BF3DC6" w:rsidP="00E0517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9B15" id="Caixa de texto 951" o:spid="_x0000_s1463" type="#_x0000_t202" style="position:absolute;margin-left:0;margin-top:9.95pt;width:43.5pt;height:27.6pt;z-index:252589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" filled="f" stroked="f">
                <v:textbox>
                  <w:txbxContent>
                    <w:p w14:paraId="319592D7" w14:textId="648DA651" w:rsidR="00BF3DC6" w:rsidRPr="00140831" w:rsidRDefault="00BF3DC6" w:rsidP="00E0517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FBBA6A" w14:textId="482470FC" w:rsidR="00F32971" w:rsidRDefault="00F32971" w:rsidP="0045075D">
      <w:pPr>
        <w:rPr>
          <w:lang w:eastAsia="ja-JP"/>
        </w:rPr>
      </w:pPr>
    </w:p>
    <w:p w14:paraId="3F38129A" w14:textId="23507069" w:rsidR="00F32971" w:rsidRDefault="00E0517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048EDFBD" wp14:editId="5F318A3A">
                <wp:simplePos x="0" y="0"/>
                <wp:positionH relativeFrom="margin">
                  <wp:align>left</wp:align>
                </wp:positionH>
                <wp:positionV relativeFrom="paragraph">
                  <wp:posOffset>63337</wp:posOffset>
                </wp:positionV>
                <wp:extent cx="552450" cy="350520"/>
                <wp:effectExtent l="0" t="0" r="0" b="0"/>
                <wp:wrapNone/>
                <wp:docPr id="952" name="Caixa de texto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7724D1" w14:textId="096A2249" w:rsidR="00BF3DC6" w:rsidRPr="00140831" w:rsidRDefault="00BF3DC6" w:rsidP="00E0517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DFBD" id="Caixa de texto 952" o:spid="_x0000_s1464" type="#_x0000_t202" style="position:absolute;margin-left:0;margin-top:5pt;width:43.5pt;height:27.6pt;z-index:252591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" filled="f" stroked="f">
                <v:textbox>
                  <w:txbxContent>
                    <w:p w14:paraId="407724D1" w14:textId="096A2249" w:rsidR="00BF3DC6" w:rsidRPr="00140831" w:rsidRDefault="00BF3DC6" w:rsidP="00E0517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2E7157" w14:textId="6E2AD1D6" w:rsidR="00F32971" w:rsidRDefault="00F32971" w:rsidP="0045075D">
      <w:pPr>
        <w:rPr>
          <w:lang w:eastAsia="ja-JP"/>
        </w:rPr>
      </w:pPr>
    </w:p>
    <w:p w14:paraId="41BEF6D0" w14:textId="10234C17" w:rsidR="00F32971" w:rsidRDefault="00310834" w:rsidP="0045075D">
      <w:pPr>
        <w:rPr>
          <w:lang w:eastAsia="ja-JP"/>
        </w:rPr>
      </w:pPr>
      <w:r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B19930F" wp14:editId="460FC665">
                <wp:simplePos x="0" y="0"/>
                <wp:positionH relativeFrom="margin">
                  <wp:posOffset>4204335</wp:posOffset>
                </wp:positionH>
                <wp:positionV relativeFrom="paragraph">
                  <wp:posOffset>144337</wp:posOffset>
                </wp:positionV>
                <wp:extent cx="2243470" cy="446405"/>
                <wp:effectExtent l="0" t="0" r="0" b="0"/>
                <wp:wrapNone/>
                <wp:docPr id="818" name="Caixa de texto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7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C1A42A" w14:textId="1478BFC2" w:rsidR="00BF3DC6" w:rsidRPr="005245C5" w:rsidRDefault="00BF3DC6" w:rsidP="00F329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 (cont.)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930F" id="Caixa de texto 818" o:spid="_x0000_s1465" type="#_x0000_t202" style="position:absolute;margin-left:331.05pt;margin-top:11.35pt;width:176.65pt;height:35.15pt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" filled="f" stroked="f">
                <v:textbox>
                  <w:txbxContent>
                    <w:p w14:paraId="32C1A42A" w14:textId="1478BFC2" w:rsidR="00BF3DC6" w:rsidRPr="005245C5" w:rsidRDefault="00BF3DC6" w:rsidP="00F32971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 (cont.)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F6C18" w14:textId="7169B643" w:rsidR="00F32971" w:rsidRDefault="00F32971" w:rsidP="0045075D">
      <w:pPr>
        <w:rPr>
          <w:lang w:eastAsia="ja-JP"/>
        </w:rPr>
      </w:pPr>
    </w:p>
    <w:p w14:paraId="28B2A917" w14:textId="352ACD39" w:rsidR="00F32971" w:rsidRDefault="00E0517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0339EBE6" wp14:editId="49E6EA78">
                <wp:simplePos x="0" y="0"/>
                <wp:positionH relativeFrom="margin">
                  <wp:align>left</wp:align>
                </wp:positionH>
                <wp:positionV relativeFrom="paragraph">
                  <wp:posOffset>167817</wp:posOffset>
                </wp:positionV>
                <wp:extent cx="552450" cy="350520"/>
                <wp:effectExtent l="0" t="0" r="0" b="0"/>
                <wp:wrapNone/>
                <wp:docPr id="953" name="Caixa de texto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3A24C3" w14:textId="10EBA283" w:rsidR="00BF3DC6" w:rsidRPr="00140831" w:rsidRDefault="00BF3DC6" w:rsidP="00E0517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EBE6" id="Caixa de texto 953" o:spid="_x0000_s1466" type="#_x0000_t202" style="position:absolute;margin-left:0;margin-top:13.2pt;width:43.5pt;height:27.6pt;z-index:25259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" filled="f" stroked="f">
                <v:textbox>
                  <w:txbxContent>
                    <w:p w14:paraId="793A24C3" w14:textId="10EBA283" w:rsidR="00BF3DC6" w:rsidRPr="00140831" w:rsidRDefault="00BF3DC6" w:rsidP="00E0517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D9F0F" w14:textId="77777777" w:rsidR="00F32971" w:rsidRDefault="00F32971" w:rsidP="0045075D">
      <w:pPr>
        <w:rPr>
          <w:lang w:eastAsia="ja-JP"/>
        </w:rPr>
      </w:pPr>
    </w:p>
    <w:p w14:paraId="4A9BFC22" w14:textId="45F44275" w:rsidR="00F32971" w:rsidRDefault="00F32971" w:rsidP="0045075D">
      <w:pPr>
        <w:rPr>
          <w:lang w:eastAsia="ja-JP"/>
        </w:rPr>
      </w:pPr>
    </w:p>
    <w:p w14:paraId="5D247D97" w14:textId="3504393D" w:rsidR="00F32971" w:rsidRDefault="00F32971" w:rsidP="0045075D">
      <w:pPr>
        <w:rPr>
          <w:lang w:eastAsia="ja-JP"/>
        </w:rPr>
      </w:pPr>
    </w:p>
    <w:p w14:paraId="5BF2F081" w14:textId="35BDFF1A" w:rsidR="00F32971" w:rsidRDefault="00F32971" w:rsidP="0045075D">
      <w:pPr>
        <w:rPr>
          <w:lang w:eastAsia="ja-JP"/>
        </w:rPr>
      </w:pPr>
    </w:p>
    <w:p w14:paraId="12017F39" w14:textId="5E10A160" w:rsidR="00F32971" w:rsidRDefault="00310834" w:rsidP="0045075D">
      <w:pPr>
        <w:rPr>
          <w:lang w:eastAsia="ja-JP"/>
        </w:rPr>
      </w:pPr>
      <w:r w:rsidRPr="003108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DF0C2C3" wp14:editId="7D063FCB">
                <wp:simplePos x="0" y="0"/>
                <wp:positionH relativeFrom="margin">
                  <wp:posOffset>2171065</wp:posOffset>
                </wp:positionH>
                <wp:positionV relativeFrom="paragraph">
                  <wp:posOffset>297977</wp:posOffset>
                </wp:positionV>
                <wp:extent cx="1390015" cy="551180"/>
                <wp:effectExtent l="0" t="0" r="19685" b="20320"/>
                <wp:wrapNone/>
                <wp:docPr id="829" name="Elipse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E2649" w14:textId="043500EE" w:rsidR="00BF3DC6" w:rsidRPr="00426281" w:rsidRDefault="00BF3DC6" w:rsidP="003108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0C2C3" id="Elipse 829" o:spid="_x0000_s1467" style="position:absolute;margin-left:170.95pt;margin-top:23.45pt;width:109.45pt;height:43.4pt;z-index:25237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40CE2649" w14:textId="043500EE" w:rsidR="00BF3DC6" w:rsidRPr="00426281" w:rsidRDefault="00BF3DC6" w:rsidP="003108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7A78EF" w14:textId="671C56E7" w:rsidR="00F32971" w:rsidRDefault="00F32971" w:rsidP="0045075D">
      <w:pPr>
        <w:rPr>
          <w:lang w:eastAsia="ja-JP"/>
        </w:rPr>
      </w:pPr>
    </w:p>
    <w:p w14:paraId="1B7E50C1" w14:textId="6D5867D0" w:rsidR="00F32971" w:rsidRDefault="00F32971" w:rsidP="0045075D">
      <w:pPr>
        <w:rPr>
          <w:lang w:eastAsia="ja-JP"/>
        </w:rPr>
      </w:pPr>
    </w:p>
    <w:p w14:paraId="57ECAD1E" w14:textId="21D1FA6B" w:rsidR="00F32971" w:rsidRDefault="00F32971" w:rsidP="0045075D">
      <w:pPr>
        <w:rPr>
          <w:lang w:eastAsia="ja-JP"/>
        </w:rPr>
      </w:pPr>
    </w:p>
    <w:p w14:paraId="2DBA29CC" w14:textId="561A7100" w:rsidR="00F32971" w:rsidRDefault="00F32971" w:rsidP="0045075D">
      <w:pPr>
        <w:rPr>
          <w:lang w:eastAsia="ja-JP"/>
        </w:rPr>
      </w:pPr>
    </w:p>
    <w:p w14:paraId="59E23F0A" w14:textId="77777777" w:rsidR="00F32971" w:rsidRDefault="00F32971" w:rsidP="0045075D">
      <w:pPr>
        <w:rPr>
          <w:lang w:eastAsia="ja-JP"/>
        </w:rPr>
      </w:pPr>
    </w:p>
    <w:p w14:paraId="57994ADB" w14:textId="7465A40B" w:rsidR="00F32971" w:rsidRDefault="00F32971" w:rsidP="0045075D">
      <w:pPr>
        <w:rPr>
          <w:lang w:eastAsia="ja-JP"/>
        </w:rPr>
      </w:pPr>
    </w:p>
    <w:p w14:paraId="2ED9A6CD" w14:textId="77777777" w:rsidR="00F32971" w:rsidRDefault="00F32971" w:rsidP="0045075D">
      <w:pPr>
        <w:rPr>
          <w:lang w:eastAsia="ja-JP"/>
        </w:rPr>
      </w:pPr>
    </w:p>
    <w:p w14:paraId="6EE0C7E2" w14:textId="31FE5FE4" w:rsidR="00F32971" w:rsidRDefault="00F32971" w:rsidP="0045075D">
      <w:pPr>
        <w:rPr>
          <w:lang w:eastAsia="ja-JP"/>
        </w:rPr>
      </w:pPr>
    </w:p>
    <w:p w14:paraId="406118E5" w14:textId="47E5D632" w:rsidR="00F32971" w:rsidRDefault="00F32971" w:rsidP="0045075D">
      <w:pPr>
        <w:rPr>
          <w:lang w:eastAsia="ja-JP"/>
        </w:rPr>
      </w:pPr>
    </w:p>
    <w:p w14:paraId="6804E354" w14:textId="5757164D" w:rsidR="00F32971" w:rsidRDefault="00310834" w:rsidP="0045075D">
      <w:pPr>
        <w:rPr>
          <w:lang w:eastAsia="ja-JP"/>
        </w:rPr>
      </w:pPr>
      <w:r w:rsidRPr="003108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9E2B001" wp14:editId="73CA3B8A">
                <wp:simplePos x="0" y="0"/>
                <wp:positionH relativeFrom="margin">
                  <wp:align>center</wp:align>
                </wp:positionH>
                <wp:positionV relativeFrom="paragraph">
                  <wp:posOffset>9880</wp:posOffset>
                </wp:positionV>
                <wp:extent cx="1390015" cy="551180"/>
                <wp:effectExtent l="0" t="0" r="19685" b="20320"/>
                <wp:wrapNone/>
                <wp:docPr id="831" name="Elipse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859A5" w14:textId="77777777" w:rsidR="00BF3DC6" w:rsidRPr="00426281" w:rsidRDefault="00BF3DC6" w:rsidP="003108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2B001" id="Elipse 831" o:spid="_x0000_s1468" style="position:absolute;margin-left:0;margin-top:.8pt;width:109.45pt;height:43.4pt;z-index:25238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40859A5" w14:textId="77777777" w:rsidR="00BF3DC6" w:rsidRPr="00426281" w:rsidRDefault="00BF3DC6" w:rsidP="003108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91FB10" w14:textId="08F3C85E" w:rsidR="00F32971" w:rsidRDefault="003108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5371376" wp14:editId="305B1EFC">
                <wp:simplePos x="0" y="0"/>
                <wp:positionH relativeFrom="margin">
                  <wp:align>center</wp:align>
                </wp:positionH>
                <wp:positionV relativeFrom="paragraph">
                  <wp:posOffset>192257</wp:posOffset>
                </wp:positionV>
                <wp:extent cx="0" cy="227965"/>
                <wp:effectExtent l="0" t="0" r="19050" b="19685"/>
                <wp:wrapNone/>
                <wp:docPr id="833" name="Conector reto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6C3B" id="Conector reto 833" o:spid="_x0000_s1026" style="position:absolute;z-index:25238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0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1595DB7" w14:textId="0B5A730D" w:rsidR="00F32971" w:rsidRDefault="00E17BE6" w:rsidP="0045075D">
      <w:pPr>
        <w:rPr>
          <w:lang w:eastAsia="ja-JP"/>
        </w:rPr>
      </w:pPr>
      <w:r w:rsidRPr="00F3297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42C3D15" wp14:editId="32C07B25">
                <wp:simplePos x="0" y="0"/>
                <wp:positionH relativeFrom="column">
                  <wp:posOffset>3678555</wp:posOffset>
                </wp:positionH>
                <wp:positionV relativeFrom="paragraph">
                  <wp:posOffset>41113</wp:posOffset>
                </wp:positionV>
                <wp:extent cx="540385" cy="4108450"/>
                <wp:effectExtent l="0" t="0" r="31115" b="25400"/>
                <wp:wrapNone/>
                <wp:docPr id="838" name="Chave direita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4108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0C17" id="Chave direita 838" o:spid="_x0000_s1026" type="#_x0000_t88" style="position:absolute;margin-left:289.65pt;margin-top:3.25pt;width:42.55pt;height:323.5pt;z-index:25239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" adj="237" strokecolor="#5b9bd5 [3204]" strokeweight=".5pt">
                <v:stroke joinstyle="miter"/>
              </v:shape>
            </w:pict>
          </mc:Fallback>
        </mc:AlternateContent>
      </w:r>
      <w:r w:rsidR="009F57D5"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158D42D" wp14:editId="1D410CDD">
                <wp:simplePos x="0" y="0"/>
                <wp:positionH relativeFrom="margin">
                  <wp:posOffset>2181860</wp:posOffset>
                </wp:positionH>
                <wp:positionV relativeFrom="paragraph">
                  <wp:posOffset>88738</wp:posOffset>
                </wp:positionV>
                <wp:extent cx="1381125" cy="986790"/>
                <wp:effectExtent l="0" t="0" r="28575" b="22860"/>
                <wp:wrapNone/>
                <wp:docPr id="835" name="Retângulo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548CA" w14:textId="43905204" w:rsidR="00BF3DC6" w:rsidRDefault="00BF3DC6" w:rsidP="009F57D5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ENCG</w:t>
                            </w:r>
                          </w:p>
                          <w:p w14:paraId="00163AF0" w14:textId="3257D568" w:rsidR="00BF3DC6" w:rsidRDefault="00BF3DC6" w:rsidP="009F57D5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CON</w:t>
                            </w:r>
                          </w:p>
                          <w:p w14:paraId="6FDFBC96" w14:textId="742D97D5" w:rsidR="00BF3DC6" w:rsidRPr="00426281" w:rsidRDefault="00BF3DC6" w:rsidP="009F5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42D" id="Retângulo 835" o:spid="_x0000_s1469" style="position:absolute;margin-left:171.8pt;margin-top:7pt;width:108.75pt;height:77.7pt;z-index:25238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" fillcolor="#5b9bd5 [3204]" strokecolor="#1f4d78 [1604]" strokeweight="1pt">
                <v:textbox>
                  <w:txbxContent>
                    <w:p w14:paraId="3E9548CA" w14:textId="43905204" w:rsidR="00BF3DC6" w:rsidRDefault="00BF3DC6" w:rsidP="009F57D5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ENCG</w:t>
                      </w:r>
                    </w:p>
                    <w:p w14:paraId="00163AF0" w14:textId="3257D568" w:rsidR="00BF3DC6" w:rsidRDefault="00BF3DC6" w:rsidP="009F57D5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CON</w:t>
                      </w:r>
                    </w:p>
                    <w:p w14:paraId="6FDFBC96" w14:textId="742D97D5" w:rsidR="00BF3DC6" w:rsidRPr="00426281" w:rsidRDefault="00BF3DC6" w:rsidP="009F57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6D2B91" w14:textId="34ED7A33" w:rsidR="00F32971" w:rsidRDefault="00BB6CD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6A4F2EF7" wp14:editId="63855ACB">
                <wp:simplePos x="0" y="0"/>
                <wp:positionH relativeFrom="margin">
                  <wp:align>left</wp:align>
                </wp:positionH>
                <wp:positionV relativeFrom="paragraph">
                  <wp:posOffset>42648</wp:posOffset>
                </wp:positionV>
                <wp:extent cx="552450" cy="350520"/>
                <wp:effectExtent l="0" t="0" r="0" b="0"/>
                <wp:wrapNone/>
                <wp:docPr id="954" name="Caixa de texto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32F636" w14:textId="0B95A69E" w:rsidR="00BF3DC6" w:rsidRPr="00140831" w:rsidRDefault="00BF3DC6" w:rsidP="00BB6CD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2EF7" id="Caixa de texto 954" o:spid="_x0000_s1470" type="#_x0000_t202" style="position:absolute;margin-left:0;margin-top:3.35pt;width:43.5pt;height:27.6pt;z-index:252595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" filled="f" stroked="f">
                <v:textbox>
                  <w:txbxContent>
                    <w:p w14:paraId="6C32F636" w14:textId="0B95A69E" w:rsidR="00BF3DC6" w:rsidRPr="00140831" w:rsidRDefault="00BF3DC6" w:rsidP="00BB6CD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2D3DB5" w14:textId="589BEEE2" w:rsidR="00F32971" w:rsidRDefault="00F32971" w:rsidP="0045075D">
      <w:pPr>
        <w:rPr>
          <w:lang w:eastAsia="ja-JP"/>
        </w:rPr>
      </w:pPr>
    </w:p>
    <w:p w14:paraId="39A50F0A" w14:textId="49572BA2" w:rsidR="00F32971" w:rsidRDefault="00E17BE6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31B3C7" wp14:editId="63974CA1">
                <wp:simplePos x="0" y="0"/>
                <wp:positionH relativeFrom="margin">
                  <wp:align>center</wp:align>
                </wp:positionH>
                <wp:positionV relativeFrom="paragraph">
                  <wp:posOffset>51125</wp:posOffset>
                </wp:positionV>
                <wp:extent cx="0" cy="382772"/>
                <wp:effectExtent l="0" t="0" r="19050" b="36830"/>
                <wp:wrapNone/>
                <wp:docPr id="837" name="Conector reto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7D637" id="Conector reto 837" o:spid="_x0000_s1026" style="position:absolute;z-index:2523914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05pt" to="0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C3EB4A6" w14:textId="2F13A970" w:rsidR="00F32971" w:rsidRDefault="00E17BE6" w:rsidP="0045075D">
      <w:pPr>
        <w:rPr>
          <w:lang w:eastAsia="ja-JP"/>
        </w:rPr>
      </w:pP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385F1533" wp14:editId="6ABE47E1">
                <wp:simplePos x="0" y="0"/>
                <wp:positionH relativeFrom="margin">
                  <wp:align>center</wp:align>
                </wp:positionH>
                <wp:positionV relativeFrom="paragraph">
                  <wp:posOffset>9126</wp:posOffset>
                </wp:positionV>
                <wp:extent cx="1381125" cy="2721934"/>
                <wp:effectExtent l="0" t="0" r="28575" b="21590"/>
                <wp:wrapNone/>
                <wp:docPr id="836" name="Retângulo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21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DCA74" w14:textId="77777777" w:rsidR="00BF3DC6" w:rsidRPr="009D0848" w:rsidRDefault="00BF3DC6" w:rsidP="00E17B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14:paraId="1EACB3B6" w14:textId="77777777" w:rsidR="00BF3DC6" w:rsidRPr="009D0848" w:rsidRDefault="00BF3DC6" w:rsidP="00E17B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14:paraId="6277126D" w14:textId="77777777" w:rsidR="00BF3DC6" w:rsidRDefault="00BF3DC6" w:rsidP="00E17B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14:paraId="295BC477" w14:textId="408CCB51" w:rsidR="00BF3DC6" w:rsidRDefault="00BF3DC6" w:rsidP="00E17B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SCZ</w:t>
                            </w:r>
                          </w:p>
                          <w:p w14:paraId="2921FB26" w14:textId="547EEBC8" w:rsidR="00BF3DC6" w:rsidRDefault="00BF3DC6" w:rsidP="00E17B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14:paraId="17AC9FE6" w14:textId="24283E76" w:rsidR="00BF3DC6" w:rsidRPr="009D0848" w:rsidRDefault="00BF3DC6" w:rsidP="00E17B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(LZERO)</w:t>
                            </w:r>
                          </w:p>
                          <w:p w14:paraId="0D0ABA1D" w14:textId="77777777" w:rsidR="00BF3DC6" w:rsidRPr="009D0848" w:rsidRDefault="00BF3DC6" w:rsidP="00E17B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6F92AE31" w14:textId="77777777" w:rsidR="00BF3DC6" w:rsidRPr="009D0848" w:rsidRDefault="00BF3DC6" w:rsidP="00E17B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14:paraId="69318ED3" w14:textId="77777777" w:rsidR="00BF3DC6" w:rsidRPr="00426281" w:rsidRDefault="00BF3DC6" w:rsidP="00E17B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1533" id="Retângulo 836" o:spid="_x0000_s1471" style="position:absolute;margin-left:0;margin-top:.7pt;width:108.75pt;height:214.35pt;z-index:252389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" fillcolor="#5b9bd5 [3204]" strokecolor="#1f4d78 [1604]" strokeweight="1pt">
                <v:textbox>
                  <w:txbxContent>
                    <w:p w14:paraId="73DDCA74" w14:textId="77777777" w:rsidR="00BF3DC6" w:rsidRPr="009D0848" w:rsidRDefault="00BF3DC6" w:rsidP="00E17B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14:paraId="1EACB3B6" w14:textId="77777777" w:rsidR="00BF3DC6" w:rsidRPr="009D0848" w:rsidRDefault="00BF3DC6" w:rsidP="00E17B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OP2</w:t>
                      </w:r>
                    </w:p>
                    <w:p w14:paraId="6277126D" w14:textId="77777777" w:rsidR="00BF3DC6" w:rsidRDefault="00BF3DC6" w:rsidP="00E17B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14:paraId="295BC477" w14:textId="408CCB51" w:rsidR="00BF3DC6" w:rsidRDefault="00BF3DC6" w:rsidP="00E17B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SCZ</w:t>
                      </w:r>
                    </w:p>
                    <w:p w14:paraId="2921FB26" w14:textId="547EEBC8" w:rsidR="00BF3DC6" w:rsidRDefault="00BF3DC6" w:rsidP="00E17B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14:paraId="17AC9FE6" w14:textId="24283E76" w:rsidR="00BF3DC6" w:rsidRPr="009D0848" w:rsidRDefault="00BF3DC6" w:rsidP="00E17B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(LZERO)</w:t>
                      </w:r>
                    </w:p>
                    <w:p w14:paraId="0D0ABA1D" w14:textId="77777777" w:rsidR="00BF3DC6" w:rsidRPr="009D0848" w:rsidRDefault="00BF3DC6" w:rsidP="00E17B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6F92AE31" w14:textId="77777777" w:rsidR="00BF3DC6" w:rsidRPr="009D0848" w:rsidRDefault="00BF3DC6" w:rsidP="00E17BE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14:paraId="69318ED3" w14:textId="77777777" w:rsidR="00BF3DC6" w:rsidRPr="00426281" w:rsidRDefault="00BF3DC6" w:rsidP="00E17BE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A4F8C1" w14:textId="452FCCD2" w:rsidR="00F32971" w:rsidRDefault="00E17BE6" w:rsidP="0045075D">
      <w:pPr>
        <w:rPr>
          <w:lang w:eastAsia="ja-JP"/>
        </w:rPr>
      </w:pPr>
      <w:r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6F7C0D61" wp14:editId="111FDCF0">
                <wp:simplePos x="0" y="0"/>
                <wp:positionH relativeFrom="margin">
                  <wp:posOffset>4218143</wp:posOffset>
                </wp:positionH>
                <wp:positionV relativeFrom="paragraph">
                  <wp:posOffset>123825</wp:posOffset>
                </wp:positionV>
                <wp:extent cx="1254642" cy="446405"/>
                <wp:effectExtent l="0" t="0" r="0" b="0"/>
                <wp:wrapNone/>
                <wp:docPr id="839" name="Caixa de texto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D7E790" w14:textId="0A5E2FAA" w:rsidR="00BF3DC6" w:rsidRPr="005245C5" w:rsidRDefault="00BF3DC6" w:rsidP="00E17B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20 - 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0D61" id="Caixa de texto 839" o:spid="_x0000_s1472" type="#_x0000_t202" style="position:absolute;margin-left:332.15pt;margin-top:9.75pt;width:98.8pt;height:35.15pt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" filled="f" stroked="f">
                <v:textbox>
                  <w:txbxContent>
                    <w:p w14:paraId="5BD7E790" w14:textId="0A5E2FAA" w:rsidR="00BF3DC6" w:rsidRPr="005245C5" w:rsidRDefault="00BF3DC6" w:rsidP="00E17BE6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20 - INC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7E3A6" w14:textId="61F88A34" w:rsidR="00F32971" w:rsidRDefault="00F32971" w:rsidP="0045075D">
      <w:pPr>
        <w:rPr>
          <w:lang w:eastAsia="ja-JP"/>
        </w:rPr>
      </w:pPr>
    </w:p>
    <w:p w14:paraId="3E15217C" w14:textId="2A43B59D" w:rsidR="00F32971" w:rsidRDefault="00BB6CD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4246BD43" wp14:editId="131F0F2E">
                <wp:simplePos x="0" y="0"/>
                <wp:positionH relativeFrom="margin">
                  <wp:align>left</wp:align>
                </wp:positionH>
                <wp:positionV relativeFrom="paragraph">
                  <wp:posOffset>9673</wp:posOffset>
                </wp:positionV>
                <wp:extent cx="552450" cy="350520"/>
                <wp:effectExtent l="0" t="0" r="0" b="0"/>
                <wp:wrapNone/>
                <wp:docPr id="955" name="Caixa de texto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463B39" w14:textId="4C1CF443" w:rsidR="00BF3DC6" w:rsidRPr="00140831" w:rsidRDefault="00BF3DC6" w:rsidP="00BB6CD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BD43" id="Caixa de texto 955" o:spid="_x0000_s1473" type="#_x0000_t202" style="position:absolute;margin-left:0;margin-top:.75pt;width:43.5pt;height:27.6pt;z-index:252597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" filled="f" stroked="f">
                <v:textbox>
                  <w:txbxContent>
                    <w:p w14:paraId="0D463B39" w14:textId="4C1CF443" w:rsidR="00BF3DC6" w:rsidRPr="00140831" w:rsidRDefault="00BF3DC6" w:rsidP="00BB6CD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26524" w14:textId="77777777" w:rsidR="00F32971" w:rsidRDefault="00F32971" w:rsidP="0045075D">
      <w:pPr>
        <w:rPr>
          <w:lang w:eastAsia="ja-JP"/>
        </w:rPr>
      </w:pPr>
    </w:p>
    <w:p w14:paraId="15DF00C7" w14:textId="404542B2" w:rsidR="00F32971" w:rsidRDefault="00F32971" w:rsidP="0045075D">
      <w:pPr>
        <w:rPr>
          <w:lang w:eastAsia="ja-JP"/>
        </w:rPr>
      </w:pPr>
    </w:p>
    <w:p w14:paraId="272D9EF2" w14:textId="77777777" w:rsidR="00F32971" w:rsidRDefault="00F32971" w:rsidP="0045075D">
      <w:pPr>
        <w:rPr>
          <w:lang w:eastAsia="ja-JP"/>
        </w:rPr>
      </w:pPr>
    </w:p>
    <w:p w14:paraId="1C377CCA" w14:textId="71C21BCF" w:rsidR="00F32971" w:rsidRDefault="008A0476" w:rsidP="0045075D">
      <w:pPr>
        <w:rPr>
          <w:lang w:eastAsia="ja-JP"/>
        </w:rPr>
      </w:pPr>
      <w:r w:rsidRPr="008A047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003F19E4" wp14:editId="474DE3D1">
                <wp:simplePos x="0" y="0"/>
                <wp:positionH relativeFrom="margin">
                  <wp:posOffset>2158365</wp:posOffset>
                </wp:positionH>
                <wp:positionV relativeFrom="paragraph">
                  <wp:posOffset>542290</wp:posOffset>
                </wp:positionV>
                <wp:extent cx="1381125" cy="649605"/>
                <wp:effectExtent l="0" t="0" r="28575" b="17145"/>
                <wp:wrapNone/>
                <wp:docPr id="840" name="Retângulo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BB132" w14:textId="77777777" w:rsidR="00BF3DC6" w:rsidRDefault="00BF3DC6" w:rsidP="008A047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14:paraId="7419ADFE" w14:textId="0E3D8A57" w:rsidR="00BF3DC6" w:rsidRDefault="00BF3DC6" w:rsidP="008A047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LMD</w:t>
                            </w:r>
                          </w:p>
                          <w:p w14:paraId="1834D998" w14:textId="77777777" w:rsidR="00BF3DC6" w:rsidRPr="00426281" w:rsidRDefault="00BF3DC6" w:rsidP="008A04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19E4" id="Retângulo 840" o:spid="_x0000_s1474" style="position:absolute;margin-left:169.95pt;margin-top:42.7pt;width:108.75pt;height:51.15pt;z-index:252397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" fillcolor="#5b9bd5 [3204]" strokecolor="#1f4d78 [1604]" strokeweight="1pt">
                <v:textbox>
                  <w:txbxContent>
                    <w:p w14:paraId="728BB132" w14:textId="77777777" w:rsidR="00BF3DC6" w:rsidRDefault="00BF3DC6" w:rsidP="008A047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14:paraId="7419ADFE" w14:textId="0E3D8A57" w:rsidR="00BF3DC6" w:rsidRDefault="00BF3DC6" w:rsidP="008A047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LMD</w:t>
                      </w:r>
                    </w:p>
                    <w:p w14:paraId="1834D998" w14:textId="77777777" w:rsidR="00BF3DC6" w:rsidRPr="00426281" w:rsidRDefault="00BF3DC6" w:rsidP="008A047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047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EAB2227" wp14:editId="4EE4BBEC">
                <wp:simplePos x="0" y="0"/>
                <wp:positionH relativeFrom="margin">
                  <wp:posOffset>2839720</wp:posOffset>
                </wp:positionH>
                <wp:positionV relativeFrom="paragraph">
                  <wp:posOffset>323850</wp:posOffset>
                </wp:positionV>
                <wp:extent cx="0" cy="227965"/>
                <wp:effectExtent l="0" t="0" r="19050" b="19685"/>
                <wp:wrapNone/>
                <wp:docPr id="841" name="Conector reto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4B300" id="Conector reto 841" o:spid="_x0000_s1026" style="position:absolute;z-index:25239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3.6pt,25.5pt" to="223.6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7BB00D1" w14:textId="3A9B5BFA" w:rsidR="00F32971" w:rsidRDefault="00BB6CD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415AC9C1" wp14:editId="0F5CC93C">
                <wp:simplePos x="0" y="0"/>
                <wp:positionH relativeFrom="margin">
                  <wp:align>left</wp:align>
                </wp:positionH>
                <wp:positionV relativeFrom="paragraph">
                  <wp:posOffset>315107</wp:posOffset>
                </wp:positionV>
                <wp:extent cx="552450" cy="350520"/>
                <wp:effectExtent l="0" t="0" r="0" b="0"/>
                <wp:wrapNone/>
                <wp:docPr id="956" name="Caixa de texto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D3A9CB" w14:textId="07303D7B" w:rsidR="00BF3DC6" w:rsidRPr="00140831" w:rsidRDefault="00BF3DC6" w:rsidP="00BB6CD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C9C1" id="Caixa de texto 956" o:spid="_x0000_s1475" type="#_x0000_t202" style="position:absolute;margin-left:0;margin-top:24.8pt;width:43.5pt;height:27.6pt;z-index:25259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" filled="f" stroked="f">
                <v:textbox>
                  <w:txbxContent>
                    <w:p w14:paraId="5ED3A9CB" w14:textId="07303D7B" w:rsidR="00BF3DC6" w:rsidRPr="00140831" w:rsidRDefault="00BF3DC6" w:rsidP="00BB6CD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AA4"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75BB04EA" wp14:editId="078EF4F3">
                <wp:simplePos x="0" y="0"/>
                <wp:positionH relativeFrom="margin">
                  <wp:posOffset>4189228</wp:posOffset>
                </wp:positionH>
                <wp:positionV relativeFrom="paragraph">
                  <wp:posOffset>258962</wp:posOffset>
                </wp:positionV>
                <wp:extent cx="669851" cy="446405"/>
                <wp:effectExtent l="0" t="0" r="0" b="0"/>
                <wp:wrapNone/>
                <wp:docPr id="848" name="Caixa de texto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95A17F" w14:textId="7B047BEA" w:rsidR="00BF3DC6" w:rsidRPr="005245C5" w:rsidRDefault="00BF3DC6" w:rsidP="007C7A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04EA" id="Caixa de texto 848" o:spid="_x0000_s1476" type="#_x0000_t202" style="position:absolute;margin-left:329.85pt;margin-top:20.4pt;width:52.75pt;height:35.15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" filled="f" stroked="f">
                <v:textbox>
                  <w:txbxContent>
                    <w:p w14:paraId="6495A17F" w14:textId="7B047BEA" w:rsidR="00BF3DC6" w:rsidRPr="005245C5" w:rsidRDefault="00BF3DC6" w:rsidP="007C7AA4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AA4"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2541CBE6" wp14:editId="7A792FEC">
                <wp:simplePos x="0" y="0"/>
                <wp:positionH relativeFrom="column">
                  <wp:posOffset>3678865</wp:posOffset>
                </wp:positionH>
                <wp:positionV relativeFrom="paragraph">
                  <wp:posOffset>206936</wp:posOffset>
                </wp:positionV>
                <wp:extent cx="540993" cy="606056"/>
                <wp:effectExtent l="0" t="0" r="50165" b="22860"/>
                <wp:wrapNone/>
                <wp:docPr id="846" name="Chave direita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606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96EF" id="Chave direita 846" o:spid="_x0000_s1026" type="#_x0000_t88" style="position:absolute;margin-left:289.65pt;margin-top:16.3pt;width:42.6pt;height:47.7pt;z-index:25240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" adj="1607" strokecolor="#5b9bd5 [3204]" strokeweight=".5pt">
                <v:stroke joinstyle="miter"/>
              </v:shape>
            </w:pict>
          </mc:Fallback>
        </mc:AlternateContent>
      </w:r>
    </w:p>
    <w:p w14:paraId="7C1B0493" w14:textId="1B1029EB" w:rsidR="00F32971" w:rsidRDefault="00F32971" w:rsidP="0045075D">
      <w:pPr>
        <w:rPr>
          <w:lang w:eastAsia="ja-JP"/>
        </w:rPr>
      </w:pPr>
    </w:p>
    <w:p w14:paraId="338B7383" w14:textId="4A65C6EF" w:rsidR="00F32971" w:rsidRDefault="008A0476" w:rsidP="0045075D">
      <w:pPr>
        <w:rPr>
          <w:lang w:eastAsia="ja-JP"/>
        </w:rPr>
      </w:pPr>
      <w:r w:rsidRPr="008A047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4594B617" wp14:editId="163067B9">
                <wp:simplePos x="0" y="0"/>
                <wp:positionH relativeFrom="margin">
                  <wp:posOffset>2873848</wp:posOffset>
                </wp:positionH>
                <wp:positionV relativeFrom="paragraph">
                  <wp:posOffset>166370</wp:posOffset>
                </wp:positionV>
                <wp:extent cx="0" cy="227965"/>
                <wp:effectExtent l="0" t="0" r="19050" b="19685"/>
                <wp:wrapNone/>
                <wp:docPr id="842" name="Conector reto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957D6" id="Conector reto 842" o:spid="_x0000_s1026" style="position:absolute;z-index:25239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6.3pt,13.1pt" to="226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7DB4907" w14:textId="5624DC0F" w:rsidR="00F32971" w:rsidRDefault="00BB6CD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14AF253C" wp14:editId="7507EF40">
                <wp:simplePos x="0" y="0"/>
                <wp:positionH relativeFrom="margin">
                  <wp:align>left</wp:align>
                </wp:positionH>
                <wp:positionV relativeFrom="paragraph">
                  <wp:posOffset>133587</wp:posOffset>
                </wp:positionV>
                <wp:extent cx="552450" cy="350520"/>
                <wp:effectExtent l="0" t="0" r="0" b="0"/>
                <wp:wrapNone/>
                <wp:docPr id="957" name="Caixa de texto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BBCD38" w14:textId="5AB305EB" w:rsidR="00BF3DC6" w:rsidRPr="00140831" w:rsidRDefault="00BF3DC6" w:rsidP="00BB6CD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F253C" id="Caixa de texto 957" o:spid="_x0000_s1477" type="#_x0000_t202" style="position:absolute;margin-left:0;margin-top:10.5pt;width:43.5pt;height:27.6pt;z-index:25260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" filled="f" stroked="f">
                <v:textbox>
                  <w:txbxContent>
                    <w:p w14:paraId="3ABBCD38" w14:textId="5AB305EB" w:rsidR="00BF3DC6" w:rsidRPr="00140831" w:rsidRDefault="00BF3DC6" w:rsidP="00BB6CD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AA4"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09B0FF0" wp14:editId="5A07E8C4">
                <wp:simplePos x="0" y="0"/>
                <wp:positionH relativeFrom="margin">
                  <wp:posOffset>4199861</wp:posOffset>
                </wp:positionH>
                <wp:positionV relativeFrom="paragraph">
                  <wp:posOffset>73675</wp:posOffset>
                </wp:positionV>
                <wp:extent cx="669851" cy="446405"/>
                <wp:effectExtent l="0" t="0" r="0" b="0"/>
                <wp:wrapNone/>
                <wp:docPr id="849" name="Caixa de texto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7BC344" w14:textId="1A7DCC87" w:rsidR="00BF3DC6" w:rsidRPr="005245C5" w:rsidRDefault="00BF3DC6" w:rsidP="007C7A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0FF0" id="Caixa de texto 849" o:spid="_x0000_s1478" type="#_x0000_t202" style="position:absolute;margin-left:330.7pt;margin-top:5.8pt;width:52.75pt;height:35.15pt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" filled="f" stroked="f">
                <v:textbox>
                  <w:txbxContent>
                    <w:p w14:paraId="407BC344" w14:textId="1A7DCC87" w:rsidR="00BF3DC6" w:rsidRPr="005245C5" w:rsidRDefault="00BF3DC6" w:rsidP="007C7AA4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AA4"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4A54396F" wp14:editId="7C7988C2">
                <wp:simplePos x="0" y="0"/>
                <wp:positionH relativeFrom="column">
                  <wp:posOffset>3692732</wp:posOffset>
                </wp:positionH>
                <wp:positionV relativeFrom="paragraph">
                  <wp:posOffset>16909</wp:posOffset>
                </wp:positionV>
                <wp:extent cx="540993" cy="606056"/>
                <wp:effectExtent l="0" t="0" r="50165" b="22860"/>
                <wp:wrapNone/>
                <wp:docPr id="847" name="Chave direita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606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B11B" id="Chave direita 847" o:spid="_x0000_s1026" type="#_x0000_t88" style="position:absolute;margin-left:290.75pt;margin-top:1.35pt;width:42.6pt;height:47.7pt;z-index:25240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" adj="1607" strokecolor="#5b9bd5 [3204]" strokeweight=".5pt">
                <v:stroke joinstyle="miter"/>
              </v:shape>
            </w:pict>
          </mc:Fallback>
        </mc:AlternateContent>
      </w:r>
      <w:r w:rsidR="008A0476" w:rsidRPr="008A047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6B58E835" wp14:editId="5D806759">
                <wp:simplePos x="0" y="0"/>
                <wp:positionH relativeFrom="margin">
                  <wp:align>center</wp:align>
                </wp:positionH>
                <wp:positionV relativeFrom="paragraph">
                  <wp:posOffset>16908</wp:posOffset>
                </wp:positionV>
                <wp:extent cx="1381125" cy="649605"/>
                <wp:effectExtent l="0" t="0" r="28575" b="17145"/>
                <wp:wrapNone/>
                <wp:docPr id="843" name="Retângulo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1C223" w14:textId="77777777" w:rsidR="00BF3DC6" w:rsidRDefault="00BF3DC6" w:rsidP="008A047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14:paraId="61316825" w14:textId="58B959A7" w:rsidR="00BF3DC6" w:rsidRDefault="00BF3DC6" w:rsidP="008A047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LACC</w:t>
                            </w:r>
                          </w:p>
                          <w:p w14:paraId="3F752C75" w14:textId="77777777" w:rsidR="00BF3DC6" w:rsidRPr="00426281" w:rsidRDefault="00BF3DC6" w:rsidP="008A04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E835" id="Retângulo 843" o:spid="_x0000_s1479" style="position:absolute;margin-left:0;margin-top:1.35pt;width:108.75pt;height:51.15pt;z-index:252401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" fillcolor="#5b9bd5 [3204]" strokecolor="#1f4d78 [1604]" strokeweight="1pt">
                <v:textbox>
                  <w:txbxContent>
                    <w:p w14:paraId="0271C223" w14:textId="77777777" w:rsidR="00BF3DC6" w:rsidRDefault="00BF3DC6" w:rsidP="008A047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14:paraId="61316825" w14:textId="58B959A7" w:rsidR="00BF3DC6" w:rsidRDefault="00BF3DC6" w:rsidP="008A047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LACC</w:t>
                      </w:r>
                    </w:p>
                    <w:p w14:paraId="3F752C75" w14:textId="77777777" w:rsidR="00BF3DC6" w:rsidRPr="00426281" w:rsidRDefault="00BF3DC6" w:rsidP="008A047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8D3C42" w14:textId="34A7A34F" w:rsidR="00F32971" w:rsidRDefault="00496546" w:rsidP="0045075D">
      <w:pPr>
        <w:rPr>
          <w:lang w:eastAsia="ja-JP"/>
        </w:rPr>
      </w:pPr>
      <w:r w:rsidRPr="008A047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59875132" wp14:editId="22099853">
                <wp:simplePos x="0" y="0"/>
                <wp:positionH relativeFrom="margin">
                  <wp:posOffset>2856865</wp:posOffset>
                </wp:positionH>
                <wp:positionV relativeFrom="paragraph">
                  <wp:posOffset>318297</wp:posOffset>
                </wp:positionV>
                <wp:extent cx="0" cy="227965"/>
                <wp:effectExtent l="0" t="0" r="19050" b="19685"/>
                <wp:wrapNone/>
                <wp:docPr id="845" name="Conector reto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45105" id="Conector reto 845" o:spid="_x0000_s1026" style="position:absolute;z-index:25240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5pt,25.05pt" to="224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F4D519E" w14:textId="4433D53B" w:rsidR="00F32971" w:rsidRDefault="00496546" w:rsidP="0045075D">
      <w:pPr>
        <w:rPr>
          <w:lang w:eastAsia="ja-JP"/>
        </w:rPr>
      </w:pPr>
      <w:r w:rsidRPr="003108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F9EFBFA" wp14:editId="65257D92">
                <wp:simplePos x="0" y="0"/>
                <wp:positionH relativeFrom="margin">
                  <wp:posOffset>2171700</wp:posOffset>
                </wp:positionH>
                <wp:positionV relativeFrom="paragraph">
                  <wp:posOffset>210347</wp:posOffset>
                </wp:positionV>
                <wp:extent cx="1390015" cy="551180"/>
                <wp:effectExtent l="0" t="0" r="19685" b="20320"/>
                <wp:wrapNone/>
                <wp:docPr id="844" name="Elips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8F5D" w14:textId="3925C07E" w:rsidR="00BF3DC6" w:rsidRPr="00426281" w:rsidRDefault="00BF3DC6" w:rsidP="0049654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EFBFA" id="Elipse 844" o:spid="_x0000_s1480" style="position:absolute;margin-left:171pt;margin-top:16.55pt;width:109.45pt;height:43.4pt;z-index:25240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5F078F5D" w14:textId="3925C07E" w:rsidR="00BF3DC6" w:rsidRPr="00426281" w:rsidRDefault="00BF3DC6" w:rsidP="0049654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10998" w14:textId="2E8BCC92" w:rsidR="00F32971" w:rsidRDefault="00F32971" w:rsidP="0045075D">
      <w:pPr>
        <w:rPr>
          <w:lang w:eastAsia="ja-JP"/>
        </w:rPr>
      </w:pPr>
    </w:p>
    <w:p w14:paraId="5E19EC0D" w14:textId="77777777" w:rsidR="00F32971" w:rsidRDefault="00F32971" w:rsidP="0045075D">
      <w:pPr>
        <w:rPr>
          <w:lang w:eastAsia="ja-JP"/>
        </w:rPr>
      </w:pPr>
    </w:p>
    <w:p w14:paraId="78567AEF" w14:textId="77777777" w:rsidR="007C7AA4" w:rsidRDefault="007C7AA4" w:rsidP="0045075D">
      <w:pPr>
        <w:rPr>
          <w:lang w:eastAsia="ja-JP"/>
        </w:rPr>
      </w:pPr>
    </w:p>
    <w:p w14:paraId="28B728DF" w14:textId="77777777" w:rsidR="007C7AA4" w:rsidRDefault="007C7AA4" w:rsidP="0045075D">
      <w:pPr>
        <w:rPr>
          <w:lang w:eastAsia="ja-JP"/>
        </w:rPr>
      </w:pPr>
    </w:p>
    <w:p w14:paraId="15A7CB35" w14:textId="77777777" w:rsidR="007C7AA4" w:rsidRDefault="007C7AA4" w:rsidP="0045075D">
      <w:pPr>
        <w:rPr>
          <w:lang w:eastAsia="ja-JP"/>
        </w:rPr>
      </w:pPr>
    </w:p>
    <w:p w14:paraId="612B5BB6" w14:textId="7CE2CE67" w:rsidR="007C7AA4" w:rsidRDefault="007C7AA4" w:rsidP="0045075D">
      <w:pPr>
        <w:rPr>
          <w:lang w:eastAsia="ja-JP"/>
        </w:rPr>
      </w:pPr>
    </w:p>
    <w:p w14:paraId="576A3C71" w14:textId="543CEBBF" w:rsidR="007C7AA4" w:rsidRDefault="007C7AA4" w:rsidP="0045075D">
      <w:pPr>
        <w:rPr>
          <w:lang w:eastAsia="ja-JP"/>
        </w:rPr>
      </w:pPr>
    </w:p>
    <w:p w14:paraId="219DA766" w14:textId="402CE869" w:rsidR="007C7AA4" w:rsidRDefault="00456FC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2424192" behindDoc="0" locked="0" layoutInCell="1" allowOverlap="1" wp14:anchorId="7B3DB99C" wp14:editId="4E9290F2">
                <wp:simplePos x="0" y="0"/>
                <wp:positionH relativeFrom="column">
                  <wp:posOffset>2190115</wp:posOffset>
                </wp:positionH>
                <wp:positionV relativeFrom="paragraph">
                  <wp:posOffset>274158</wp:posOffset>
                </wp:positionV>
                <wp:extent cx="2082165" cy="5629275"/>
                <wp:effectExtent l="0" t="0" r="32385" b="28575"/>
                <wp:wrapNone/>
                <wp:docPr id="870" name="Grupo 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165" cy="5629275"/>
                          <a:chOff x="0" y="0"/>
                          <a:chExt cx="2082165" cy="5629704"/>
                        </a:xfrm>
                      </wpg:grpSpPr>
                      <wps:wsp>
                        <wps:cNvPr id="850" name="Elipse 850"/>
                        <wps:cNvSpPr/>
                        <wps:spPr>
                          <a:xfrm>
                            <a:off x="0" y="0"/>
                            <a:ext cx="1390015" cy="551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7FC64" w14:textId="77777777" w:rsidR="00BF3DC6" w:rsidRPr="00426281" w:rsidRDefault="00BF3DC6" w:rsidP="00EF78A5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1" name="Grupo 851"/>
                        <wpg:cNvGrpSpPr/>
                        <wpg:grpSpPr>
                          <a:xfrm>
                            <a:off x="0" y="765487"/>
                            <a:ext cx="2082165" cy="4689015"/>
                            <a:chOff x="0" y="-58"/>
                            <a:chExt cx="2082442" cy="4689694"/>
                          </a:xfrm>
                        </wpg:grpSpPr>
                        <wps:wsp>
                          <wps:cNvPr id="852" name="Retângulo 852"/>
                          <wps:cNvSpPr/>
                          <wps:spPr>
                            <a:xfrm>
                              <a:off x="0" y="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49F0D4" w14:textId="77777777" w:rsidR="00BF3DC6" w:rsidRPr="00426281" w:rsidRDefault="00BF3DC6" w:rsidP="00EF78A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(INCSP)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" name="Retângulo 853"/>
                          <wps:cNvSpPr/>
                          <wps:spPr>
                            <a:xfrm>
                              <a:off x="0" y="978196"/>
                              <a:ext cx="1381125" cy="6496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DDB02D" w14:textId="77777777" w:rsidR="00BF3DC6" w:rsidRDefault="00BF3DC6" w:rsidP="00EF78A5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ENSPA</w:t>
                                </w:r>
                              </w:p>
                              <w:p w14:paraId="12BC9A2C" w14:textId="77777777" w:rsidR="00BF3DC6" w:rsidRDefault="00BF3DC6" w:rsidP="00EF78A5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MR</w:t>
                                </w:r>
                              </w:p>
                              <w:p w14:paraId="68734C12" w14:textId="77777777" w:rsidR="00BF3DC6" w:rsidRPr="00426281" w:rsidRDefault="00BF3DC6" w:rsidP="00EF78A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4" name="Conector reto 854"/>
                          <wps:cNvCnPr/>
                          <wps:spPr>
                            <a:xfrm>
                              <a:off x="691116" y="28708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5" name="Retângulo 855"/>
                          <wps:cNvSpPr/>
                          <wps:spPr>
                            <a:xfrm>
                              <a:off x="0" y="1828800"/>
                              <a:ext cx="1381125" cy="10312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5C9534" w14:textId="77777777" w:rsidR="00BF3DC6" w:rsidRDefault="00BF3DC6" w:rsidP="00EF78A5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ENSPA</w:t>
                                </w:r>
                              </w:p>
                              <w:p w14:paraId="1BD4B672" w14:textId="77777777" w:rsidR="00BF3DC6" w:rsidRDefault="00BF3DC6" w:rsidP="00EF78A5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MR</w:t>
                                </w:r>
                              </w:p>
                              <w:p w14:paraId="4A6802FD" w14:textId="77777777" w:rsidR="00BF3DC6" w:rsidRPr="00426281" w:rsidRDefault="00BF3DC6" w:rsidP="00EF78A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(LAC)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" name="Conector reto 856"/>
                          <wps:cNvCnPr/>
                          <wps:spPr>
                            <a:xfrm>
                              <a:off x="691116" y="1605517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7" name="Conector reto 857"/>
                          <wps:cNvCnPr/>
                          <wps:spPr>
                            <a:xfrm>
                              <a:off x="691116" y="2838894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" name="Retângulo 858"/>
                          <wps:cNvSpPr/>
                          <wps:spPr>
                            <a:xfrm>
                              <a:off x="0" y="478466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2046E4" w14:textId="77777777" w:rsidR="00BF3DC6" w:rsidRDefault="00BF3DC6" w:rsidP="00EF78A5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ENSPA</w:t>
                                </w:r>
                              </w:p>
                              <w:p w14:paraId="494C5A17" w14:textId="77777777" w:rsidR="00BF3DC6" w:rsidRPr="00426281" w:rsidRDefault="00BF3DC6" w:rsidP="00EF78A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9" name="Conector reto 859"/>
                          <wps:cNvCnPr/>
                          <wps:spPr>
                            <a:xfrm>
                              <a:off x="691116" y="754912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0" name="Chave direita 860"/>
                          <wps:cNvSpPr/>
                          <wps:spPr>
                            <a:xfrm>
                              <a:off x="1541449" y="-58"/>
                              <a:ext cx="540993" cy="4689694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1" name="Conector reto 861"/>
                        <wps:cNvCnPr/>
                        <wps:spPr>
                          <a:xfrm>
                            <a:off x="701749" y="552893"/>
                            <a:ext cx="0" cy="228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2" name="Grupo 862"/>
                        <wpg:cNvGrpSpPr/>
                        <wpg:grpSpPr>
                          <a:xfrm>
                            <a:off x="10633" y="3795824"/>
                            <a:ext cx="1380490" cy="1833880"/>
                            <a:chOff x="0" y="0"/>
                            <a:chExt cx="1380899" cy="1834110"/>
                          </a:xfrm>
                        </wpg:grpSpPr>
                        <wps:wsp>
                          <wps:cNvPr id="863" name="Retângulo 863"/>
                          <wps:cNvSpPr/>
                          <wps:spPr>
                            <a:xfrm>
                              <a:off x="0" y="0"/>
                              <a:ext cx="1380899" cy="2952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FC5792" w14:textId="77777777" w:rsidR="00BF3DC6" w:rsidRPr="00426281" w:rsidRDefault="00BF3DC6" w:rsidP="00456FCE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(INCSP)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" name="Retângulo 864"/>
                          <wps:cNvSpPr/>
                          <wps:spPr>
                            <a:xfrm>
                              <a:off x="0" y="967563"/>
                              <a:ext cx="1380899" cy="6495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9D89A2" w14:textId="77777777" w:rsidR="00BF3DC6" w:rsidRDefault="00BF3DC6" w:rsidP="00456FCE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ENSPA</w:t>
                                </w:r>
                              </w:p>
                              <w:p w14:paraId="2BB607B6" w14:textId="77777777" w:rsidR="00BF3DC6" w:rsidRDefault="00BF3DC6" w:rsidP="00456FCE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MR</w:t>
                                </w:r>
                              </w:p>
                              <w:p w14:paraId="01528E56" w14:textId="77777777" w:rsidR="00BF3DC6" w:rsidRPr="00426281" w:rsidRDefault="00BF3DC6" w:rsidP="00456FCE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" name="Conector reto 865"/>
                          <wps:cNvCnPr/>
                          <wps:spPr>
                            <a:xfrm>
                              <a:off x="691116" y="276447"/>
                              <a:ext cx="0" cy="2285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6" name="Conector reto 866"/>
                          <wps:cNvCnPr/>
                          <wps:spPr>
                            <a:xfrm>
                              <a:off x="691116" y="1605516"/>
                              <a:ext cx="0" cy="2285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7" name="Retângulo 867"/>
                          <wps:cNvSpPr/>
                          <wps:spPr>
                            <a:xfrm>
                              <a:off x="0" y="478465"/>
                              <a:ext cx="1380899" cy="2952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ACA602" w14:textId="77777777" w:rsidR="00BF3DC6" w:rsidRDefault="00BF3DC6" w:rsidP="00456FCE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ENSPA</w:t>
                                </w:r>
                              </w:p>
                              <w:p w14:paraId="6A695864" w14:textId="77777777" w:rsidR="00BF3DC6" w:rsidRPr="00426281" w:rsidRDefault="00BF3DC6" w:rsidP="00456FCE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8" name="Conector reto 868"/>
                          <wps:cNvCnPr/>
                          <wps:spPr>
                            <a:xfrm>
                              <a:off x="691116" y="754912"/>
                              <a:ext cx="0" cy="2285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DB99C" id="Grupo 870" o:spid="_x0000_s1481" style="position:absolute;margin-left:172.45pt;margin-top:21.6pt;width:163.95pt;height:443.25pt;z-index:252424192;mso-height-relative:margin" coordsize="20821,5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">
                <v:oval id="Elipse 850" o:spid="_x0000_s1482" style="position:absolute;width:13900;height:5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oNMEA&#10;AADcAAAADwAAAGRycy9kb3ducmV2LnhtbERPz2vCMBS+D/Y/hDfYbU0VlVqNMgYFN/BgrfdH82yD&#10;zUtponb765eD4PHj+73ejrYTNxq8caxgkqQgiGunDTcKqmPxkYHwAVlj55gU/JKH7eb1ZY25dnc+&#10;0K0MjYgh7HNU0IbQ51L6uiWLPnE9ceTObrAYIhwaqQe8x3DbyWmaLqRFw7GhxZ6+Wqov5dUq+NsV&#10;lQnXZZml1c9lP/sunDQnpd7fxs8ViEBjeIof7p1WkM3j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26DT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2537FC64" w14:textId="77777777" w:rsidR="00BF3DC6" w:rsidRPr="00426281" w:rsidRDefault="00BF3DC6" w:rsidP="00EF78A5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18</w:t>
                        </w:r>
                      </w:p>
                    </w:txbxContent>
                  </v:textbox>
                </v:oval>
                <v:group id="Grupo 851" o:spid="_x0000_s1483" style="position:absolute;top:7654;width:20821;height:46891" coordorigin="" coordsize="20824,46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<v:rect id="Retângulo 852" o:spid="_x0000_s1484" style="position:absolute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XM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0gnU3h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wdXMAAAADcAAAADwAAAAAAAAAAAAAAAACYAgAAZHJzL2Rvd25y&#10;ZXYueG1sUEsFBgAAAAAEAAQA9QAAAIUDAAAAAA==&#10;" fillcolor="#5b9bd5 [3204]" strokecolor="#1f4d78 [1604]" strokeweight="1pt">
                    <v:textbox>
                      <w:txbxContent>
                        <w:p w14:paraId="4949F0D4" w14:textId="77777777" w:rsidR="00BF3DC6" w:rsidRPr="00426281" w:rsidRDefault="00BF3DC6" w:rsidP="00EF78A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(INCSP)</w:t>
                          </w:r>
                        </w:p>
                      </w:txbxContent>
                    </v:textbox>
                  </v:rect>
                  <v:rect id="Retângulo 853" o:spid="_x0000_s1485" style="position:absolute;top:9781;width:13811;height:6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C4x8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tViDn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0LjH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4BDDB02D" w14:textId="77777777" w:rsidR="00BF3DC6" w:rsidRDefault="00BF3DC6" w:rsidP="00EF78A5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ENSPA</w:t>
                          </w:r>
                        </w:p>
                        <w:p w14:paraId="12BC9A2C" w14:textId="77777777" w:rsidR="00BF3DC6" w:rsidRDefault="00BF3DC6" w:rsidP="00EF78A5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MR</w:t>
                          </w:r>
                        </w:p>
                        <w:p w14:paraId="68734C12" w14:textId="77777777" w:rsidR="00BF3DC6" w:rsidRPr="00426281" w:rsidRDefault="00BF3DC6" w:rsidP="00EF78A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line id="Conector reto 854" o:spid="_x0000_s1486" style="position:absolute;visibility:visible;mso-wrap-style:square" from="6911,2870" to="6911,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8TwMUAAADcAAAADwAAAGRycy9kb3ducmV2LnhtbESPQWvCQBSE70L/w/IKvemmrVWJWaUU&#10;LD0JWj14e2RfstHs2zS7TeK/d4VCj8PMfMNk68HWoqPWV44VPE8SEMS50xWXCg7fm/EChA/IGmvH&#10;pOBKHtarh1GGqXY976jbh1JECPsUFZgQmlRKnxuy6CeuIY5e4VqLIcq2lLrFPsJtLV+SZCYtVhwX&#10;DDb0YSi/7H+tgh/MN2RPx88u6U33Oiua7fx8UurpcXhfggg0hP/wX/tLK1i8TeF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8TwMUAAADcAAAADwAAAAAAAAAA&#10;AAAAAAChAgAAZHJzL2Rvd25yZXYueG1sUEsFBgAAAAAEAAQA+QAAAJMDAAAAAA==&#10;" strokecolor="#5b9bd5 [3204]" strokeweight=".5pt">
                    <v:stroke joinstyle="miter"/>
                  </v:line>
                  <v:rect id="Retângulo 855" o:spid="_x0000_s1487" style="position:absolute;top:18288;width:13811;height:10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WFKM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0gnc3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3WFKMAAAADcAAAADwAAAAAAAAAAAAAAAACYAgAAZHJzL2Rvd25y&#10;ZXYueG1sUEsFBgAAAAAEAAQA9QAAAIUDAAAAAA==&#10;" fillcolor="#5b9bd5 [3204]" strokecolor="#1f4d78 [1604]" strokeweight="1pt">
                    <v:textbox>
                      <w:txbxContent>
                        <w:p w14:paraId="155C9534" w14:textId="77777777" w:rsidR="00BF3DC6" w:rsidRDefault="00BF3DC6" w:rsidP="00EF78A5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ENSPA</w:t>
                          </w:r>
                        </w:p>
                        <w:p w14:paraId="1BD4B672" w14:textId="77777777" w:rsidR="00BF3DC6" w:rsidRDefault="00BF3DC6" w:rsidP="00EF78A5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MR</w:t>
                          </w:r>
                        </w:p>
                        <w:p w14:paraId="4A6802FD" w14:textId="77777777" w:rsidR="00BF3DC6" w:rsidRPr="00426281" w:rsidRDefault="00BF3DC6" w:rsidP="00EF78A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(LAC)</w:t>
                          </w:r>
                        </w:p>
                      </w:txbxContent>
                    </v:textbox>
                  </v:rect>
                  <v:line id="Conector reto 856" o:spid="_x0000_s1488" style="position:absolute;visibility:visible;mso-wrap-style:square" from="6911,16055" to="6911,18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EoLMUAAADcAAAADwAAAGRycy9kb3ducmV2LnhtbESPQWvCQBSE7wX/w/IEb81GpVFSV5GC&#10;4qlQtQdvj+xLNm32bZpdk/TfdwuFHoeZ+YbZ7EbbiJ46XztWME9SEMSF0zVXCq6Xw+MahA/IGhvH&#10;pOCbPOy2k4cN5toN/Eb9OVQiQtjnqMCE0OZS+sKQRZ+4ljh6pesshii7SuoOhwi3jVykaSYt1hwX&#10;DLb0Yqj4PN+tgi8sDmRv78c+HUy/zMr2dfVxU2o2HffPIAKN4T/81z5pBeunDH7Px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EoLMUAAADcAAAADwAAAAAAAAAA&#10;AAAAAAChAgAAZHJzL2Rvd25yZXYueG1sUEsFBgAAAAAEAAQA+QAAAJMDAAAAAA==&#10;" strokecolor="#5b9bd5 [3204]" strokeweight=".5pt">
                    <v:stroke joinstyle="miter"/>
                  </v:line>
                  <v:line id="Conector reto 857" o:spid="_x0000_s1489" style="position:absolute;visibility:visible;mso-wrap-style:square" from="6911,28388" to="6911,3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2Nt8UAAADcAAAADwAAAGRycy9kb3ducmV2LnhtbESPT2vCQBTE70K/w/KE3urGikZSVymC&#10;0lPBPz14e2Sf2Wj2bcxuk/Tbu0LB4zAzv2EWq95WoqXGl44VjEcJCOLc6ZILBcfD5m0OwgdkjZVj&#10;UvBHHlbLl8ECM+063lG7D4WIEPYZKjAh1JmUPjdk0Y9cTRy9s2sshiibQuoGuwi3lXxPkpm0WHJc&#10;MFjT2lB+3f9aBTfMN2RPP9s26Uw7mZ3r7/RyUup12H9+gAjUh2f4v/2lFcyn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2Nt8UAAADcAAAADwAAAAAAAAAA&#10;AAAAAAChAgAAZHJzL2Rvd25yZXYueG1sUEsFBgAAAAAEAAQA+QAAAJMDAAAAAA==&#10;" strokecolor="#5b9bd5 [3204]" strokeweight=".5pt">
                    <v:stroke joinstyle="miter"/>
                  </v:line>
                  <v:rect id="Retângulo 858" o:spid="_x0000_s1490" style="position:absolute;top:4784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qtr4A&#10;AADcAAAADwAAAGRycy9kb3ducmV2LnhtbERPzYrCMBC+C75DGMGbpi7oSjWKCMIi7EF3H2BoZptq&#10;MylNtO3bO4cFjx/f/3bf+1o9qY1VYAOLeQaKuAi24tLA789ptgYVE7LFOjAZGCjCfjcebTG3oeML&#10;Pa+pVBLCMUcDLqUm1zoWjjzGeWiIhfsLrccksC21bbGTcF/rjyxbaY8VS4PDho6Oivv14aUE6TIs&#10;Prvj/dv154rq4UaPwZjppD9sQCXq01v87/6yBtZL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l0Kra+AAAA3AAAAA8AAAAAAAAAAAAAAAAAmAIAAGRycy9kb3ducmV2&#10;LnhtbFBLBQYAAAAABAAEAPUAAACDAwAAAAA=&#10;" fillcolor="#5b9bd5 [3204]" strokecolor="#1f4d78 [1604]" strokeweight="1pt">
                    <v:textbox>
                      <w:txbxContent>
                        <w:p w14:paraId="382046E4" w14:textId="77777777" w:rsidR="00BF3DC6" w:rsidRDefault="00BF3DC6" w:rsidP="00EF78A5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ENSPA</w:t>
                          </w:r>
                        </w:p>
                        <w:p w14:paraId="494C5A17" w14:textId="77777777" w:rsidR="00BF3DC6" w:rsidRPr="00426281" w:rsidRDefault="00BF3DC6" w:rsidP="00EF78A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line id="Conector reto 859" o:spid="_x0000_s1491" style="position:absolute;visibility:visible;mso-wrap-style:square" from="6911,7549" to="6911,9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8XsYAAADcAAAADwAAAGRycy9kb3ducmV2LnhtbESPT2vCQBTE7wW/w/KE3upGi38asxEp&#10;WDwVqvbg7ZF9ZqPZt2l2m6TfvlsoeBxm5jdMthlsLTpqfeVYwXSSgCAunK64VHA67p5WIHxA1lg7&#10;JgU/5GGTjx4yTLXr+YO6QyhFhLBPUYEJoUml9IUhi37iGuLoXVxrMUTZllK32Ee4reUsSRbSYsVx&#10;wWBDr4aK2+HbKvjCYkf2/PnWJb3pnheX5n15PSv1OB62axCBhnAP/7f3WsFq/gJ/Z+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uvF7GAAAA3AAAAA8AAAAAAAAA&#10;AAAAAAAAoQIAAGRycy9kb3ducmV2LnhtbFBLBQYAAAAABAAEAPkAAACUAwAAAAA=&#10;" strokecolor="#5b9bd5 [3204]" strokeweight=".5pt">
                    <v:stroke joinstyle="miter"/>
                  </v:line>
                  <v:shape id="Chave direita 860" o:spid="_x0000_s1492" type="#_x0000_t88" style="position:absolute;left:15414;width:5410;height:4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/NMMIA&#10;AADcAAAADwAAAGRycy9kb3ducmV2LnhtbERPy4rCMBTdC/MP4QqzEU0d8EE1is4wKOLGB7q9NNem&#10;TnNTmozWvzcLweXhvKfzxpbiRrUvHCvo9xIQxJnTBecKjoff7hiED8gaS8ek4EEe5rOP1hRT7e68&#10;o9s+5CKGsE9RgQmhSqX0mSGLvucq4shdXG0xRFjnUtd4j+G2lF9JMpQWC44NBiv6NpT97f+tgmW+&#10;Ha060l8328G5H0xx+lldT0p9tpvFBESgJrzFL/daKxgP4/x4Jh4B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f80wwgAAANwAAAAPAAAAAAAAAAAAAAAAAJgCAABkcnMvZG93&#10;bnJldi54bWxQSwUGAAAAAAQABAD1AAAAhwMAAAAA&#10;" adj="208" strokecolor="#5b9bd5 [3204]" strokeweight=".5pt">
                    <v:stroke joinstyle="miter"/>
                  </v:shape>
                </v:group>
                <v:line id="Conector reto 861" o:spid="_x0000_s1493" style="position:absolute;visibility:visible;mso-wrap-style:square" from="7017,5528" to="7017,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65cQAAADcAAAADwAAAGRycy9kb3ducmV2LnhtbESPT2vCQBTE70K/w/IK3sxGC1FSVykF&#10;S0+Cf3rw9sg+s2mzb2N2m8Rv7wqCx2FmfsMs14OtRUetrxwrmCYpCOLC6YpLBcfDZrIA4QOyxtox&#10;KbiSh/XqZbTEXLued9TtQykihH2OCkwITS6lLwxZ9IlriKN3dq3FEGVbSt1iH+G2lrM0zaTFiuOC&#10;wYY+DRV/+3+r4ILFhuzp56tLe9O9ZedmO/89KTV+HT7eQQQawjP8aH9rBYtsCvcz8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dHrlxAAAANwAAAAPAAAAAAAAAAAA&#10;AAAAAKECAABkcnMvZG93bnJldi54bWxQSwUGAAAAAAQABAD5AAAAkgMAAAAA&#10;" strokecolor="#5b9bd5 [3204]" strokeweight=".5pt">
                  <v:stroke joinstyle="miter"/>
                </v:line>
                <v:group id="Grupo 862" o:spid="_x0000_s1494" style="position:absolute;left:106;top:37958;width:13805;height:18339" coordsize="13808,18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oSvs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oZ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XoSvsQAAADcAAAA&#10;DwAAAAAAAAAAAAAAAACqAgAAZHJzL2Rvd25yZXYueG1sUEsFBgAAAAAEAAQA+gAAAJsDAAAAAA==&#10;">
                  <v:rect id="Retângulo 863" o:spid="_x0000_s1495" style="position:absolute;width:138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yer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8OoH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vHJ6vwAAANwAAAAPAAAAAAAAAAAAAAAAAJgCAABkcnMvZG93bnJl&#10;di54bWxQSwUGAAAAAAQABAD1AAAAhAMAAAAA&#10;" fillcolor="#5b9bd5 [3204]" strokecolor="#1f4d78 [1604]" strokeweight="1pt">
                    <v:textbox>
                      <w:txbxContent>
                        <w:p w14:paraId="75FC5792" w14:textId="77777777" w:rsidR="00BF3DC6" w:rsidRPr="00426281" w:rsidRDefault="00BF3DC6" w:rsidP="00456FC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(INCSP)</w:t>
                          </w:r>
                        </w:p>
                      </w:txbxContent>
                    </v:textbox>
                  </v:rect>
                  <v:rect id="Retângulo 864" o:spid="_x0000_s1496" style="position:absolute;top:9675;width:13808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qDr8A&#10;AADcAAAADwAAAGRycy9kb3ducmV2LnhtbESPzarCMBCF9xd8hzCCu2uqiEo1igiCCC78eYChGZtq&#10;MylNtO3bG0FweTg/H2e5bm0pXlT7wrGC0TABQZw5XXCu4HrZ/c9B+ICssXRMCjrysF71/paYatfw&#10;iV7nkIs4wj5FBSaEKpXSZ4Ys+qGriKN3c7XFEGWdS11jE8dtKcdJMpUWC44EgxVtDWWP89NGCNKp&#10;G82a7eNo2kNBZXenZ6fUoN9uFiACteEX/rb3WsF8OoH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VeoOvwAAANwAAAAPAAAAAAAAAAAAAAAAAJgCAABkcnMvZG93bnJl&#10;di54bWxQSwUGAAAAAAQABAD1AAAAhAMAAAAA&#10;" fillcolor="#5b9bd5 [3204]" strokecolor="#1f4d78 [1604]" strokeweight="1pt">
                    <v:textbox>
                      <w:txbxContent>
                        <w:p w14:paraId="799D89A2" w14:textId="77777777" w:rsidR="00BF3DC6" w:rsidRDefault="00BF3DC6" w:rsidP="00456FCE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ENSPA</w:t>
                          </w:r>
                        </w:p>
                        <w:p w14:paraId="2BB607B6" w14:textId="77777777" w:rsidR="00BF3DC6" w:rsidRDefault="00BF3DC6" w:rsidP="00456FCE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MR</w:t>
                          </w:r>
                        </w:p>
                        <w:p w14:paraId="01528E56" w14:textId="77777777" w:rsidR="00BF3DC6" w:rsidRPr="00426281" w:rsidRDefault="00BF3DC6" w:rsidP="00456FC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line id="Conector reto 865" o:spid="_x0000_s1497" style="position:absolute;visibility:visible;mso-wrap-style:square" from="6911,2764" to="6911,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985sUAAADcAAAADwAAAGRycy9kb3ducmV2LnhtbESPQWvCQBSE7wX/w/IEb81GpVFSV5GC&#10;4qlQtQdvj+xLNm32bZpdk/TfdwuFHoeZ+YbZ7EbbiJ46XztWME9SEMSF0zVXCq6Xw+MahA/IGhvH&#10;pOCbPOy2k4cN5toN/Eb9OVQiQtjnqMCE0OZS+sKQRZ+4ljh6pesshii7SuoOhwi3jVykaSYt1hwX&#10;DLb0Yqj4PN+tgi8sDmRv78c+HUy/zMr2dfVxU2o2HffPIAKN4T/81z5pBevsCX7Px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985sUAAADcAAAADwAAAAAAAAAA&#10;AAAAAAChAgAAZHJzL2Rvd25yZXYueG1sUEsFBgAAAAAEAAQA+QAAAJMDAAAAAA==&#10;" strokecolor="#5b9bd5 [3204]" strokeweight=".5pt">
                    <v:stroke joinstyle="miter"/>
                  </v:line>
                  <v:line id="Conector reto 866" o:spid="_x0000_s1498" style="position:absolute;visibility:visible;mso-wrap-style:square" from="6911,16055" to="6911,18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3ikcQAAADcAAAADwAAAGRycy9kb3ducmV2LnhtbESPQWvCQBSE7wX/w/IEb3VjhVSimyCC&#10;4kmobQ/eHtlnNpp9m2bXJP333UKhx2FmvmE2xWgb0VPna8cKFvMEBHHpdM2Vgo/3/fMKhA/IGhvH&#10;pOCbPBT55GmDmXYDv1F/DpWIEPYZKjAhtJmUvjRk0c9dSxy9q+sshii7SuoOhwi3jXxJklRarDku&#10;GGxpZ6i8nx9WwReWe7KXz0OfDKZfptf29Hq7KDWbjts1iEBj+A//tY9awSpN4fdMPAI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eKRxAAAANwAAAAPAAAAAAAAAAAA&#10;AAAAAKECAABkcnMvZG93bnJldi54bWxQSwUGAAAAAAQABAD5AAAAkgMAAAAA&#10;" strokecolor="#5b9bd5 [3204]" strokeweight=".5pt">
                    <v:stroke joinstyle="miter"/>
                  </v:line>
                  <v:rect id="Retângulo 867" o:spid="_x0000_s1499" style="position:absolute;top:4784;width:1380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0eb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sJjN4Xs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HdHm+AAAA3AAAAA8AAAAAAAAAAAAAAAAAmAIAAGRycy9kb3ducmV2&#10;LnhtbFBLBQYAAAAABAAEAPUAAACDAwAAAAA=&#10;" fillcolor="#5b9bd5 [3204]" strokecolor="#1f4d78 [1604]" strokeweight="1pt">
                    <v:textbox>
                      <w:txbxContent>
                        <w:p w14:paraId="30ACA602" w14:textId="77777777" w:rsidR="00BF3DC6" w:rsidRDefault="00BF3DC6" w:rsidP="00456FCE">
                          <w:pPr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ENSPA</w:t>
                          </w:r>
                        </w:p>
                        <w:p w14:paraId="6A695864" w14:textId="77777777" w:rsidR="00BF3DC6" w:rsidRPr="00426281" w:rsidRDefault="00BF3DC6" w:rsidP="00456FC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line id="Conector reto 868" o:spid="_x0000_s1500" style="position:absolute;visibility:visible;mso-wrap-style:square" from="6911,7549" to="6911,9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7TeMEAAADcAAAADwAAAGRycy9kb3ducmV2LnhtbERPy4rCMBTdD/gP4QqzG1MdqFKNIoLi&#10;amB8LNxdmmtTbW5qE9vO308WgsvDeS9Wva1ES40vHSsYjxIQxLnTJRcKTsft1wyED8gaK8ek4I88&#10;rJaDjwVm2nX8S+0hFCKGsM9QgQmhzqT0uSGLfuRq4shdXWMxRNgUUjfYxXBbyUmSpNJiybHBYE0b&#10;Q/n98LQKHphvyV7OuzbpTPudXuuf6e2i1OewX89BBOrDW/xy77WCWRrXxj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TtN4wQAAANw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382BC08F" w14:textId="33F949F1" w:rsidR="007C7AA4" w:rsidRDefault="007C7AA4" w:rsidP="0045075D">
      <w:pPr>
        <w:rPr>
          <w:lang w:eastAsia="ja-JP"/>
        </w:rPr>
      </w:pPr>
    </w:p>
    <w:p w14:paraId="0186F2E3" w14:textId="190EF7BB" w:rsidR="007C7AA4" w:rsidRDefault="00993ED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60AE97F4" wp14:editId="0A94C27D">
                <wp:simplePos x="0" y="0"/>
                <wp:positionH relativeFrom="margin">
                  <wp:align>left</wp:align>
                </wp:positionH>
                <wp:positionV relativeFrom="paragraph">
                  <wp:posOffset>298818</wp:posOffset>
                </wp:positionV>
                <wp:extent cx="552450" cy="350520"/>
                <wp:effectExtent l="0" t="0" r="0" b="0"/>
                <wp:wrapNone/>
                <wp:docPr id="958" name="Caixa de texto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B10539" w14:textId="4CB44C40" w:rsidR="00BF3DC6" w:rsidRPr="00140831" w:rsidRDefault="00BF3DC6" w:rsidP="00993ED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97F4" id="Caixa de texto 958" o:spid="_x0000_s1501" type="#_x0000_t202" style="position:absolute;margin-left:0;margin-top:23.55pt;width:43.5pt;height:27.6pt;z-index:25260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" filled="f" stroked="f">
                <v:textbox>
                  <w:txbxContent>
                    <w:p w14:paraId="07B10539" w14:textId="4CB44C40" w:rsidR="00BF3DC6" w:rsidRPr="00140831" w:rsidRDefault="00BF3DC6" w:rsidP="00993ED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0A623" w14:textId="05B5A6C9" w:rsidR="007C7AA4" w:rsidRDefault="007C7AA4" w:rsidP="0045075D">
      <w:pPr>
        <w:rPr>
          <w:lang w:eastAsia="ja-JP"/>
        </w:rPr>
      </w:pPr>
    </w:p>
    <w:p w14:paraId="4C9264FB" w14:textId="3C7D234E" w:rsidR="007C7AA4" w:rsidRDefault="00993ED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07997D65" wp14:editId="11F396AA">
                <wp:simplePos x="0" y="0"/>
                <wp:positionH relativeFrom="margin">
                  <wp:align>left</wp:align>
                </wp:positionH>
                <wp:positionV relativeFrom="paragraph">
                  <wp:posOffset>54035</wp:posOffset>
                </wp:positionV>
                <wp:extent cx="552450" cy="350520"/>
                <wp:effectExtent l="0" t="0" r="0" b="0"/>
                <wp:wrapNone/>
                <wp:docPr id="959" name="Caixa de texto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BD6ACD" w14:textId="4EB4D388" w:rsidR="00BF3DC6" w:rsidRPr="00140831" w:rsidRDefault="00BF3DC6" w:rsidP="00993ED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7D65" id="Caixa de texto 959" o:spid="_x0000_s1502" type="#_x0000_t202" style="position:absolute;margin-left:0;margin-top:4.25pt;width:43.5pt;height:27.6pt;z-index:25260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" filled="f" stroked="f">
                <v:textbox>
                  <w:txbxContent>
                    <w:p w14:paraId="7DBD6ACD" w14:textId="4EB4D388" w:rsidR="00BF3DC6" w:rsidRPr="00140831" w:rsidRDefault="00BF3DC6" w:rsidP="00993ED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8194C7" w14:textId="50B28674" w:rsidR="00F32971" w:rsidRDefault="00F32971" w:rsidP="0045075D">
      <w:pPr>
        <w:rPr>
          <w:lang w:eastAsia="ja-JP"/>
        </w:rPr>
      </w:pPr>
    </w:p>
    <w:p w14:paraId="3D3558E8" w14:textId="08E82E6E" w:rsidR="00F32971" w:rsidRDefault="00993ED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631A086E" wp14:editId="029DBAC1">
                <wp:simplePos x="0" y="0"/>
                <wp:positionH relativeFrom="margin">
                  <wp:align>left</wp:align>
                </wp:positionH>
                <wp:positionV relativeFrom="paragraph">
                  <wp:posOffset>106001</wp:posOffset>
                </wp:positionV>
                <wp:extent cx="552450" cy="350520"/>
                <wp:effectExtent l="0" t="0" r="0" b="0"/>
                <wp:wrapNone/>
                <wp:docPr id="960" name="Caixa de texto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005BF1" w14:textId="1BD3F1C5" w:rsidR="00BF3DC6" w:rsidRPr="00140831" w:rsidRDefault="00BF3DC6" w:rsidP="00993ED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086E" id="Caixa de texto 960" o:spid="_x0000_s1503" type="#_x0000_t202" style="position:absolute;margin-left:0;margin-top:8.35pt;width:43.5pt;height:27.6pt;z-index:25260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" filled="f" stroked="f">
                <v:textbox>
                  <w:txbxContent>
                    <w:p w14:paraId="12005BF1" w14:textId="1BD3F1C5" w:rsidR="00BF3DC6" w:rsidRPr="00140831" w:rsidRDefault="00BF3DC6" w:rsidP="00993ED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45C045" w14:textId="299EBF34" w:rsidR="00EF78A5" w:rsidRDefault="00EF78A5" w:rsidP="0045075D">
      <w:pPr>
        <w:rPr>
          <w:lang w:eastAsia="ja-JP"/>
        </w:rPr>
      </w:pPr>
    </w:p>
    <w:p w14:paraId="5487D245" w14:textId="726FB4DD" w:rsidR="00EF78A5" w:rsidRDefault="00993ED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92758BE" wp14:editId="6EF89DA8">
                <wp:simplePos x="0" y="0"/>
                <wp:positionH relativeFrom="margin">
                  <wp:align>left</wp:align>
                </wp:positionH>
                <wp:positionV relativeFrom="paragraph">
                  <wp:posOffset>349457</wp:posOffset>
                </wp:positionV>
                <wp:extent cx="552450" cy="350520"/>
                <wp:effectExtent l="0" t="0" r="0" b="0"/>
                <wp:wrapNone/>
                <wp:docPr id="961" name="Caixa de texto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F8F0D3" w14:textId="67FD649D" w:rsidR="00BF3DC6" w:rsidRPr="00140831" w:rsidRDefault="00BF3DC6" w:rsidP="00993ED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58BE" id="Caixa de texto 961" o:spid="_x0000_s1504" type="#_x0000_t202" style="position:absolute;margin-left:0;margin-top:27.5pt;width:43.5pt;height:27.6pt;z-index:25260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" filled="f" stroked="f">
                <v:textbox>
                  <w:txbxContent>
                    <w:p w14:paraId="72F8F0D3" w14:textId="67FD649D" w:rsidR="00BF3DC6" w:rsidRPr="00140831" w:rsidRDefault="00BF3DC6" w:rsidP="00993ED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9A82B2" w14:textId="43BA2940" w:rsidR="00EF78A5" w:rsidRDefault="00456FCE" w:rsidP="0045075D">
      <w:pPr>
        <w:rPr>
          <w:lang w:eastAsia="ja-JP"/>
        </w:rPr>
      </w:pPr>
      <w:r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D4D92F0" wp14:editId="3776544D">
                <wp:simplePos x="0" y="0"/>
                <wp:positionH relativeFrom="margin">
                  <wp:posOffset>4181313</wp:posOffset>
                </wp:positionH>
                <wp:positionV relativeFrom="paragraph">
                  <wp:posOffset>58420</wp:posOffset>
                </wp:positionV>
                <wp:extent cx="1467293" cy="446405"/>
                <wp:effectExtent l="0" t="0" r="0" b="0"/>
                <wp:wrapNone/>
                <wp:docPr id="872" name="Caixa de texto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FCCD49" w14:textId="7419AA8B" w:rsidR="00BF3DC6" w:rsidRPr="005245C5" w:rsidRDefault="00BF3DC6" w:rsidP="00456F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92F0" id="Caixa de texto 872" o:spid="_x0000_s1505" type="#_x0000_t202" style="position:absolute;margin-left:329.25pt;margin-top:4.6pt;width:115.55pt;height:35.15pt;z-index:25243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" filled="f" stroked="f">
                <v:textbox>
                  <w:txbxContent>
                    <w:p w14:paraId="25FCCD49" w14:textId="7419AA8B" w:rsidR="00BF3DC6" w:rsidRPr="005245C5" w:rsidRDefault="00BF3DC6" w:rsidP="00456FCE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4DA81" w14:textId="5ACB7D82" w:rsidR="00EF78A5" w:rsidRDefault="00EF78A5" w:rsidP="0045075D">
      <w:pPr>
        <w:rPr>
          <w:lang w:eastAsia="ja-JP"/>
        </w:rPr>
      </w:pPr>
    </w:p>
    <w:p w14:paraId="648F59CF" w14:textId="78F6522C" w:rsidR="00EF78A5" w:rsidRDefault="00993ED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4AD8A6FB" wp14:editId="5BB29D2F">
                <wp:simplePos x="0" y="0"/>
                <wp:positionH relativeFrom="margin">
                  <wp:align>left</wp:align>
                </wp:positionH>
                <wp:positionV relativeFrom="paragraph">
                  <wp:posOffset>252312</wp:posOffset>
                </wp:positionV>
                <wp:extent cx="552450" cy="350520"/>
                <wp:effectExtent l="0" t="0" r="0" b="0"/>
                <wp:wrapNone/>
                <wp:docPr id="962" name="Caixa de texto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547BE6" w14:textId="62286642" w:rsidR="00BF3DC6" w:rsidRPr="00140831" w:rsidRDefault="00BF3DC6" w:rsidP="00993ED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A6FB" id="Caixa de texto 962" o:spid="_x0000_s1506" type="#_x0000_t202" style="position:absolute;margin-left:0;margin-top:19.85pt;width:43.5pt;height:27.6pt;z-index:25261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" filled="f" stroked="f">
                <v:textbox>
                  <w:txbxContent>
                    <w:p w14:paraId="7F547BE6" w14:textId="62286642" w:rsidR="00BF3DC6" w:rsidRPr="00140831" w:rsidRDefault="00BF3DC6" w:rsidP="00993ED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7536F5" w14:textId="30599A38" w:rsidR="00EF78A5" w:rsidRDefault="00EF78A5" w:rsidP="0045075D">
      <w:pPr>
        <w:rPr>
          <w:lang w:eastAsia="ja-JP"/>
        </w:rPr>
      </w:pPr>
    </w:p>
    <w:p w14:paraId="2DCA5043" w14:textId="3DB37A14" w:rsidR="00EF78A5" w:rsidRDefault="00993ED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3D74AEDF" wp14:editId="13B04B0C">
                <wp:simplePos x="0" y="0"/>
                <wp:positionH relativeFrom="margin">
                  <wp:posOffset>0</wp:posOffset>
                </wp:positionH>
                <wp:positionV relativeFrom="paragraph">
                  <wp:posOffset>68107</wp:posOffset>
                </wp:positionV>
                <wp:extent cx="552450" cy="350520"/>
                <wp:effectExtent l="0" t="0" r="0" b="0"/>
                <wp:wrapNone/>
                <wp:docPr id="963" name="Caixa de texto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78542D" w14:textId="59EC2EDF" w:rsidR="00BF3DC6" w:rsidRPr="00140831" w:rsidRDefault="00BF3DC6" w:rsidP="00993ED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AEDF" id="Caixa de texto 963" o:spid="_x0000_s1507" type="#_x0000_t202" style="position:absolute;margin-left:0;margin-top:5.35pt;width:43.5pt;height:27.6pt;z-index:25261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" filled="f" stroked="f">
                <v:textbox>
                  <w:txbxContent>
                    <w:p w14:paraId="2378542D" w14:textId="59EC2EDF" w:rsidR="00BF3DC6" w:rsidRPr="00140831" w:rsidRDefault="00BF3DC6" w:rsidP="00993ED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5EC76" w14:textId="39DBC355" w:rsidR="00EF78A5" w:rsidRDefault="00EF78A5" w:rsidP="0045075D">
      <w:pPr>
        <w:rPr>
          <w:lang w:eastAsia="ja-JP"/>
        </w:rPr>
      </w:pPr>
    </w:p>
    <w:p w14:paraId="57FD47B4" w14:textId="51BB0EC7" w:rsidR="00EF78A5" w:rsidRDefault="00993ED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057FA99C" wp14:editId="088A6A4B">
                <wp:simplePos x="0" y="0"/>
                <wp:positionH relativeFrom="margin">
                  <wp:align>left</wp:align>
                </wp:positionH>
                <wp:positionV relativeFrom="paragraph">
                  <wp:posOffset>16805</wp:posOffset>
                </wp:positionV>
                <wp:extent cx="552450" cy="350520"/>
                <wp:effectExtent l="0" t="0" r="0" b="0"/>
                <wp:wrapNone/>
                <wp:docPr id="964" name="Caixa de texto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FDCD0D" w14:textId="4F584C73" w:rsidR="00BF3DC6" w:rsidRPr="00140831" w:rsidRDefault="00BF3DC6" w:rsidP="00993ED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A99C" id="Caixa de texto 964" o:spid="_x0000_s1508" type="#_x0000_t202" style="position:absolute;margin-left:0;margin-top:1.3pt;width:43.5pt;height:27.6pt;z-index:25261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" filled="f" stroked="f">
                <v:textbox>
                  <w:txbxContent>
                    <w:p w14:paraId="0AFDCD0D" w14:textId="4F584C73" w:rsidR="00BF3DC6" w:rsidRPr="00140831" w:rsidRDefault="00BF3DC6" w:rsidP="00993ED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T83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B4A041" w14:textId="27A67E27" w:rsidR="00EF78A5" w:rsidRDefault="00EF78A5" w:rsidP="0045075D">
      <w:pPr>
        <w:rPr>
          <w:lang w:eastAsia="ja-JP"/>
        </w:rPr>
      </w:pPr>
    </w:p>
    <w:p w14:paraId="6E74AB9C" w14:textId="39425A1D" w:rsidR="00EF78A5" w:rsidRDefault="00456FC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5DA67CFC" wp14:editId="1D110703">
                <wp:simplePos x="0" y="0"/>
                <wp:positionH relativeFrom="margin">
                  <wp:posOffset>2202180</wp:posOffset>
                </wp:positionH>
                <wp:positionV relativeFrom="paragraph">
                  <wp:posOffset>79213</wp:posOffset>
                </wp:positionV>
                <wp:extent cx="1390015" cy="550545"/>
                <wp:effectExtent l="0" t="0" r="19685" b="20955"/>
                <wp:wrapNone/>
                <wp:docPr id="871" name="Elipse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50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635A2" w14:textId="24109A79" w:rsidR="00BF3DC6" w:rsidRPr="00426281" w:rsidRDefault="00BF3DC6" w:rsidP="00456F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67CFC" id="Elipse 871" o:spid="_x0000_s1509" style="position:absolute;margin-left:173.4pt;margin-top:6.25pt;width:109.45pt;height:43.35pt;z-index:25242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26635A2" w14:textId="24109A79" w:rsidR="00BF3DC6" w:rsidRPr="00426281" w:rsidRDefault="00BF3DC6" w:rsidP="00456F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E88340" w14:textId="6CB502BC" w:rsidR="00EF78A5" w:rsidRDefault="00EF78A5" w:rsidP="0045075D">
      <w:pPr>
        <w:rPr>
          <w:lang w:eastAsia="ja-JP"/>
        </w:rPr>
      </w:pPr>
    </w:p>
    <w:p w14:paraId="4EFFE03A" w14:textId="77086065" w:rsidR="00EF78A5" w:rsidRDefault="00EF78A5" w:rsidP="0045075D">
      <w:pPr>
        <w:rPr>
          <w:lang w:eastAsia="ja-JP"/>
        </w:rPr>
      </w:pPr>
    </w:p>
    <w:p w14:paraId="42A0821D" w14:textId="6C2AB8DB" w:rsidR="00F32971" w:rsidRDefault="00F32971" w:rsidP="0045075D">
      <w:pPr>
        <w:rPr>
          <w:lang w:eastAsia="ja-JP"/>
        </w:rPr>
      </w:pPr>
    </w:p>
    <w:p w14:paraId="231BD7B2" w14:textId="77777777" w:rsidR="00456FCE" w:rsidRDefault="00456FCE" w:rsidP="0045075D">
      <w:pPr>
        <w:rPr>
          <w:lang w:eastAsia="ja-JP"/>
        </w:rPr>
      </w:pPr>
    </w:p>
    <w:p w14:paraId="7E2E9FA0" w14:textId="77777777" w:rsidR="00456FCE" w:rsidRDefault="00456FCE" w:rsidP="0045075D">
      <w:pPr>
        <w:rPr>
          <w:lang w:eastAsia="ja-JP"/>
        </w:rPr>
      </w:pPr>
    </w:p>
    <w:p w14:paraId="5DAEC6C4" w14:textId="269E4906" w:rsidR="00456FCE" w:rsidRDefault="00456FCE" w:rsidP="0045075D">
      <w:pPr>
        <w:rPr>
          <w:lang w:eastAsia="ja-JP"/>
        </w:rPr>
      </w:pPr>
    </w:p>
    <w:p w14:paraId="150C40F8" w14:textId="5913C4EC" w:rsidR="00456FCE" w:rsidRDefault="00456FCE" w:rsidP="0045075D">
      <w:pPr>
        <w:rPr>
          <w:lang w:eastAsia="ja-JP"/>
        </w:rPr>
      </w:pPr>
    </w:p>
    <w:p w14:paraId="122535ED" w14:textId="2F3C5A0A" w:rsidR="00456FCE" w:rsidRDefault="00456FCE" w:rsidP="0045075D">
      <w:pPr>
        <w:rPr>
          <w:lang w:eastAsia="ja-JP"/>
        </w:rPr>
      </w:pPr>
    </w:p>
    <w:p w14:paraId="2C02CC9B" w14:textId="04C94FE9" w:rsidR="00456FCE" w:rsidRDefault="00456FCE" w:rsidP="0045075D">
      <w:pPr>
        <w:rPr>
          <w:lang w:eastAsia="ja-JP"/>
        </w:rPr>
      </w:pPr>
    </w:p>
    <w:p w14:paraId="02701614" w14:textId="386EC1A4" w:rsidR="00456FCE" w:rsidRDefault="00456FC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664A6590" wp14:editId="152E40E3">
                <wp:simplePos x="0" y="0"/>
                <wp:positionH relativeFrom="margin">
                  <wp:align>center</wp:align>
                </wp:positionH>
                <wp:positionV relativeFrom="paragraph">
                  <wp:posOffset>296959</wp:posOffset>
                </wp:positionV>
                <wp:extent cx="1390015" cy="550545"/>
                <wp:effectExtent l="0" t="0" r="19685" b="20955"/>
                <wp:wrapNone/>
                <wp:docPr id="873" name="Elips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50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9C4AE" w14:textId="77777777" w:rsidR="00BF3DC6" w:rsidRPr="00426281" w:rsidRDefault="00BF3DC6" w:rsidP="00456F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A6590" id="Elipse 873" o:spid="_x0000_s1510" style="position:absolute;margin-left:0;margin-top:23.4pt;width:109.45pt;height:43.35pt;z-index:25243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119C4AE" w14:textId="77777777" w:rsidR="00BF3DC6" w:rsidRPr="00426281" w:rsidRDefault="00BF3DC6" w:rsidP="00456F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0BA07C" w14:textId="3FE5E89F" w:rsidR="00456FCE" w:rsidRDefault="00456FCE" w:rsidP="0045075D">
      <w:pPr>
        <w:rPr>
          <w:lang w:eastAsia="ja-JP"/>
        </w:rPr>
      </w:pPr>
    </w:p>
    <w:p w14:paraId="561876C3" w14:textId="54588840" w:rsidR="00456FCE" w:rsidRDefault="00456FC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A66D34E" wp14:editId="584F11D7">
                <wp:simplePos x="0" y="0"/>
                <wp:positionH relativeFrom="margin">
                  <wp:align>center</wp:align>
                </wp:positionH>
                <wp:positionV relativeFrom="paragraph">
                  <wp:posOffset>167891</wp:posOffset>
                </wp:positionV>
                <wp:extent cx="0" cy="425303"/>
                <wp:effectExtent l="0" t="0" r="19050" b="32385"/>
                <wp:wrapNone/>
                <wp:docPr id="874" name="Conector reto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A9AD" id="Conector reto 874" o:spid="_x0000_s1026" style="position:absolute;z-index:252434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2pt" to="0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390ECC9" w14:textId="1FD0276E" w:rsidR="00456FCE" w:rsidRDefault="00456FCE" w:rsidP="0045075D">
      <w:pPr>
        <w:rPr>
          <w:lang w:eastAsia="ja-JP"/>
        </w:rPr>
      </w:pPr>
      <w:r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2BDC8F9A" wp14:editId="0DC7C3E6">
                <wp:simplePos x="0" y="0"/>
                <wp:positionH relativeFrom="column">
                  <wp:posOffset>3645697</wp:posOffset>
                </wp:positionH>
                <wp:positionV relativeFrom="paragraph">
                  <wp:posOffset>209550</wp:posOffset>
                </wp:positionV>
                <wp:extent cx="540993" cy="2466754"/>
                <wp:effectExtent l="0" t="0" r="50165" b="10160"/>
                <wp:wrapNone/>
                <wp:docPr id="875" name="Chave direita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24667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C676" id="Chave direita 875" o:spid="_x0000_s1026" type="#_x0000_t88" style="position:absolute;margin-left:287.05pt;margin-top:16.5pt;width:42.6pt;height:194.25pt;z-index:25243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" adj="395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65847859" wp14:editId="00BAB944">
                <wp:simplePos x="0" y="0"/>
                <wp:positionH relativeFrom="margin">
                  <wp:align>center</wp:align>
                </wp:positionH>
                <wp:positionV relativeFrom="paragraph">
                  <wp:posOffset>256806</wp:posOffset>
                </wp:positionV>
                <wp:extent cx="1380490" cy="2332955"/>
                <wp:effectExtent l="0" t="0" r="10160" b="10795"/>
                <wp:wrapNone/>
                <wp:docPr id="869" name="Retângulo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233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E7DC4" w14:textId="77777777" w:rsidR="00BF3DC6" w:rsidRPr="007C7C31" w:rsidRDefault="00BF3DC6" w:rsidP="00456F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ENSPA</w:t>
                            </w:r>
                          </w:p>
                          <w:p w14:paraId="0FAB7DC8" w14:textId="77777777" w:rsidR="00BF3DC6" w:rsidRPr="007C7C31" w:rsidRDefault="00BF3DC6" w:rsidP="00456F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MR</w:t>
                            </w:r>
                          </w:p>
                          <w:p w14:paraId="41051043" w14:textId="77777777" w:rsidR="00BF3DC6" w:rsidRDefault="00BF3DC6" w:rsidP="00456F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(LINTE)</w:t>
                            </w:r>
                          </w:p>
                          <w:p w14:paraId="7A4DBEEE" w14:textId="77777777" w:rsidR="00BF3DC6" w:rsidRDefault="00BF3DC6" w:rsidP="00456F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14:paraId="13A297DD" w14:textId="77777777" w:rsidR="00BF3DC6" w:rsidRDefault="00BF3DC6" w:rsidP="00456F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(LZERO)</w:t>
                            </w:r>
                          </w:p>
                          <w:p w14:paraId="5FA8C63C" w14:textId="77777777" w:rsidR="00BF3DC6" w:rsidRDefault="00BF3DC6" w:rsidP="00456F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68C9DA8A" w14:textId="77777777" w:rsidR="00BF3DC6" w:rsidRPr="00426281" w:rsidRDefault="00BF3DC6" w:rsidP="00456F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47859" id="Retângulo 869" o:spid="_x0000_s1511" style="position:absolute;margin-left:0;margin-top:20.2pt;width:108.7pt;height:183.7pt;z-index:25242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" fillcolor="#5b9bd5 [3204]" strokecolor="#1f4d78 [1604]" strokeweight="1pt">
                <v:textbox>
                  <w:txbxContent>
                    <w:p w14:paraId="007E7DC4" w14:textId="77777777" w:rsidR="00BF3DC6" w:rsidRPr="007C7C31" w:rsidRDefault="00BF3DC6" w:rsidP="00456F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ENSPA</w:t>
                      </w:r>
                    </w:p>
                    <w:p w14:paraId="0FAB7DC8" w14:textId="77777777" w:rsidR="00BF3DC6" w:rsidRPr="007C7C31" w:rsidRDefault="00BF3DC6" w:rsidP="00456F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MR</w:t>
                      </w:r>
                    </w:p>
                    <w:p w14:paraId="41051043" w14:textId="77777777" w:rsidR="00BF3DC6" w:rsidRDefault="00BF3DC6" w:rsidP="00456F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(LINTE)</w:t>
                      </w:r>
                    </w:p>
                    <w:p w14:paraId="7A4DBEEE" w14:textId="77777777" w:rsidR="00BF3DC6" w:rsidRDefault="00BF3DC6" w:rsidP="00456F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14:paraId="13A297DD" w14:textId="77777777" w:rsidR="00BF3DC6" w:rsidRDefault="00BF3DC6" w:rsidP="00456F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(LZERO)</w:t>
                      </w:r>
                    </w:p>
                    <w:p w14:paraId="5FA8C63C" w14:textId="77777777" w:rsidR="00BF3DC6" w:rsidRDefault="00BF3DC6" w:rsidP="00456F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68C9DA8A" w14:textId="77777777" w:rsidR="00BF3DC6" w:rsidRPr="00426281" w:rsidRDefault="00BF3DC6" w:rsidP="00456F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D89B9B" w14:textId="221CE7FD" w:rsidR="00456FCE" w:rsidRDefault="00456FCE" w:rsidP="0045075D">
      <w:pPr>
        <w:rPr>
          <w:lang w:eastAsia="ja-JP"/>
        </w:rPr>
      </w:pPr>
    </w:p>
    <w:p w14:paraId="35D6792D" w14:textId="05D0E532" w:rsidR="00456FCE" w:rsidRDefault="00456FCE" w:rsidP="0045075D">
      <w:pPr>
        <w:rPr>
          <w:lang w:eastAsia="ja-JP"/>
        </w:rPr>
      </w:pPr>
    </w:p>
    <w:p w14:paraId="389271AE" w14:textId="7425323E" w:rsidR="00456FCE" w:rsidRDefault="00993ED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21B437E9" wp14:editId="0BA04FE7">
                <wp:simplePos x="0" y="0"/>
                <wp:positionH relativeFrom="margin">
                  <wp:align>left</wp:align>
                </wp:positionH>
                <wp:positionV relativeFrom="paragraph">
                  <wp:posOffset>169220</wp:posOffset>
                </wp:positionV>
                <wp:extent cx="552450" cy="350520"/>
                <wp:effectExtent l="0" t="0" r="0" b="0"/>
                <wp:wrapNone/>
                <wp:docPr id="965" name="Caixa de texto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79A75B" w14:textId="06959F1F" w:rsidR="00BF3DC6" w:rsidRPr="00140831" w:rsidRDefault="00BF3DC6" w:rsidP="00993ED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37E9" id="Caixa de texto 965" o:spid="_x0000_s1512" type="#_x0000_t202" style="position:absolute;margin-left:0;margin-top:13.3pt;width:43.5pt;height:27.6pt;z-index:25261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" filled="f" stroked="f">
                <v:textbox>
                  <w:txbxContent>
                    <w:p w14:paraId="0979A75B" w14:textId="06959F1F" w:rsidR="00BF3DC6" w:rsidRPr="00140831" w:rsidRDefault="00BF3DC6" w:rsidP="00993ED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FCE"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100B79C3" wp14:editId="726D04D5">
                <wp:simplePos x="0" y="0"/>
                <wp:positionH relativeFrom="margin">
                  <wp:posOffset>4166073</wp:posOffset>
                </wp:positionH>
                <wp:positionV relativeFrom="paragraph">
                  <wp:posOffset>165735</wp:posOffset>
                </wp:positionV>
                <wp:extent cx="2094614" cy="446405"/>
                <wp:effectExtent l="0" t="0" r="0" b="0"/>
                <wp:wrapNone/>
                <wp:docPr id="876" name="Caixa de texto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614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1536" w14:textId="0D6E95EF" w:rsidR="00BF3DC6" w:rsidRPr="005245C5" w:rsidRDefault="00BF3DC6" w:rsidP="00456F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 (cont.)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79C3" id="Caixa de texto 876" o:spid="_x0000_s1513" type="#_x0000_t202" style="position:absolute;margin-left:328.05pt;margin-top:13.05pt;width:164.95pt;height:35.15pt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" filled="f" stroked="f">
                <v:textbox>
                  <w:txbxContent>
                    <w:p w14:paraId="16411536" w14:textId="0D6E95EF" w:rsidR="00BF3DC6" w:rsidRPr="005245C5" w:rsidRDefault="00BF3DC6" w:rsidP="00456FCE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 (cont.)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FFCF8" w14:textId="58D16539" w:rsidR="00456FCE" w:rsidRDefault="00456FCE" w:rsidP="0045075D">
      <w:pPr>
        <w:rPr>
          <w:lang w:eastAsia="ja-JP"/>
        </w:rPr>
      </w:pPr>
    </w:p>
    <w:p w14:paraId="47D12654" w14:textId="4C59176B" w:rsidR="00456FCE" w:rsidRDefault="00456FCE" w:rsidP="0045075D">
      <w:pPr>
        <w:rPr>
          <w:lang w:eastAsia="ja-JP"/>
        </w:rPr>
      </w:pPr>
    </w:p>
    <w:p w14:paraId="3DB851E9" w14:textId="185C9260" w:rsidR="00456FCE" w:rsidRDefault="00456FCE" w:rsidP="0045075D">
      <w:pPr>
        <w:rPr>
          <w:lang w:eastAsia="ja-JP"/>
        </w:rPr>
      </w:pPr>
    </w:p>
    <w:p w14:paraId="632B38F9" w14:textId="66E386E8" w:rsidR="00456FCE" w:rsidRDefault="00D71C9F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33B1CFDF" wp14:editId="4A192AC9">
                <wp:simplePos x="0" y="0"/>
                <wp:positionH relativeFrom="margin">
                  <wp:posOffset>2879563</wp:posOffset>
                </wp:positionH>
                <wp:positionV relativeFrom="paragraph">
                  <wp:posOffset>146685</wp:posOffset>
                </wp:positionV>
                <wp:extent cx="0" cy="425303"/>
                <wp:effectExtent l="0" t="0" r="19050" b="32385"/>
                <wp:wrapNone/>
                <wp:docPr id="878" name="Conector reto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6B5C0" id="Conector reto 878" o:spid="_x0000_s1026" style="position:absolute;z-index:25244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26.75pt,11.55pt" to="226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C35A6CA" w14:textId="2D939C87" w:rsidR="00456FCE" w:rsidRDefault="00D71C9F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53C7387E" wp14:editId="685DBAD6">
                <wp:simplePos x="0" y="0"/>
                <wp:positionH relativeFrom="margin">
                  <wp:posOffset>2161540</wp:posOffset>
                </wp:positionH>
                <wp:positionV relativeFrom="paragraph">
                  <wp:posOffset>202092</wp:posOffset>
                </wp:positionV>
                <wp:extent cx="1390015" cy="550545"/>
                <wp:effectExtent l="0" t="0" r="19685" b="20955"/>
                <wp:wrapNone/>
                <wp:docPr id="877" name="Elips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50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D3B2" w14:textId="12C34653" w:rsidR="00BF3DC6" w:rsidRPr="00426281" w:rsidRDefault="00BF3DC6" w:rsidP="00D71C9F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7387E" id="Elipse 877" o:spid="_x0000_s1514" style="position:absolute;margin-left:170.2pt;margin-top:15.9pt;width:109.45pt;height:43.35pt;z-index:25244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71A0D3B2" w14:textId="12C34653" w:rsidR="00BF3DC6" w:rsidRPr="00426281" w:rsidRDefault="00BF3DC6" w:rsidP="00D71C9F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4C504E" w14:textId="49AF7421" w:rsidR="00456FCE" w:rsidRDefault="00456FCE" w:rsidP="0045075D">
      <w:pPr>
        <w:rPr>
          <w:lang w:eastAsia="ja-JP"/>
        </w:rPr>
      </w:pPr>
    </w:p>
    <w:p w14:paraId="1738B15B" w14:textId="6F15ACD0" w:rsidR="00456FCE" w:rsidRDefault="00456FCE" w:rsidP="0045075D">
      <w:pPr>
        <w:rPr>
          <w:lang w:eastAsia="ja-JP"/>
        </w:rPr>
      </w:pPr>
    </w:p>
    <w:p w14:paraId="74F89BD0" w14:textId="77777777" w:rsidR="00456FCE" w:rsidRDefault="00456FCE" w:rsidP="0045075D">
      <w:pPr>
        <w:rPr>
          <w:lang w:eastAsia="ja-JP"/>
        </w:rPr>
      </w:pPr>
    </w:p>
    <w:p w14:paraId="19487322" w14:textId="497B7753" w:rsidR="00456FCE" w:rsidRDefault="00456FCE" w:rsidP="0045075D">
      <w:pPr>
        <w:rPr>
          <w:lang w:eastAsia="ja-JP"/>
        </w:rPr>
      </w:pPr>
    </w:p>
    <w:p w14:paraId="49B5300B" w14:textId="6B657291" w:rsidR="00456FCE" w:rsidRDefault="00456FCE" w:rsidP="0045075D">
      <w:pPr>
        <w:rPr>
          <w:lang w:eastAsia="ja-JP"/>
        </w:rPr>
      </w:pPr>
    </w:p>
    <w:p w14:paraId="4701045E" w14:textId="77777777" w:rsidR="00456FCE" w:rsidRDefault="00456FCE" w:rsidP="0045075D">
      <w:pPr>
        <w:rPr>
          <w:lang w:eastAsia="ja-JP"/>
        </w:rPr>
      </w:pPr>
    </w:p>
    <w:p w14:paraId="31A0F257" w14:textId="77777777" w:rsidR="00456FCE" w:rsidRDefault="00456FCE" w:rsidP="0045075D">
      <w:pPr>
        <w:rPr>
          <w:lang w:eastAsia="ja-JP"/>
        </w:rPr>
      </w:pPr>
    </w:p>
    <w:p w14:paraId="067DB9AB" w14:textId="77777777" w:rsidR="00456FCE" w:rsidRPr="009A1ECC" w:rsidRDefault="00456FCE" w:rsidP="0045075D">
      <w:pPr>
        <w:rPr>
          <w:lang w:eastAsia="ja-JP"/>
        </w:rPr>
      </w:pPr>
    </w:p>
    <w:p w14:paraId="71DAF4DF" w14:textId="77777777" w:rsidR="00150D59" w:rsidRDefault="0045075D" w:rsidP="00D902AC">
      <w:pPr>
        <w:pStyle w:val="ttulo1"/>
        <w:numPr>
          <w:ilvl w:val="0"/>
          <w:numId w:val="2"/>
        </w:numPr>
        <w:ind w:left="630"/>
      </w:pPr>
      <w:bookmarkStart w:id="0" w:name="_Read_mode"/>
      <w:bookmarkEnd w:id="0"/>
      <w:r>
        <w:rPr>
          <w:lang w:val="pt-BR"/>
        </w:rPr>
        <w:lastRenderedPageBreak/>
        <w:t>Máquina de Estados</w:t>
      </w:r>
    </w:p>
    <w:p w14:paraId="73076393" w14:textId="77777777" w:rsidR="00924E0F" w:rsidRDefault="00924E0F" w:rsidP="00DD670A">
      <w:pPr>
        <w:rPr>
          <w:lang w:val="pt-BR"/>
        </w:rPr>
      </w:pPr>
    </w:p>
    <w:p w14:paraId="099CB5D2" w14:textId="77777777" w:rsidR="00DD670A" w:rsidRPr="00DD670A" w:rsidRDefault="00DD670A" w:rsidP="00DD670A">
      <w:pPr>
        <w:ind w:left="720"/>
        <w:rPr>
          <w:b/>
        </w:rPr>
      </w:pPr>
      <w:r w:rsidRPr="00DD670A">
        <w:rPr>
          <w:b/>
        </w:rPr>
        <w:t>module mod(T1, clock);</w:t>
      </w:r>
    </w:p>
    <w:p w14:paraId="5BF7FC80" w14:textId="77777777" w:rsidR="00DD670A" w:rsidRPr="004508C4" w:rsidRDefault="00DD670A" w:rsidP="00DD670A">
      <w:pPr>
        <w:ind w:left="720"/>
      </w:pPr>
      <w:r w:rsidRPr="004508C4">
        <w:tab/>
        <w:t>reg [32: begin0] T;</w:t>
      </w:r>
    </w:p>
    <w:p w14:paraId="539E91B7" w14:textId="77777777" w:rsidR="00DD670A" w:rsidRPr="004508C4" w:rsidRDefault="00DD670A" w:rsidP="00DD670A">
      <w:pPr>
        <w:ind w:left="720"/>
      </w:pPr>
      <w:r w:rsidRPr="004508C4">
        <w:tab/>
        <w:t>input clock;</w:t>
      </w:r>
    </w:p>
    <w:p w14:paraId="054903CF" w14:textId="77777777" w:rsidR="00DD670A" w:rsidRPr="004508C4" w:rsidRDefault="00DD670A" w:rsidP="00DD670A">
      <w:pPr>
        <w:ind w:left="720"/>
      </w:pPr>
      <w:r w:rsidRPr="004508C4">
        <w:tab/>
        <w:t>output SIGNAL;</w:t>
      </w:r>
    </w:p>
    <w:p w14:paraId="5D23C602" w14:textId="77777777" w:rsidR="00DD670A" w:rsidRPr="004508C4" w:rsidRDefault="00DD670A" w:rsidP="00DD670A">
      <w:pPr>
        <w:ind w:left="720"/>
      </w:pPr>
      <w:r w:rsidRPr="004508C4">
        <w:tab/>
        <w:t>always @(negedge clock) begin</w:t>
      </w:r>
    </w:p>
    <w:p w14:paraId="4070223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ENPCA = 0;</w:t>
      </w:r>
    </w:p>
    <w:p w14:paraId="28DCF8D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MR = 1;</w:t>
      </w:r>
    </w:p>
    <w:p w14:paraId="404207D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LMAH = 0;</w:t>
      </w:r>
    </w:p>
    <w:p w14:paraId="4032EF5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LMAL = 0;</w:t>
      </w:r>
    </w:p>
    <w:p w14:paraId="7D148D3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INCPC = 0;</w:t>
      </w:r>
    </w:p>
    <w:p w14:paraId="187B0C3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ENMAA = 0;</w:t>
      </w:r>
    </w:p>
    <w:p w14:paraId="4390768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LMD = 0;</w:t>
      </w:r>
    </w:p>
    <w:p w14:paraId="181F8C4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DECSP = 0;</w:t>
      </w:r>
    </w:p>
    <w:p w14:paraId="0D566AD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ENDES = 0;</w:t>
      </w:r>
    </w:p>
    <w:p w14:paraId="474CD60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LAC = 0;</w:t>
      </w:r>
    </w:p>
    <w:p w14:paraId="69BAA46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LMD = 0;</w:t>
      </w:r>
    </w:p>
    <w:p w14:paraId="3842CF0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LAAC = 0;</w:t>
      </w:r>
    </w:p>
    <w:p w14:paraId="760DFD5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LINT = 0;</w:t>
      </w:r>
    </w:p>
    <w:p w14:paraId="11BBCCD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LINTE = 0;</w:t>
      </w:r>
    </w:p>
    <w:p w14:paraId="6CAF1C37" w14:textId="77777777" w:rsidR="00DD670A" w:rsidRDefault="00DD670A" w:rsidP="00DD670A">
      <w:pPr>
        <w:ind w:left="720"/>
      </w:pPr>
      <w:r w:rsidRPr="004508C4">
        <w:tab/>
      </w:r>
      <w:r w:rsidRPr="004508C4">
        <w:tab/>
        <w:t>LRESET = 0;</w:t>
      </w:r>
    </w:p>
    <w:p w14:paraId="14DA5355" w14:textId="77777777" w:rsidR="00DD670A" w:rsidRDefault="00DD670A" w:rsidP="00DD670A">
      <w:pPr>
        <w:ind w:left="720"/>
      </w:pPr>
    </w:p>
    <w:p w14:paraId="16BBA658" w14:textId="77777777" w:rsidR="00DD670A" w:rsidRDefault="00DD670A" w:rsidP="00DD670A">
      <w:pPr>
        <w:ind w:left="720"/>
      </w:pPr>
    </w:p>
    <w:p w14:paraId="762779CD" w14:textId="77777777" w:rsidR="00653286" w:rsidRDefault="00653286" w:rsidP="00DD670A">
      <w:pPr>
        <w:ind w:left="720"/>
      </w:pPr>
    </w:p>
    <w:p w14:paraId="63789326" w14:textId="77777777" w:rsidR="00653286" w:rsidRPr="004508C4" w:rsidRDefault="00653286" w:rsidP="00DD670A">
      <w:pPr>
        <w:ind w:left="720"/>
      </w:pPr>
    </w:p>
    <w:p w14:paraId="37E935DE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  <w:t>SD0 = 0;</w:t>
      </w:r>
    </w:p>
    <w:p w14:paraId="08C44C7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OP1 = 0;</w:t>
      </w:r>
    </w:p>
    <w:p w14:paraId="6DB5F0E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OP2 = 0;</w:t>
      </w:r>
    </w:p>
    <w:p w14:paraId="77E8BEC9" w14:textId="77777777" w:rsidR="00DD670A" w:rsidRDefault="00DD670A" w:rsidP="00DD670A">
      <w:pPr>
        <w:ind w:left="720"/>
      </w:pPr>
      <w:r w:rsidRPr="004508C4">
        <w:tab/>
      </w:r>
      <w:r w:rsidRPr="004508C4">
        <w:tab/>
        <w:t>ENSPA = 0;</w:t>
      </w:r>
    </w:p>
    <w:p w14:paraId="36EC2D9D" w14:textId="77777777" w:rsidR="00DD670A" w:rsidRPr="004508C4" w:rsidRDefault="00DD670A" w:rsidP="00DD670A">
      <w:pPr>
        <w:ind w:left="720"/>
      </w:pPr>
      <w:r>
        <w:tab/>
      </w:r>
      <w:r>
        <w:tab/>
        <w:t>ERROR = 0;</w:t>
      </w:r>
    </w:p>
    <w:p w14:paraId="1D9EBEF9" w14:textId="77777777" w:rsidR="00DD670A" w:rsidRPr="004508C4" w:rsidRDefault="00DD670A" w:rsidP="00DD670A">
      <w:pPr>
        <w:ind w:left="720"/>
      </w:pPr>
      <w:r w:rsidRPr="004508C4">
        <w:tab/>
        <w:t>end</w:t>
      </w:r>
    </w:p>
    <w:p w14:paraId="6E110F40" w14:textId="77777777" w:rsidR="00DD670A" w:rsidRPr="004508C4" w:rsidRDefault="00DD670A" w:rsidP="00DD670A">
      <w:pPr>
        <w:ind w:left="720"/>
      </w:pPr>
      <w:r w:rsidRPr="004508C4">
        <w:tab/>
        <w:t>always @(posedge clock) //begin</w:t>
      </w:r>
    </w:p>
    <w:p w14:paraId="1F82FE5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  <w:t>case (T) //begin</w:t>
      </w:r>
    </w:p>
    <w:p w14:paraId="7F632AD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 xml:space="preserve">4: begin </w:t>
      </w:r>
    </w:p>
    <w:p w14:paraId="1A6F438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14:paraId="397EB8E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5;</w:t>
      </w:r>
    </w:p>
    <w:p w14:paraId="4D8889D3" w14:textId="7D6FD742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</w:t>
      </w:r>
      <w:r w:rsidR="00DD670A" w:rsidRPr="004508C4">
        <w:t>end</w:t>
      </w:r>
    </w:p>
    <w:p w14:paraId="0A1C52E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5: begin</w:t>
      </w:r>
      <w:r w:rsidRPr="004508C4">
        <w:tab/>
      </w:r>
    </w:p>
    <w:p w14:paraId="7BA5F77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14:paraId="2913278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5EE0792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6;</w:t>
      </w:r>
    </w:p>
    <w:p w14:paraId="6493AFF7" w14:textId="4D631514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</w:t>
      </w:r>
      <w:r w:rsidR="00DD670A" w:rsidRPr="004508C4">
        <w:t>end</w:t>
      </w:r>
    </w:p>
    <w:p w14:paraId="10D293C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6: begin</w:t>
      </w:r>
    </w:p>
    <w:p w14:paraId="797C65E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14:paraId="345F221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40ACBDD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LMAH = 1;</w:t>
      </w:r>
    </w:p>
    <w:p w14:paraId="3DFB3B3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7;</w:t>
      </w:r>
    </w:p>
    <w:p w14:paraId="6A1AA416" w14:textId="5FAB4017" w:rsidR="00DD670A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="00EE7399">
        <w:t xml:space="preserve">    </w:t>
      </w:r>
      <w:r>
        <w:t>e</w:t>
      </w:r>
      <w:r w:rsidRPr="004508C4">
        <w:t>nd</w:t>
      </w:r>
    </w:p>
    <w:p w14:paraId="1B15BF4E" w14:textId="77777777" w:rsidR="00DD670A" w:rsidRDefault="00DD670A" w:rsidP="00DD670A">
      <w:pPr>
        <w:ind w:left="720"/>
      </w:pPr>
    </w:p>
    <w:p w14:paraId="2C58C89D" w14:textId="77777777" w:rsidR="00DD670A" w:rsidRDefault="00DD670A" w:rsidP="00DD670A">
      <w:pPr>
        <w:ind w:left="720"/>
      </w:pPr>
    </w:p>
    <w:p w14:paraId="6514E821" w14:textId="77777777" w:rsidR="00DD670A" w:rsidRPr="004508C4" w:rsidRDefault="00DD670A" w:rsidP="00DD670A">
      <w:pPr>
        <w:ind w:left="720"/>
      </w:pPr>
    </w:p>
    <w:p w14:paraId="6E1A238F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7: begin</w:t>
      </w:r>
    </w:p>
    <w:p w14:paraId="7BD3228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INCPC = 1;</w:t>
      </w:r>
    </w:p>
    <w:p w14:paraId="6DE07F5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8;</w:t>
      </w:r>
    </w:p>
    <w:p w14:paraId="58830965" w14:textId="282DDE21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</w:t>
      </w:r>
      <w:r w:rsidR="00DD670A" w:rsidRPr="004508C4">
        <w:t>end</w:t>
      </w:r>
    </w:p>
    <w:p w14:paraId="360C563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8: begin</w:t>
      </w:r>
      <w:r w:rsidRPr="004508C4">
        <w:tab/>
      </w:r>
      <w:r w:rsidRPr="004508C4">
        <w:tab/>
      </w:r>
    </w:p>
    <w:p w14:paraId="12542C6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14:paraId="4237927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9;</w:t>
      </w:r>
    </w:p>
    <w:p w14:paraId="68FB3B38" w14:textId="1D643E13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</w:t>
      </w:r>
      <w:r w:rsidR="00DD670A" w:rsidRPr="004508C4">
        <w:t>end</w:t>
      </w:r>
    </w:p>
    <w:p w14:paraId="091BB89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9: begin</w:t>
      </w:r>
      <w:r w:rsidRPr="004508C4">
        <w:tab/>
      </w:r>
      <w:r w:rsidRPr="004508C4">
        <w:tab/>
      </w:r>
    </w:p>
    <w:p w14:paraId="0784A21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14:paraId="064B192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0A10F45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10;</w:t>
      </w:r>
    </w:p>
    <w:p w14:paraId="477A7B28" w14:textId="15744262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</w:t>
      </w:r>
      <w:r w:rsidR="00DD670A" w:rsidRPr="004508C4">
        <w:t>end</w:t>
      </w:r>
    </w:p>
    <w:p w14:paraId="40D3874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10: begin</w:t>
      </w:r>
      <w:r w:rsidRPr="004508C4">
        <w:tab/>
      </w:r>
    </w:p>
    <w:p w14:paraId="0DFA395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14:paraId="53758F92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6011C84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LMAL = 1;</w:t>
      </w:r>
    </w:p>
    <w:p w14:paraId="253C34E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11;</w:t>
      </w:r>
    </w:p>
    <w:p w14:paraId="11C5C90D" w14:textId="706BB1CA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</w:t>
      </w:r>
      <w:r w:rsidR="00DD670A" w:rsidRPr="004508C4">
        <w:t>end</w:t>
      </w:r>
    </w:p>
    <w:p w14:paraId="6BBEB05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11: begin</w:t>
      </w:r>
      <w:r w:rsidRPr="004508C4">
        <w:tab/>
      </w:r>
    </w:p>
    <w:p w14:paraId="0D80EC4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INCPC = 1;</w:t>
      </w:r>
    </w:p>
    <w:p w14:paraId="25F5297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ENMAA = 1;</w:t>
      </w:r>
    </w:p>
    <w:p w14:paraId="4943E975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12;</w:t>
      </w:r>
    </w:p>
    <w:p w14:paraId="4D600EAF" w14:textId="36D969C4" w:rsidR="00DD670A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</w:t>
      </w:r>
      <w:r w:rsidR="00DD670A">
        <w:t>e</w:t>
      </w:r>
      <w:r w:rsidR="00DD670A" w:rsidRPr="004508C4">
        <w:t>nd</w:t>
      </w:r>
    </w:p>
    <w:p w14:paraId="79203FF7" w14:textId="77777777" w:rsidR="00DD670A" w:rsidRDefault="00DD670A" w:rsidP="00DD670A">
      <w:pPr>
        <w:ind w:left="720"/>
      </w:pPr>
    </w:p>
    <w:p w14:paraId="6542D240" w14:textId="77777777" w:rsidR="00DD670A" w:rsidRPr="004508C4" w:rsidRDefault="00DD670A" w:rsidP="00DD670A">
      <w:pPr>
        <w:ind w:left="720"/>
      </w:pPr>
    </w:p>
    <w:p w14:paraId="4F88D444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12: begin</w:t>
      </w:r>
    </w:p>
    <w:p w14:paraId="4F44079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ENMAA = 1;</w:t>
      </w:r>
    </w:p>
    <w:p w14:paraId="7FE3683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52211F2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13;</w:t>
      </w:r>
    </w:p>
    <w:p w14:paraId="5BB5F975" w14:textId="27392780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</w:t>
      </w:r>
      <w:r w:rsidR="00DD670A" w:rsidRPr="004508C4">
        <w:t>end</w:t>
      </w:r>
    </w:p>
    <w:p w14:paraId="6F2FDDD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13: begin</w:t>
      </w:r>
    </w:p>
    <w:p w14:paraId="1A5F316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ENMAA = 1;</w:t>
      </w:r>
    </w:p>
    <w:p w14:paraId="50F6958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1ED351D5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14:paraId="2BF7208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14;</w:t>
      </w:r>
    </w:p>
    <w:p w14:paraId="42A7FE89" w14:textId="48B7DA68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</w:t>
      </w:r>
      <w:r w:rsidR="00DD670A" w:rsidRPr="004508C4">
        <w:t>end</w:t>
      </w:r>
    </w:p>
    <w:p w14:paraId="41DCB4A5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14: begin</w:t>
      </w:r>
      <w:r w:rsidRPr="004508C4">
        <w:tab/>
      </w:r>
    </w:p>
    <w:p w14:paraId="4B0B06D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01124B5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35E0E4E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15;</w:t>
      </w:r>
    </w:p>
    <w:p w14:paraId="0FBB4B44" w14:textId="06ABF8D4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 </w:t>
      </w:r>
      <w:r w:rsidR="00DD670A" w:rsidRPr="004508C4">
        <w:t>end</w:t>
      </w:r>
    </w:p>
    <w:p w14:paraId="1F43359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15: begin</w:t>
      </w:r>
    </w:p>
    <w:p w14:paraId="706C8D9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0F7FE31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ENFLD = 1;</w:t>
      </w:r>
    </w:p>
    <w:p w14:paraId="3837ED7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16;</w:t>
      </w:r>
    </w:p>
    <w:p w14:paraId="549D5DE5" w14:textId="0E7584F5" w:rsidR="00DD670A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 </w:t>
      </w:r>
      <w:r w:rsidR="00DD670A">
        <w:t>e</w:t>
      </w:r>
      <w:r w:rsidR="00DD670A" w:rsidRPr="004508C4">
        <w:t>nd</w:t>
      </w:r>
    </w:p>
    <w:p w14:paraId="34280377" w14:textId="77777777" w:rsidR="00DD670A" w:rsidRDefault="00DD670A" w:rsidP="00DD670A">
      <w:pPr>
        <w:ind w:left="720"/>
      </w:pPr>
    </w:p>
    <w:p w14:paraId="7E19CDEF" w14:textId="77777777" w:rsidR="00DD670A" w:rsidRDefault="00DD670A" w:rsidP="00DD670A">
      <w:pPr>
        <w:ind w:left="720"/>
      </w:pPr>
    </w:p>
    <w:p w14:paraId="3EFE44A2" w14:textId="77777777" w:rsidR="00DD670A" w:rsidRDefault="00DD670A" w:rsidP="00DD670A">
      <w:pPr>
        <w:ind w:left="720"/>
      </w:pPr>
    </w:p>
    <w:p w14:paraId="3B9BC99A" w14:textId="77777777" w:rsidR="00DD670A" w:rsidRDefault="00DD670A" w:rsidP="00DD670A">
      <w:pPr>
        <w:ind w:left="720"/>
      </w:pPr>
    </w:p>
    <w:p w14:paraId="6291EF1C" w14:textId="77777777" w:rsidR="00DD670A" w:rsidRPr="004508C4" w:rsidRDefault="00DD670A" w:rsidP="00DD670A">
      <w:pPr>
        <w:ind w:left="720"/>
      </w:pPr>
    </w:p>
    <w:p w14:paraId="138F0108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16: begin</w:t>
      </w:r>
    </w:p>
    <w:p w14:paraId="70274D0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2EC3A79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ENFLD = 1;</w:t>
      </w:r>
    </w:p>
    <w:p w14:paraId="23012AC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MW = 0;</w:t>
      </w:r>
    </w:p>
    <w:p w14:paraId="7ED3668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17;</w:t>
      </w:r>
    </w:p>
    <w:p w14:paraId="0F11B033" w14:textId="218867D5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 </w:t>
      </w:r>
      <w:r w:rsidR="00DD670A" w:rsidRPr="004508C4">
        <w:t>end</w:t>
      </w:r>
    </w:p>
    <w:p w14:paraId="34A155F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17: begin</w:t>
      </w:r>
    </w:p>
    <w:p w14:paraId="2C6AC7F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DECSP = 1;</w:t>
      </w:r>
    </w:p>
    <w:p w14:paraId="1786C25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18;</w:t>
      </w:r>
    </w:p>
    <w:p w14:paraId="27D9B156" w14:textId="7AFAE83A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 </w:t>
      </w:r>
      <w:r w:rsidR="00DD670A" w:rsidRPr="004508C4">
        <w:t>end</w:t>
      </w:r>
    </w:p>
    <w:p w14:paraId="6574F925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18: begin</w:t>
      </w:r>
    </w:p>
    <w:p w14:paraId="5386F68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7BAC7D12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2347083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19;</w:t>
      </w:r>
    </w:p>
    <w:p w14:paraId="7711DB99" w14:textId="697652A4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0322655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19: begin</w:t>
      </w:r>
    </w:p>
    <w:p w14:paraId="59964552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74EE33A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71408ED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MW = 0;</w:t>
      </w:r>
    </w:p>
    <w:p w14:paraId="54B4D40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20;</w:t>
      </w:r>
    </w:p>
    <w:p w14:paraId="3835F49E" w14:textId="5D7068BD" w:rsidR="00DD670A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>
        <w:t>e</w:t>
      </w:r>
      <w:r w:rsidR="00DD670A" w:rsidRPr="004508C4">
        <w:t>nd</w:t>
      </w:r>
    </w:p>
    <w:p w14:paraId="08F62B77" w14:textId="77777777" w:rsidR="00DD670A" w:rsidRDefault="00DD670A" w:rsidP="00DD670A">
      <w:pPr>
        <w:ind w:left="720"/>
      </w:pPr>
    </w:p>
    <w:p w14:paraId="66EE3471" w14:textId="77777777" w:rsidR="00DD670A" w:rsidRDefault="00DD670A" w:rsidP="00DD670A">
      <w:pPr>
        <w:ind w:left="720"/>
      </w:pPr>
    </w:p>
    <w:p w14:paraId="5B5EC670" w14:textId="77777777" w:rsidR="00DD670A" w:rsidRDefault="00DD670A" w:rsidP="00DD670A">
      <w:pPr>
        <w:ind w:left="720"/>
      </w:pPr>
    </w:p>
    <w:p w14:paraId="5DEFAC66" w14:textId="77777777" w:rsidR="00DD670A" w:rsidRDefault="00DD670A" w:rsidP="00DD670A">
      <w:pPr>
        <w:ind w:left="720"/>
      </w:pPr>
    </w:p>
    <w:p w14:paraId="4EB5AC9B" w14:textId="77777777" w:rsidR="00DD670A" w:rsidRPr="004508C4" w:rsidRDefault="00DD670A" w:rsidP="00DD670A">
      <w:pPr>
        <w:ind w:left="720"/>
      </w:pPr>
    </w:p>
    <w:p w14:paraId="2AAB9133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20: begin</w:t>
      </w:r>
      <w:r w:rsidRPr="004508C4">
        <w:tab/>
      </w:r>
      <w:r w:rsidRPr="004508C4">
        <w:tab/>
      </w:r>
    </w:p>
    <w:p w14:paraId="12EE11A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DECSP = 1;</w:t>
      </w:r>
    </w:p>
    <w:p w14:paraId="5228932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79A31F2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01F00EE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21;</w:t>
      </w:r>
    </w:p>
    <w:p w14:paraId="7177F8F2" w14:textId="09B1CCA3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22965DF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21: begin</w:t>
      </w:r>
    </w:p>
    <w:p w14:paraId="7DA0B06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189CB5D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14:paraId="4EF9B3B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22;</w:t>
      </w:r>
    </w:p>
    <w:p w14:paraId="5C70DB9B" w14:textId="111D0702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70A5BED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22: begin</w:t>
      </w:r>
    </w:p>
    <w:p w14:paraId="21984AA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6A73BF4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OP2 = 1;</w:t>
      </w:r>
    </w:p>
    <w:p w14:paraId="757D065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586A114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78249AA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2F4D6FFA" w14:textId="29A13E6E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</w:t>
      </w:r>
      <w:r w:rsidR="00C13DCA">
        <w:t>3</w:t>
      </w:r>
      <w:r w:rsidRPr="004508C4">
        <w:t>;</w:t>
      </w:r>
    </w:p>
    <w:p w14:paraId="48CDA0F6" w14:textId="7355E079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13A4E0B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23: begin</w:t>
      </w:r>
    </w:p>
    <w:p w14:paraId="374DED8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439D2E9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14:paraId="0011A16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24;</w:t>
      </w:r>
    </w:p>
    <w:p w14:paraId="3F692BD5" w14:textId="29A2ABFD" w:rsidR="00DD670A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>
        <w:t>e</w:t>
      </w:r>
      <w:r w:rsidR="00DD670A" w:rsidRPr="004508C4">
        <w:t>nd</w:t>
      </w:r>
    </w:p>
    <w:p w14:paraId="40C34E31" w14:textId="77777777" w:rsidR="00DD670A" w:rsidRDefault="00DD670A" w:rsidP="00DD670A">
      <w:pPr>
        <w:ind w:left="720"/>
      </w:pPr>
    </w:p>
    <w:p w14:paraId="1F9B7DAD" w14:textId="77777777" w:rsidR="00DD670A" w:rsidRPr="004508C4" w:rsidRDefault="00DD670A" w:rsidP="00DD670A">
      <w:pPr>
        <w:ind w:left="720"/>
      </w:pPr>
    </w:p>
    <w:p w14:paraId="2B312174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24: begin</w:t>
      </w:r>
    </w:p>
    <w:p w14:paraId="16DD1D2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3BB556D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OP2 = 1;</w:t>
      </w:r>
    </w:p>
    <w:p w14:paraId="36D1238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104C354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56A4B2B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0769131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25;</w:t>
      </w:r>
    </w:p>
    <w:p w14:paraId="650E0F74" w14:textId="5F817F97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6773B48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25: begin</w:t>
      </w:r>
    </w:p>
    <w:p w14:paraId="5CE15B4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4C77DAD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14:paraId="2D13ED82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26;</w:t>
      </w:r>
    </w:p>
    <w:p w14:paraId="708B67EB" w14:textId="1587D0F7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2F1E9E7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26: begin</w:t>
      </w:r>
    </w:p>
    <w:p w14:paraId="44B19A3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6C74F94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OP2 = 1;</w:t>
      </w:r>
    </w:p>
    <w:p w14:paraId="5E8D055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6311E87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4110EB1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411879F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27;</w:t>
      </w:r>
    </w:p>
    <w:p w14:paraId="630D09E5" w14:textId="3BD39328" w:rsidR="00DD670A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>
        <w:t>e</w:t>
      </w:r>
      <w:r w:rsidR="00DD670A" w:rsidRPr="004508C4">
        <w:t>nd</w:t>
      </w:r>
      <w:r w:rsidR="00DD670A">
        <w:t xml:space="preserve"> </w:t>
      </w:r>
    </w:p>
    <w:p w14:paraId="0641835E" w14:textId="77777777" w:rsidR="00DD670A" w:rsidRDefault="00DD670A" w:rsidP="00DD670A">
      <w:pPr>
        <w:ind w:left="720"/>
      </w:pPr>
    </w:p>
    <w:p w14:paraId="1A595337" w14:textId="77777777" w:rsidR="00DD670A" w:rsidRDefault="00DD670A" w:rsidP="00DD670A">
      <w:pPr>
        <w:ind w:left="720"/>
      </w:pPr>
    </w:p>
    <w:p w14:paraId="6FDA22F2" w14:textId="77777777" w:rsidR="00DD670A" w:rsidRDefault="00DD670A" w:rsidP="00DD670A">
      <w:pPr>
        <w:ind w:left="720"/>
      </w:pPr>
    </w:p>
    <w:p w14:paraId="1E7B8013" w14:textId="77777777" w:rsidR="00DD670A" w:rsidRDefault="00DD670A" w:rsidP="00DD670A">
      <w:pPr>
        <w:ind w:left="720"/>
      </w:pPr>
    </w:p>
    <w:p w14:paraId="02ED0A95" w14:textId="77777777" w:rsidR="00DD670A" w:rsidRPr="004508C4" w:rsidRDefault="00DD670A" w:rsidP="00DD670A">
      <w:pPr>
        <w:ind w:left="720"/>
      </w:pPr>
    </w:p>
    <w:p w14:paraId="5ABBBA03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27: begin</w:t>
      </w:r>
    </w:p>
    <w:p w14:paraId="6EDBF4A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0745D3A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14:paraId="1CD4B86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28;</w:t>
      </w:r>
    </w:p>
    <w:p w14:paraId="27B33D5B" w14:textId="153BE19C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2245A22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28: begin</w:t>
      </w:r>
    </w:p>
    <w:p w14:paraId="646A80B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64D7EDE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OP2 = 1;</w:t>
      </w:r>
    </w:p>
    <w:p w14:paraId="4ACF7EF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1546390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4206619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09DB93F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29;</w:t>
      </w:r>
    </w:p>
    <w:p w14:paraId="47C8FD1E" w14:textId="15E6E6B5" w:rsidR="00DD670A" w:rsidRPr="004508C4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04A3482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29: begin</w:t>
      </w:r>
    </w:p>
    <w:p w14:paraId="0714F63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4A3645D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14:paraId="1F231DB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21385EB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0A9716E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615790F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30;</w:t>
      </w:r>
    </w:p>
    <w:p w14:paraId="7761FC4B" w14:textId="27A432D6" w:rsidR="00DD670A" w:rsidRDefault="00EE7399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>
        <w:t>e</w:t>
      </w:r>
      <w:r w:rsidR="00DD670A" w:rsidRPr="004508C4">
        <w:t>nd</w:t>
      </w:r>
      <w:r w:rsidR="00DD670A">
        <w:t xml:space="preserve"> </w:t>
      </w:r>
    </w:p>
    <w:p w14:paraId="0518C6E8" w14:textId="77777777" w:rsidR="00DD670A" w:rsidRDefault="00DD670A" w:rsidP="00DD670A">
      <w:pPr>
        <w:ind w:left="720"/>
      </w:pPr>
    </w:p>
    <w:p w14:paraId="229356EC" w14:textId="77777777" w:rsidR="00DD670A" w:rsidRDefault="00DD670A" w:rsidP="00DD670A">
      <w:pPr>
        <w:ind w:left="720"/>
      </w:pPr>
    </w:p>
    <w:p w14:paraId="097A6EC2" w14:textId="77777777" w:rsidR="00DD670A" w:rsidRDefault="00DD670A" w:rsidP="00DD670A">
      <w:pPr>
        <w:ind w:left="720"/>
      </w:pPr>
    </w:p>
    <w:p w14:paraId="38F7C5D8" w14:textId="77777777" w:rsidR="00DD670A" w:rsidRDefault="00DD670A" w:rsidP="00DD670A">
      <w:pPr>
        <w:ind w:left="720"/>
      </w:pPr>
    </w:p>
    <w:p w14:paraId="146DC03F" w14:textId="77777777" w:rsidR="00DD670A" w:rsidRPr="004508C4" w:rsidRDefault="00DD670A" w:rsidP="00DD670A">
      <w:pPr>
        <w:ind w:left="720"/>
      </w:pPr>
    </w:p>
    <w:p w14:paraId="5174DD05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30: begin</w:t>
      </w:r>
    </w:p>
    <w:p w14:paraId="0B4FE222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12A2F99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14:paraId="114EA58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1131B77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3B580E4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3C28563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31;</w:t>
      </w:r>
    </w:p>
    <w:p w14:paraId="727F6991" w14:textId="0489ED76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1D01E2B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31: begin</w:t>
      </w:r>
    </w:p>
    <w:p w14:paraId="6C63C79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4AEC094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14:paraId="5C2BB49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13BBE49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2A3E3A1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30487DF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32;</w:t>
      </w:r>
    </w:p>
    <w:p w14:paraId="68166518" w14:textId="2C10F1E1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3E31322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32: begin</w:t>
      </w:r>
    </w:p>
    <w:p w14:paraId="005E7D6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43FDB3D5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14:paraId="76E8BCE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59A4FAC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2935C27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0E723A15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33;</w:t>
      </w:r>
    </w:p>
    <w:p w14:paraId="4F2AEBDA" w14:textId="4C7AE035" w:rsidR="00DD670A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>
        <w:t>e</w:t>
      </w:r>
      <w:r w:rsidR="00DD670A" w:rsidRPr="004508C4">
        <w:t>nd</w:t>
      </w:r>
    </w:p>
    <w:p w14:paraId="3CA6FB30" w14:textId="77777777" w:rsidR="00DD670A" w:rsidRDefault="00DD670A" w:rsidP="00DD670A">
      <w:pPr>
        <w:ind w:left="720"/>
      </w:pPr>
    </w:p>
    <w:p w14:paraId="6CFF36FA" w14:textId="77777777" w:rsidR="00DD670A" w:rsidRPr="004508C4" w:rsidRDefault="00DD670A" w:rsidP="00DD670A">
      <w:pPr>
        <w:ind w:left="720"/>
      </w:pPr>
    </w:p>
    <w:p w14:paraId="15ED0D28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33: begin</w:t>
      </w:r>
    </w:p>
    <w:p w14:paraId="421E8695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281DCDC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14:paraId="1A6D433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34;</w:t>
      </w:r>
    </w:p>
    <w:p w14:paraId="6CB82D41" w14:textId="6CE49A84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70AD111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34: begin</w:t>
      </w:r>
    </w:p>
    <w:p w14:paraId="3A76AB8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INCSP = 1;</w:t>
      </w:r>
    </w:p>
    <w:p w14:paraId="759E343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35;</w:t>
      </w:r>
    </w:p>
    <w:p w14:paraId="51467008" w14:textId="7CC0DA62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1644D08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35: begin</w:t>
      </w:r>
    </w:p>
    <w:p w14:paraId="69009AE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5743F4F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36;</w:t>
      </w:r>
    </w:p>
    <w:p w14:paraId="6519D8DC" w14:textId="0B01889E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2BA1590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36: begin</w:t>
      </w:r>
    </w:p>
    <w:p w14:paraId="67E1F52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6285CFA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427CEDC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37;</w:t>
      </w:r>
    </w:p>
    <w:p w14:paraId="4DBA9B2C" w14:textId="1C2FA051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0ADFC37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37: begin</w:t>
      </w:r>
    </w:p>
    <w:p w14:paraId="4559CBC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20EC33B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2088CED2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3B7311E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38;</w:t>
      </w:r>
    </w:p>
    <w:p w14:paraId="48819212" w14:textId="4DE828CE" w:rsidR="00DD670A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>
        <w:t>e</w:t>
      </w:r>
      <w:r w:rsidR="00DD670A" w:rsidRPr="004508C4">
        <w:t>nd</w:t>
      </w:r>
    </w:p>
    <w:p w14:paraId="2DCD9242" w14:textId="77777777" w:rsidR="00DD670A" w:rsidRDefault="00DD670A" w:rsidP="00DD670A">
      <w:pPr>
        <w:ind w:left="720"/>
      </w:pPr>
    </w:p>
    <w:p w14:paraId="4270C006" w14:textId="77777777" w:rsidR="00DD670A" w:rsidRPr="004508C4" w:rsidRDefault="00DD670A" w:rsidP="00DD670A">
      <w:pPr>
        <w:ind w:left="720"/>
      </w:pPr>
    </w:p>
    <w:p w14:paraId="7A837C0B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38: begin</w:t>
      </w:r>
    </w:p>
    <w:p w14:paraId="213AB85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INCSP = 1;</w:t>
      </w:r>
    </w:p>
    <w:p w14:paraId="64BED5A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39;</w:t>
      </w:r>
    </w:p>
    <w:p w14:paraId="0817E8D3" w14:textId="603C1D9D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184BA91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39: begin</w:t>
      </w:r>
    </w:p>
    <w:p w14:paraId="29A39BC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049CA7EC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40;</w:t>
      </w:r>
    </w:p>
    <w:p w14:paraId="08E2AECD" w14:textId="729CD865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7B58AC6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40: begin</w:t>
      </w:r>
    </w:p>
    <w:p w14:paraId="13DC26D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7FCB0482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2A78D97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41;</w:t>
      </w:r>
    </w:p>
    <w:p w14:paraId="793BE6AC" w14:textId="12059575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0A0D4E0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41: begin</w:t>
      </w:r>
    </w:p>
    <w:p w14:paraId="3B76E145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14:paraId="5AACEA88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14:paraId="36AE54C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LINTE = 1;</w:t>
      </w:r>
    </w:p>
    <w:p w14:paraId="58F702F3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LCARRY = 1;</w:t>
      </w:r>
    </w:p>
    <w:p w14:paraId="17390802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LZERO = 1;</w:t>
      </w:r>
    </w:p>
    <w:p w14:paraId="01F5058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2FE0D1F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5EE4FCF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42;</w:t>
      </w:r>
    </w:p>
    <w:p w14:paraId="11C8FAE7" w14:textId="65C55327" w:rsidR="00DD670A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>
        <w:t>e</w:t>
      </w:r>
      <w:r w:rsidR="00DD670A" w:rsidRPr="004508C4">
        <w:t>nd</w:t>
      </w:r>
      <w:r w:rsidR="00DD670A">
        <w:t xml:space="preserve"> </w:t>
      </w:r>
    </w:p>
    <w:p w14:paraId="664E36B9" w14:textId="77777777" w:rsidR="00DD670A" w:rsidRDefault="00DD670A" w:rsidP="00DD670A">
      <w:pPr>
        <w:ind w:left="720"/>
      </w:pPr>
    </w:p>
    <w:p w14:paraId="619649FF" w14:textId="77777777" w:rsidR="00DD670A" w:rsidRDefault="00DD670A" w:rsidP="00DD670A">
      <w:pPr>
        <w:ind w:left="720"/>
      </w:pPr>
    </w:p>
    <w:p w14:paraId="5DA19FF7" w14:textId="77777777" w:rsidR="00DD670A" w:rsidRPr="004508C4" w:rsidRDefault="00DD670A" w:rsidP="00DD670A">
      <w:pPr>
        <w:ind w:left="720"/>
      </w:pPr>
    </w:p>
    <w:p w14:paraId="1C82A8E4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42: begin</w:t>
      </w:r>
    </w:p>
    <w:p w14:paraId="5B95E45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2066535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14:paraId="109934F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609185DA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49C8D6C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38E4A7A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43;</w:t>
      </w:r>
    </w:p>
    <w:p w14:paraId="370061D9" w14:textId="3A8A32A0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24B693C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43: begin</w:t>
      </w:r>
    </w:p>
    <w:p w14:paraId="0B5114BD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4095546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14:paraId="3BD3C0AB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4593446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3DB2F21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14FD2BD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44;</w:t>
      </w:r>
    </w:p>
    <w:p w14:paraId="4F871997" w14:textId="3689E9DB" w:rsidR="00DD670A" w:rsidRPr="004508C4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 w:rsidRPr="004508C4">
        <w:t>end</w:t>
      </w:r>
    </w:p>
    <w:p w14:paraId="0CED8AD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44: begin</w:t>
      </w:r>
    </w:p>
    <w:p w14:paraId="0FF399BF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0F5DE6BE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14:paraId="2069BCE6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13808E0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45D5B7E0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32FBE697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45;</w:t>
      </w:r>
    </w:p>
    <w:p w14:paraId="04C9FD02" w14:textId="3CDAE54C" w:rsidR="00DD670A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>
        <w:t>e</w:t>
      </w:r>
      <w:r w:rsidR="00DD670A" w:rsidRPr="004508C4">
        <w:t>nd</w:t>
      </w:r>
    </w:p>
    <w:p w14:paraId="53FBFA83" w14:textId="77777777" w:rsidR="00DD670A" w:rsidRDefault="00DD670A" w:rsidP="00DD670A">
      <w:pPr>
        <w:ind w:left="720"/>
      </w:pPr>
    </w:p>
    <w:p w14:paraId="04C643B1" w14:textId="77777777" w:rsidR="00DD670A" w:rsidRPr="004508C4" w:rsidRDefault="00DD670A" w:rsidP="00DD670A">
      <w:pPr>
        <w:ind w:left="720"/>
      </w:pPr>
    </w:p>
    <w:p w14:paraId="451F9772" w14:textId="77777777" w:rsidR="00DD670A" w:rsidRPr="004508C4" w:rsidRDefault="00DD670A" w:rsidP="00DD670A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45: begin</w:t>
      </w:r>
    </w:p>
    <w:p w14:paraId="6801C87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2773F464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14:paraId="2673698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14:paraId="34A47201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14:paraId="23B663E9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14:paraId="2723A96D" w14:textId="77777777" w:rsidR="00DD670A" w:rsidRDefault="00DD670A" w:rsidP="00DD670A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if(MD &lt; 1) </w:t>
      </w:r>
      <w:r w:rsidRPr="004508C4">
        <w:t>begin</w:t>
      </w:r>
    </w:p>
    <w:p w14:paraId="1E2794E3" w14:textId="77777777" w:rsidR="00DD670A" w:rsidRPr="004508C4" w:rsidRDefault="00DD670A" w:rsidP="00DD670A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ERROR=1;</w:t>
      </w:r>
    </w:p>
    <w:p w14:paraId="6F879D95" w14:textId="77777777" w:rsidR="00DD670A" w:rsidRPr="004508C4" w:rsidRDefault="00DD670A" w:rsidP="00DD670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>
        <w:tab/>
      </w:r>
      <w:r w:rsidRPr="004508C4">
        <w:t>T = 0;</w:t>
      </w:r>
    </w:p>
    <w:p w14:paraId="197F5179" w14:textId="574384B6" w:rsidR="000A6CE6" w:rsidRDefault="000A6CE6" w:rsidP="00DD670A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>
        <w:tab/>
      </w:r>
      <w:r w:rsidR="00DD670A">
        <w:t>e</w:t>
      </w:r>
      <w:r w:rsidR="00DD670A" w:rsidRPr="004508C4">
        <w:t>nd</w:t>
      </w:r>
      <w:r w:rsidR="00DD670A">
        <w:t xml:space="preserve"> </w:t>
      </w:r>
    </w:p>
    <w:p w14:paraId="40B54428" w14:textId="54471BD3" w:rsidR="00DD670A" w:rsidRPr="004508C4" w:rsidRDefault="000A6CE6" w:rsidP="000A6CE6">
      <w:pPr>
        <w:ind w:left="2880" w:firstLine="720"/>
      </w:pPr>
      <w:r>
        <w:t xml:space="preserve">       </w:t>
      </w:r>
      <w:r>
        <w:tab/>
        <w:t xml:space="preserve"> </w:t>
      </w:r>
      <w:r w:rsidR="00DD670A" w:rsidRPr="004508C4">
        <w:t>else begin</w:t>
      </w:r>
    </w:p>
    <w:p w14:paraId="05048315" w14:textId="77777777" w:rsidR="00DD670A" w:rsidRPr="004508C4" w:rsidRDefault="00DD670A" w:rsidP="00DD670A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08C4">
        <w:t xml:space="preserve">T = </w:t>
      </w:r>
      <w:r>
        <w:t>46</w:t>
      </w:r>
      <w:r w:rsidRPr="004508C4">
        <w:t>;</w:t>
      </w:r>
    </w:p>
    <w:p w14:paraId="19257A39" w14:textId="47034219" w:rsidR="00DD670A" w:rsidRPr="004508C4" w:rsidRDefault="00DD670A" w:rsidP="00DD670A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0A6CE6">
        <w:t xml:space="preserve"> </w:t>
      </w:r>
      <w:r w:rsidRPr="004508C4">
        <w:t>end</w:t>
      </w:r>
    </w:p>
    <w:p w14:paraId="7D83E9C5" w14:textId="4F118947" w:rsidR="00874B88" w:rsidRPr="00A059A8" w:rsidRDefault="000A6CE6" w:rsidP="00A059A8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DD670A">
        <w:t>e</w:t>
      </w:r>
      <w:r w:rsidR="00DD670A" w:rsidRPr="004508C4">
        <w:t>nd</w:t>
      </w:r>
    </w:p>
    <w:p w14:paraId="67DF9816" w14:textId="77777777" w:rsidR="00A059A8" w:rsidRPr="004508C4" w:rsidRDefault="00A059A8" w:rsidP="00A059A8">
      <w:pPr>
        <w:ind w:left="720"/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4508C4">
        <w:t>46: begin</w:t>
      </w:r>
    </w:p>
    <w:p w14:paraId="07DA8206" w14:textId="77777777" w:rsidR="00A059A8" w:rsidRPr="004508C4" w:rsidRDefault="00A059A8" w:rsidP="00A059A8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14:paraId="64BAE796" w14:textId="77777777" w:rsidR="00A059A8" w:rsidRPr="004508C4" w:rsidRDefault="00A059A8" w:rsidP="00A059A8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LACC = 1;</w:t>
      </w:r>
    </w:p>
    <w:p w14:paraId="7153434D" w14:textId="77777777" w:rsidR="00A059A8" w:rsidRPr="004508C4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Pr="004508C4">
        <w:t>if(AC&lt;MD) begin</w:t>
      </w:r>
    </w:p>
    <w:p w14:paraId="2249CAB3" w14:textId="77777777" w:rsidR="00A059A8" w:rsidRPr="00ED60F2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60F2">
        <w:t>ENDES = 1;</w:t>
      </w:r>
    </w:p>
    <w:p w14:paraId="03F1F3E5" w14:textId="77777777" w:rsidR="00A059A8" w:rsidRPr="00ED60F2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60F2">
        <w:t>OP2 = 1;</w:t>
      </w:r>
    </w:p>
    <w:p w14:paraId="74265AE0" w14:textId="77777777" w:rsidR="00A059A8" w:rsidRPr="00ED60F2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60F2">
        <w:t>OP1 = 1;</w:t>
      </w:r>
    </w:p>
    <w:p w14:paraId="7E793689" w14:textId="77777777" w:rsidR="00A059A8" w:rsidRPr="00ED60F2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60F2">
        <w:t>LAC = 1;</w:t>
      </w:r>
    </w:p>
    <w:p w14:paraId="0B2E2D05" w14:textId="77777777" w:rsidR="00A059A8" w:rsidRPr="00ED60F2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60F2">
        <w:t>SCZ = 1;</w:t>
      </w:r>
    </w:p>
    <w:p w14:paraId="0581C70D" w14:textId="77777777" w:rsidR="00A059A8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60F2">
        <w:t>LCARRY = 1;</w:t>
      </w:r>
    </w:p>
    <w:p w14:paraId="25F05BB5" w14:textId="77777777" w:rsidR="00A059A8" w:rsidRDefault="00A059A8" w:rsidP="00A059A8">
      <w:pPr>
        <w:ind w:left="720"/>
      </w:pPr>
    </w:p>
    <w:p w14:paraId="10FAEC7F" w14:textId="77777777" w:rsidR="00A059A8" w:rsidRPr="00ED60F2" w:rsidRDefault="00A059A8" w:rsidP="00A059A8">
      <w:pPr>
        <w:ind w:left="720"/>
      </w:pPr>
    </w:p>
    <w:p w14:paraId="5EBDF3F8" w14:textId="77777777" w:rsidR="00A059A8" w:rsidRPr="00ED60F2" w:rsidRDefault="00A059A8" w:rsidP="00A059A8">
      <w:pPr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ED60F2">
        <w:t>LRESET = 1;</w:t>
      </w:r>
    </w:p>
    <w:p w14:paraId="38455E6A" w14:textId="77777777" w:rsidR="00A059A8" w:rsidRPr="00ED60F2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60F2">
        <w:t>LINT = 1;</w:t>
      </w:r>
    </w:p>
    <w:p w14:paraId="5843E2DF" w14:textId="2E026891" w:rsidR="00A059A8" w:rsidRPr="004508C4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 = 47</w:t>
      </w:r>
      <w:r w:rsidRPr="004508C4">
        <w:t>;</w:t>
      </w:r>
    </w:p>
    <w:p w14:paraId="2D7251BA" w14:textId="77777777" w:rsidR="00A059A8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Pr="004508C4">
        <w:t xml:space="preserve">end </w:t>
      </w:r>
    </w:p>
    <w:p w14:paraId="3F636119" w14:textId="05CD1443" w:rsidR="00A059A8" w:rsidRPr="004508C4" w:rsidRDefault="00A059A8" w:rsidP="00A059A8">
      <w:pPr>
        <w:ind w:left="4320"/>
      </w:pPr>
      <w:r>
        <w:t xml:space="preserve">     </w:t>
      </w:r>
      <w:r w:rsidRPr="004508C4">
        <w:t>else begin</w:t>
      </w:r>
    </w:p>
    <w:p w14:paraId="6290DEFC" w14:textId="579402F5" w:rsidR="00A059A8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ENDES = 1;</w:t>
      </w:r>
    </w:p>
    <w:p w14:paraId="644245D2" w14:textId="67619725" w:rsidR="00A059A8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LAC = 1;</w:t>
      </w:r>
    </w:p>
    <w:p w14:paraId="57636CB5" w14:textId="335C4702" w:rsidR="00E42B07" w:rsidRPr="004508C4" w:rsidRDefault="00E42B07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 = 0;</w:t>
      </w:r>
    </w:p>
    <w:p w14:paraId="6AC760C1" w14:textId="278F0CFB" w:rsidR="00A059A8" w:rsidRPr="004508C4" w:rsidRDefault="00A059A8" w:rsidP="00A059A8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4508C4">
        <w:t>end</w:t>
      </w:r>
    </w:p>
    <w:p w14:paraId="7DD7CBF0" w14:textId="77777777" w:rsidR="00A059A8" w:rsidRPr="004508C4" w:rsidRDefault="00A059A8" w:rsidP="00A059A8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>
        <w:t>e</w:t>
      </w:r>
      <w:r w:rsidRPr="004508C4">
        <w:t>nd</w:t>
      </w:r>
    </w:p>
    <w:p w14:paraId="5AB7B1E5" w14:textId="77777777" w:rsidR="00A059A8" w:rsidRPr="004508C4" w:rsidRDefault="00A059A8" w:rsidP="00A059A8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default: begin</w:t>
      </w:r>
    </w:p>
    <w:p w14:paraId="543073D5" w14:textId="268D3A93" w:rsidR="00A059A8" w:rsidRPr="004508C4" w:rsidRDefault="00A059A8" w:rsidP="00A059A8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 w:rsidR="00C42EDD">
        <w:tab/>
      </w:r>
      <w:r w:rsidRPr="004508C4">
        <w:t>T=0;</w:t>
      </w:r>
    </w:p>
    <w:p w14:paraId="61D8A3D2" w14:textId="130CE888" w:rsidR="00A059A8" w:rsidRPr="004508C4" w:rsidRDefault="00A059A8" w:rsidP="00A059A8">
      <w:pPr>
        <w:ind w:left="720"/>
        <w:rPr>
          <w:lang w:val="pt-BR"/>
        </w:rPr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 w:rsidR="00C42EDD">
        <w:t xml:space="preserve">  </w:t>
      </w:r>
      <w:r w:rsidRPr="004508C4">
        <w:rPr>
          <w:lang w:val="pt-BR"/>
        </w:rPr>
        <w:t>end</w:t>
      </w:r>
    </w:p>
    <w:p w14:paraId="23F25BF2" w14:textId="6614A999" w:rsidR="00C42EDD" w:rsidRPr="004508C4" w:rsidRDefault="00C42EDD" w:rsidP="00C42EDD">
      <w:pPr>
        <w:ind w:left="720"/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t>47</w:t>
      </w:r>
      <w:r w:rsidRPr="004508C4">
        <w:t>: begin</w:t>
      </w:r>
    </w:p>
    <w:p w14:paraId="23BE1813" w14:textId="42A3E2B0" w:rsidR="00C42EDD" w:rsidRPr="004508C4" w:rsidRDefault="00C42EDD" w:rsidP="00C42EDD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0FE20D5A" w14:textId="2308E02F" w:rsidR="00C42EDD" w:rsidRDefault="00C42EDD" w:rsidP="00C42EDD">
      <w:pPr>
        <w:ind w:left="720"/>
      </w:pPr>
      <w:r>
        <w:tab/>
      </w:r>
      <w:r>
        <w:tab/>
      </w:r>
      <w:r>
        <w:tab/>
      </w:r>
      <w:r>
        <w:tab/>
      </w:r>
      <w:r>
        <w:tab/>
        <w:t>ENFLD</w:t>
      </w:r>
      <w:r w:rsidRPr="004508C4">
        <w:t xml:space="preserve"> = 1;</w:t>
      </w:r>
    </w:p>
    <w:p w14:paraId="5FEF9EF7" w14:textId="1489B155" w:rsidR="00C42EDD" w:rsidRPr="004508C4" w:rsidRDefault="00C42EDD" w:rsidP="00C42EDD">
      <w:pPr>
        <w:ind w:left="720"/>
      </w:pPr>
      <w:r>
        <w:tab/>
      </w:r>
      <w:r>
        <w:tab/>
      </w:r>
      <w:r>
        <w:tab/>
      </w:r>
      <w:r>
        <w:tab/>
      </w:r>
      <w:r>
        <w:tab/>
        <w:t>T=48;</w:t>
      </w:r>
    </w:p>
    <w:p w14:paraId="6E26FCBA" w14:textId="66C4E049" w:rsidR="00C42EDD" w:rsidRDefault="00C42EDD" w:rsidP="00C42EDD">
      <w:pPr>
        <w:ind w:left="720"/>
      </w:pPr>
      <w:r w:rsidRPr="004508C4">
        <w:tab/>
      </w:r>
      <w:r>
        <w:tab/>
      </w:r>
      <w:r>
        <w:tab/>
      </w:r>
      <w:r>
        <w:tab/>
        <w:t xml:space="preserve">      e</w:t>
      </w:r>
      <w:r w:rsidRPr="004508C4">
        <w:t>nd</w:t>
      </w:r>
    </w:p>
    <w:p w14:paraId="18EE6041" w14:textId="651DFDA5" w:rsidR="00C42EDD" w:rsidRPr="004508C4" w:rsidRDefault="00C42EDD" w:rsidP="00C42EDD">
      <w:pPr>
        <w:ind w:left="720"/>
      </w:pPr>
      <w:r>
        <w:tab/>
      </w:r>
      <w:r>
        <w:tab/>
      </w:r>
      <w:r>
        <w:tab/>
      </w:r>
      <w:r>
        <w:tab/>
        <w:t>48</w:t>
      </w:r>
      <w:r w:rsidRPr="004508C4">
        <w:t>: begin</w:t>
      </w:r>
    </w:p>
    <w:p w14:paraId="0BEF58BC" w14:textId="77777777" w:rsidR="00C42EDD" w:rsidRPr="004508C4" w:rsidRDefault="00C42EDD" w:rsidP="00C42EDD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782BE3D5" w14:textId="77777777" w:rsidR="00C42EDD" w:rsidRDefault="00C42EDD" w:rsidP="00C42EDD">
      <w:pPr>
        <w:ind w:left="720"/>
      </w:pPr>
      <w:r>
        <w:tab/>
      </w:r>
      <w:r>
        <w:tab/>
      </w:r>
      <w:r>
        <w:tab/>
      </w:r>
      <w:r>
        <w:tab/>
      </w:r>
      <w:r>
        <w:tab/>
        <w:t>ENFLD</w:t>
      </w:r>
      <w:r w:rsidRPr="004508C4">
        <w:t xml:space="preserve"> = 1;</w:t>
      </w:r>
    </w:p>
    <w:p w14:paraId="4A988373" w14:textId="58388599" w:rsidR="00C42EDD" w:rsidRDefault="00C42EDD" w:rsidP="00C42EDD">
      <w:pPr>
        <w:ind w:left="720"/>
      </w:pPr>
      <w:r>
        <w:tab/>
      </w:r>
      <w:r>
        <w:tab/>
      </w:r>
      <w:r>
        <w:tab/>
      </w:r>
      <w:r>
        <w:tab/>
      </w:r>
      <w:r>
        <w:tab/>
        <w:t>MW =0;</w:t>
      </w:r>
    </w:p>
    <w:p w14:paraId="46D063C8" w14:textId="01544C1B" w:rsidR="00C42EDD" w:rsidRPr="004508C4" w:rsidRDefault="00C42EDD" w:rsidP="00C42EDD">
      <w:pPr>
        <w:ind w:left="720"/>
      </w:pPr>
      <w:r>
        <w:tab/>
      </w:r>
      <w:r>
        <w:tab/>
      </w:r>
      <w:r>
        <w:tab/>
      </w:r>
      <w:r>
        <w:tab/>
      </w:r>
      <w:r>
        <w:tab/>
        <w:t>T=49;</w:t>
      </w:r>
    </w:p>
    <w:p w14:paraId="4390BDCE" w14:textId="3CC4C7E9" w:rsidR="00C42EDD" w:rsidRDefault="00C42EDD" w:rsidP="00C42EDD">
      <w:pPr>
        <w:ind w:left="720"/>
      </w:pPr>
      <w:r w:rsidRPr="004508C4">
        <w:tab/>
      </w:r>
      <w:r>
        <w:tab/>
      </w:r>
      <w:r>
        <w:tab/>
      </w:r>
      <w:r>
        <w:tab/>
        <w:t xml:space="preserve">      </w:t>
      </w:r>
      <w:r w:rsidR="003E40B5">
        <w:t>en</w:t>
      </w:r>
      <w:r w:rsidRPr="004508C4">
        <w:t>d</w:t>
      </w:r>
    </w:p>
    <w:p w14:paraId="19F868D9" w14:textId="77777777" w:rsidR="00C42EDD" w:rsidRDefault="00C42EDD" w:rsidP="00C42EDD">
      <w:pPr>
        <w:ind w:left="720"/>
      </w:pPr>
    </w:p>
    <w:p w14:paraId="5F30FCD6" w14:textId="77777777" w:rsidR="00C42EDD" w:rsidRDefault="00C42EDD" w:rsidP="00C42EDD">
      <w:pPr>
        <w:ind w:left="720"/>
      </w:pPr>
    </w:p>
    <w:p w14:paraId="5BD54178" w14:textId="20185B10" w:rsidR="00C42EDD" w:rsidRPr="004508C4" w:rsidRDefault="00C42EDD" w:rsidP="00C42EDD">
      <w:pPr>
        <w:ind w:left="720"/>
      </w:pPr>
      <w:r>
        <w:lastRenderedPageBreak/>
        <w:tab/>
      </w:r>
      <w:r>
        <w:tab/>
      </w:r>
      <w:r>
        <w:tab/>
      </w:r>
      <w:r>
        <w:tab/>
        <w:t>49</w:t>
      </w:r>
      <w:r w:rsidRPr="004508C4">
        <w:t>: begin</w:t>
      </w:r>
    </w:p>
    <w:p w14:paraId="140B361C" w14:textId="418705D2" w:rsidR="00C42EDD" w:rsidRDefault="00C42EDD" w:rsidP="00C42EDD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>
        <w:t>DECSP=1</w:t>
      </w:r>
      <w:r w:rsidRPr="004508C4">
        <w:t>;</w:t>
      </w:r>
    </w:p>
    <w:p w14:paraId="0D27945C" w14:textId="6B75D5DF" w:rsidR="00C42EDD" w:rsidRPr="004508C4" w:rsidRDefault="00C42EDD" w:rsidP="00C42EDD">
      <w:pPr>
        <w:ind w:left="720"/>
      </w:pPr>
      <w:r>
        <w:tab/>
      </w:r>
      <w:r>
        <w:tab/>
      </w:r>
      <w:r>
        <w:tab/>
      </w:r>
      <w:r>
        <w:tab/>
      </w:r>
      <w:r>
        <w:tab/>
        <w:t>T=50;</w:t>
      </w:r>
    </w:p>
    <w:p w14:paraId="42734C23" w14:textId="77777777" w:rsidR="00C42EDD" w:rsidRDefault="00C42EDD" w:rsidP="00C42EDD">
      <w:pPr>
        <w:ind w:left="720"/>
      </w:pPr>
      <w:r w:rsidRPr="004508C4">
        <w:tab/>
      </w:r>
      <w:r>
        <w:tab/>
      </w:r>
      <w:r>
        <w:tab/>
      </w:r>
      <w:r>
        <w:tab/>
        <w:t xml:space="preserve">      e</w:t>
      </w:r>
      <w:r w:rsidRPr="004508C4">
        <w:t>nd</w:t>
      </w:r>
    </w:p>
    <w:p w14:paraId="25C9245D" w14:textId="0C32347B" w:rsidR="003E40B5" w:rsidRPr="004508C4" w:rsidRDefault="003E40B5" w:rsidP="003E40B5">
      <w:pPr>
        <w:ind w:left="720"/>
      </w:pPr>
      <w:r>
        <w:tab/>
      </w:r>
      <w:r>
        <w:tab/>
      </w:r>
      <w:r>
        <w:tab/>
      </w:r>
      <w:r>
        <w:tab/>
        <w:t>50</w:t>
      </w:r>
      <w:r w:rsidRPr="004508C4">
        <w:t>: begin</w:t>
      </w:r>
    </w:p>
    <w:p w14:paraId="3084BA69" w14:textId="77777777" w:rsidR="003E40B5" w:rsidRPr="004508C4" w:rsidRDefault="003E40B5" w:rsidP="003E40B5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6EF01194" w14:textId="071183FB" w:rsidR="003E40B5" w:rsidRDefault="003E40B5" w:rsidP="003E40B5">
      <w:pPr>
        <w:ind w:left="720"/>
      </w:pPr>
      <w:r>
        <w:tab/>
      </w:r>
      <w:r>
        <w:tab/>
      </w:r>
      <w:r>
        <w:tab/>
      </w:r>
      <w:r>
        <w:tab/>
      </w:r>
      <w:r>
        <w:tab/>
        <w:t>ENDES</w:t>
      </w:r>
      <w:r w:rsidRPr="004508C4">
        <w:t xml:space="preserve"> = 1;</w:t>
      </w:r>
    </w:p>
    <w:p w14:paraId="0ADF46E4" w14:textId="2B51153E" w:rsidR="003E40B5" w:rsidRPr="004508C4" w:rsidRDefault="003E40B5" w:rsidP="003E40B5">
      <w:pPr>
        <w:ind w:left="720"/>
      </w:pPr>
      <w:r>
        <w:tab/>
      </w:r>
      <w:r>
        <w:tab/>
      </w:r>
      <w:r>
        <w:tab/>
      </w:r>
      <w:r>
        <w:tab/>
      </w:r>
      <w:r>
        <w:tab/>
        <w:t>T=51;</w:t>
      </w:r>
    </w:p>
    <w:p w14:paraId="32AF5080" w14:textId="77777777" w:rsidR="003E40B5" w:rsidRDefault="003E40B5" w:rsidP="003E40B5">
      <w:pPr>
        <w:ind w:left="720"/>
      </w:pPr>
      <w:r w:rsidRPr="004508C4">
        <w:tab/>
      </w:r>
      <w:r>
        <w:tab/>
      </w:r>
      <w:r>
        <w:tab/>
      </w:r>
      <w:r>
        <w:tab/>
        <w:t xml:space="preserve">      e</w:t>
      </w:r>
      <w:r w:rsidRPr="004508C4">
        <w:t>nd</w:t>
      </w:r>
    </w:p>
    <w:p w14:paraId="42C54028" w14:textId="03EE3D0D" w:rsidR="003E40B5" w:rsidRPr="004508C4" w:rsidRDefault="003E40B5" w:rsidP="003E40B5">
      <w:pPr>
        <w:ind w:left="720"/>
      </w:pPr>
      <w:r>
        <w:tab/>
      </w:r>
      <w:r>
        <w:tab/>
      </w:r>
      <w:r>
        <w:tab/>
      </w:r>
      <w:r>
        <w:tab/>
        <w:t>51</w:t>
      </w:r>
      <w:r w:rsidRPr="004508C4">
        <w:t>: begin</w:t>
      </w:r>
    </w:p>
    <w:p w14:paraId="243B2735" w14:textId="77777777" w:rsidR="003E40B5" w:rsidRPr="004508C4" w:rsidRDefault="003E40B5" w:rsidP="003E40B5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0C5BEC95" w14:textId="77777777" w:rsidR="003E40B5" w:rsidRDefault="003E40B5" w:rsidP="003E40B5">
      <w:pPr>
        <w:ind w:left="720"/>
      </w:pPr>
      <w:r>
        <w:tab/>
      </w:r>
      <w:r>
        <w:tab/>
      </w:r>
      <w:r>
        <w:tab/>
      </w:r>
      <w:r>
        <w:tab/>
      </w:r>
      <w:r>
        <w:tab/>
        <w:t>ENFLD</w:t>
      </w:r>
      <w:r w:rsidRPr="004508C4">
        <w:t xml:space="preserve"> = 1;</w:t>
      </w:r>
    </w:p>
    <w:p w14:paraId="3D8FB8D1" w14:textId="77777777" w:rsidR="003E40B5" w:rsidRDefault="003E40B5" w:rsidP="003E40B5">
      <w:pPr>
        <w:ind w:left="720"/>
      </w:pPr>
      <w:r>
        <w:tab/>
      </w:r>
      <w:r>
        <w:tab/>
      </w:r>
      <w:r>
        <w:tab/>
      </w:r>
      <w:r>
        <w:tab/>
      </w:r>
      <w:r>
        <w:tab/>
        <w:t>MW =0;</w:t>
      </w:r>
    </w:p>
    <w:p w14:paraId="4DB1F59A" w14:textId="1A0D3316" w:rsidR="003E40B5" w:rsidRPr="004508C4" w:rsidRDefault="003E40B5" w:rsidP="003E40B5">
      <w:pPr>
        <w:ind w:left="720"/>
      </w:pPr>
      <w:r>
        <w:tab/>
      </w:r>
      <w:r>
        <w:tab/>
      </w:r>
      <w:r>
        <w:tab/>
      </w:r>
      <w:r>
        <w:tab/>
      </w:r>
      <w:r>
        <w:tab/>
        <w:t>T=52;</w:t>
      </w:r>
    </w:p>
    <w:p w14:paraId="3F280051" w14:textId="77777777" w:rsidR="003E40B5" w:rsidRDefault="003E40B5" w:rsidP="003E40B5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42040EA3" w14:textId="62513CAE" w:rsidR="003E40B5" w:rsidRPr="004508C4" w:rsidRDefault="003E40B5" w:rsidP="003E40B5">
      <w:pPr>
        <w:ind w:left="720"/>
      </w:pPr>
      <w:r>
        <w:tab/>
      </w:r>
      <w:r>
        <w:tab/>
      </w:r>
      <w:r>
        <w:tab/>
      </w:r>
      <w:r>
        <w:tab/>
        <w:t>52</w:t>
      </w:r>
      <w:r w:rsidRPr="004508C4">
        <w:t>: begin</w:t>
      </w:r>
    </w:p>
    <w:p w14:paraId="30B26B71" w14:textId="27F5DF4B" w:rsidR="003E40B5" w:rsidRPr="004508C4" w:rsidRDefault="003E40B5" w:rsidP="003E40B5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 w:rsidR="006E6326">
        <w:t>DECSP</w:t>
      </w:r>
      <w:r w:rsidRPr="004508C4">
        <w:t xml:space="preserve"> = 1;</w:t>
      </w:r>
    </w:p>
    <w:p w14:paraId="47D09AED" w14:textId="48CD7EFF" w:rsidR="003E40B5" w:rsidRDefault="003E40B5" w:rsidP="003E40B5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6E6326">
        <w:t>LRESET</w:t>
      </w:r>
      <w:r w:rsidRPr="004508C4">
        <w:t xml:space="preserve"> = 1;</w:t>
      </w:r>
    </w:p>
    <w:p w14:paraId="28D45DE0" w14:textId="6F909BB0" w:rsidR="003E40B5" w:rsidRDefault="003E40B5" w:rsidP="003E40B5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6E6326">
        <w:t>LINT =1</w:t>
      </w:r>
      <w:r>
        <w:t>;</w:t>
      </w:r>
    </w:p>
    <w:p w14:paraId="762223CD" w14:textId="4DB04B3F" w:rsidR="003E40B5" w:rsidRPr="004508C4" w:rsidRDefault="003E40B5" w:rsidP="003E40B5">
      <w:pPr>
        <w:ind w:left="720"/>
      </w:pPr>
      <w:r>
        <w:tab/>
      </w:r>
      <w:r>
        <w:tab/>
      </w:r>
      <w:r>
        <w:tab/>
      </w:r>
      <w:r>
        <w:tab/>
      </w:r>
      <w:r>
        <w:tab/>
        <w:t>T=</w:t>
      </w:r>
      <w:r w:rsidR="006E6326">
        <w:t>53</w:t>
      </w:r>
      <w:r>
        <w:t>;</w:t>
      </w:r>
    </w:p>
    <w:p w14:paraId="16C46FFA" w14:textId="77777777" w:rsidR="003E40B5" w:rsidRDefault="003E40B5" w:rsidP="003E40B5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7560885D" w14:textId="16C5EC39" w:rsidR="00C42EDD" w:rsidRDefault="00C42EDD" w:rsidP="00C42EDD">
      <w:pPr>
        <w:ind w:left="720"/>
      </w:pPr>
    </w:p>
    <w:p w14:paraId="7F438274" w14:textId="77777777" w:rsidR="006E6326" w:rsidRDefault="006E6326" w:rsidP="00C42EDD">
      <w:pPr>
        <w:ind w:left="720"/>
      </w:pPr>
    </w:p>
    <w:p w14:paraId="5BF0A2C9" w14:textId="77777777" w:rsidR="006E6326" w:rsidRDefault="006E6326" w:rsidP="00C42EDD">
      <w:pPr>
        <w:ind w:left="720"/>
      </w:pPr>
    </w:p>
    <w:p w14:paraId="39A1E298" w14:textId="77777777" w:rsidR="006E6326" w:rsidRDefault="006E6326" w:rsidP="00C42EDD">
      <w:pPr>
        <w:ind w:left="720"/>
      </w:pPr>
    </w:p>
    <w:p w14:paraId="127EB870" w14:textId="77777777" w:rsidR="006E6326" w:rsidRDefault="006E6326" w:rsidP="00C42EDD">
      <w:pPr>
        <w:ind w:left="720"/>
      </w:pPr>
    </w:p>
    <w:p w14:paraId="4124374E" w14:textId="652C1034" w:rsidR="006E6326" w:rsidRPr="004508C4" w:rsidRDefault="006E6326" w:rsidP="006E6326">
      <w:pPr>
        <w:ind w:left="720"/>
      </w:pPr>
      <w:r>
        <w:lastRenderedPageBreak/>
        <w:tab/>
      </w:r>
      <w:r>
        <w:tab/>
      </w:r>
      <w:r>
        <w:tab/>
      </w:r>
      <w:r>
        <w:tab/>
        <w:t>53</w:t>
      </w:r>
      <w:r w:rsidRPr="004508C4">
        <w:t>: begin</w:t>
      </w:r>
    </w:p>
    <w:p w14:paraId="256A8254" w14:textId="6D4B8EDB" w:rsidR="006E6326" w:rsidRPr="004508C4" w:rsidRDefault="006E6326" w:rsidP="006E6326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DES</w:t>
      </w:r>
      <w:r w:rsidRPr="004508C4">
        <w:t xml:space="preserve"> = 1;</w:t>
      </w:r>
    </w:p>
    <w:p w14:paraId="39E89E5D" w14:textId="72BB6426" w:rsidR="006E6326" w:rsidRDefault="006E6326" w:rsidP="006E6326">
      <w:pPr>
        <w:ind w:left="720"/>
      </w:pPr>
      <w:r>
        <w:tab/>
      </w:r>
      <w:r>
        <w:tab/>
      </w:r>
      <w:r>
        <w:tab/>
      </w:r>
      <w:r>
        <w:tab/>
      </w:r>
      <w:r>
        <w:tab/>
        <w:t>LAC</w:t>
      </w:r>
      <w:r w:rsidRPr="004508C4">
        <w:t xml:space="preserve"> = 1;</w:t>
      </w:r>
    </w:p>
    <w:p w14:paraId="2C1015C7" w14:textId="40FFCF0F" w:rsidR="006E6326" w:rsidRPr="004508C4" w:rsidRDefault="006E6326" w:rsidP="006E6326">
      <w:pPr>
        <w:ind w:left="720"/>
      </w:pPr>
      <w:r>
        <w:tab/>
      </w:r>
      <w:r>
        <w:tab/>
      </w:r>
      <w:r>
        <w:tab/>
      </w:r>
      <w:r>
        <w:tab/>
      </w:r>
      <w:r>
        <w:tab/>
        <w:t>T=54;</w:t>
      </w:r>
    </w:p>
    <w:p w14:paraId="0020426C" w14:textId="6B495614" w:rsidR="006E6326" w:rsidRDefault="006E6326" w:rsidP="006E6326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1DA9C1C3" w14:textId="58E6CCD8" w:rsidR="006E6326" w:rsidRPr="004508C4" w:rsidRDefault="006E6326" w:rsidP="006E6326">
      <w:pPr>
        <w:ind w:left="720"/>
      </w:pPr>
      <w:r>
        <w:tab/>
      </w:r>
      <w:r>
        <w:tab/>
      </w:r>
      <w:r>
        <w:tab/>
      </w:r>
      <w:r>
        <w:tab/>
        <w:t>54</w:t>
      </w:r>
      <w:r w:rsidRPr="004508C4">
        <w:t>: begin</w:t>
      </w:r>
    </w:p>
    <w:p w14:paraId="147B16A8" w14:textId="58CCAAF3" w:rsidR="006E6326" w:rsidRPr="004508C4" w:rsidRDefault="006E6326" w:rsidP="006E6326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5120E314" w14:textId="7498BAB0" w:rsidR="006E6326" w:rsidRDefault="006E6326" w:rsidP="006E6326">
      <w:pPr>
        <w:ind w:left="720"/>
      </w:pPr>
      <w:r>
        <w:tab/>
      </w:r>
      <w:r>
        <w:tab/>
      </w:r>
      <w:r>
        <w:tab/>
      </w:r>
      <w:r>
        <w:tab/>
      </w:r>
      <w:r>
        <w:tab/>
        <w:t>ENFLD</w:t>
      </w:r>
      <w:r w:rsidRPr="004508C4">
        <w:t xml:space="preserve"> = 1;</w:t>
      </w:r>
    </w:p>
    <w:p w14:paraId="75B44B02" w14:textId="15DEF56D" w:rsidR="006E6326" w:rsidRPr="004508C4" w:rsidRDefault="006E6326" w:rsidP="006E6326">
      <w:pPr>
        <w:ind w:left="720"/>
      </w:pPr>
      <w:r>
        <w:tab/>
      </w:r>
      <w:r>
        <w:tab/>
      </w:r>
      <w:r>
        <w:tab/>
      </w:r>
      <w:r>
        <w:tab/>
      </w:r>
      <w:r>
        <w:tab/>
        <w:t>T=55;</w:t>
      </w:r>
    </w:p>
    <w:p w14:paraId="20AE7647" w14:textId="77777777" w:rsidR="006E6326" w:rsidRDefault="006E6326" w:rsidP="006E6326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078BD604" w14:textId="3A2493C4" w:rsidR="006E6326" w:rsidRPr="004508C4" w:rsidRDefault="006E6326" w:rsidP="006E6326">
      <w:pPr>
        <w:ind w:left="720"/>
      </w:pPr>
      <w:r>
        <w:tab/>
      </w:r>
      <w:r>
        <w:tab/>
      </w:r>
      <w:r>
        <w:tab/>
      </w:r>
      <w:r>
        <w:tab/>
        <w:t>55</w:t>
      </w:r>
      <w:r w:rsidRPr="004508C4">
        <w:t>: begin</w:t>
      </w:r>
    </w:p>
    <w:p w14:paraId="1A9E0AEE" w14:textId="64290146" w:rsidR="006E6326" w:rsidRPr="004508C4" w:rsidRDefault="006E6326" w:rsidP="006E6326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 w:rsidR="00272E7B">
        <w:t>SPA</w:t>
      </w:r>
      <w:r w:rsidRPr="004508C4">
        <w:t xml:space="preserve"> = 1;</w:t>
      </w:r>
    </w:p>
    <w:p w14:paraId="3C161E22" w14:textId="1630614A" w:rsidR="006E6326" w:rsidRDefault="006E6326" w:rsidP="006E6326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272E7B">
        <w:t>ENFLD</w:t>
      </w:r>
      <w:r w:rsidRPr="004508C4">
        <w:t xml:space="preserve"> = 1;</w:t>
      </w:r>
    </w:p>
    <w:p w14:paraId="60371A6F" w14:textId="5D6BEA03" w:rsidR="00272E7B" w:rsidRDefault="00272E7B" w:rsidP="006E6326">
      <w:pPr>
        <w:ind w:left="720"/>
      </w:pPr>
      <w:r>
        <w:tab/>
      </w:r>
      <w:r>
        <w:tab/>
      </w:r>
      <w:r>
        <w:tab/>
      </w:r>
      <w:r>
        <w:tab/>
      </w:r>
      <w:r>
        <w:tab/>
        <w:t>MW = 0;</w:t>
      </w:r>
    </w:p>
    <w:p w14:paraId="378ED7BE" w14:textId="123096A3" w:rsidR="006E6326" w:rsidRPr="004508C4" w:rsidRDefault="006E6326" w:rsidP="006E6326">
      <w:pPr>
        <w:ind w:left="720"/>
      </w:pPr>
      <w:r>
        <w:tab/>
      </w:r>
      <w:r>
        <w:tab/>
      </w:r>
      <w:r>
        <w:tab/>
      </w:r>
      <w:r>
        <w:tab/>
      </w:r>
      <w:r>
        <w:tab/>
        <w:t>T=56;</w:t>
      </w:r>
    </w:p>
    <w:p w14:paraId="7DF7623F" w14:textId="77777777" w:rsidR="006E6326" w:rsidRDefault="006E6326" w:rsidP="006E6326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7D2978FD" w14:textId="45168755" w:rsidR="00B91C9B" w:rsidRPr="004508C4" w:rsidRDefault="00B91C9B" w:rsidP="00B91C9B">
      <w:pPr>
        <w:ind w:left="720"/>
      </w:pPr>
      <w:r>
        <w:tab/>
      </w:r>
      <w:r>
        <w:tab/>
      </w:r>
      <w:r>
        <w:tab/>
      </w:r>
      <w:r>
        <w:tab/>
        <w:t>56</w:t>
      </w:r>
      <w:r w:rsidRPr="004508C4">
        <w:t>: begin</w:t>
      </w:r>
    </w:p>
    <w:p w14:paraId="5DE7F3A6" w14:textId="31D456EC" w:rsidR="00B91C9B" w:rsidRDefault="00B91C9B" w:rsidP="00B91C9B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>
        <w:t>DECSP</w:t>
      </w:r>
      <w:r w:rsidRPr="004508C4">
        <w:t xml:space="preserve"> = 1;</w:t>
      </w:r>
    </w:p>
    <w:p w14:paraId="267B0C3C" w14:textId="5957DE69" w:rsidR="00B91C9B" w:rsidRPr="004508C4" w:rsidRDefault="00B91C9B" w:rsidP="00B91C9B">
      <w:pPr>
        <w:ind w:left="720"/>
      </w:pPr>
      <w:r>
        <w:tab/>
      </w:r>
      <w:r>
        <w:tab/>
      </w:r>
      <w:r>
        <w:tab/>
      </w:r>
      <w:r>
        <w:tab/>
      </w:r>
      <w:r>
        <w:tab/>
        <w:t>T=57;</w:t>
      </w:r>
    </w:p>
    <w:p w14:paraId="599126F9" w14:textId="77777777" w:rsidR="00B91C9B" w:rsidRDefault="00B91C9B" w:rsidP="00B91C9B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3A176FA8" w14:textId="404C95A5" w:rsidR="00B91C9B" w:rsidRPr="004508C4" w:rsidRDefault="00B91C9B" w:rsidP="00B91C9B">
      <w:pPr>
        <w:ind w:left="2880" w:firstLine="720"/>
      </w:pPr>
      <w:r>
        <w:t>57</w:t>
      </w:r>
      <w:r w:rsidRPr="004508C4">
        <w:t>: begin</w:t>
      </w:r>
    </w:p>
    <w:p w14:paraId="3023444B" w14:textId="77777777" w:rsidR="00B91C9B" w:rsidRPr="004508C4" w:rsidRDefault="00B91C9B" w:rsidP="00B91C9B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53FFB6EE" w14:textId="2AC177C7" w:rsidR="00B91C9B" w:rsidRDefault="00B91C9B" w:rsidP="00B91C9B">
      <w:pPr>
        <w:ind w:left="720"/>
      </w:pPr>
      <w:r>
        <w:tab/>
      </w:r>
      <w:r>
        <w:tab/>
      </w:r>
      <w:r>
        <w:tab/>
      </w:r>
      <w:r>
        <w:tab/>
      </w:r>
      <w:r>
        <w:tab/>
        <w:t>EN</w:t>
      </w:r>
      <w:r w:rsidR="00BB0433">
        <w:t>DES</w:t>
      </w:r>
      <w:r w:rsidRPr="004508C4">
        <w:t xml:space="preserve"> = 1;</w:t>
      </w:r>
    </w:p>
    <w:p w14:paraId="3606FA8F" w14:textId="074EBD30" w:rsidR="00B91C9B" w:rsidRPr="004508C4" w:rsidRDefault="00B91C9B" w:rsidP="00B91C9B">
      <w:r>
        <w:tab/>
      </w:r>
      <w:r>
        <w:tab/>
      </w:r>
      <w:r>
        <w:tab/>
      </w:r>
      <w:r>
        <w:tab/>
      </w:r>
      <w:r>
        <w:tab/>
      </w:r>
      <w:r>
        <w:tab/>
        <w:t>T=58;</w:t>
      </w:r>
    </w:p>
    <w:p w14:paraId="44C71C7C" w14:textId="77777777" w:rsidR="00B91C9B" w:rsidRDefault="00B91C9B" w:rsidP="00B91C9B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507F6735" w14:textId="2C741A80" w:rsidR="006E6326" w:rsidRDefault="006E6326" w:rsidP="006E6326">
      <w:pPr>
        <w:ind w:left="720"/>
      </w:pPr>
    </w:p>
    <w:p w14:paraId="070FC650" w14:textId="320762CA" w:rsidR="00CC5661" w:rsidRPr="004508C4" w:rsidRDefault="00CC5661" w:rsidP="00CC5661">
      <w:pPr>
        <w:ind w:left="720"/>
      </w:pPr>
      <w:r>
        <w:lastRenderedPageBreak/>
        <w:tab/>
      </w:r>
      <w:r>
        <w:tab/>
      </w:r>
      <w:r>
        <w:tab/>
      </w:r>
      <w:r>
        <w:tab/>
        <w:t>58</w:t>
      </w:r>
      <w:r w:rsidRPr="004508C4">
        <w:t>: begin</w:t>
      </w:r>
    </w:p>
    <w:p w14:paraId="03379626" w14:textId="77777777" w:rsidR="00CC5661" w:rsidRPr="004508C4" w:rsidRDefault="00CC5661" w:rsidP="00CC5661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0687F44B" w14:textId="041E5A67" w:rsidR="00CC5661" w:rsidRDefault="00CC5661" w:rsidP="00CC5661">
      <w:pPr>
        <w:ind w:left="720"/>
      </w:pPr>
      <w:r>
        <w:tab/>
      </w:r>
      <w:r>
        <w:tab/>
      </w:r>
      <w:r>
        <w:tab/>
      </w:r>
      <w:r>
        <w:tab/>
      </w:r>
      <w:r>
        <w:tab/>
        <w:t>EN</w:t>
      </w:r>
      <w:r w:rsidR="00FF66DF">
        <w:t>DES</w:t>
      </w:r>
      <w:r w:rsidRPr="004508C4">
        <w:t xml:space="preserve"> = 1;</w:t>
      </w:r>
    </w:p>
    <w:p w14:paraId="28B3957A" w14:textId="77777777" w:rsidR="00CC5661" w:rsidRDefault="00CC5661" w:rsidP="00CC5661">
      <w:pPr>
        <w:ind w:left="720"/>
      </w:pPr>
      <w:r>
        <w:tab/>
      </w:r>
      <w:r>
        <w:tab/>
      </w:r>
      <w:r>
        <w:tab/>
      </w:r>
      <w:r>
        <w:tab/>
      </w:r>
      <w:r>
        <w:tab/>
        <w:t>MW = 0;</w:t>
      </w:r>
    </w:p>
    <w:p w14:paraId="0C7A2495" w14:textId="3993B079" w:rsidR="00CC5661" w:rsidRPr="004508C4" w:rsidRDefault="00CC5661" w:rsidP="00CC5661">
      <w:pPr>
        <w:ind w:left="720"/>
      </w:pPr>
      <w:r>
        <w:tab/>
      </w:r>
      <w:r>
        <w:tab/>
      </w:r>
      <w:r>
        <w:tab/>
      </w:r>
      <w:r>
        <w:tab/>
      </w:r>
      <w:r>
        <w:tab/>
        <w:t>T=59;</w:t>
      </w:r>
    </w:p>
    <w:p w14:paraId="44DA265B" w14:textId="2455BFD7" w:rsidR="00CC5661" w:rsidRDefault="00CC5661" w:rsidP="00CC5661">
      <w:pPr>
        <w:ind w:left="720"/>
      </w:pPr>
      <w:r w:rsidRPr="004508C4">
        <w:tab/>
      </w:r>
      <w:r>
        <w:tab/>
      </w:r>
      <w:r>
        <w:tab/>
      </w:r>
      <w:r>
        <w:tab/>
        <w:t xml:space="preserve">      </w:t>
      </w:r>
      <w:r w:rsidR="005F184E">
        <w:t>e</w:t>
      </w:r>
      <w:r>
        <w:t>n</w:t>
      </w:r>
      <w:r w:rsidRPr="004508C4">
        <w:t>d</w:t>
      </w:r>
    </w:p>
    <w:p w14:paraId="7231E231" w14:textId="10C64566" w:rsidR="00FF66DF" w:rsidRPr="004508C4" w:rsidRDefault="00FF66DF" w:rsidP="00FF66DF">
      <w:pPr>
        <w:ind w:left="720"/>
      </w:pPr>
      <w:r>
        <w:tab/>
      </w:r>
      <w:r>
        <w:tab/>
      </w:r>
      <w:r>
        <w:tab/>
      </w:r>
      <w:r>
        <w:tab/>
      </w:r>
      <w:r w:rsidR="0030473F">
        <w:t>59</w:t>
      </w:r>
      <w:r w:rsidRPr="004508C4">
        <w:t>: begin</w:t>
      </w:r>
    </w:p>
    <w:p w14:paraId="7EBF5D8B" w14:textId="484B0EA1" w:rsidR="00FF66DF" w:rsidRPr="004508C4" w:rsidRDefault="00FF66DF" w:rsidP="00FF66DF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 w:rsidR="0030473F">
        <w:t>DECSP</w:t>
      </w:r>
      <w:r w:rsidRPr="004508C4">
        <w:t xml:space="preserve"> = 1;</w:t>
      </w:r>
    </w:p>
    <w:p w14:paraId="0E74A57F" w14:textId="13D3ED96" w:rsidR="00FF66DF" w:rsidRDefault="00FF66DF" w:rsidP="00FF66DF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30473F">
        <w:t>LRESET</w:t>
      </w:r>
      <w:r w:rsidRPr="004508C4">
        <w:t xml:space="preserve"> = 1;</w:t>
      </w:r>
    </w:p>
    <w:p w14:paraId="2BFDA053" w14:textId="5F6C2D88" w:rsidR="00FF66DF" w:rsidRDefault="00FF66DF" w:rsidP="00FF66DF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30473F">
        <w:t>LINT</w:t>
      </w:r>
      <w:r>
        <w:t xml:space="preserve"> = </w:t>
      </w:r>
      <w:r w:rsidR="0030473F">
        <w:t>1</w:t>
      </w:r>
      <w:r>
        <w:t>;</w:t>
      </w:r>
    </w:p>
    <w:p w14:paraId="3BFC69EB" w14:textId="226536AF" w:rsidR="00FF66DF" w:rsidRPr="004508C4" w:rsidRDefault="00FF66DF" w:rsidP="00FF66DF">
      <w:pPr>
        <w:ind w:left="720"/>
      </w:pPr>
      <w:r>
        <w:tab/>
      </w:r>
      <w:r>
        <w:tab/>
      </w:r>
      <w:r>
        <w:tab/>
      </w:r>
      <w:r>
        <w:tab/>
      </w:r>
      <w:r>
        <w:tab/>
        <w:t>T=</w:t>
      </w:r>
      <w:r w:rsidR="0030473F">
        <w:t>60</w:t>
      </w:r>
      <w:r>
        <w:t>;</w:t>
      </w:r>
    </w:p>
    <w:p w14:paraId="5D782713" w14:textId="77777777" w:rsidR="00FF66DF" w:rsidRDefault="00FF66DF" w:rsidP="00FF66DF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2ACC361C" w14:textId="165E5020" w:rsidR="002D48B5" w:rsidRPr="004508C4" w:rsidRDefault="002D48B5" w:rsidP="002D48B5">
      <w:pPr>
        <w:ind w:left="720"/>
      </w:pPr>
      <w:r>
        <w:tab/>
      </w:r>
      <w:r>
        <w:tab/>
      </w:r>
      <w:r>
        <w:tab/>
      </w:r>
      <w:r>
        <w:tab/>
        <w:t>60</w:t>
      </w:r>
      <w:r w:rsidRPr="004508C4">
        <w:t>: begin</w:t>
      </w:r>
    </w:p>
    <w:p w14:paraId="774489CA" w14:textId="33B65E6D" w:rsidR="002D48B5" w:rsidRPr="004508C4" w:rsidRDefault="002D48B5" w:rsidP="002D48B5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DES</w:t>
      </w:r>
      <w:r w:rsidRPr="004508C4">
        <w:t xml:space="preserve"> = 1;</w:t>
      </w:r>
    </w:p>
    <w:p w14:paraId="1B66FE60" w14:textId="29BA7630" w:rsidR="002D48B5" w:rsidRDefault="002D48B5" w:rsidP="002D48B5">
      <w:pPr>
        <w:ind w:left="720"/>
      </w:pPr>
      <w:r>
        <w:tab/>
      </w:r>
      <w:r>
        <w:tab/>
      </w:r>
      <w:r>
        <w:tab/>
      </w:r>
      <w:r>
        <w:tab/>
      </w:r>
      <w:r>
        <w:tab/>
        <w:t>SD0</w:t>
      </w:r>
      <w:r w:rsidRPr="004508C4">
        <w:t xml:space="preserve"> = 1;</w:t>
      </w:r>
    </w:p>
    <w:p w14:paraId="5939633E" w14:textId="7A1F2218" w:rsidR="002D48B5" w:rsidRDefault="002D48B5" w:rsidP="002D48B5">
      <w:pPr>
        <w:ind w:left="720"/>
      </w:pPr>
      <w:r>
        <w:tab/>
      </w:r>
      <w:r>
        <w:tab/>
      </w:r>
      <w:r>
        <w:tab/>
      </w:r>
      <w:r>
        <w:tab/>
      </w:r>
      <w:r>
        <w:tab/>
        <w:t>LAC = 1;</w:t>
      </w:r>
    </w:p>
    <w:p w14:paraId="176BE8E2" w14:textId="08A22B3A" w:rsidR="002D48B5" w:rsidRDefault="002D48B5" w:rsidP="002D48B5">
      <w:pPr>
        <w:ind w:left="720"/>
      </w:pPr>
      <w:r>
        <w:tab/>
      </w:r>
      <w:r>
        <w:tab/>
      </w:r>
      <w:r>
        <w:tab/>
      </w:r>
      <w:r>
        <w:tab/>
      </w:r>
      <w:r>
        <w:tab/>
        <w:t>LRESET = 1;</w:t>
      </w:r>
    </w:p>
    <w:p w14:paraId="4AE32F80" w14:textId="2F43645C" w:rsidR="002D48B5" w:rsidRDefault="002D48B5" w:rsidP="002D48B5">
      <w:pPr>
        <w:ind w:left="720"/>
      </w:pPr>
      <w:r>
        <w:tab/>
      </w:r>
      <w:r>
        <w:tab/>
      </w:r>
      <w:r>
        <w:tab/>
      </w:r>
      <w:r>
        <w:tab/>
      </w:r>
      <w:r>
        <w:tab/>
        <w:t>LINT = 1;</w:t>
      </w:r>
    </w:p>
    <w:p w14:paraId="09A12E79" w14:textId="6BAD3B3E" w:rsidR="002D48B5" w:rsidRPr="004508C4" w:rsidRDefault="002D48B5" w:rsidP="002D48B5">
      <w:pPr>
        <w:ind w:left="720"/>
      </w:pPr>
      <w:r>
        <w:tab/>
      </w:r>
      <w:r>
        <w:tab/>
      </w:r>
      <w:r>
        <w:tab/>
      </w:r>
      <w:r>
        <w:tab/>
      </w:r>
      <w:r>
        <w:tab/>
        <w:t>T=61;</w:t>
      </w:r>
    </w:p>
    <w:p w14:paraId="07808F7C" w14:textId="5B2D920B" w:rsidR="002D48B5" w:rsidRDefault="002D48B5" w:rsidP="002D48B5">
      <w:pPr>
        <w:ind w:left="720"/>
      </w:pPr>
      <w:r w:rsidRPr="004508C4">
        <w:tab/>
      </w:r>
      <w:r>
        <w:tab/>
      </w:r>
      <w:r>
        <w:tab/>
      </w:r>
      <w:r>
        <w:tab/>
        <w:t xml:space="preserve">      </w:t>
      </w:r>
      <w:r w:rsidR="00CE7097">
        <w:t>e</w:t>
      </w:r>
      <w:r>
        <w:t>n</w:t>
      </w:r>
      <w:r w:rsidRPr="004508C4">
        <w:t>d</w:t>
      </w:r>
    </w:p>
    <w:p w14:paraId="0DE5DC73" w14:textId="77777777" w:rsidR="00930148" w:rsidRDefault="00930148" w:rsidP="002D48B5">
      <w:pPr>
        <w:ind w:left="720"/>
      </w:pPr>
    </w:p>
    <w:p w14:paraId="45620F51" w14:textId="77777777" w:rsidR="00930148" w:rsidRDefault="00930148" w:rsidP="002D48B5">
      <w:pPr>
        <w:ind w:left="720"/>
      </w:pPr>
    </w:p>
    <w:p w14:paraId="5DF27462" w14:textId="77777777" w:rsidR="00930148" w:rsidRDefault="00930148" w:rsidP="002D48B5">
      <w:pPr>
        <w:ind w:left="720"/>
      </w:pPr>
    </w:p>
    <w:p w14:paraId="3967CB43" w14:textId="77777777" w:rsidR="00930148" w:rsidRDefault="00930148" w:rsidP="002D48B5">
      <w:pPr>
        <w:ind w:left="720"/>
      </w:pPr>
    </w:p>
    <w:p w14:paraId="5DEDA640" w14:textId="77777777" w:rsidR="00930148" w:rsidRDefault="00930148" w:rsidP="002D48B5">
      <w:pPr>
        <w:ind w:left="720"/>
      </w:pPr>
    </w:p>
    <w:p w14:paraId="010FC816" w14:textId="77777777" w:rsidR="00930148" w:rsidRDefault="00930148" w:rsidP="002D48B5">
      <w:pPr>
        <w:ind w:left="720"/>
      </w:pPr>
    </w:p>
    <w:p w14:paraId="519EA049" w14:textId="1B4CC946" w:rsidR="00AA51EF" w:rsidRPr="004508C4" w:rsidRDefault="00AA51EF" w:rsidP="00AA51EF">
      <w:pPr>
        <w:ind w:left="720"/>
      </w:pPr>
      <w:r>
        <w:lastRenderedPageBreak/>
        <w:tab/>
      </w:r>
      <w:r>
        <w:tab/>
      </w:r>
      <w:r>
        <w:tab/>
      </w:r>
      <w:r>
        <w:tab/>
      </w:r>
      <w:r w:rsidR="00496DD1">
        <w:t>61</w:t>
      </w:r>
      <w:r w:rsidRPr="004508C4">
        <w:t>: begin</w:t>
      </w:r>
    </w:p>
    <w:p w14:paraId="4D77E138" w14:textId="77777777" w:rsidR="00AA51EF" w:rsidRPr="004508C4" w:rsidRDefault="00AA51EF" w:rsidP="00AA51EF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DES</w:t>
      </w:r>
      <w:r w:rsidRPr="004508C4">
        <w:t xml:space="preserve"> = 1;</w:t>
      </w:r>
    </w:p>
    <w:p w14:paraId="0B07ECE0" w14:textId="77777777" w:rsidR="00AA51EF" w:rsidRDefault="00AA51EF" w:rsidP="00AA51EF">
      <w:pPr>
        <w:ind w:left="720"/>
      </w:pPr>
      <w:r>
        <w:tab/>
      </w:r>
      <w:r>
        <w:tab/>
      </w:r>
      <w:r>
        <w:tab/>
      </w:r>
      <w:r>
        <w:tab/>
      </w:r>
      <w:r>
        <w:tab/>
        <w:t>SD0</w:t>
      </w:r>
      <w:r w:rsidRPr="004508C4">
        <w:t xml:space="preserve"> = 1;</w:t>
      </w:r>
    </w:p>
    <w:p w14:paraId="59359526" w14:textId="557B9782" w:rsidR="00AA51EF" w:rsidRDefault="00AA51EF" w:rsidP="00930148">
      <w:pPr>
        <w:ind w:left="720"/>
      </w:pPr>
      <w:r>
        <w:tab/>
      </w:r>
      <w:r>
        <w:tab/>
      </w:r>
      <w:r>
        <w:tab/>
      </w:r>
      <w:r>
        <w:tab/>
      </w:r>
      <w:r>
        <w:tab/>
        <w:t>LAC = 1;</w:t>
      </w:r>
    </w:p>
    <w:p w14:paraId="701276A8" w14:textId="77777777" w:rsidR="00AA51EF" w:rsidRDefault="00AA51EF" w:rsidP="00AA51EF">
      <w:pPr>
        <w:ind w:left="720"/>
      </w:pPr>
      <w:r>
        <w:tab/>
      </w:r>
      <w:r>
        <w:tab/>
      </w:r>
      <w:r>
        <w:tab/>
      </w:r>
      <w:r>
        <w:tab/>
      </w:r>
      <w:r>
        <w:tab/>
        <w:t>LRESET = 1;</w:t>
      </w:r>
    </w:p>
    <w:p w14:paraId="0F5F04CB" w14:textId="77777777" w:rsidR="00AA51EF" w:rsidRDefault="00AA51EF" w:rsidP="00AA51EF">
      <w:pPr>
        <w:ind w:left="720"/>
      </w:pPr>
      <w:r>
        <w:tab/>
      </w:r>
      <w:r>
        <w:tab/>
      </w:r>
      <w:r>
        <w:tab/>
      </w:r>
      <w:r>
        <w:tab/>
      </w:r>
      <w:r>
        <w:tab/>
        <w:t>LINT = 1;</w:t>
      </w:r>
    </w:p>
    <w:p w14:paraId="4B4799AA" w14:textId="7A79364E" w:rsidR="00AA51EF" w:rsidRPr="004508C4" w:rsidRDefault="00AA51EF" w:rsidP="00AA51EF">
      <w:pPr>
        <w:ind w:left="720"/>
      </w:pPr>
      <w:r>
        <w:tab/>
      </w:r>
      <w:r>
        <w:tab/>
      </w:r>
      <w:r>
        <w:tab/>
      </w:r>
      <w:r>
        <w:tab/>
      </w:r>
      <w:r>
        <w:tab/>
        <w:t>T=</w:t>
      </w:r>
      <w:r w:rsidR="00496DD1">
        <w:t>62</w:t>
      </w:r>
      <w:r>
        <w:t>;</w:t>
      </w:r>
    </w:p>
    <w:p w14:paraId="14DEF843" w14:textId="77777777" w:rsidR="00AA51EF" w:rsidRDefault="00AA51EF" w:rsidP="00AA51EF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7C3B7F29" w14:textId="4E4AEAB8" w:rsidR="005824D3" w:rsidRPr="004508C4" w:rsidRDefault="005824D3" w:rsidP="005824D3">
      <w:pPr>
        <w:ind w:left="720"/>
      </w:pPr>
      <w:r>
        <w:tab/>
      </w:r>
      <w:r>
        <w:tab/>
      </w:r>
      <w:r>
        <w:tab/>
      </w:r>
      <w:r>
        <w:tab/>
        <w:t>62</w:t>
      </w:r>
      <w:r w:rsidRPr="004508C4">
        <w:t>: begin</w:t>
      </w:r>
    </w:p>
    <w:p w14:paraId="118A3511" w14:textId="77777777" w:rsidR="005824D3" w:rsidRPr="004508C4" w:rsidRDefault="005824D3" w:rsidP="005824D3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DES</w:t>
      </w:r>
      <w:r w:rsidRPr="004508C4">
        <w:t xml:space="preserve"> = 1;</w:t>
      </w:r>
    </w:p>
    <w:p w14:paraId="7E2299AD" w14:textId="77777777" w:rsidR="005824D3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SD0</w:t>
      </w:r>
      <w:r w:rsidRPr="004508C4">
        <w:t xml:space="preserve"> = 1;</w:t>
      </w:r>
    </w:p>
    <w:p w14:paraId="106E6D26" w14:textId="77777777" w:rsidR="005824D3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LAC = 1;</w:t>
      </w:r>
    </w:p>
    <w:p w14:paraId="775E0279" w14:textId="77777777" w:rsidR="005824D3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LRESET = 1;</w:t>
      </w:r>
    </w:p>
    <w:p w14:paraId="6C91DA95" w14:textId="77777777" w:rsidR="005824D3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LINT = 1;</w:t>
      </w:r>
    </w:p>
    <w:p w14:paraId="327B856F" w14:textId="54F97230" w:rsidR="005824D3" w:rsidRPr="004508C4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T=63;</w:t>
      </w:r>
    </w:p>
    <w:p w14:paraId="47BABE2D" w14:textId="09E76A4E" w:rsidR="005824D3" w:rsidRDefault="005824D3" w:rsidP="005824D3">
      <w:pPr>
        <w:ind w:left="720"/>
      </w:pPr>
      <w:r w:rsidRPr="004508C4">
        <w:tab/>
      </w:r>
      <w:r>
        <w:tab/>
      </w:r>
      <w:r>
        <w:tab/>
      </w:r>
      <w:r>
        <w:tab/>
        <w:t xml:space="preserve">      </w:t>
      </w:r>
      <w:r w:rsidR="00930148">
        <w:t>e</w:t>
      </w:r>
      <w:r>
        <w:t>n</w:t>
      </w:r>
      <w:r w:rsidRPr="004508C4">
        <w:t>d</w:t>
      </w:r>
    </w:p>
    <w:p w14:paraId="5CA75D4D" w14:textId="1E0A1F75" w:rsidR="005824D3" w:rsidRPr="004508C4" w:rsidRDefault="005824D3" w:rsidP="005824D3">
      <w:pPr>
        <w:ind w:left="720"/>
      </w:pPr>
      <w:r>
        <w:tab/>
      </w:r>
      <w:r>
        <w:tab/>
      </w:r>
      <w:r>
        <w:tab/>
      </w:r>
      <w:r>
        <w:tab/>
        <w:t>63</w:t>
      </w:r>
      <w:r w:rsidRPr="004508C4">
        <w:t>: begin</w:t>
      </w:r>
    </w:p>
    <w:p w14:paraId="1BB33E7F" w14:textId="77777777" w:rsidR="005824D3" w:rsidRPr="004508C4" w:rsidRDefault="005824D3" w:rsidP="005824D3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DES</w:t>
      </w:r>
      <w:r w:rsidRPr="004508C4">
        <w:t xml:space="preserve"> = 1;</w:t>
      </w:r>
    </w:p>
    <w:p w14:paraId="46715AB7" w14:textId="77777777" w:rsidR="005824D3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SD0</w:t>
      </w:r>
      <w:r w:rsidRPr="004508C4">
        <w:t xml:space="preserve"> = 1;</w:t>
      </w:r>
    </w:p>
    <w:p w14:paraId="05B1EA63" w14:textId="77777777" w:rsidR="005824D3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LAC = 1;</w:t>
      </w:r>
    </w:p>
    <w:p w14:paraId="15798B85" w14:textId="77777777" w:rsidR="005824D3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LRESET = 1;</w:t>
      </w:r>
    </w:p>
    <w:p w14:paraId="72EA1F97" w14:textId="77777777" w:rsidR="005824D3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LINT = 1;</w:t>
      </w:r>
    </w:p>
    <w:p w14:paraId="1ACADF7D" w14:textId="254EAC1F" w:rsidR="005824D3" w:rsidRPr="004508C4" w:rsidRDefault="005824D3" w:rsidP="005824D3">
      <w:pPr>
        <w:ind w:left="720"/>
      </w:pPr>
      <w:r>
        <w:tab/>
      </w:r>
      <w:r>
        <w:tab/>
      </w:r>
      <w:r>
        <w:tab/>
      </w:r>
      <w:r>
        <w:tab/>
      </w:r>
      <w:r>
        <w:tab/>
        <w:t>T=64;</w:t>
      </w:r>
    </w:p>
    <w:p w14:paraId="73EC8D28" w14:textId="511DFE55" w:rsidR="005824D3" w:rsidRDefault="005824D3" w:rsidP="005824D3">
      <w:pPr>
        <w:ind w:left="720"/>
      </w:pPr>
      <w:r w:rsidRPr="004508C4">
        <w:tab/>
      </w:r>
      <w:r>
        <w:tab/>
      </w:r>
      <w:r>
        <w:tab/>
      </w:r>
      <w:r>
        <w:tab/>
        <w:t xml:space="preserve">      </w:t>
      </w:r>
      <w:r w:rsidR="00930148">
        <w:t>e</w:t>
      </w:r>
      <w:r>
        <w:t>n</w:t>
      </w:r>
      <w:r w:rsidRPr="004508C4">
        <w:t>d</w:t>
      </w:r>
    </w:p>
    <w:p w14:paraId="017033D1" w14:textId="77777777" w:rsidR="00930148" w:rsidRDefault="00930148" w:rsidP="005824D3">
      <w:pPr>
        <w:ind w:left="720"/>
      </w:pPr>
    </w:p>
    <w:p w14:paraId="79EB72CE" w14:textId="77777777" w:rsidR="00930148" w:rsidRDefault="00930148" w:rsidP="005824D3">
      <w:pPr>
        <w:ind w:left="720"/>
      </w:pPr>
    </w:p>
    <w:p w14:paraId="0B65DAD2" w14:textId="16C770A6" w:rsidR="00930148" w:rsidRPr="004508C4" w:rsidRDefault="00930148" w:rsidP="00930148">
      <w:pPr>
        <w:ind w:left="720"/>
      </w:pPr>
      <w:r>
        <w:lastRenderedPageBreak/>
        <w:tab/>
      </w:r>
      <w:r>
        <w:tab/>
      </w:r>
      <w:r>
        <w:tab/>
      </w:r>
      <w:r>
        <w:tab/>
        <w:t>64</w:t>
      </w:r>
      <w:r w:rsidRPr="004508C4">
        <w:t>: begin</w:t>
      </w:r>
    </w:p>
    <w:p w14:paraId="52A4A3D5" w14:textId="3B87B1A0" w:rsidR="00930148" w:rsidRDefault="00930148" w:rsidP="00930148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DES</w:t>
      </w:r>
      <w:r w:rsidRPr="004508C4">
        <w:t xml:space="preserve"> = 1;</w:t>
      </w:r>
    </w:p>
    <w:p w14:paraId="5681F04D" w14:textId="00FEC5B8" w:rsidR="00930148" w:rsidRDefault="00930148" w:rsidP="00930148">
      <w:pPr>
        <w:ind w:left="720"/>
      </w:pPr>
      <w:r>
        <w:tab/>
      </w:r>
      <w:r>
        <w:tab/>
      </w:r>
      <w:r>
        <w:tab/>
      </w:r>
      <w:r>
        <w:tab/>
      </w:r>
      <w:r>
        <w:tab/>
        <w:t>LACC = 1;</w:t>
      </w:r>
    </w:p>
    <w:p w14:paraId="51EC93A9" w14:textId="4011C28A" w:rsidR="00930148" w:rsidRPr="004508C4" w:rsidRDefault="00930148" w:rsidP="00930148">
      <w:pPr>
        <w:ind w:left="720"/>
      </w:pPr>
      <w:r>
        <w:tab/>
      </w:r>
      <w:r>
        <w:tab/>
      </w:r>
      <w:r>
        <w:tab/>
      </w:r>
      <w:r>
        <w:tab/>
      </w:r>
      <w:r>
        <w:tab/>
        <w:t>T=65;</w:t>
      </w:r>
    </w:p>
    <w:p w14:paraId="7BE9A47D" w14:textId="42F6DD8D" w:rsidR="00930148" w:rsidRDefault="00930148" w:rsidP="00930148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22C4CD25" w14:textId="155F641E" w:rsidR="00930148" w:rsidRPr="004508C4" w:rsidRDefault="00930148" w:rsidP="00930148">
      <w:pPr>
        <w:ind w:left="720"/>
      </w:pPr>
      <w:r>
        <w:tab/>
      </w:r>
      <w:r>
        <w:tab/>
      </w:r>
      <w:r>
        <w:tab/>
      </w:r>
      <w:r>
        <w:tab/>
        <w:t>65</w:t>
      </w:r>
      <w:r w:rsidRPr="004508C4">
        <w:t>: begin</w:t>
      </w:r>
    </w:p>
    <w:p w14:paraId="50587E2C" w14:textId="07F98F99" w:rsidR="00930148" w:rsidRDefault="00930148" w:rsidP="0037140B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 w:rsidR="0037140B">
        <w:t>INCSP</w:t>
      </w:r>
      <w:r w:rsidRPr="004508C4">
        <w:t xml:space="preserve"> = 1;</w:t>
      </w:r>
    </w:p>
    <w:p w14:paraId="6DED4695" w14:textId="7D941094" w:rsidR="00930148" w:rsidRPr="004508C4" w:rsidRDefault="00930148" w:rsidP="00930148">
      <w:pPr>
        <w:ind w:left="720"/>
      </w:pPr>
      <w:r>
        <w:tab/>
      </w:r>
      <w:r>
        <w:tab/>
      </w:r>
      <w:r>
        <w:tab/>
      </w:r>
      <w:r>
        <w:tab/>
      </w:r>
      <w:r>
        <w:tab/>
        <w:t>T=</w:t>
      </w:r>
      <w:r w:rsidR="00AB45A6">
        <w:t>66</w:t>
      </w:r>
      <w:r>
        <w:t>;</w:t>
      </w:r>
    </w:p>
    <w:p w14:paraId="42B9B1D9" w14:textId="3B46EB09" w:rsidR="00930148" w:rsidRDefault="00930148" w:rsidP="00930148">
      <w:pPr>
        <w:ind w:left="720"/>
      </w:pPr>
      <w:r w:rsidRPr="004508C4">
        <w:tab/>
      </w:r>
      <w:r>
        <w:tab/>
      </w:r>
      <w:r>
        <w:tab/>
      </w:r>
      <w:r>
        <w:tab/>
        <w:t xml:space="preserve">      </w:t>
      </w:r>
      <w:r w:rsidR="00E16385">
        <w:t>e</w:t>
      </w:r>
      <w:r>
        <w:t>n</w:t>
      </w:r>
      <w:r w:rsidRPr="004508C4">
        <w:t>d</w:t>
      </w:r>
    </w:p>
    <w:p w14:paraId="0DBECFEF" w14:textId="7A096693" w:rsidR="0037140B" w:rsidRPr="004508C4" w:rsidRDefault="0037140B" w:rsidP="0037140B">
      <w:pPr>
        <w:ind w:left="720"/>
      </w:pPr>
      <w:r>
        <w:tab/>
      </w:r>
      <w:r>
        <w:tab/>
      </w:r>
      <w:r>
        <w:tab/>
      </w:r>
      <w:r>
        <w:tab/>
        <w:t>66</w:t>
      </w:r>
      <w:r w:rsidRPr="004508C4">
        <w:t>: begin</w:t>
      </w:r>
    </w:p>
    <w:p w14:paraId="523DE789" w14:textId="51192B44" w:rsidR="0037140B" w:rsidRDefault="0037140B" w:rsidP="0037140B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2BE85DC5" w14:textId="075718E2" w:rsidR="0037140B" w:rsidRPr="004508C4" w:rsidRDefault="0037140B" w:rsidP="0037140B">
      <w:pPr>
        <w:ind w:left="720"/>
      </w:pPr>
      <w:r>
        <w:tab/>
      </w:r>
      <w:r>
        <w:tab/>
      </w:r>
      <w:r>
        <w:tab/>
      </w:r>
      <w:r>
        <w:tab/>
      </w:r>
      <w:r>
        <w:tab/>
        <w:t>T=67;</w:t>
      </w:r>
    </w:p>
    <w:p w14:paraId="0C6210BB" w14:textId="233BC77D" w:rsidR="0037140B" w:rsidRDefault="0037140B" w:rsidP="0037140B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4760D2B0" w14:textId="0E5084DC" w:rsidR="0037140B" w:rsidRPr="004508C4" w:rsidRDefault="0037140B" w:rsidP="0037140B">
      <w:pPr>
        <w:ind w:left="720"/>
      </w:pPr>
      <w:r>
        <w:tab/>
      </w:r>
      <w:r>
        <w:tab/>
      </w:r>
      <w:r>
        <w:tab/>
      </w:r>
      <w:r>
        <w:tab/>
        <w:t>67</w:t>
      </w:r>
      <w:r w:rsidRPr="004508C4">
        <w:t>: begin</w:t>
      </w:r>
    </w:p>
    <w:p w14:paraId="687F8054" w14:textId="28AF53C1" w:rsidR="0037140B" w:rsidRPr="004508C4" w:rsidRDefault="0037140B" w:rsidP="0037140B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11F02210" w14:textId="692CD1D3" w:rsidR="0037140B" w:rsidRDefault="0037140B" w:rsidP="0037140B">
      <w:pPr>
        <w:ind w:left="720"/>
      </w:pPr>
      <w:r>
        <w:tab/>
      </w:r>
      <w:r>
        <w:tab/>
      </w:r>
      <w:r>
        <w:tab/>
      </w:r>
      <w:r>
        <w:tab/>
      </w:r>
      <w:r>
        <w:tab/>
        <w:t>MR = 0;</w:t>
      </w:r>
    </w:p>
    <w:p w14:paraId="44577C6E" w14:textId="704A54FC" w:rsidR="0037140B" w:rsidRPr="004508C4" w:rsidRDefault="0037140B" w:rsidP="0037140B">
      <w:pPr>
        <w:ind w:left="720"/>
      </w:pPr>
      <w:r>
        <w:tab/>
      </w:r>
      <w:r>
        <w:tab/>
      </w:r>
      <w:r>
        <w:tab/>
      </w:r>
      <w:r>
        <w:tab/>
      </w:r>
      <w:r>
        <w:tab/>
        <w:t>T=68;</w:t>
      </w:r>
    </w:p>
    <w:p w14:paraId="6B4D5FC6" w14:textId="056F2D10" w:rsidR="0037140B" w:rsidRDefault="0037140B" w:rsidP="0037140B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152082B3" w14:textId="77777777" w:rsidR="0037140B" w:rsidRDefault="0037140B" w:rsidP="0037140B">
      <w:pPr>
        <w:ind w:left="720"/>
      </w:pPr>
    </w:p>
    <w:p w14:paraId="1B42D63C" w14:textId="77777777" w:rsidR="0037140B" w:rsidRDefault="0037140B" w:rsidP="0037140B">
      <w:pPr>
        <w:ind w:left="720"/>
      </w:pPr>
    </w:p>
    <w:p w14:paraId="6E218107" w14:textId="77777777" w:rsidR="0037140B" w:rsidRDefault="0037140B" w:rsidP="0037140B">
      <w:pPr>
        <w:ind w:left="720"/>
      </w:pPr>
    </w:p>
    <w:p w14:paraId="165FE374" w14:textId="77777777" w:rsidR="0037140B" w:rsidRDefault="0037140B" w:rsidP="0037140B">
      <w:pPr>
        <w:ind w:left="720"/>
      </w:pPr>
    </w:p>
    <w:p w14:paraId="77A5A0FE" w14:textId="77777777" w:rsidR="0037140B" w:rsidRDefault="0037140B" w:rsidP="0037140B">
      <w:pPr>
        <w:ind w:left="720"/>
      </w:pPr>
    </w:p>
    <w:p w14:paraId="281E37E5" w14:textId="77777777" w:rsidR="0037140B" w:rsidRDefault="0037140B" w:rsidP="0037140B">
      <w:pPr>
        <w:ind w:left="720"/>
      </w:pPr>
    </w:p>
    <w:p w14:paraId="2A531D57" w14:textId="77777777" w:rsidR="0037140B" w:rsidRDefault="0037140B" w:rsidP="0037140B">
      <w:pPr>
        <w:ind w:left="720"/>
      </w:pPr>
    </w:p>
    <w:p w14:paraId="51996194" w14:textId="77777777" w:rsidR="0037140B" w:rsidRDefault="0037140B" w:rsidP="0037140B">
      <w:pPr>
        <w:ind w:left="720"/>
      </w:pPr>
    </w:p>
    <w:p w14:paraId="3D16FA0C" w14:textId="5986E23C" w:rsidR="0037140B" w:rsidRPr="004508C4" w:rsidRDefault="0037140B" w:rsidP="0037140B">
      <w:pPr>
        <w:ind w:left="720"/>
      </w:pPr>
      <w:r>
        <w:lastRenderedPageBreak/>
        <w:tab/>
      </w:r>
      <w:r>
        <w:tab/>
      </w:r>
      <w:r>
        <w:tab/>
      </w:r>
      <w:r>
        <w:tab/>
        <w:t>68</w:t>
      </w:r>
      <w:r w:rsidRPr="004508C4">
        <w:t>: begin</w:t>
      </w:r>
    </w:p>
    <w:p w14:paraId="358363BE" w14:textId="2F532768" w:rsidR="0037140B" w:rsidRPr="004508C4" w:rsidRDefault="0037140B" w:rsidP="0037140B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0C965182" w14:textId="78173093" w:rsidR="0037140B" w:rsidRDefault="0037140B" w:rsidP="0037140B">
      <w:pPr>
        <w:ind w:left="720"/>
      </w:pPr>
      <w:r>
        <w:tab/>
      </w:r>
      <w:r>
        <w:tab/>
      </w:r>
      <w:r>
        <w:tab/>
      </w:r>
      <w:r>
        <w:tab/>
      </w:r>
      <w:r>
        <w:tab/>
        <w:t>MR</w:t>
      </w:r>
      <w:r w:rsidRPr="004508C4">
        <w:t xml:space="preserve"> = </w:t>
      </w:r>
      <w:r>
        <w:t>0</w:t>
      </w:r>
      <w:r w:rsidRPr="004508C4">
        <w:t>;</w:t>
      </w:r>
    </w:p>
    <w:p w14:paraId="0C6049AD" w14:textId="5B1C4EE8" w:rsidR="0037140B" w:rsidRDefault="0037140B" w:rsidP="0037140B">
      <w:pPr>
        <w:ind w:left="720"/>
      </w:pPr>
      <w:r>
        <w:tab/>
      </w:r>
      <w:r>
        <w:tab/>
      </w:r>
      <w:r>
        <w:tab/>
      </w:r>
      <w:r>
        <w:tab/>
      </w:r>
      <w:r>
        <w:tab/>
        <w:t>LAC = 1;</w:t>
      </w:r>
    </w:p>
    <w:p w14:paraId="64F736A1" w14:textId="2F5DB944" w:rsidR="0037140B" w:rsidRPr="004508C4" w:rsidRDefault="0037140B" w:rsidP="0037140B">
      <w:pPr>
        <w:ind w:left="720"/>
      </w:pPr>
      <w:r>
        <w:tab/>
      </w:r>
      <w:r>
        <w:tab/>
      </w:r>
      <w:r>
        <w:tab/>
      </w:r>
      <w:r>
        <w:tab/>
      </w:r>
      <w:r>
        <w:tab/>
        <w:t>T=69;</w:t>
      </w:r>
    </w:p>
    <w:p w14:paraId="7AF7B4F2" w14:textId="77777777" w:rsidR="0037140B" w:rsidRDefault="0037140B" w:rsidP="0037140B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19C9A5AF" w14:textId="5A81C358" w:rsidR="004B3232" w:rsidRPr="004508C4" w:rsidRDefault="004B3232" w:rsidP="004B3232">
      <w:pPr>
        <w:ind w:left="720"/>
      </w:pPr>
      <w:r>
        <w:tab/>
      </w:r>
      <w:r>
        <w:tab/>
      </w:r>
      <w:r>
        <w:tab/>
      </w:r>
      <w:r>
        <w:tab/>
        <w:t>69</w:t>
      </w:r>
      <w:r w:rsidRPr="004508C4">
        <w:t>: begin</w:t>
      </w:r>
    </w:p>
    <w:p w14:paraId="14BA0F23" w14:textId="335CF98B" w:rsidR="004B3232" w:rsidRDefault="004B3232" w:rsidP="004B3232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>
        <w:t>INCSP</w:t>
      </w:r>
      <w:r w:rsidRPr="004508C4">
        <w:t xml:space="preserve"> = 1;</w:t>
      </w:r>
    </w:p>
    <w:p w14:paraId="40E37321" w14:textId="356BA700" w:rsidR="004B3232" w:rsidRPr="004508C4" w:rsidRDefault="004B3232" w:rsidP="004B3232">
      <w:pPr>
        <w:ind w:left="720"/>
      </w:pPr>
      <w:r>
        <w:tab/>
      </w:r>
      <w:r>
        <w:tab/>
      </w:r>
      <w:r>
        <w:tab/>
      </w:r>
      <w:r>
        <w:tab/>
      </w:r>
      <w:r>
        <w:tab/>
        <w:t>T=70;</w:t>
      </w:r>
    </w:p>
    <w:p w14:paraId="70C4826A" w14:textId="77777777" w:rsidR="004B3232" w:rsidRDefault="004B3232" w:rsidP="004B3232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237B662D" w14:textId="1524B804" w:rsidR="00EC33E2" w:rsidRPr="004508C4" w:rsidRDefault="00EC33E2" w:rsidP="00EC33E2">
      <w:pPr>
        <w:ind w:left="720"/>
      </w:pPr>
      <w:r>
        <w:tab/>
      </w:r>
      <w:r>
        <w:tab/>
      </w:r>
      <w:r>
        <w:tab/>
      </w:r>
      <w:r>
        <w:tab/>
        <w:t>70</w:t>
      </w:r>
      <w:r w:rsidRPr="004508C4">
        <w:t>: begin</w:t>
      </w:r>
    </w:p>
    <w:p w14:paraId="3D78A89F" w14:textId="0383B5E0" w:rsidR="00EC33E2" w:rsidRDefault="00EC33E2" w:rsidP="00EC33E2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>
        <w:t>ENSPA</w:t>
      </w:r>
      <w:r w:rsidRPr="004508C4">
        <w:t xml:space="preserve"> = 1;</w:t>
      </w:r>
    </w:p>
    <w:p w14:paraId="58E9B5C0" w14:textId="63B6A703" w:rsidR="00EC33E2" w:rsidRPr="004508C4" w:rsidRDefault="00EC33E2" w:rsidP="00EC33E2">
      <w:pPr>
        <w:ind w:left="720"/>
      </w:pPr>
      <w:r>
        <w:tab/>
      </w:r>
      <w:r>
        <w:tab/>
      </w:r>
      <w:r>
        <w:tab/>
      </w:r>
      <w:r>
        <w:tab/>
      </w:r>
      <w:r>
        <w:tab/>
        <w:t>T=71;</w:t>
      </w:r>
    </w:p>
    <w:p w14:paraId="18EE665C" w14:textId="77777777" w:rsidR="00EC33E2" w:rsidRDefault="00EC33E2" w:rsidP="00EC33E2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795BD448" w14:textId="59D8C078" w:rsidR="00E469FB" w:rsidRPr="004508C4" w:rsidRDefault="00E469FB" w:rsidP="00E469FB">
      <w:pPr>
        <w:ind w:left="720"/>
      </w:pPr>
      <w:r>
        <w:tab/>
      </w:r>
      <w:r>
        <w:tab/>
      </w:r>
      <w:r>
        <w:tab/>
      </w:r>
      <w:r>
        <w:tab/>
        <w:t>71</w:t>
      </w:r>
      <w:r w:rsidRPr="004508C4">
        <w:t>: begin</w:t>
      </w:r>
    </w:p>
    <w:p w14:paraId="52EBBE53" w14:textId="64506A77" w:rsidR="00E469FB" w:rsidRPr="004508C4" w:rsidRDefault="00E469FB" w:rsidP="00E469FB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4537130B" w14:textId="44F67458" w:rsidR="00E469FB" w:rsidRDefault="00E469FB" w:rsidP="00E469FB">
      <w:pPr>
        <w:ind w:left="720"/>
      </w:pPr>
      <w:r>
        <w:tab/>
      </w:r>
      <w:r>
        <w:tab/>
      </w:r>
      <w:r>
        <w:tab/>
      </w:r>
      <w:r>
        <w:tab/>
      </w:r>
      <w:r>
        <w:tab/>
        <w:t>MR</w:t>
      </w:r>
      <w:r w:rsidRPr="004508C4">
        <w:t xml:space="preserve"> = </w:t>
      </w:r>
      <w:r>
        <w:t>0</w:t>
      </w:r>
      <w:r w:rsidRPr="004508C4">
        <w:t>;</w:t>
      </w:r>
    </w:p>
    <w:p w14:paraId="6CE27991" w14:textId="2C47F442" w:rsidR="00E469FB" w:rsidRPr="004508C4" w:rsidRDefault="00E469FB" w:rsidP="00E469FB">
      <w:pPr>
        <w:ind w:left="720"/>
      </w:pPr>
      <w:r>
        <w:tab/>
      </w:r>
      <w:r>
        <w:tab/>
      </w:r>
      <w:r>
        <w:tab/>
      </w:r>
      <w:r>
        <w:tab/>
      </w:r>
      <w:r>
        <w:tab/>
        <w:t>T=72;</w:t>
      </w:r>
    </w:p>
    <w:p w14:paraId="475E9115" w14:textId="77777777" w:rsidR="00E469FB" w:rsidRDefault="00E469FB" w:rsidP="00E469FB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72145814" w14:textId="77777777" w:rsidR="00CF6755" w:rsidRDefault="00CF6755" w:rsidP="00E469FB">
      <w:pPr>
        <w:ind w:left="720"/>
      </w:pPr>
    </w:p>
    <w:p w14:paraId="75A2756C" w14:textId="77777777" w:rsidR="00CF6755" w:rsidRDefault="00CF6755" w:rsidP="00E469FB">
      <w:pPr>
        <w:ind w:left="720"/>
      </w:pPr>
    </w:p>
    <w:p w14:paraId="747F9BAE" w14:textId="77777777" w:rsidR="00CF6755" w:rsidRDefault="00CF6755" w:rsidP="00E469FB">
      <w:pPr>
        <w:ind w:left="720"/>
      </w:pPr>
    </w:p>
    <w:p w14:paraId="5E844E55" w14:textId="77777777" w:rsidR="00CF6755" w:rsidRDefault="00CF6755" w:rsidP="00E469FB">
      <w:pPr>
        <w:ind w:left="720"/>
      </w:pPr>
    </w:p>
    <w:p w14:paraId="14BDF0EB" w14:textId="77777777" w:rsidR="00CF6755" w:rsidRDefault="00CF6755" w:rsidP="00E469FB">
      <w:pPr>
        <w:ind w:left="720"/>
      </w:pPr>
    </w:p>
    <w:p w14:paraId="55D01946" w14:textId="77777777" w:rsidR="00CF6755" w:rsidRDefault="00CF6755" w:rsidP="00E469FB">
      <w:pPr>
        <w:ind w:left="720"/>
      </w:pPr>
    </w:p>
    <w:p w14:paraId="2B666B39" w14:textId="77777777" w:rsidR="00CF6755" w:rsidRDefault="00CF6755" w:rsidP="00E469FB">
      <w:pPr>
        <w:ind w:left="720"/>
      </w:pPr>
    </w:p>
    <w:p w14:paraId="218508B2" w14:textId="30C4C443" w:rsidR="00CF6755" w:rsidRPr="004508C4" w:rsidRDefault="00CF6755" w:rsidP="00CF6755">
      <w:pPr>
        <w:ind w:left="720"/>
      </w:pPr>
      <w:r>
        <w:lastRenderedPageBreak/>
        <w:tab/>
      </w:r>
      <w:r>
        <w:tab/>
      </w:r>
      <w:r>
        <w:tab/>
      </w:r>
      <w:r>
        <w:tab/>
        <w:t>72</w:t>
      </w:r>
      <w:r w:rsidRPr="004508C4">
        <w:t>: begin</w:t>
      </w:r>
    </w:p>
    <w:p w14:paraId="07AB4F09" w14:textId="21CDA123" w:rsidR="00CF6755" w:rsidRPr="004508C4" w:rsidRDefault="00CF6755" w:rsidP="00CF6755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5203D2DA" w14:textId="7AEE3A27" w:rsidR="00CF6755" w:rsidRDefault="00CF6755" w:rsidP="00CF6755">
      <w:pPr>
        <w:ind w:left="720"/>
      </w:pPr>
      <w:r>
        <w:tab/>
      </w:r>
      <w:r>
        <w:tab/>
      </w:r>
      <w:r>
        <w:tab/>
      </w:r>
      <w:r>
        <w:tab/>
      </w:r>
      <w:r>
        <w:tab/>
        <w:t>MR</w:t>
      </w:r>
      <w:r w:rsidRPr="004508C4">
        <w:t xml:space="preserve"> = </w:t>
      </w:r>
      <w:r>
        <w:t>0</w:t>
      </w:r>
      <w:r w:rsidRPr="004508C4">
        <w:t>;</w:t>
      </w:r>
    </w:p>
    <w:p w14:paraId="77BCD314" w14:textId="697C4946" w:rsidR="00CF6755" w:rsidRDefault="00CF6755" w:rsidP="00CF6755">
      <w:pPr>
        <w:ind w:left="720"/>
      </w:pPr>
      <w:r>
        <w:tab/>
      </w:r>
      <w:r>
        <w:tab/>
      </w:r>
      <w:r>
        <w:tab/>
      </w:r>
      <w:r>
        <w:tab/>
      </w:r>
      <w:r>
        <w:tab/>
        <w:t>LINTE = 1;</w:t>
      </w:r>
    </w:p>
    <w:p w14:paraId="6013EA6E" w14:textId="606BB733" w:rsidR="00CF6755" w:rsidRDefault="00CF6755" w:rsidP="00CF6755">
      <w:pPr>
        <w:ind w:left="720"/>
      </w:pPr>
      <w:r>
        <w:tab/>
      </w:r>
      <w:r>
        <w:tab/>
      </w:r>
      <w:r>
        <w:tab/>
      </w:r>
      <w:r>
        <w:tab/>
      </w:r>
      <w:r>
        <w:tab/>
        <w:t>LCARRY = 1;</w:t>
      </w:r>
    </w:p>
    <w:p w14:paraId="0184D854" w14:textId="0F61FB58" w:rsidR="00CF6755" w:rsidRDefault="00CF6755" w:rsidP="00CF6755">
      <w:pPr>
        <w:ind w:left="720"/>
      </w:pPr>
      <w:r>
        <w:tab/>
      </w:r>
      <w:r>
        <w:tab/>
      </w:r>
      <w:r>
        <w:tab/>
      </w:r>
      <w:r>
        <w:tab/>
      </w:r>
      <w:r>
        <w:tab/>
        <w:t>LZERO = 1;</w:t>
      </w:r>
    </w:p>
    <w:p w14:paraId="21FA96F6" w14:textId="77777777" w:rsidR="00CF6755" w:rsidRDefault="00CF6755" w:rsidP="00CF6755">
      <w:pPr>
        <w:ind w:left="720"/>
      </w:pPr>
      <w:r>
        <w:tab/>
      </w:r>
      <w:r>
        <w:tab/>
      </w:r>
      <w:r>
        <w:tab/>
      </w:r>
      <w:r>
        <w:tab/>
      </w:r>
      <w:r>
        <w:tab/>
        <w:t>LRESET = 1;</w:t>
      </w:r>
    </w:p>
    <w:p w14:paraId="257E160A" w14:textId="77777777" w:rsidR="00CF6755" w:rsidRDefault="00CF6755" w:rsidP="00CF6755">
      <w:pPr>
        <w:ind w:left="720"/>
      </w:pPr>
      <w:r>
        <w:tab/>
      </w:r>
      <w:r>
        <w:tab/>
      </w:r>
      <w:r>
        <w:tab/>
      </w:r>
      <w:r>
        <w:tab/>
      </w:r>
      <w:r>
        <w:tab/>
        <w:t>LINT = 1;</w:t>
      </w:r>
    </w:p>
    <w:p w14:paraId="712039B9" w14:textId="7A3813CC" w:rsidR="00CF6755" w:rsidRPr="004508C4" w:rsidRDefault="00CF6755" w:rsidP="00CF6755">
      <w:pPr>
        <w:ind w:left="720"/>
      </w:pPr>
      <w:r>
        <w:tab/>
      </w:r>
      <w:r>
        <w:tab/>
      </w:r>
      <w:r>
        <w:tab/>
      </w:r>
      <w:r>
        <w:tab/>
      </w:r>
      <w:r>
        <w:tab/>
        <w:t>T=73;</w:t>
      </w:r>
    </w:p>
    <w:p w14:paraId="7C5361F8" w14:textId="77777777" w:rsidR="00CF6755" w:rsidRDefault="00CF6755" w:rsidP="00CF6755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2BE9B481" w14:textId="05757AFC" w:rsidR="00022B14" w:rsidRPr="004508C4" w:rsidRDefault="00022B14" w:rsidP="00022B14">
      <w:pPr>
        <w:ind w:left="720"/>
      </w:pPr>
      <w:r>
        <w:tab/>
      </w:r>
      <w:r>
        <w:tab/>
      </w:r>
      <w:r>
        <w:tab/>
      </w:r>
      <w:r>
        <w:tab/>
        <w:t>73</w:t>
      </w:r>
      <w:r w:rsidRPr="004508C4">
        <w:t>: begin</w:t>
      </w:r>
    </w:p>
    <w:p w14:paraId="3FBE93D4" w14:textId="0455FD1D" w:rsidR="00022B14" w:rsidRPr="004508C4" w:rsidRDefault="00022B14" w:rsidP="00022B1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CG</w:t>
      </w:r>
      <w:r w:rsidRPr="004508C4">
        <w:t xml:space="preserve"> = 1;</w:t>
      </w:r>
    </w:p>
    <w:p w14:paraId="0D39F320" w14:textId="1F7E3850" w:rsidR="00022B14" w:rsidRDefault="00022B14" w:rsidP="00022B14">
      <w:pPr>
        <w:ind w:left="720"/>
      </w:pPr>
      <w:r>
        <w:tab/>
      </w:r>
      <w:r>
        <w:tab/>
      </w:r>
      <w:r>
        <w:tab/>
      </w:r>
      <w:r>
        <w:tab/>
      </w:r>
      <w:r>
        <w:tab/>
        <w:t>CON</w:t>
      </w:r>
      <w:r w:rsidRPr="004508C4">
        <w:t xml:space="preserve"> = 1;</w:t>
      </w:r>
    </w:p>
    <w:p w14:paraId="4BDD1E30" w14:textId="3D9F2457" w:rsidR="00022B14" w:rsidRDefault="00022B14" w:rsidP="00022B14">
      <w:pPr>
        <w:ind w:left="720"/>
      </w:pPr>
      <w:r>
        <w:tab/>
      </w:r>
      <w:r>
        <w:tab/>
      </w:r>
      <w:r>
        <w:tab/>
      </w:r>
      <w:r>
        <w:tab/>
      </w:r>
      <w:r>
        <w:tab/>
        <w:t>LMD = 1;</w:t>
      </w:r>
    </w:p>
    <w:p w14:paraId="7CDBF83B" w14:textId="070C3E99" w:rsidR="00022B14" w:rsidRPr="004508C4" w:rsidRDefault="00022B14" w:rsidP="00022B14">
      <w:pPr>
        <w:ind w:left="720"/>
      </w:pPr>
      <w:r>
        <w:tab/>
      </w:r>
      <w:r>
        <w:tab/>
      </w:r>
      <w:r>
        <w:tab/>
      </w:r>
      <w:r>
        <w:tab/>
      </w:r>
      <w:r>
        <w:tab/>
        <w:t>T=74;</w:t>
      </w:r>
    </w:p>
    <w:p w14:paraId="1DCEFA6E" w14:textId="77777777" w:rsidR="00022B14" w:rsidRDefault="00022B14" w:rsidP="00022B14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70018070" w14:textId="7AD62C18" w:rsidR="00022B14" w:rsidRPr="004508C4" w:rsidRDefault="00022B14" w:rsidP="00022B14">
      <w:pPr>
        <w:ind w:left="720"/>
      </w:pPr>
      <w:r>
        <w:tab/>
      </w:r>
      <w:r>
        <w:tab/>
      </w:r>
      <w:r>
        <w:tab/>
      </w:r>
      <w:r>
        <w:tab/>
        <w:t>74</w:t>
      </w:r>
      <w:r w:rsidRPr="004508C4">
        <w:t>: begin</w:t>
      </w:r>
    </w:p>
    <w:p w14:paraId="04A934E3" w14:textId="77777777" w:rsidR="00022B14" w:rsidRPr="004508C4" w:rsidRDefault="00022B14" w:rsidP="00022B1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DES</w:t>
      </w:r>
      <w:r w:rsidRPr="004508C4">
        <w:t xml:space="preserve"> = 1;</w:t>
      </w:r>
    </w:p>
    <w:p w14:paraId="6A5EA707" w14:textId="18DB245E" w:rsidR="00022B14" w:rsidRDefault="00022B14" w:rsidP="00022B1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6872BC">
        <w:t>OP2</w:t>
      </w:r>
      <w:r w:rsidRPr="004508C4">
        <w:t xml:space="preserve"> = 1;</w:t>
      </w:r>
    </w:p>
    <w:p w14:paraId="4C3AAB15" w14:textId="77777777" w:rsidR="00022B14" w:rsidRDefault="00022B14" w:rsidP="00022B14">
      <w:pPr>
        <w:ind w:left="720"/>
      </w:pPr>
      <w:r>
        <w:tab/>
      </w:r>
      <w:r>
        <w:tab/>
      </w:r>
      <w:r>
        <w:tab/>
      </w:r>
      <w:r>
        <w:tab/>
      </w:r>
      <w:r>
        <w:tab/>
        <w:t>LAC = 1;</w:t>
      </w:r>
    </w:p>
    <w:p w14:paraId="3B1783D7" w14:textId="28F57188" w:rsidR="006872BC" w:rsidRDefault="006872BC" w:rsidP="00022B14">
      <w:pPr>
        <w:ind w:left="720"/>
      </w:pPr>
      <w:r>
        <w:tab/>
      </w:r>
      <w:r>
        <w:tab/>
      </w:r>
      <w:r>
        <w:tab/>
      </w:r>
      <w:r>
        <w:tab/>
      </w:r>
      <w:r>
        <w:tab/>
        <w:t>SCZ = 1;</w:t>
      </w:r>
    </w:p>
    <w:p w14:paraId="4E888A5B" w14:textId="77777777" w:rsidR="006872BC" w:rsidRDefault="00022B14" w:rsidP="006872B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6872BC">
        <w:t>LCARRY = 1;</w:t>
      </w:r>
    </w:p>
    <w:p w14:paraId="6730AA49" w14:textId="77777777" w:rsidR="006872BC" w:rsidRDefault="006872BC" w:rsidP="006872BC">
      <w:pPr>
        <w:ind w:left="720"/>
      </w:pPr>
      <w:r>
        <w:tab/>
      </w:r>
      <w:r>
        <w:tab/>
      </w:r>
      <w:r>
        <w:tab/>
      </w:r>
      <w:r>
        <w:tab/>
      </w:r>
      <w:r>
        <w:tab/>
        <w:t>LZERO = 1;</w:t>
      </w:r>
    </w:p>
    <w:p w14:paraId="51019B91" w14:textId="77777777" w:rsidR="006872BC" w:rsidRDefault="006872BC" w:rsidP="006872BC">
      <w:pPr>
        <w:ind w:left="720"/>
      </w:pPr>
      <w:r>
        <w:tab/>
      </w:r>
      <w:r>
        <w:tab/>
      </w:r>
      <w:r>
        <w:tab/>
      </w:r>
      <w:r>
        <w:tab/>
      </w:r>
      <w:r>
        <w:tab/>
        <w:t>LRESET = 1;</w:t>
      </w:r>
    </w:p>
    <w:p w14:paraId="28924C85" w14:textId="77777777" w:rsidR="00F241DE" w:rsidRDefault="00F241DE" w:rsidP="006872BC">
      <w:pPr>
        <w:ind w:left="720"/>
      </w:pPr>
    </w:p>
    <w:p w14:paraId="0F8E5194" w14:textId="77777777" w:rsidR="00F241DE" w:rsidRDefault="00F241DE" w:rsidP="006872BC">
      <w:pPr>
        <w:ind w:left="720"/>
      </w:pPr>
    </w:p>
    <w:p w14:paraId="45B9FCD7" w14:textId="77777777" w:rsidR="006872BC" w:rsidRDefault="006872BC" w:rsidP="006872BC">
      <w:pPr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  <w:t>LINT = 1;</w:t>
      </w:r>
    </w:p>
    <w:p w14:paraId="6BEC1810" w14:textId="5A342365" w:rsidR="00022B14" w:rsidRPr="004508C4" w:rsidRDefault="00022B14" w:rsidP="006872BC">
      <w:pPr>
        <w:ind w:left="720"/>
      </w:pPr>
      <w:r>
        <w:tab/>
      </w:r>
      <w:r>
        <w:tab/>
      </w:r>
      <w:r>
        <w:tab/>
      </w:r>
      <w:r>
        <w:tab/>
      </w:r>
      <w:r>
        <w:tab/>
        <w:t>T=</w:t>
      </w:r>
      <w:r w:rsidR="00F241DE">
        <w:t>75</w:t>
      </w:r>
      <w:r>
        <w:t>;</w:t>
      </w:r>
    </w:p>
    <w:p w14:paraId="5B641446" w14:textId="77777777" w:rsidR="00022B14" w:rsidRDefault="00022B14" w:rsidP="00022B14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1A06988C" w14:textId="27AEE8B4" w:rsidR="00F241DE" w:rsidRPr="004508C4" w:rsidRDefault="00F241DE" w:rsidP="00F241DE">
      <w:pPr>
        <w:ind w:left="720"/>
      </w:pPr>
      <w:r>
        <w:tab/>
      </w:r>
      <w:r>
        <w:tab/>
      </w:r>
      <w:r>
        <w:tab/>
      </w:r>
      <w:r>
        <w:tab/>
        <w:t>75</w:t>
      </w:r>
      <w:r w:rsidRPr="004508C4">
        <w:t>: begin</w:t>
      </w:r>
    </w:p>
    <w:p w14:paraId="0A16FE04" w14:textId="77777777" w:rsidR="00F241DE" w:rsidRPr="004508C4" w:rsidRDefault="00F241DE" w:rsidP="00F241DE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DES</w:t>
      </w:r>
      <w:r w:rsidRPr="004508C4">
        <w:t xml:space="preserve"> = 1;</w:t>
      </w:r>
    </w:p>
    <w:p w14:paraId="439242E6" w14:textId="52A16EC1" w:rsidR="00F241DE" w:rsidRDefault="00F241DE" w:rsidP="00F241DE">
      <w:pPr>
        <w:ind w:left="720"/>
      </w:pPr>
      <w:r>
        <w:tab/>
      </w:r>
      <w:r>
        <w:tab/>
      </w:r>
      <w:r>
        <w:tab/>
      </w:r>
      <w:r>
        <w:tab/>
      </w:r>
      <w:r>
        <w:tab/>
        <w:t>LMD</w:t>
      </w:r>
      <w:r w:rsidRPr="004508C4">
        <w:t xml:space="preserve"> = 1;</w:t>
      </w:r>
    </w:p>
    <w:p w14:paraId="5D1D440D" w14:textId="518803A9" w:rsidR="00F241DE" w:rsidRPr="004508C4" w:rsidRDefault="00F241DE" w:rsidP="00F241DE">
      <w:pPr>
        <w:ind w:left="720"/>
      </w:pPr>
      <w:r>
        <w:tab/>
      </w:r>
      <w:r>
        <w:tab/>
      </w:r>
      <w:r>
        <w:tab/>
      </w:r>
      <w:r>
        <w:tab/>
      </w:r>
      <w:r>
        <w:tab/>
        <w:t>T=76;</w:t>
      </w:r>
    </w:p>
    <w:p w14:paraId="46C88009" w14:textId="77777777" w:rsidR="00F241DE" w:rsidRDefault="00F241DE" w:rsidP="00F241DE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78C9BCDD" w14:textId="34CCEBAD" w:rsidR="00F241DE" w:rsidRPr="004508C4" w:rsidRDefault="00F241DE" w:rsidP="00F241DE">
      <w:pPr>
        <w:ind w:left="720"/>
      </w:pPr>
      <w:r>
        <w:tab/>
      </w:r>
      <w:r>
        <w:tab/>
      </w:r>
      <w:r>
        <w:tab/>
      </w:r>
      <w:r>
        <w:tab/>
        <w:t>76</w:t>
      </w:r>
      <w:r w:rsidRPr="004508C4">
        <w:t>: begin</w:t>
      </w:r>
    </w:p>
    <w:p w14:paraId="6E5F67DD" w14:textId="77777777" w:rsidR="00F241DE" w:rsidRPr="004508C4" w:rsidRDefault="00F241DE" w:rsidP="00F241DE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DES</w:t>
      </w:r>
      <w:r w:rsidRPr="004508C4">
        <w:t xml:space="preserve"> = 1;</w:t>
      </w:r>
    </w:p>
    <w:p w14:paraId="641143FE" w14:textId="59E99D59" w:rsidR="00F241DE" w:rsidRDefault="00F241DE" w:rsidP="00F241DE">
      <w:pPr>
        <w:ind w:left="720"/>
      </w:pPr>
      <w:r>
        <w:tab/>
      </w:r>
      <w:r>
        <w:tab/>
      </w:r>
      <w:r>
        <w:tab/>
      </w:r>
      <w:r>
        <w:tab/>
      </w:r>
      <w:r>
        <w:tab/>
        <w:t>LACC</w:t>
      </w:r>
      <w:r w:rsidRPr="004508C4">
        <w:t xml:space="preserve"> = 1;</w:t>
      </w:r>
    </w:p>
    <w:p w14:paraId="056A59B1" w14:textId="41FFF870" w:rsidR="00F241DE" w:rsidRPr="004508C4" w:rsidRDefault="00F241DE" w:rsidP="00F241DE">
      <w:pPr>
        <w:ind w:left="720"/>
      </w:pPr>
      <w:r>
        <w:tab/>
      </w:r>
      <w:r>
        <w:tab/>
      </w:r>
      <w:r>
        <w:tab/>
      </w:r>
      <w:r>
        <w:tab/>
      </w:r>
      <w:r>
        <w:tab/>
        <w:t>T=</w:t>
      </w:r>
      <w:r w:rsidR="00F342A6">
        <w:t>77</w:t>
      </w:r>
      <w:r>
        <w:t>;</w:t>
      </w:r>
    </w:p>
    <w:p w14:paraId="5BFF9CC9" w14:textId="77777777" w:rsidR="00F241DE" w:rsidRDefault="00F241DE" w:rsidP="00F241DE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6746E3B0" w14:textId="2C5054D9" w:rsidR="00F342A6" w:rsidRPr="004508C4" w:rsidRDefault="00F342A6" w:rsidP="00F342A6">
      <w:pPr>
        <w:ind w:left="720"/>
      </w:pPr>
      <w:r>
        <w:tab/>
      </w:r>
      <w:r>
        <w:tab/>
      </w:r>
      <w:r>
        <w:tab/>
      </w:r>
      <w:r>
        <w:tab/>
        <w:t>77</w:t>
      </w:r>
      <w:r w:rsidRPr="004508C4">
        <w:t>: begin</w:t>
      </w:r>
    </w:p>
    <w:p w14:paraId="62DDD6AE" w14:textId="32A05C7D" w:rsidR="00F342A6" w:rsidRDefault="00F342A6" w:rsidP="008F62B3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 w:rsidR="008F62B3">
        <w:t>INCSP</w:t>
      </w:r>
      <w:r w:rsidRPr="004508C4">
        <w:t xml:space="preserve"> = 1;</w:t>
      </w:r>
    </w:p>
    <w:p w14:paraId="7381C07A" w14:textId="6B683E1A" w:rsidR="00F342A6" w:rsidRPr="004508C4" w:rsidRDefault="00F342A6" w:rsidP="00F342A6">
      <w:pPr>
        <w:ind w:left="720"/>
      </w:pPr>
      <w:r>
        <w:tab/>
      </w:r>
      <w:r>
        <w:tab/>
      </w:r>
      <w:r>
        <w:tab/>
      </w:r>
      <w:r>
        <w:tab/>
      </w:r>
      <w:r>
        <w:tab/>
        <w:t>T=</w:t>
      </w:r>
      <w:r w:rsidR="008F62B3">
        <w:t>78</w:t>
      </w:r>
      <w:r>
        <w:t>;</w:t>
      </w:r>
    </w:p>
    <w:p w14:paraId="53C1FE68" w14:textId="77777777" w:rsidR="00F342A6" w:rsidRDefault="00F342A6" w:rsidP="00F342A6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215902C2" w14:textId="286E900B" w:rsidR="008F62B3" w:rsidRPr="004508C4" w:rsidRDefault="008F62B3" w:rsidP="008F62B3">
      <w:pPr>
        <w:ind w:left="720"/>
      </w:pPr>
      <w:r>
        <w:tab/>
      </w:r>
      <w:r>
        <w:tab/>
      </w:r>
      <w:r>
        <w:tab/>
      </w:r>
      <w:r>
        <w:tab/>
        <w:t>78</w:t>
      </w:r>
      <w:r w:rsidRPr="004508C4">
        <w:t>: begin</w:t>
      </w:r>
    </w:p>
    <w:p w14:paraId="2E155D73" w14:textId="471A5A78" w:rsidR="008F62B3" w:rsidRDefault="008F62B3" w:rsidP="008F62B3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04AEE2D1" w14:textId="78B80BFB" w:rsidR="008F62B3" w:rsidRPr="004508C4" w:rsidRDefault="008F62B3" w:rsidP="008F62B3">
      <w:pPr>
        <w:ind w:left="720"/>
      </w:pPr>
      <w:r>
        <w:tab/>
      </w:r>
      <w:r>
        <w:tab/>
      </w:r>
      <w:r>
        <w:tab/>
      </w:r>
      <w:r>
        <w:tab/>
      </w:r>
      <w:r>
        <w:tab/>
        <w:t>T=79;</w:t>
      </w:r>
    </w:p>
    <w:p w14:paraId="44401DD4" w14:textId="77777777" w:rsidR="008F62B3" w:rsidRDefault="008F62B3" w:rsidP="008F62B3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6851499E" w14:textId="77777777" w:rsidR="008F62B3" w:rsidRDefault="008F62B3" w:rsidP="008F62B3">
      <w:pPr>
        <w:ind w:left="720"/>
      </w:pPr>
    </w:p>
    <w:p w14:paraId="11821036" w14:textId="77777777" w:rsidR="008F62B3" w:rsidRDefault="008F62B3" w:rsidP="008F62B3">
      <w:pPr>
        <w:ind w:left="720"/>
      </w:pPr>
    </w:p>
    <w:p w14:paraId="45B4AAFA" w14:textId="77777777" w:rsidR="008F62B3" w:rsidRDefault="008F62B3" w:rsidP="008F62B3">
      <w:pPr>
        <w:ind w:left="720"/>
      </w:pPr>
    </w:p>
    <w:p w14:paraId="3F101DF9" w14:textId="77777777" w:rsidR="008F62B3" w:rsidRDefault="008F62B3" w:rsidP="008F62B3">
      <w:pPr>
        <w:ind w:left="720"/>
      </w:pPr>
    </w:p>
    <w:p w14:paraId="685ABB89" w14:textId="77777777" w:rsidR="008F62B3" w:rsidRDefault="008F62B3" w:rsidP="008F62B3">
      <w:pPr>
        <w:ind w:left="720"/>
      </w:pPr>
    </w:p>
    <w:p w14:paraId="5D51A1AF" w14:textId="5F5FEF84" w:rsidR="008F62B3" w:rsidRPr="004508C4" w:rsidRDefault="008F62B3" w:rsidP="008F62B3">
      <w:pPr>
        <w:ind w:left="720"/>
      </w:pPr>
      <w:r>
        <w:lastRenderedPageBreak/>
        <w:tab/>
      </w:r>
      <w:r>
        <w:tab/>
      </w:r>
      <w:r>
        <w:tab/>
      </w:r>
      <w:r>
        <w:tab/>
        <w:t>79</w:t>
      </w:r>
      <w:r w:rsidRPr="004508C4">
        <w:t>: begin</w:t>
      </w:r>
    </w:p>
    <w:p w14:paraId="1FB49A28" w14:textId="158D2005" w:rsidR="008F62B3" w:rsidRPr="004508C4" w:rsidRDefault="008F62B3" w:rsidP="008F62B3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 w:rsidR="00376725">
        <w:t>SPA</w:t>
      </w:r>
      <w:r w:rsidRPr="004508C4">
        <w:t xml:space="preserve"> = 1;</w:t>
      </w:r>
    </w:p>
    <w:p w14:paraId="2DCB3E57" w14:textId="51104A48" w:rsidR="008F62B3" w:rsidRDefault="008F62B3" w:rsidP="00376725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 w:rsidR="00376725">
        <w:t>MR</w:t>
      </w:r>
      <w:r w:rsidRPr="004508C4">
        <w:t xml:space="preserve"> = </w:t>
      </w:r>
      <w:r w:rsidR="00376725">
        <w:t>0</w:t>
      </w:r>
      <w:r w:rsidRPr="004508C4">
        <w:t>;</w:t>
      </w:r>
    </w:p>
    <w:p w14:paraId="69234DDE" w14:textId="58309041" w:rsidR="008F62B3" w:rsidRPr="004508C4" w:rsidRDefault="008F62B3" w:rsidP="008F62B3">
      <w:pPr>
        <w:ind w:left="720"/>
      </w:pPr>
      <w:r>
        <w:tab/>
      </w:r>
      <w:r>
        <w:tab/>
      </w:r>
      <w:r>
        <w:tab/>
      </w:r>
      <w:r>
        <w:tab/>
      </w:r>
      <w:r>
        <w:tab/>
        <w:t>T=</w:t>
      </w:r>
      <w:r w:rsidR="00376725">
        <w:t>80</w:t>
      </w:r>
      <w:r>
        <w:t>;</w:t>
      </w:r>
    </w:p>
    <w:p w14:paraId="0A6F3BAE" w14:textId="40DADAE6" w:rsidR="008F62B3" w:rsidRDefault="008F62B3" w:rsidP="008F62B3">
      <w:pPr>
        <w:ind w:left="720"/>
      </w:pPr>
      <w:r w:rsidRPr="004508C4">
        <w:tab/>
      </w:r>
      <w:r>
        <w:tab/>
      </w:r>
      <w:r>
        <w:tab/>
      </w:r>
      <w:r>
        <w:tab/>
        <w:t xml:space="preserve">      </w:t>
      </w:r>
      <w:r w:rsidR="00DF6A03">
        <w:t>e</w:t>
      </w:r>
      <w:bookmarkStart w:id="1" w:name="_GoBack"/>
      <w:bookmarkEnd w:id="1"/>
      <w:r>
        <w:t>n</w:t>
      </w:r>
      <w:r w:rsidRPr="004508C4">
        <w:t>d</w:t>
      </w:r>
    </w:p>
    <w:p w14:paraId="38441378" w14:textId="3AA7714E" w:rsidR="00376725" w:rsidRPr="004508C4" w:rsidRDefault="00376725" w:rsidP="00376725">
      <w:pPr>
        <w:ind w:left="720"/>
      </w:pPr>
      <w:r>
        <w:tab/>
      </w:r>
      <w:r>
        <w:tab/>
      </w:r>
      <w:r>
        <w:tab/>
      </w:r>
      <w:r>
        <w:tab/>
        <w:t>80</w:t>
      </w:r>
      <w:r w:rsidRPr="004508C4">
        <w:t>: begin</w:t>
      </w:r>
    </w:p>
    <w:p w14:paraId="26ABA3DC" w14:textId="10E5DBF7" w:rsidR="00376725" w:rsidRPr="004508C4" w:rsidRDefault="00376725" w:rsidP="00376725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21B9EA6B" w14:textId="3EF8B8EC" w:rsidR="00376725" w:rsidRDefault="00376725" w:rsidP="00376725">
      <w:pPr>
        <w:ind w:left="720"/>
      </w:pPr>
      <w:r>
        <w:tab/>
      </w:r>
      <w:r>
        <w:tab/>
      </w:r>
      <w:r>
        <w:tab/>
      </w:r>
      <w:r>
        <w:tab/>
      </w:r>
      <w:r>
        <w:tab/>
        <w:t>MR</w:t>
      </w:r>
      <w:r w:rsidRPr="004508C4">
        <w:t xml:space="preserve"> = </w:t>
      </w:r>
      <w:r>
        <w:t>0</w:t>
      </w:r>
      <w:r w:rsidRPr="004508C4">
        <w:t>;</w:t>
      </w:r>
    </w:p>
    <w:p w14:paraId="3FDAE359" w14:textId="5C053835" w:rsidR="00376725" w:rsidRDefault="00376725" w:rsidP="00376725">
      <w:pPr>
        <w:ind w:left="720"/>
      </w:pPr>
      <w:r>
        <w:tab/>
      </w:r>
      <w:r>
        <w:tab/>
      </w:r>
      <w:r>
        <w:tab/>
      </w:r>
      <w:r>
        <w:tab/>
      </w:r>
      <w:r>
        <w:tab/>
        <w:t>LAC = 1;</w:t>
      </w:r>
    </w:p>
    <w:p w14:paraId="4B509616" w14:textId="6DD4777D" w:rsidR="00376725" w:rsidRPr="004508C4" w:rsidRDefault="00376725" w:rsidP="00376725">
      <w:pPr>
        <w:ind w:left="720"/>
      </w:pPr>
      <w:r>
        <w:tab/>
      </w:r>
      <w:r>
        <w:tab/>
      </w:r>
      <w:r>
        <w:tab/>
      </w:r>
      <w:r>
        <w:tab/>
      </w:r>
      <w:r>
        <w:tab/>
        <w:t>T=81;</w:t>
      </w:r>
    </w:p>
    <w:p w14:paraId="6D9AB224" w14:textId="1C686524" w:rsidR="00376725" w:rsidRDefault="00376725" w:rsidP="00376725">
      <w:pPr>
        <w:ind w:left="720"/>
      </w:pPr>
      <w:r w:rsidRPr="004508C4">
        <w:tab/>
      </w:r>
      <w:r>
        <w:tab/>
      </w:r>
      <w:r>
        <w:tab/>
      </w:r>
      <w:r>
        <w:tab/>
        <w:t xml:space="preserve">      </w:t>
      </w:r>
      <w:r w:rsidR="00BF3DC6">
        <w:t>E</w:t>
      </w:r>
      <w:r>
        <w:t>n</w:t>
      </w:r>
      <w:r w:rsidRPr="004508C4">
        <w:t>d</w:t>
      </w:r>
    </w:p>
    <w:p w14:paraId="52A3AA03" w14:textId="264509B2" w:rsidR="00BF3DC6" w:rsidRPr="004508C4" w:rsidRDefault="00BF3DC6" w:rsidP="00BF3DC6">
      <w:pPr>
        <w:ind w:left="720"/>
      </w:pPr>
      <w:r>
        <w:tab/>
      </w:r>
      <w:r>
        <w:tab/>
      </w:r>
      <w:r>
        <w:tab/>
      </w:r>
      <w:r>
        <w:tab/>
        <w:t>81</w:t>
      </w:r>
      <w:r w:rsidRPr="004508C4">
        <w:t>: begin</w:t>
      </w:r>
    </w:p>
    <w:p w14:paraId="25A1819A" w14:textId="70A0F693" w:rsidR="00BF3DC6" w:rsidRDefault="00BF3DC6" w:rsidP="00BF3DC6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>
        <w:t>INCSP</w:t>
      </w:r>
      <w:r w:rsidRPr="004508C4">
        <w:t xml:space="preserve"> = 1;</w:t>
      </w:r>
    </w:p>
    <w:p w14:paraId="3FF5BF05" w14:textId="73D06C21" w:rsidR="00BF3DC6" w:rsidRPr="004508C4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T=82;</w:t>
      </w:r>
    </w:p>
    <w:p w14:paraId="51AE06FF" w14:textId="77777777" w:rsidR="00BF3DC6" w:rsidRDefault="00BF3DC6" w:rsidP="00BF3DC6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76954F49" w14:textId="650E1B4B" w:rsidR="00BF3DC6" w:rsidRPr="004508C4" w:rsidRDefault="00BF3DC6" w:rsidP="00BF3DC6">
      <w:pPr>
        <w:ind w:left="720"/>
      </w:pPr>
      <w:r>
        <w:tab/>
      </w:r>
      <w:r>
        <w:tab/>
      </w:r>
      <w:r>
        <w:tab/>
      </w:r>
      <w:r>
        <w:tab/>
        <w:t>82</w:t>
      </w:r>
      <w:r w:rsidRPr="004508C4">
        <w:t>: begin</w:t>
      </w:r>
    </w:p>
    <w:p w14:paraId="7EE6870F" w14:textId="4082F179" w:rsidR="00BF3DC6" w:rsidRDefault="00BF3DC6" w:rsidP="00BF3DC6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6CD833F2" w14:textId="306ACBC8" w:rsidR="00BF3DC6" w:rsidRPr="004508C4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T=83;</w:t>
      </w:r>
    </w:p>
    <w:p w14:paraId="3D4DC187" w14:textId="77777777" w:rsidR="00BF3DC6" w:rsidRDefault="00BF3DC6" w:rsidP="00BF3DC6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20942855" w14:textId="0454F424" w:rsidR="00BF3DC6" w:rsidRPr="004508C4" w:rsidRDefault="00BF3DC6" w:rsidP="00BF3DC6">
      <w:pPr>
        <w:ind w:left="720"/>
      </w:pPr>
      <w:r>
        <w:tab/>
      </w:r>
      <w:r>
        <w:tab/>
      </w:r>
      <w:r>
        <w:tab/>
      </w:r>
      <w:r>
        <w:tab/>
        <w:t>83</w:t>
      </w:r>
      <w:r w:rsidRPr="004508C4">
        <w:t>: begin</w:t>
      </w:r>
    </w:p>
    <w:p w14:paraId="6EDC0FF4" w14:textId="48E8FE9B" w:rsidR="00BF3DC6" w:rsidRPr="004508C4" w:rsidRDefault="00BF3DC6" w:rsidP="00BF3DC6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0F428832" w14:textId="57BD395A" w:rsidR="00BF3DC6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MR</w:t>
      </w:r>
      <w:r w:rsidRPr="004508C4">
        <w:t xml:space="preserve"> = </w:t>
      </w:r>
      <w:r>
        <w:t>0</w:t>
      </w:r>
      <w:r w:rsidRPr="004508C4">
        <w:t>;</w:t>
      </w:r>
    </w:p>
    <w:p w14:paraId="066FA2A3" w14:textId="7E8425BE" w:rsidR="00BF3DC6" w:rsidRPr="004508C4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T=84;</w:t>
      </w:r>
    </w:p>
    <w:p w14:paraId="03BEEABC" w14:textId="77777777" w:rsidR="00BF3DC6" w:rsidRDefault="00BF3DC6" w:rsidP="00BF3DC6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0C189133" w14:textId="59941270" w:rsidR="00BF3DC6" w:rsidRDefault="00BF3DC6" w:rsidP="00BF3DC6">
      <w:pPr>
        <w:ind w:left="720"/>
      </w:pPr>
    </w:p>
    <w:p w14:paraId="12364035" w14:textId="441862DB" w:rsidR="00BF3DC6" w:rsidRDefault="00BF3DC6" w:rsidP="00376725">
      <w:pPr>
        <w:ind w:left="720"/>
      </w:pPr>
    </w:p>
    <w:p w14:paraId="6B11055F" w14:textId="41EAB658" w:rsidR="00BF3DC6" w:rsidRPr="004508C4" w:rsidRDefault="00BF3DC6" w:rsidP="00BF3DC6">
      <w:pPr>
        <w:ind w:left="720"/>
      </w:pPr>
      <w:r>
        <w:lastRenderedPageBreak/>
        <w:tab/>
      </w:r>
      <w:r>
        <w:tab/>
      </w:r>
      <w:r>
        <w:tab/>
      </w:r>
      <w:r>
        <w:tab/>
        <w:t>84</w:t>
      </w:r>
      <w:r w:rsidRPr="004508C4">
        <w:t>: begin</w:t>
      </w:r>
    </w:p>
    <w:p w14:paraId="50EFF43C" w14:textId="77777777" w:rsidR="00BF3DC6" w:rsidRPr="004508C4" w:rsidRDefault="00BF3DC6" w:rsidP="00BF3DC6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</w:t>
      </w:r>
      <w:r>
        <w:t>SPA</w:t>
      </w:r>
      <w:r w:rsidRPr="004508C4">
        <w:t xml:space="preserve"> = 1;</w:t>
      </w:r>
    </w:p>
    <w:p w14:paraId="20797E43" w14:textId="77777777" w:rsidR="00BF3DC6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MR</w:t>
      </w:r>
      <w:r w:rsidRPr="004508C4">
        <w:t xml:space="preserve"> = </w:t>
      </w:r>
      <w:r>
        <w:t>0</w:t>
      </w:r>
      <w:r w:rsidRPr="004508C4">
        <w:t>;</w:t>
      </w:r>
    </w:p>
    <w:p w14:paraId="6FED895C" w14:textId="77777777" w:rsidR="00BF3DC6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LINTE = 1;</w:t>
      </w:r>
    </w:p>
    <w:p w14:paraId="06BB7108" w14:textId="77777777" w:rsidR="00BF3DC6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LCARRY = 1;</w:t>
      </w:r>
    </w:p>
    <w:p w14:paraId="5FEBF4E1" w14:textId="77777777" w:rsidR="00BF3DC6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LZERO = 1;</w:t>
      </w:r>
    </w:p>
    <w:p w14:paraId="7A1E45AF" w14:textId="77777777" w:rsidR="00BF3DC6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LRESET = 1;</w:t>
      </w:r>
    </w:p>
    <w:p w14:paraId="7FA9D0A4" w14:textId="58BC09DE" w:rsidR="00BF3DC6" w:rsidRPr="004508C4" w:rsidRDefault="00BF3DC6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LINT = 1;</w:t>
      </w:r>
    </w:p>
    <w:p w14:paraId="5E796A0A" w14:textId="749F8F23" w:rsidR="00BF3DC6" w:rsidRPr="004508C4" w:rsidRDefault="004C6180" w:rsidP="00BF3DC6">
      <w:pPr>
        <w:ind w:left="720"/>
      </w:pPr>
      <w:r>
        <w:tab/>
      </w:r>
      <w:r>
        <w:tab/>
      </w:r>
      <w:r>
        <w:tab/>
      </w:r>
      <w:r>
        <w:tab/>
      </w:r>
      <w:r>
        <w:tab/>
        <w:t>T=46</w:t>
      </w:r>
      <w:r w:rsidR="00BF3DC6">
        <w:t>;</w:t>
      </w:r>
    </w:p>
    <w:p w14:paraId="5673A711" w14:textId="406ACF52" w:rsidR="0082318D" w:rsidRPr="004508C4" w:rsidRDefault="00BF3DC6" w:rsidP="004C6180">
      <w:pPr>
        <w:ind w:left="720"/>
      </w:pPr>
      <w:r w:rsidRPr="004508C4">
        <w:tab/>
      </w:r>
      <w:r>
        <w:tab/>
      </w:r>
      <w:r>
        <w:tab/>
      </w:r>
      <w:r>
        <w:tab/>
        <w:t xml:space="preserve">      en</w:t>
      </w:r>
      <w:r w:rsidRPr="004508C4">
        <w:t>d</w:t>
      </w:r>
    </w:p>
    <w:p w14:paraId="68BA4CE6" w14:textId="0FF13B9A" w:rsidR="00C42EDD" w:rsidRPr="004508C4" w:rsidRDefault="00C42EDD" w:rsidP="00C42EDD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default: begin</w:t>
      </w:r>
    </w:p>
    <w:p w14:paraId="4E2511F5" w14:textId="53B4A2CD" w:rsidR="00C42EDD" w:rsidRPr="004508C4" w:rsidRDefault="00C42EDD" w:rsidP="00C42EDD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 w:rsidR="0082318D">
        <w:t xml:space="preserve">       </w:t>
      </w:r>
      <w:r w:rsidRPr="004508C4">
        <w:t>T=0;</w:t>
      </w:r>
    </w:p>
    <w:p w14:paraId="7F2ECE40" w14:textId="53D66B09" w:rsidR="00C42EDD" w:rsidRPr="004508C4" w:rsidRDefault="00C42EDD" w:rsidP="00C42EDD">
      <w:pPr>
        <w:ind w:left="720"/>
        <w:rPr>
          <w:lang w:val="pt-BR"/>
        </w:rPr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 w:rsidR="0082318D">
        <w:t xml:space="preserve"> </w:t>
      </w:r>
      <w:r w:rsidRPr="004508C4">
        <w:rPr>
          <w:lang w:val="pt-BR"/>
        </w:rPr>
        <w:t>end</w:t>
      </w:r>
    </w:p>
    <w:p w14:paraId="6CF3D96E" w14:textId="77777777" w:rsidR="0082318D" w:rsidRPr="004508C4" w:rsidRDefault="0082318D" w:rsidP="0082318D">
      <w:pPr>
        <w:ind w:left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4508C4">
        <w:rPr>
          <w:lang w:val="pt-BR"/>
        </w:rPr>
        <w:t>endcase</w:t>
      </w:r>
    </w:p>
    <w:p w14:paraId="61E94446" w14:textId="77777777" w:rsidR="0082318D" w:rsidRPr="004508C4" w:rsidRDefault="0082318D" w:rsidP="0082318D">
      <w:pPr>
        <w:ind w:left="720"/>
        <w:rPr>
          <w:lang w:val="pt-BR"/>
        </w:rPr>
      </w:pPr>
      <w:r w:rsidRPr="004508C4">
        <w:rPr>
          <w:lang w:val="pt-BR"/>
        </w:rPr>
        <w:tab/>
        <w:t>//end</w:t>
      </w:r>
    </w:p>
    <w:p w14:paraId="4CED2040" w14:textId="77777777" w:rsidR="0082318D" w:rsidRDefault="0082318D" w:rsidP="0082318D">
      <w:pPr>
        <w:ind w:left="720"/>
        <w:rPr>
          <w:lang w:val="pt-BR"/>
        </w:rPr>
      </w:pPr>
      <w:r w:rsidRPr="004508C4">
        <w:rPr>
          <w:lang w:val="pt-BR"/>
        </w:rPr>
        <w:t>endmodule</w:t>
      </w:r>
    </w:p>
    <w:p w14:paraId="48AC3602" w14:textId="11FE89A9" w:rsidR="00874B88" w:rsidRPr="006F39B9" w:rsidRDefault="00874B88" w:rsidP="00337CC0">
      <w:pPr>
        <w:ind w:left="720"/>
        <w:rPr>
          <w:lang w:val="pt-BR"/>
        </w:rPr>
      </w:pPr>
    </w:p>
    <w:sectPr w:rsidR="00874B88" w:rsidRPr="006F39B9" w:rsidSect="006F39B9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7A705" w14:textId="77777777" w:rsidR="002F2F61" w:rsidRDefault="002F2F61" w:rsidP="005D7632">
      <w:pPr>
        <w:spacing w:after="0" w:line="240" w:lineRule="auto"/>
      </w:pPr>
      <w:r>
        <w:separator/>
      </w:r>
    </w:p>
  </w:endnote>
  <w:endnote w:type="continuationSeparator" w:id="0">
    <w:p w14:paraId="4028FC29" w14:textId="77777777" w:rsidR="002F2F61" w:rsidRDefault="002F2F61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29CC3" w14:textId="77777777" w:rsidR="00BF3DC6" w:rsidRDefault="00BF3DC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0E0341" wp14:editId="039F8B04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B7B14" id="Conector reto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650FF" w14:textId="77777777" w:rsidR="002F2F61" w:rsidRDefault="002F2F61" w:rsidP="005D7632">
      <w:pPr>
        <w:spacing w:after="0" w:line="240" w:lineRule="auto"/>
      </w:pPr>
      <w:r>
        <w:separator/>
      </w:r>
    </w:p>
  </w:footnote>
  <w:footnote w:type="continuationSeparator" w:id="0">
    <w:p w14:paraId="22D83FBE" w14:textId="77777777" w:rsidR="002F2F61" w:rsidRDefault="002F2F61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98CBF" w14:textId="77777777" w:rsidR="00BF3DC6" w:rsidRDefault="00BF3DC6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AA6F9" wp14:editId="466490A6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BBA877" id="Conector re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5D"/>
    <w:rsid w:val="0000722A"/>
    <w:rsid w:val="00022B14"/>
    <w:rsid w:val="0002784D"/>
    <w:rsid w:val="00032E7A"/>
    <w:rsid w:val="0005459A"/>
    <w:rsid w:val="00054B1E"/>
    <w:rsid w:val="00062D38"/>
    <w:rsid w:val="00066EB2"/>
    <w:rsid w:val="00067C15"/>
    <w:rsid w:val="00067F99"/>
    <w:rsid w:val="00077800"/>
    <w:rsid w:val="00085AC1"/>
    <w:rsid w:val="00090F99"/>
    <w:rsid w:val="00091CBB"/>
    <w:rsid w:val="000935E0"/>
    <w:rsid w:val="000A1F67"/>
    <w:rsid w:val="000A2F59"/>
    <w:rsid w:val="000A6422"/>
    <w:rsid w:val="000A6CE6"/>
    <w:rsid w:val="000B02BB"/>
    <w:rsid w:val="000B71C6"/>
    <w:rsid w:val="000B7389"/>
    <w:rsid w:val="000C0DD3"/>
    <w:rsid w:val="000C5F1C"/>
    <w:rsid w:val="000C7EEA"/>
    <w:rsid w:val="000D68BC"/>
    <w:rsid w:val="001002C9"/>
    <w:rsid w:val="001028F7"/>
    <w:rsid w:val="00105274"/>
    <w:rsid w:val="00107235"/>
    <w:rsid w:val="00133BDD"/>
    <w:rsid w:val="00140831"/>
    <w:rsid w:val="00144363"/>
    <w:rsid w:val="00145C20"/>
    <w:rsid w:val="00150D59"/>
    <w:rsid w:val="00153259"/>
    <w:rsid w:val="00160967"/>
    <w:rsid w:val="001651E5"/>
    <w:rsid w:val="0016766E"/>
    <w:rsid w:val="00190E56"/>
    <w:rsid w:val="0019540A"/>
    <w:rsid w:val="001C2D5E"/>
    <w:rsid w:val="001E73C2"/>
    <w:rsid w:val="001F650F"/>
    <w:rsid w:val="0020318E"/>
    <w:rsid w:val="0021564D"/>
    <w:rsid w:val="002334E2"/>
    <w:rsid w:val="00246376"/>
    <w:rsid w:val="0026301B"/>
    <w:rsid w:val="00270B49"/>
    <w:rsid w:val="00272E7B"/>
    <w:rsid w:val="00286846"/>
    <w:rsid w:val="00291A7F"/>
    <w:rsid w:val="002A0767"/>
    <w:rsid w:val="002A673F"/>
    <w:rsid w:val="002B0E77"/>
    <w:rsid w:val="002B1618"/>
    <w:rsid w:val="002C28B4"/>
    <w:rsid w:val="002C426E"/>
    <w:rsid w:val="002C510E"/>
    <w:rsid w:val="002D3F21"/>
    <w:rsid w:val="002D48B5"/>
    <w:rsid w:val="002D7336"/>
    <w:rsid w:val="002E1DBC"/>
    <w:rsid w:val="002E2E40"/>
    <w:rsid w:val="002F2F61"/>
    <w:rsid w:val="0030473F"/>
    <w:rsid w:val="00304803"/>
    <w:rsid w:val="00310834"/>
    <w:rsid w:val="00326A8B"/>
    <w:rsid w:val="0033452D"/>
    <w:rsid w:val="00337CC0"/>
    <w:rsid w:val="003403EC"/>
    <w:rsid w:val="00342054"/>
    <w:rsid w:val="00342E47"/>
    <w:rsid w:val="00355B61"/>
    <w:rsid w:val="003610C9"/>
    <w:rsid w:val="0037140B"/>
    <w:rsid w:val="00376011"/>
    <w:rsid w:val="00376725"/>
    <w:rsid w:val="00377AA5"/>
    <w:rsid w:val="00382662"/>
    <w:rsid w:val="00382DD3"/>
    <w:rsid w:val="003856AC"/>
    <w:rsid w:val="00392C00"/>
    <w:rsid w:val="003C03D6"/>
    <w:rsid w:val="003D50D2"/>
    <w:rsid w:val="003E19F3"/>
    <w:rsid w:val="003E1E96"/>
    <w:rsid w:val="003E40B5"/>
    <w:rsid w:val="00403DE1"/>
    <w:rsid w:val="00414B47"/>
    <w:rsid w:val="00424D42"/>
    <w:rsid w:val="00426281"/>
    <w:rsid w:val="00446C5F"/>
    <w:rsid w:val="004472C7"/>
    <w:rsid w:val="0045075D"/>
    <w:rsid w:val="004516D4"/>
    <w:rsid w:val="00456FCE"/>
    <w:rsid w:val="00462DA8"/>
    <w:rsid w:val="0047713B"/>
    <w:rsid w:val="00496546"/>
    <w:rsid w:val="00496DD1"/>
    <w:rsid w:val="00496F1D"/>
    <w:rsid w:val="004A125F"/>
    <w:rsid w:val="004A1B38"/>
    <w:rsid w:val="004B1DA7"/>
    <w:rsid w:val="004B3232"/>
    <w:rsid w:val="004C5957"/>
    <w:rsid w:val="004C6180"/>
    <w:rsid w:val="004D1B11"/>
    <w:rsid w:val="004D5B14"/>
    <w:rsid w:val="004F06C5"/>
    <w:rsid w:val="004F0A99"/>
    <w:rsid w:val="004F4D06"/>
    <w:rsid w:val="0050375C"/>
    <w:rsid w:val="005047A4"/>
    <w:rsid w:val="005140F3"/>
    <w:rsid w:val="005154DF"/>
    <w:rsid w:val="00521AD5"/>
    <w:rsid w:val="005245C5"/>
    <w:rsid w:val="00526DEB"/>
    <w:rsid w:val="00534708"/>
    <w:rsid w:val="00540F57"/>
    <w:rsid w:val="00541312"/>
    <w:rsid w:val="00542337"/>
    <w:rsid w:val="00547BCD"/>
    <w:rsid w:val="00555CCB"/>
    <w:rsid w:val="005824D3"/>
    <w:rsid w:val="005957B4"/>
    <w:rsid w:val="005966B1"/>
    <w:rsid w:val="005A2E3A"/>
    <w:rsid w:val="005B136E"/>
    <w:rsid w:val="005C25A3"/>
    <w:rsid w:val="005C2CAF"/>
    <w:rsid w:val="005C6EE4"/>
    <w:rsid w:val="005C7564"/>
    <w:rsid w:val="005D100B"/>
    <w:rsid w:val="005D1C83"/>
    <w:rsid w:val="005D7632"/>
    <w:rsid w:val="005F184E"/>
    <w:rsid w:val="00605A0F"/>
    <w:rsid w:val="00616FBD"/>
    <w:rsid w:val="00623B06"/>
    <w:rsid w:val="00651E7A"/>
    <w:rsid w:val="00653286"/>
    <w:rsid w:val="00671062"/>
    <w:rsid w:val="006872BC"/>
    <w:rsid w:val="006C16E5"/>
    <w:rsid w:val="006C626C"/>
    <w:rsid w:val="006D3BBA"/>
    <w:rsid w:val="006D5150"/>
    <w:rsid w:val="006D6FE9"/>
    <w:rsid w:val="006E4669"/>
    <w:rsid w:val="006E6326"/>
    <w:rsid w:val="006F1048"/>
    <w:rsid w:val="006F30D7"/>
    <w:rsid w:val="006F39B9"/>
    <w:rsid w:val="006F6E6E"/>
    <w:rsid w:val="007111A4"/>
    <w:rsid w:val="00724751"/>
    <w:rsid w:val="00734ABA"/>
    <w:rsid w:val="00740D66"/>
    <w:rsid w:val="00742CEB"/>
    <w:rsid w:val="00744806"/>
    <w:rsid w:val="007531C0"/>
    <w:rsid w:val="00753A18"/>
    <w:rsid w:val="00753BE1"/>
    <w:rsid w:val="00755C83"/>
    <w:rsid w:val="00757CD7"/>
    <w:rsid w:val="00760B46"/>
    <w:rsid w:val="007610AA"/>
    <w:rsid w:val="00770A3B"/>
    <w:rsid w:val="007743F3"/>
    <w:rsid w:val="007877F7"/>
    <w:rsid w:val="00787CDD"/>
    <w:rsid w:val="007B7C1E"/>
    <w:rsid w:val="007C2719"/>
    <w:rsid w:val="007C7AA4"/>
    <w:rsid w:val="007C7C31"/>
    <w:rsid w:val="007D427E"/>
    <w:rsid w:val="007D5098"/>
    <w:rsid w:val="007F2F12"/>
    <w:rsid w:val="00804E86"/>
    <w:rsid w:val="00814418"/>
    <w:rsid w:val="00817202"/>
    <w:rsid w:val="008225CE"/>
    <w:rsid w:val="0082318D"/>
    <w:rsid w:val="00823E10"/>
    <w:rsid w:val="0084624E"/>
    <w:rsid w:val="00856563"/>
    <w:rsid w:val="00860F7F"/>
    <w:rsid w:val="00861686"/>
    <w:rsid w:val="00863A88"/>
    <w:rsid w:val="00874B88"/>
    <w:rsid w:val="008900CC"/>
    <w:rsid w:val="00893244"/>
    <w:rsid w:val="008A0476"/>
    <w:rsid w:val="008A1F78"/>
    <w:rsid w:val="008A734E"/>
    <w:rsid w:val="008A7E25"/>
    <w:rsid w:val="008B2AD7"/>
    <w:rsid w:val="008B6090"/>
    <w:rsid w:val="008C0C28"/>
    <w:rsid w:val="008C0E76"/>
    <w:rsid w:val="008C1BE8"/>
    <w:rsid w:val="008C1C86"/>
    <w:rsid w:val="008C4532"/>
    <w:rsid w:val="008D2E88"/>
    <w:rsid w:val="008E0CC9"/>
    <w:rsid w:val="008E7307"/>
    <w:rsid w:val="008F5877"/>
    <w:rsid w:val="008F62B3"/>
    <w:rsid w:val="008F6559"/>
    <w:rsid w:val="00906B72"/>
    <w:rsid w:val="0091096F"/>
    <w:rsid w:val="009133A9"/>
    <w:rsid w:val="00913E92"/>
    <w:rsid w:val="00924E0F"/>
    <w:rsid w:val="00930148"/>
    <w:rsid w:val="00931486"/>
    <w:rsid w:val="009401E1"/>
    <w:rsid w:val="00981034"/>
    <w:rsid w:val="00986139"/>
    <w:rsid w:val="00993054"/>
    <w:rsid w:val="00993EDB"/>
    <w:rsid w:val="009962B5"/>
    <w:rsid w:val="009A1ECC"/>
    <w:rsid w:val="009B1953"/>
    <w:rsid w:val="009B575B"/>
    <w:rsid w:val="009C7759"/>
    <w:rsid w:val="009D0848"/>
    <w:rsid w:val="009F57D5"/>
    <w:rsid w:val="009F79E5"/>
    <w:rsid w:val="00A059A8"/>
    <w:rsid w:val="00A06C19"/>
    <w:rsid w:val="00A14456"/>
    <w:rsid w:val="00A16042"/>
    <w:rsid w:val="00A30D91"/>
    <w:rsid w:val="00A31B41"/>
    <w:rsid w:val="00A63C5E"/>
    <w:rsid w:val="00A7242D"/>
    <w:rsid w:val="00A73E65"/>
    <w:rsid w:val="00A8186C"/>
    <w:rsid w:val="00A87967"/>
    <w:rsid w:val="00AA3724"/>
    <w:rsid w:val="00AA51EF"/>
    <w:rsid w:val="00AA588A"/>
    <w:rsid w:val="00AA6CF8"/>
    <w:rsid w:val="00AB1664"/>
    <w:rsid w:val="00AB38B5"/>
    <w:rsid w:val="00AB45A6"/>
    <w:rsid w:val="00AC5B4B"/>
    <w:rsid w:val="00AC66B9"/>
    <w:rsid w:val="00AC7BBE"/>
    <w:rsid w:val="00AD2E20"/>
    <w:rsid w:val="00AE7877"/>
    <w:rsid w:val="00AF4620"/>
    <w:rsid w:val="00B06ED3"/>
    <w:rsid w:val="00B213FD"/>
    <w:rsid w:val="00B2525E"/>
    <w:rsid w:val="00B2666B"/>
    <w:rsid w:val="00B54473"/>
    <w:rsid w:val="00B6300E"/>
    <w:rsid w:val="00B6421D"/>
    <w:rsid w:val="00B820D2"/>
    <w:rsid w:val="00B82CBE"/>
    <w:rsid w:val="00B84942"/>
    <w:rsid w:val="00B918D8"/>
    <w:rsid w:val="00B91C9B"/>
    <w:rsid w:val="00BB0433"/>
    <w:rsid w:val="00BB225E"/>
    <w:rsid w:val="00BB3923"/>
    <w:rsid w:val="00BB566E"/>
    <w:rsid w:val="00BB6753"/>
    <w:rsid w:val="00BB6CD3"/>
    <w:rsid w:val="00BB6FEE"/>
    <w:rsid w:val="00BC1482"/>
    <w:rsid w:val="00BC2D26"/>
    <w:rsid w:val="00BD5E1B"/>
    <w:rsid w:val="00BE6725"/>
    <w:rsid w:val="00BF39F8"/>
    <w:rsid w:val="00BF3DC6"/>
    <w:rsid w:val="00BF4A01"/>
    <w:rsid w:val="00BF5440"/>
    <w:rsid w:val="00C13DCA"/>
    <w:rsid w:val="00C14CDE"/>
    <w:rsid w:val="00C332F1"/>
    <w:rsid w:val="00C33EA1"/>
    <w:rsid w:val="00C41B35"/>
    <w:rsid w:val="00C42EDD"/>
    <w:rsid w:val="00C449F1"/>
    <w:rsid w:val="00C45027"/>
    <w:rsid w:val="00C500F7"/>
    <w:rsid w:val="00C55AFA"/>
    <w:rsid w:val="00C73B04"/>
    <w:rsid w:val="00C7788E"/>
    <w:rsid w:val="00C77B78"/>
    <w:rsid w:val="00C77D5D"/>
    <w:rsid w:val="00C855FB"/>
    <w:rsid w:val="00C86BB9"/>
    <w:rsid w:val="00CA3A7F"/>
    <w:rsid w:val="00CA72EC"/>
    <w:rsid w:val="00CB2CA8"/>
    <w:rsid w:val="00CB7F84"/>
    <w:rsid w:val="00CC4884"/>
    <w:rsid w:val="00CC5661"/>
    <w:rsid w:val="00CE0F1C"/>
    <w:rsid w:val="00CE1B2C"/>
    <w:rsid w:val="00CE7097"/>
    <w:rsid w:val="00CF2B8B"/>
    <w:rsid w:val="00CF6562"/>
    <w:rsid w:val="00CF6755"/>
    <w:rsid w:val="00CF7FDC"/>
    <w:rsid w:val="00D04973"/>
    <w:rsid w:val="00D16E4B"/>
    <w:rsid w:val="00D25505"/>
    <w:rsid w:val="00D44B21"/>
    <w:rsid w:val="00D5242B"/>
    <w:rsid w:val="00D53D45"/>
    <w:rsid w:val="00D71433"/>
    <w:rsid w:val="00D71660"/>
    <w:rsid w:val="00D71C9F"/>
    <w:rsid w:val="00D74CB8"/>
    <w:rsid w:val="00D7741F"/>
    <w:rsid w:val="00D8101E"/>
    <w:rsid w:val="00D824F4"/>
    <w:rsid w:val="00D855F2"/>
    <w:rsid w:val="00D85674"/>
    <w:rsid w:val="00D902AC"/>
    <w:rsid w:val="00DA3F83"/>
    <w:rsid w:val="00DC0D20"/>
    <w:rsid w:val="00DC6734"/>
    <w:rsid w:val="00DD670A"/>
    <w:rsid w:val="00DE408D"/>
    <w:rsid w:val="00DF2F5E"/>
    <w:rsid w:val="00DF6A03"/>
    <w:rsid w:val="00DF6C02"/>
    <w:rsid w:val="00E05171"/>
    <w:rsid w:val="00E05328"/>
    <w:rsid w:val="00E16385"/>
    <w:rsid w:val="00E16E14"/>
    <w:rsid w:val="00E17BE6"/>
    <w:rsid w:val="00E23791"/>
    <w:rsid w:val="00E42B07"/>
    <w:rsid w:val="00E469FB"/>
    <w:rsid w:val="00E509F3"/>
    <w:rsid w:val="00E86E48"/>
    <w:rsid w:val="00E96520"/>
    <w:rsid w:val="00EA40B2"/>
    <w:rsid w:val="00EB343A"/>
    <w:rsid w:val="00EB3786"/>
    <w:rsid w:val="00EB5304"/>
    <w:rsid w:val="00EC1CF9"/>
    <w:rsid w:val="00EC33E2"/>
    <w:rsid w:val="00EC3A27"/>
    <w:rsid w:val="00ED16DB"/>
    <w:rsid w:val="00EE0B5D"/>
    <w:rsid w:val="00EE7399"/>
    <w:rsid w:val="00EF205F"/>
    <w:rsid w:val="00EF34AB"/>
    <w:rsid w:val="00EF5BC8"/>
    <w:rsid w:val="00EF78A5"/>
    <w:rsid w:val="00F01552"/>
    <w:rsid w:val="00F241DE"/>
    <w:rsid w:val="00F32971"/>
    <w:rsid w:val="00F329D4"/>
    <w:rsid w:val="00F342A6"/>
    <w:rsid w:val="00F3772F"/>
    <w:rsid w:val="00F416D5"/>
    <w:rsid w:val="00F44139"/>
    <w:rsid w:val="00F61F65"/>
    <w:rsid w:val="00F73614"/>
    <w:rsid w:val="00F77061"/>
    <w:rsid w:val="00F81FF8"/>
    <w:rsid w:val="00F83D1C"/>
    <w:rsid w:val="00F86F40"/>
    <w:rsid w:val="00F90650"/>
    <w:rsid w:val="00F906B7"/>
    <w:rsid w:val="00F95291"/>
    <w:rsid w:val="00FA7143"/>
    <w:rsid w:val="00FC366D"/>
    <w:rsid w:val="00FC65FA"/>
    <w:rsid w:val="00FD1C1E"/>
    <w:rsid w:val="00FE0F0E"/>
    <w:rsid w:val="00FE48CF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A78FF"/>
  <w15:docId w15:val="{9D3A9ECA-AA6F-4C4E-99B4-8D18A6E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6E"/>
    <w:rPr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Semespaamento">
    <w:name w:val="Sem espaçamento"/>
    <w:link w:val="Semcaracdeespaamento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150D59"/>
    <w:rPr>
      <w:rFonts w:eastAsiaTheme="minorEastAsia"/>
      <w:lang w:eastAsia="ja-JP"/>
    </w:rPr>
  </w:style>
  <w:style w:type="character" w:customStyle="1" w:styleId="Cardettulo1">
    <w:name w:val="Car de título 1"/>
    <w:basedOn w:val="Fontepargpadro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Cardettulo2">
    <w:name w:val="Car de título 2"/>
    <w:basedOn w:val="Fontepargpadro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Pargrafodalista">
    <w:name w:val="Parágrafo da lista"/>
    <w:basedOn w:val="Normal"/>
    <w:link w:val="Caracdepargrafodalista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customStyle="1" w:styleId="Hiperlink">
    <w:name w:val="Hiperlink"/>
    <w:basedOn w:val="Fontepargpadro"/>
    <w:uiPriority w:val="99"/>
    <w:unhideWhenUsed/>
    <w:rsid w:val="00150D59"/>
    <w:rPr>
      <w:color w:val="0563C1" w:themeColor="hyperlink"/>
      <w:u w:val="single"/>
    </w:rPr>
  </w:style>
  <w:style w:type="character" w:customStyle="1" w:styleId="Caracdepargrafodalista">
    <w:name w:val="Carac. de parágrafo da lista"/>
    <w:basedOn w:val="Fontepargpadro"/>
    <w:link w:val="Pargrafoda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customStyle="1" w:styleId="textodaanotao">
    <w:name w:val="texto da anotação"/>
    <w:basedOn w:val="Normal"/>
    <w:link w:val="Caracdotextodocomentrio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aracdotextodocomentrio">
    <w:name w:val="Carac do texto do comentário"/>
    <w:basedOn w:val="Fontepargpadro"/>
    <w:link w:val="textodaanota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refernciadeanotao">
    <w:name w:val="referência de anotação"/>
    <w:basedOn w:val="Fontepargpadro"/>
    <w:uiPriority w:val="99"/>
    <w:semiHidden/>
    <w:unhideWhenUsed/>
    <w:rsid w:val="00150D59"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150D59"/>
    <w:rPr>
      <w:b/>
      <w:bCs/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eladelista4-nfase11">
    <w:name w:val="Tabela de lista 4 - Ênfase 11"/>
    <w:basedOn w:val="Tabe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es">
    <w:name w:val="Instruções"/>
    <w:basedOn w:val="Normal"/>
    <w:link w:val="Caracdeinstrues"/>
    <w:qFormat/>
    <w:rsid w:val="00BB566E"/>
    <w:rPr>
      <w:lang w:eastAsia="ja-JP"/>
    </w:rPr>
  </w:style>
  <w:style w:type="character" w:customStyle="1" w:styleId="Caracdeinstrues">
    <w:name w:val="Carac. de instruções"/>
    <w:basedOn w:val="Fontepargpadro"/>
    <w:link w:val="Instrues"/>
    <w:rsid w:val="00BB566E"/>
    <w:rPr>
      <w:color w:val="595959" w:themeColor="text1" w:themeTint="A6"/>
      <w:lang w:eastAsia="ja-JP"/>
    </w:rPr>
  </w:style>
  <w:style w:type="paragraph" w:customStyle="1" w:styleId="assuntodaanotao">
    <w:name w:val="assunto da anotação"/>
    <w:basedOn w:val="textodaanotao"/>
    <w:next w:val="textodaanotao"/>
    <w:link w:val="Caracdoassuntodocomentrio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aracdoassuntodocomentrio">
    <w:name w:val="Carac do assunto do comentário"/>
    <w:basedOn w:val="Caracdotextodocomentrio"/>
    <w:link w:val="assuntodaanota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link w:val="Cardecabealho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5D7632"/>
  </w:style>
  <w:style w:type="paragraph" w:customStyle="1" w:styleId="rodap">
    <w:name w:val="rodapé"/>
    <w:basedOn w:val="Normal"/>
    <w:link w:val="Carderodap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rodap">
    <w:name w:val="Car de rodapé"/>
    <w:basedOn w:val="Fontepargpadro"/>
    <w:link w:val="rodap"/>
    <w:uiPriority w:val="99"/>
    <w:rsid w:val="005D7632"/>
  </w:style>
  <w:style w:type="character" w:styleId="HiperlinkVisitado">
    <w:name w:val="FollowedHyperlink"/>
    <w:basedOn w:val="Fontepargpadro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CaracdeIU">
    <w:name w:val="Carac. de IU"/>
    <w:basedOn w:val="Fontepargpadro"/>
    <w:link w:val="IU"/>
    <w:locked/>
    <w:rsid w:val="00105274"/>
    <w:rPr>
      <w:b/>
    </w:rPr>
  </w:style>
  <w:style w:type="paragraph" w:customStyle="1" w:styleId="IU">
    <w:name w:val="IU"/>
    <w:basedOn w:val="Normal"/>
    <w:link w:val="CaracdeIU"/>
    <w:qFormat/>
    <w:rsid w:val="00105274"/>
    <w:rPr>
      <w:b/>
      <w:color w:val="auto"/>
    </w:rPr>
  </w:style>
  <w:style w:type="table" w:customStyle="1" w:styleId="Gradedatabela">
    <w:name w:val="Grade da tabela"/>
    <w:basedOn w:val="Tabelanormal"/>
    <w:uiPriority w:val="39"/>
    <w:rsid w:val="00D82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595959" w:themeColor="text1" w:themeTint="A6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3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39B9"/>
    <w:rPr>
      <w:rFonts w:ascii="Segoe UI" w:hAnsi="Segoe UI" w:cs="Segoe UI"/>
      <w:color w:val="595959" w:themeColor="text1" w:themeTint="A6"/>
      <w:sz w:val="18"/>
      <w:szCs w:val="18"/>
    </w:rPr>
  </w:style>
  <w:style w:type="paragraph" w:styleId="Cabealho0">
    <w:name w:val="header"/>
    <w:basedOn w:val="Normal"/>
    <w:link w:val="Cabealho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5075D"/>
    <w:rPr>
      <w:color w:val="595959" w:themeColor="text1" w:themeTint="A6"/>
    </w:rPr>
  </w:style>
  <w:style w:type="paragraph" w:styleId="Rodap0">
    <w:name w:val="footer"/>
    <w:basedOn w:val="Normal"/>
    <w:link w:val="Rodap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5075D"/>
    <w:rPr>
      <w:color w:val="595959" w:themeColor="text1" w:themeTint="A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32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3259"/>
    <w:rPr>
      <w:b/>
      <w:bCs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son\AppData\Roaming\Microsoft\Modelos\Bem-vindo%20a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4E5C5-27EE-4E39-A109-F7FAFA43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Word.dotx</Template>
  <TotalTime>1206</TotalTime>
  <Pages>49</Pages>
  <Words>1427</Words>
  <Characters>7706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Judah Holanda Correia Lima</dc:creator>
  <cp:keywords/>
  <cp:lastModifiedBy>Kilson</cp:lastModifiedBy>
  <cp:revision>347</cp:revision>
  <cp:lastPrinted>2014-05-23T00:15:00Z</cp:lastPrinted>
  <dcterms:created xsi:type="dcterms:W3CDTF">2014-05-20T17:54:00Z</dcterms:created>
  <dcterms:modified xsi:type="dcterms:W3CDTF">2014-05-23T10:19:00Z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