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DA8C7" w14:textId="77777777" w:rsidR="00BB566E" w:rsidRDefault="0045075D" w:rsidP="0045075D">
      <w:r w:rsidRPr="00221207">
        <w:rPr>
          <w:noProof/>
          <w:color w:val="auto"/>
          <w:lang w:val="pt-BR" w:eastAsia="pt-BR"/>
        </w:rPr>
        <mc:AlternateContent>
          <mc:Choice Requires="wpg">
            <w:drawing>
              <wp:anchor distT="0" distB="0" distL="114300" distR="114300" simplePos="0" relativeHeight="251501056" behindDoc="0" locked="0" layoutInCell="1" allowOverlap="1" wp14:anchorId="11A0C5EB" wp14:editId="1017ED1C">
                <wp:simplePos x="0" y="0"/>
                <wp:positionH relativeFrom="column">
                  <wp:posOffset>-382772</wp:posOffset>
                </wp:positionH>
                <wp:positionV relativeFrom="margin">
                  <wp:posOffset>21265</wp:posOffset>
                </wp:positionV>
                <wp:extent cx="6515100" cy="4495165"/>
                <wp:effectExtent l="0" t="0" r="0" b="63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495165"/>
                          <a:chOff x="-904880" y="-774864"/>
                          <a:chExt cx="7562110" cy="9144000"/>
                        </a:xfrm>
                      </wpg:grpSpPr>
                      <wps:wsp>
                        <wps:cNvPr id="388" name="Retângulo 388"/>
                        <wps:cNvSpPr/>
                        <wps:spPr>
                          <a:xfrm>
                            <a:off x="-904880" y="-774864"/>
                            <a:ext cx="756211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ixa de Texto 1"/>
                        <wps:cNvSpPr txBox="1"/>
                        <wps:spPr>
                          <a:xfrm>
                            <a:off x="40615" y="859450"/>
                            <a:ext cx="5912069" cy="2561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4C6FC" w14:textId="47345115" w:rsidR="00240B08" w:rsidRPr="00221207" w:rsidRDefault="00240B08" w:rsidP="0045075D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auto"/>
                                  <w:sz w:val="96"/>
                                  <w:szCs w:val="96"/>
                                </w:rPr>
                              </w:pPr>
                              <w:r w:rsidRPr="00221207">
                                <w:rPr>
                                  <w:rFonts w:asciiTheme="majorHAnsi" w:hAnsiTheme="majorHAnsi" w:cs="Segoe UI Light"/>
                                  <w:color w:val="auto"/>
                                  <w:sz w:val="96"/>
                                  <w:szCs w:val="96"/>
                                  <w:lang w:val="pt-BR"/>
                                </w:rPr>
                                <w:t xml:space="preserve">Instrução DIV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0C5EB" id="Grupo 3" o:spid="_x0000_s1026" style="position:absolute;margin-left:-30.15pt;margin-top:1.65pt;width:513pt;height:353.95pt;z-index:251501056;mso-position-vertical-relative:margin;mso-width-relative:margin;mso-height-relative:margin" coordorigin="-9048,-7748" coordsize="75621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">
                <v:rect id="Retângulo 388" o:spid="_x0000_s1027" style="position:absolute;left:-9048;top:-7748;width:75620;height:9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zK8EA&#10;AADcAAAADwAAAGRycy9kb3ducmV2LnhtbERPW2vCMBR+H/gfwhH2NlM3kFKNooJsw4cxL+/H5NgW&#10;m5OSxLb+e/Mw2OPHd1+sBtuIjnyoHSuYTjIQxNqZmksFp+PuLQcRIrLBxjEpeFCA1XL0ssDCuJ5/&#10;qTvEUqQQDgUqqGJsCymDrshimLiWOHFX5y3GBH0pjcc+hdtGvmfZTFqsOTVU2NK2In073K2Cs7tu&#10;eqsv/N09fur7595rne+Veh0P6zmISEP8F/+5v4yCjzytTWfS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xMyvBAAAA3AAAAA8AAAAAAAAAAAAAAAAAmAIAAGRycy9kb3du&#10;cmV2LnhtbFBLBQYAAAAABAAEAPUAAACGAwAAAAA=&#10;" filled="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406;top:8594;width:59120;height:2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14:paraId="1AA4C6FC" w14:textId="47345115" w:rsidR="00240B08" w:rsidRPr="00221207" w:rsidRDefault="00240B08" w:rsidP="0045075D">
                        <w:pPr>
                          <w:jc w:val="center"/>
                          <w:rPr>
                            <w:rFonts w:ascii="Segoe UI Light" w:hAnsi="Segoe UI Light" w:cs="Segoe UI Light"/>
                            <w:color w:val="auto"/>
                            <w:sz w:val="96"/>
                            <w:szCs w:val="96"/>
                          </w:rPr>
                        </w:pPr>
                        <w:r w:rsidRPr="00221207">
                          <w:rPr>
                            <w:rFonts w:asciiTheme="majorHAnsi" w:hAnsiTheme="majorHAnsi" w:cs="Segoe UI Light"/>
                            <w:color w:val="auto"/>
                            <w:sz w:val="96"/>
                            <w:szCs w:val="96"/>
                            <w:lang w:val="pt-BR"/>
                          </w:rPr>
                          <w:t xml:space="preserve">Instrução DIV 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</w:p>
    <w:p w14:paraId="4230AA3E" w14:textId="77777777" w:rsidR="00BB566E" w:rsidRDefault="00BB566E" w:rsidP="00D902AC">
      <w:pPr>
        <w:pStyle w:val="Instrues"/>
        <w:ind w:left="720"/>
      </w:pPr>
    </w:p>
    <w:p w14:paraId="5FFFDF18" w14:textId="77777777" w:rsidR="00BB566E" w:rsidRDefault="00BB566E" w:rsidP="00D902AC">
      <w:pPr>
        <w:pStyle w:val="Instrues"/>
        <w:ind w:left="720"/>
      </w:pPr>
    </w:p>
    <w:p w14:paraId="761E7C00" w14:textId="77777777" w:rsidR="0045075D" w:rsidRDefault="0045075D" w:rsidP="00D902AC">
      <w:pPr>
        <w:pStyle w:val="Instrues"/>
        <w:ind w:left="720"/>
      </w:pPr>
    </w:p>
    <w:p w14:paraId="0A87F581" w14:textId="77777777" w:rsidR="0045075D" w:rsidRDefault="0045075D" w:rsidP="00D902AC">
      <w:pPr>
        <w:pStyle w:val="Instrues"/>
        <w:ind w:left="720"/>
      </w:pPr>
    </w:p>
    <w:p w14:paraId="1CE1FFC0" w14:textId="77777777" w:rsidR="0045075D" w:rsidRDefault="0045075D" w:rsidP="00D902AC">
      <w:pPr>
        <w:pStyle w:val="Instrues"/>
        <w:ind w:left="720"/>
      </w:pPr>
    </w:p>
    <w:p w14:paraId="251D30D5" w14:textId="77777777" w:rsidR="0045075D" w:rsidRDefault="0045075D" w:rsidP="00D902AC">
      <w:pPr>
        <w:pStyle w:val="Instrues"/>
        <w:ind w:left="720"/>
      </w:pPr>
    </w:p>
    <w:p w14:paraId="6BE72B2D" w14:textId="77777777" w:rsidR="0045075D" w:rsidRDefault="0045075D" w:rsidP="00D902AC">
      <w:pPr>
        <w:pStyle w:val="Instrues"/>
        <w:ind w:left="720"/>
      </w:pPr>
    </w:p>
    <w:p w14:paraId="1E704859" w14:textId="559EDCA6" w:rsidR="0045075D" w:rsidRPr="00221207" w:rsidRDefault="00221207" w:rsidP="00D902AC">
      <w:pPr>
        <w:pStyle w:val="Instrues"/>
        <w:ind w:left="720"/>
        <w:rPr>
          <w:sz w:val="28"/>
          <w:szCs w:val="28"/>
          <w:lang w:val="pt-BR"/>
        </w:rPr>
      </w:pPr>
      <w:r w:rsidRPr="00221207">
        <w:rPr>
          <w:sz w:val="28"/>
          <w:szCs w:val="28"/>
          <w:lang w:val="pt-BR"/>
        </w:rPr>
        <w:t>Nome: José Kilson de Souza Oliveira</w:t>
      </w:r>
    </w:p>
    <w:p w14:paraId="12B57038" w14:textId="4A83BC82" w:rsidR="00221207" w:rsidRPr="00221207" w:rsidRDefault="00221207" w:rsidP="00D902AC">
      <w:pPr>
        <w:pStyle w:val="Instrues"/>
        <w:ind w:left="720"/>
        <w:rPr>
          <w:sz w:val="28"/>
          <w:szCs w:val="28"/>
          <w:lang w:val="pt-BR"/>
        </w:rPr>
      </w:pPr>
      <w:r w:rsidRPr="00221207">
        <w:rPr>
          <w:sz w:val="28"/>
          <w:szCs w:val="28"/>
          <w:lang w:val="pt-BR"/>
        </w:rPr>
        <w:t>Matricula: 0810847/1</w:t>
      </w:r>
    </w:p>
    <w:p w14:paraId="5494407E" w14:textId="77777777" w:rsidR="0045075D" w:rsidRPr="00221207" w:rsidRDefault="0045075D" w:rsidP="00D902AC">
      <w:pPr>
        <w:pStyle w:val="Instrues"/>
        <w:ind w:left="720"/>
        <w:rPr>
          <w:lang w:val="pt-BR"/>
        </w:rPr>
      </w:pPr>
    </w:p>
    <w:p w14:paraId="567B0A86" w14:textId="77777777" w:rsidR="0045075D" w:rsidRPr="00221207" w:rsidRDefault="0045075D" w:rsidP="00D902AC">
      <w:pPr>
        <w:pStyle w:val="Instrues"/>
        <w:ind w:left="720"/>
        <w:rPr>
          <w:lang w:val="pt-BR"/>
        </w:rPr>
      </w:pPr>
    </w:p>
    <w:p w14:paraId="494F8DF9" w14:textId="77777777" w:rsidR="0045075D" w:rsidRPr="00221207" w:rsidRDefault="0045075D" w:rsidP="00D902AC">
      <w:pPr>
        <w:pStyle w:val="Instrues"/>
        <w:ind w:left="720"/>
        <w:rPr>
          <w:lang w:val="pt-BR"/>
        </w:rPr>
      </w:pPr>
    </w:p>
    <w:p w14:paraId="0C065464" w14:textId="77777777" w:rsidR="0045075D" w:rsidRPr="00221207" w:rsidRDefault="0045075D" w:rsidP="00D902AC">
      <w:pPr>
        <w:pStyle w:val="Instrues"/>
        <w:ind w:left="720"/>
        <w:rPr>
          <w:lang w:val="pt-BR"/>
        </w:rPr>
      </w:pPr>
    </w:p>
    <w:p w14:paraId="69E02604" w14:textId="77777777" w:rsidR="0045075D" w:rsidRPr="00221207" w:rsidRDefault="0045075D" w:rsidP="00D902AC">
      <w:pPr>
        <w:pStyle w:val="Instrues"/>
        <w:ind w:left="720"/>
        <w:rPr>
          <w:lang w:val="pt-BR"/>
        </w:rPr>
      </w:pPr>
    </w:p>
    <w:p w14:paraId="571F4F4D" w14:textId="3AF067DF" w:rsidR="0045075D" w:rsidRPr="00221207" w:rsidRDefault="00C21781" w:rsidP="00221207">
      <w:pPr>
        <w:pStyle w:val="Instrues"/>
        <w:ind w:left="720"/>
        <w:jc w:val="both"/>
        <w:rPr>
          <w:sz w:val="24"/>
          <w:lang w:val="pt-BR"/>
        </w:rPr>
      </w:pPr>
      <w:r w:rsidRPr="00221207">
        <w:rPr>
          <w:sz w:val="24"/>
          <w:lang w:val="pt-BR"/>
        </w:rPr>
        <w:t>Na arquitetura do PD-8 crie uma instrução em seu assembler:</w:t>
      </w:r>
    </w:p>
    <w:p w14:paraId="673233BB" w14:textId="2670BD18" w:rsidR="0045075D" w:rsidRPr="00221207" w:rsidRDefault="00C21781" w:rsidP="00221207">
      <w:pPr>
        <w:pStyle w:val="Instrues"/>
        <w:numPr>
          <w:ilvl w:val="0"/>
          <w:numId w:val="4"/>
        </w:numPr>
        <w:jc w:val="both"/>
        <w:rPr>
          <w:sz w:val="24"/>
          <w:lang w:val="pt-BR"/>
        </w:rPr>
      </w:pPr>
      <w:r w:rsidRPr="00221207">
        <w:rPr>
          <w:sz w:val="24"/>
          <w:lang w:val="pt-BR"/>
        </w:rPr>
        <w:t>Dê o Fluxo Geral da instrução na arquitetura do processador;</w:t>
      </w:r>
    </w:p>
    <w:p w14:paraId="2999A6A1" w14:textId="4C464371" w:rsidR="00C21781" w:rsidRPr="00221207" w:rsidRDefault="00C21781" w:rsidP="00221207">
      <w:pPr>
        <w:pStyle w:val="Instrues"/>
        <w:numPr>
          <w:ilvl w:val="0"/>
          <w:numId w:val="4"/>
        </w:numPr>
        <w:jc w:val="both"/>
        <w:rPr>
          <w:sz w:val="24"/>
          <w:lang w:val="pt-BR"/>
        </w:rPr>
      </w:pPr>
      <w:r w:rsidRPr="00221207">
        <w:rPr>
          <w:sz w:val="24"/>
          <w:lang w:val="pt-BR"/>
        </w:rPr>
        <w:t>Dê o Fluxo Detalhado da instrução gerando os sinais e ciclos de clocks;</w:t>
      </w:r>
    </w:p>
    <w:p w14:paraId="4E130F7E" w14:textId="21F30CC0" w:rsidR="00C21781" w:rsidRPr="00221207" w:rsidRDefault="00C21781" w:rsidP="00221207">
      <w:pPr>
        <w:pStyle w:val="Instrues"/>
        <w:numPr>
          <w:ilvl w:val="0"/>
          <w:numId w:val="4"/>
        </w:numPr>
        <w:jc w:val="both"/>
        <w:rPr>
          <w:sz w:val="24"/>
          <w:lang w:val="pt-BR"/>
        </w:rPr>
      </w:pPr>
      <w:r w:rsidRPr="00221207">
        <w:rPr>
          <w:sz w:val="24"/>
          <w:lang w:val="pt-BR"/>
        </w:rPr>
        <w:t>Projete a máquina de estados de controle da arquitetura utilizando Verilog.</w:t>
      </w:r>
    </w:p>
    <w:p w14:paraId="0BF78951" w14:textId="77777777" w:rsidR="0045075D" w:rsidRPr="00C21781" w:rsidRDefault="0045075D" w:rsidP="00D902AC">
      <w:pPr>
        <w:pStyle w:val="Instrues"/>
        <w:ind w:left="720"/>
        <w:rPr>
          <w:lang w:val="pt-BR"/>
        </w:rPr>
      </w:pPr>
    </w:p>
    <w:p w14:paraId="325BAFFC" w14:textId="77777777" w:rsidR="0045075D" w:rsidRPr="00C21781" w:rsidRDefault="0045075D" w:rsidP="00D902AC">
      <w:pPr>
        <w:pStyle w:val="Instrues"/>
        <w:ind w:left="720"/>
        <w:rPr>
          <w:lang w:val="pt-BR"/>
        </w:rPr>
      </w:pPr>
    </w:p>
    <w:p w14:paraId="2F2B7116" w14:textId="77777777" w:rsidR="0045075D" w:rsidRDefault="0045075D" w:rsidP="00800368">
      <w:pPr>
        <w:pStyle w:val="Instrues"/>
        <w:rPr>
          <w:lang w:val="pt-BR"/>
        </w:rPr>
      </w:pPr>
    </w:p>
    <w:p w14:paraId="562D6518" w14:textId="77777777" w:rsidR="00800368" w:rsidRPr="00C21781" w:rsidRDefault="00800368" w:rsidP="00800368">
      <w:pPr>
        <w:pStyle w:val="Instrues"/>
        <w:rPr>
          <w:lang w:val="pt-BR"/>
        </w:rPr>
      </w:pPr>
    </w:p>
    <w:p w14:paraId="309E17A2" w14:textId="59D5A226" w:rsidR="00150D59" w:rsidRDefault="0045075D" w:rsidP="00C21781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Fluxo Geral</w:t>
      </w:r>
    </w:p>
    <w:p w14:paraId="5583E541" w14:textId="77777777" w:rsidR="00F906B7" w:rsidRPr="00F906B7" w:rsidRDefault="00F906B7" w:rsidP="00F906B7">
      <w:pPr>
        <w:rPr>
          <w:lang w:val="pt-BR" w:eastAsia="ja-JP"/>
        </w:rPr>
      </w:pPr>
    </w:p>
    <w:p w14:paraId="3BFD75FF" w14:textId="77777777" w:rsidR="0045075D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C5061C2" wp14:editId="20744C59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390650" cy="5524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407A6" w14:textId="4877D472" w:rsidR="00240B08" w:rsidRPr="00426281" w:rsidRDefault="00240B08" w:rsidP="0042628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061C2" id="Elipse 5" o:spid="_x0000_s1029" style="position:absolute;margin-left:0;margin-top:6.15pt;width:109.5pt;height:43.5pt;z-index:251502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3E3407A6" w14:textId="4877D472" w:rsidR="00240B08" w:rsidRPr="00426281" w:rsidRDefault="00240B08" w:rsidP="0042628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A490CE" w14:textId="77777777" w:rsidR="0045075D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1D9A44B9" wp14:editId="28A1A518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0F9A1" id="Conector reto 26" o:spid="_x0000_s1026" style="position:absolute;z-index:251513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553E829" w14:textId="77777777" w:rsidR="00426281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57068D2F" wp14:editId="5C474B18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BA82B" w14:textId="77777777" w:rsidR="00240B08" w:rsidRPr="00426281" w:rsidRDefault="00240B08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MAH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8D2F" id="Retângulo 6" o:spid="_x0000_s1030" style="position:absolute;margin-left:0;margin-top:15.5pt;width:108.75pt;height:23.25pt;z-index:251503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" fillcolor="#5b9bd5 [3204]" strokecolor="#1f4d78 [1604]" strokeweight="1pt">
                <v:textbox>
                  <w:txbxContent>
                    <w:p w14:paraId="0AEBA82B" w14:textId="77777777" w:rsidR="00240B08" w:rsidRPr="00426281" w:rsidRDefault="00240B08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MAH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FE1EA5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45F1E3FA" wp14:editId="3618B0D9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980FE" id="Conector reto 27" o:spid="_x0000_s1026" style="position:absolute;z-index:251514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BdtAEAAL8DAAAOAAAAZHJzL2Uyb0RvYy54bWysU02PEzEMvSPxH6Lc6Ux7WFa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C3cxBd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5EA9129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50DDCF6B" wp14:editId="6C453DCF">
                <wp:simplePos x="0" y="0"/>
                <wp:positionH relativeFrom="margin">
                  <wp:align>center</wp:align>
                </wp:positionH>
                <wp:positionV relativeFrom="paragraph">
                  <wp:posOffset>287218</wp:posOffset>
                </wp:positionV>
                <wp:extent cx="0" cy="22860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E6147" id="Conector reto 28" o:spid="_x0000_s1026" style="position:absolute;z-index:251515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pt" to="0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71C79AC8" wp14:editId="37612B4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6E6A7" w14:textId="77777777" w:rsidR="00240B08" w:rsidRPr="00426281" w:rsidRDefault="00240B08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79AC8" id="Retângulo 10" o:spid="_x0000_s1031" style="position:absolute;margin-left:0;margin-top:.95pt;width:108.75pt;height:23.25pt;z-index:251504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" fillcolor="#5b9bd5 [3204]" strokecolor="#1f4d78 [1604]" strokeweight="1pt">
                <v:textbox>
                  <w:txbxContent>
                    <w:p w14:paraId="2ED6E6A7" w14:textId="77777777" w:rsidR="00240B08" w:rsidRPr="00426281" w:rsidRDefault="00240B08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CF96FB" w14:textId="77777777"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73658745" wp14:editId="25C53C99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381125" cy="2952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729F5" w14:textId="77777777" w:rsidR="00240B08" w:rsidRPr="00426281" w:rsidRDefault="00240B08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MAL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8745" id="Retângulo 11" o:spid="_x0000_s1032" style="position:absolute;margin-left:0;margin-top:13.8pt;width:108.75pt;height:23.25pt;z-index:251505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" fillcolor="#5b9bd5 [3204]" strokecolor="#1f4d78 [1604]" strokeweight="1pt">
                <v:textbox>
                  <w:txbxContent>
                    <w:p w14:paraId="1C4729F5" w14:textId="77777777" w:rsidR="00240B08" w:rsidRPr="00426281" w:rsidRDefault="00240B08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MAL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DFE0CB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2F17C2AF" wp14:editId="1AB28736">
                <wp:simplePos x="0" y="0"/>
                <wp:positionH relativeFrom="margin">
                  <wp:align>center</wp:align>
                </wp:positionH>
                <wp:positionV relativeFrom="paragraph">
                  <wp:posOffset>121961</wp:posOffset>
                </wp:positionV>
                <wp:extent cx="0" cy="228600"/>
                <wp:effectExtent l="0" t="0" r="190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76209" id="Conector reto 29" o:spid="_x0000_s1026" style="position:absolute;z-index:25151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0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WvtAEAAL8DAAAOAAAAZHJzL2Uyb0RvYy54bWysU02PEzEMvSPxH6Lc6Ux7WC2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7BF9BC4" w14:textId="77777777"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0441ACDE" wp14:editId="4DF9DCF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381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56E8" w14:textId="77777777" w:rsidR="00240B08" w:rsidRDefault="00240B08" w:rsidP="0042628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  <w:p w14:paraId="38F1C38B" w14:textId="77777777" w:rsidR="00240B08" w:rsidRPr="00426281" w:rsidRDefault="00240B08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M[MA]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1ACDE" id="Retângulo 12" o:spid="_x0000_s1033" style="position:absolute;margin-left:0;margin-top:.95pt;width:108.75pt;height:50.25pt;z-index:251506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" fillcolor="#5b9bd5 [3204]" strokecolor="#1f4d78 [1604]" strokeweight="1pt">
                <v:textbox>
                  <w:txbxContent>
                    <w:p w14:paraId="286B56E8" w14:textId="77777777" w:rsidR="00240B08" w:rsidRDefault="00240B08" w:rsidP="0042628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  <w:p w14:paraId="38F1C38B" w14:textId="77777777" w:rsidR="00240B08" w:rsidRPr="00426281" w:rsidRDefault="00240B08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M[MA]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C7AE1B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6E40CFD" wp14:editId="059F9C7F">
                <wp:simplePos x="0" y="0"/>
                <wp:positionH relativeFrom="margin">
                  <wp:align>center</wp:align>
                </wp:positionH>
                <wp:positionV relativeFrom="paragraph">
                  <wp:posOffset>67137</wp:posOffset>
                </wp:positionV>
                <wp:extent cx="0" cy="720000"/>
                <wp:effectExtent l="0" t="0" r="19050" b="2349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2B173" id="Conector reto 30" o:spid="_x0000_s1026" style="position:absolute;z-index:25151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pt" to="0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Desg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36F1DF8" w14:textId="77777777" w:rsidR="00426281" w:rsidRDefault="00426281" w:rsidP="0045075D">
      <w:pPr>
        <w:rPr>
          <w:lang w:val="pt-BR" w:eastAsia="ja-JP"/>
        </w:rPr>
      </w:pPr>
    </w:p>
    <w:p w14:paraId="68DD9CF7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5EAB036" wp14:editId="57436BA8">
                <wp:simplePos x="0" y="0"/>
                <wp:positionH relativeFrom="margin">
                  <wp:align>center</wp:align>
                </wp:positionH>
                <wp:positionV relativeFrom="paragraph">
                  <wp:posOffset>3621</wp:posOffset>
                </wp:positionV>
                <wp:extent cx="0" cy="720000"/>
                <wp:effectExtent l="0" t="0" r="19050" b="2349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C290" id="Conector reto 31" o:spid="_x0000_s1026" style="position:absolute;z-index:25151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0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gCsQ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744FD2B8" wp14:editId="5085FCB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81125" cy="2952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9814" w14:textId="77777777" w:rsidR="00240B08" w:rsidRPr="00426281" w:rsidRDefault="00240B08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D2B8" id="Retângulo 13" o:spid="_x0000_s1034" style="position:absolute;margin-left:0;margin-top:.35pt;width:108.75pt;height:23.25pt;z-index:251507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" fillcolor="#5b9bd5 [3204]" strokecolor="#1f4d78 [1604]" strokeweight="1pt">
                <v:textbox>
                  <w:txbxContent>
                    <w:p w14:paraId="27269814" w14:textId="77777777" w:rsidR="00240B08" w:rsidRPr="00426281" w:rsidRDefault="00240B08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BA2D3" w14:textId="77777777" w:rsidR="00426281" w:rsidRDefault="00426281" w:rsidP="0045075D">
      <w:pPr>
        <w:rPr>
          <w:lang w:val="pt-BR" w:eastAsia="ja-JP"/>
        </w:rPr>
      </w:pPr>
    </w:p>
    <w:p w14:paraId="3D022C21" w14:textId="77777777" w:rsidR="00426281" w:rsidRDefault="00521AD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C934FB2" wp14:editId="3F3D263D">
                <wp:simplePos x="0" y="0"/>
                <wp:positionH relativeFrom="column">
                  <wp:posOffset>1200150</wp:posOffset>
                </wp:positionH>
                <wp:positionV relativeFrom="paragraph">
                  <wp:posOffset>9526</wp:posOffset>
                </wp:positionV>
                <wp:extent cx="904875" cy="1809750"/>
                <wp:effectExtent l="38100" t="0" r="28575" b="19050"/>
                <wp:wrapNone/>
                <wp:docPr id="36" name="Chave esqu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2DF0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36" o:spid="_x0000_s1026" type="#_x0000_t87" style="position:absolute;margin-left:94.5pt;margin-top:.75pt;width:71.25pt;height:142.5pt;z-index:25152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" adj="900" strokecolor="#5b9bd5 [3204]" strokeweight=".5pt">
                <v:stroke joinstyle="miter"/>
              </v:shape>
            </w:pict>
          </mc:Fallback>
        </mc:AlternateConten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96CEF66" wp14:editId="27F0D49E">
                <wp:simplePos x="0" y="0"/>
                <wp:positionH relativeFrom="margin">
                  <wp:align>center</wp:align>
                </wp:positionH>
                <wp:positionV relativeFrom="paragraph">
                  <wp:posOffset>300256</wp:posOffset>
                </wp:positionV>
                <wp:extent cx="0" cy="2286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A3BC3" id="Conector reto 32" o:spid="_x0000_s1026" style="position:absolute;z-index:251519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5pt" to="0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0645BA2B" wp14:editId="5D197EC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81125" cy="2952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58BF9" w14:textId="77777777" w:rsidR="00240B08" w:rsidRPr="00426281" w:rsidRDefault="00240B08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BA2B" id="Retângulo 14" o:spid="_x0000_s1035" style="position:absolute;margin-left:0;margin-top:.75pt;width:108.75pt;height:23.25pt;z-index:251508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" fillcolor="#5b9bd5 [3204]" strokecolor="#1f4d78 [1604]" strokeweight="1pt">
                <v:textbox>
                  <w:txbxContent>
                    <w:p w14:paraId="6AA58BF9" w14:textId="77777777" w:rsidR="00240B08" w:rsidRPr="00426281" w:rsidRDefault="00240B08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63BFAA" w14:textId="416BC1B3" w:rsidR="00426281" w:rsidRDefault="003D50D2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498B447F" wp14:editId="36224A4D">
                <wp:simplePos x="0" y="0"/>
                <wp:positionH relativeFrom="margin">
                  <wp:posOffset>156683</wp:posOffset>
                </wp:positionH>
                <wp:positionV relativeFrom="paragraph">
                  <wp:posOffset>255270</wp:posOffset>
                </wp:positionV>
                <wp:extent cx="1428750" cy="628650"/>
                <wp:effectExtent l="0" t="0" r="0" b="0"/>
                <wp:wrapNone/>
                <wp:docPr id="616" name="Caixa de text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D3B408" w14:textId="77777777" w:rsidR="00240B08" w:rsidRPr="008C1C86" w:rsidRDefault="00240B08" w:rsidP="003D50D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</w:t>
                            </w:r>
                          </w:p>
                          <w:p w14:paraId="7CAE7CBB" w14:textId="77777777" w:rsidR="00240B08" w:rsidRPr="008C1C86" w:rsidRDefault="00240B08" w:rsidP="003D50D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447F" id="Caixa de texto 616" o:spid="_x0000_s1036" type="#_x0000_t202" style="position:absolute;margin-left:12.35pt;margin-top:20.1pt;width:112.5pt;height:49.5pt;z-index:-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" filled="f" stroked="f">
                <v:textbox>
                  <w:txbxContent>
                    <w:p w14:paraId="48D3B408" w14:textId="77777777" w:rsidR="00240B08" w:rsidRPr="008C1C86" w:rsidRDefault="00240B08" w:rsidP="003D50D2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</w:t>
                      </w:r>
                    </w:p>
                    <w:p w14:paraId="7CAE7CBB" w14:textId="77777777" w:rsidR="00240B08" w:rsidRPr="008C1C86" w:rsidRDefault="00240B08" w:rsidP="003D50D2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5325026" wp14:editId="5C893EEB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1381125" cy="29527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F849D" w14:textId="77777777" w:rsidR="00240B08" w:rsidRPr="00426281" w:rsidRDefault="00240B08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25026" id="Retângulo 15" o:spid="_x0000_s1037" style="position:absolute;margin-left:0;margin-top:15.2pt;width:108.75pt;height:23.25pt;z-index:251509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" fillcolor="#5b9bd5 [3204]" strokecolor="#1f4d78 [1604]" strokeweight="1pt">
                <v:textbox>
                  <w:txbxContent>
                    <w:p w14:paraId="1BCF849D" w14:textId="77777777" w:rsidR="00240B08" w:rsidRPr="00426281" w:rsidRDefault="00240B08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BC8FC8" w14:textId="2E31A3F5" w:rsidR="00426281" w:rsidRDefault="003D50D2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       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0EC3B046" wp14:editId="183F9A23">
                <wp:simplePos x="0" y="0"/>
                <wp:positionH relativeFrom="margin">
                  <wp:align>center</wp:align>
                </wp:positionH>
                <wp:positionV relativeFrom="paragraph">
                  <wp:posOffset>150223</wp:posOffset>
                </wp:positionV>
                <wp:extent cx="0" cy="2286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3AC5A" id="Conector reto 33" o:spid="_x0000_s1026" style="position:absolute;z-index:251520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0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4E4E03F" w14:textId="0F755D2F" w:rsidR="00426281" w:rsidRDefault="003D50D2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</w:t>
      </w:r>
      <w:r w:rsidR="00521AD5">
        <w:rPr>
          <w:noProof/>
          <w:lang w:val="pt-BR" w:eastAsia="pt-BR"/>
        </w:rPr>
        <w:t xml:space="preserve">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43F25A39" wp14:editId="5B08DF3E">
                <wp:simplePos x="0" y="0"/>
                <wp:positionH relativeFrom="margin">
                  <wp:align>center</wp:align>
                </wp:positionH>
                <wp:positionV relativeFrom="paragraph">
                  <wp:posOffset>304602</wp:posOffset>
                </wp:positionV>
                <wp:extent cx="0" cy="22860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5F810" id="Conector reto 34" o:spid="_x0000_s1026" style="position:absolute;z-index:251521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0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07CAC972" wp14:editId="7E69460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81125" cy="295275"/>
                <wp:effectExtent l="0" t="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3CE1A" w14:textId="77777777" w:rsidR="00240B08" w:rsidRPr="00426281" w:rsidRDefault="00240B08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AC972" id="Retângulo 16" o:spid="_x0000_s1038" style="position:absolute;margin-left:0;margin-top:.55pt;width:108.75pt;height:23.25pt;z-index:251510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" fillcolor="#5b9bd5 [3204]" strokecolor="#1f4d78 [1604]" strokeweight="1pt">
                <v:textbox>
                  <w:txbxContent>
                    <w:p w14:paraId="60A3CE1A" w14:textId="77777777" w:rsidR="00240B08" w:rsidRPr="00426281" w:rsidRDefault="00240B08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7B9CA3" w14:textId="77777777"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2A5C2BE0" wp14:editId="27AF9791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1381125" cy="2952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25DBD" w14:textId="77777777" w:rsidR="00240B08" w:rsidRPr="00426281" w:rsidRDefault="00240B08" w:rsidP="009C77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14:paraId="05C32070" w14:textId="77777777" w:rsidR="00240B08" w:rsidRPr="00426281" w:rsidRDefault="00240B08" w:rsidP="00377A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C2BE0" id="Retângulo 19" o:spid="_x0000_s1039" style="position:absolute;margin-left:0;margin-top:12.7pt;width:108.75pt;height:23.25pt;z-index:251512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" fillcolor="#5b9bd5 [3204]" strokecolor="#1f4d78 [1604]" strokeweight="1pt">
                <v:textbox>
                  <w:txbxContent>
                    <w:p w14:paraId="70B25DBD" w14:textId="77777777" w:rsidR="00240B08" w:rsidRPr="00426281" w:rsidRDefault="00240B08" w:rsidP="009C77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14:paraId="05C32070" w14:textId="77777777" w:rsidR="00240B08" w:rsidRPr="00426281" w:rsidRDefault="00240B08" w:rsidP="00377AA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350B8E" w14:textId="77777777"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F7B2DFA" wp14:editId="16564B41">
                <wp:simplePos x="0" y="0"/>
                <wp:positionH relativeFrom="margin">
                  <wp:align>center</wp:align>
                </wp:positionH>
                <wp:positionV relativeFrom="paragraph">
                  <wp:posOffset>41539</wp:posOffset>
                </wp:positionV>
                <wp:extent cx="0" cy="719455"/>
                <wp:effectExtent l="0" t="0" r="19050" b="2349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2FB3D" id="Conector reto 35" o:spid="_x0000_s1026" style="position:absolute;z-index:25152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25pt" to="0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E09279F" w14:textId="77777777" w:rsidR="00426281" w:rsidRDefault="00426281" w:rsidP="0045075D">
      <w:pPr>
        <w:rPr>
          <w:lang w:val="pt-BR" w:eastAsia="ja-JP"/>
        </w:rPr>
      </w:pPr>
    </w:p>
    <w:p w14:paraId="6041BADA" w14:textId="77777777"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4C70CA45" wp14:editId="0791AB3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390650" cy="5524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D1B9" w14:textId="6E468A96" w:rsidR="00240B08" w:rsidRPr="00426281" w:rsidRDefault="00240B08" w:rsidP="00EC1CF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0CA45" id="Elipse 17" o:spid="_x0000_s1040" style="position:absolute;margin-left:0;margin-top:.5pt;width:109.5pt;height:43.5pt;z-index:251511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4941D1B9" w14:textId="6E468A96" w:rsidR="00240B08" w:rsidRPr="00426281" w:rsidRDefault="00240B08" w:rsidP="00EC1CF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AA30F5" w14:textId="77777777" w:rsidR="00426281" w:rsidRDefault="00426281" w:rsidP="0045075D">
      <w:pPr>
        <w:rPr>
          <w:lang w:val="pt-BR" w:eastAsia="ja-JP"/>
        </w:rPr>
      </w:pPr>
    </w:p>
    <w:p w14:paraId="20251932" w14:textId="77777777" w:rsidR="00426281" w:rsidRDefault="00426281" w:rsidP="0045075D">
      <w:pPr>
        <w:rPr>
          <w:lang w:val="pt-BR" w:eastAsia="ja-JP"/>
        </w:rPr>
      </w:pPr>
    </w:p>
    <w:p w14:paraId="4A44661C" w14:textId="77777777" w:rsidR="00EC1CF9" w:rsidRDefault="00EC1CF9" w:rsidP="0045075D">
      <w:pPr>
        <w:rPr>
          <w:lang w:val="pt-BR" w:eastAsia="ja-JP"/>
        </w:rPr>
      </w:pPr>
    </w:p>
    <w:p w14:paraId="3D0E1CEF" w14:textId="77777777" w:rsidR="00EC1CF9" w:rsidRDefault="00EC1CF9" w:rsidP="0045075D">
      <w:pPr>
        <w:rPr>
          <w:lang w:val="pt-BR" w:eastAsia="ja-JP"/>
        </w:rPr>
      </w:pPr>
    </w:p>
    <w:p w14:paraId="6178D1B7" w14:textId="77777777" w:rsidR="00EC1CF9" w:rsidRDefault="00EC1CF9" w:rsidP="0045075D">
      <w:pPr>
        <w:rPr>
          <w:lang w:val="pt-BR" w:eastAsia="ja-JP"/>
        </w:rPr>
      </w:pPr>
    </w:p>
    <w:p w14:paraId="20DF4D92" w14:textId="09D84AE2" w:rsidR="000C5F1C" w:rsidRDefault="000C5F1C" w:rsidP="0045075D">
      <w:pPr>
        <w:rPr>
          <w:lang w:val="pt-BR" w:eastAsia="ja-JP"/>
        </w:rPr>
      </w:pPr>
    </w:p>
    <w:p w14:paraId="31AF8F9D" w14:textId="26AAEEDF" w:rsidR="000C5F1C" w:rsidRDefault="000C5F1C" w:rsidP="0045075D">
      <w:pPr>
        <w:rPr>
          <w:lang w:val="pt-BR" w:eastAsia="ja-JP"/>
        </w:rPr>
      </w:pPr>
    </w:p>
    <w:p w14:paraId="37254F01" w14:textId="15B7210C" w:rsidR="00EC1CF9" w:rsidRPr="00B213FD" w:rsidRDefault="0091096F" w:rsidP="0045075D">
      <w:pPr>
        <w:rPr>
          <w:lang w:eastAsia="ja-JP"/>
        </w:rPr>
      </w:pPr>
      <w:r w:rsidRPr="00B213FD">
        <w:rPr>
          <w:lang w:eastAsia="ja-JP"/>
        </w:rPr>
        <w:t xml:space="preserve">                 </w:t>
      </w:r>
    </w:p>
    <w:p w14:paraId="2D54B274" w14:textId="542B490D" w:rsidR="00EC1CF9" w:rsidRPr="00B213FD" w:rsidRDefault="00616FB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549184" behindDoc="0" locked="0" layoutInCell="1" allowOverlap="1" wp14:anchorId="4E7DABE0" wp14:editId="7A625C6E">
                <wp:simplePos x="0" y="0"/>
                <wp:positionH relativeFrom="column">
                  <wp:posOffset>1732560</wp:posOffset>
                </wp:positionH>
                <wp:positionV relativeFrom="paragraph">
                  <wp:posOffset>61625</wp:posOffset>
                </wp:positionV>
                <wp:extent cx="2613349" cy="5794301"/>
                <wp:effectExtent l="38100" t="0" r="15875" b="16510"/>
                <wp:wrapNone/>
                <wp:docPr id="611" name="Grupo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349" cy="5794301"/>
                          <a:chOff x="0" y="0"/>
                          <a:chExt cx="2613349" cy="5794301"/>
                        </a:xfrm>
                      </wpg:grpSpPr>
                      <wps:wsp>
                        <wps:cNvPr id="39" name="Retângulo 39"/>
                        <wps:cNvSpPr/>
                        <wps:spPr>
                          <a:xfrm>
                            <a:off x="584791" y="4699591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F5B5B" w14:textId="77777777" w:rsidR="00240B08" w:rsidRPr="00426281" w:rsidRDefault="00240B08" w:rsidP="004B1DA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SHR(AC)</w:t>
                              </w:r>
                            </w:p>
                            <w:p w14:paraId="76206382" w14:textId="77777777" w:rsidR="00240B08" w:rsidRPr="00426281" w:rsidRDefault="00240B08" w:rsidP="005D10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tângulo 457"/>
                        <wps:cNvSpPr/>
                        <wps:spPr>
                          <a:xfrm>
                            <a:off x="595424" y="1658679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8B5C8" w14:textId="77777777" w:rsidR="00240B08" w:rsidRPr="00426281" w:rsidRDefault="00240B08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SHR(AC)</w:t>
                              </w:r>
                            </w:p>
                            <w:p w14:paraId="3F729AC4" w14:textId="77777777" w:rsidR="00240B08" w:rsidRPr="00426281" w:rsidRDefault="00240B08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606056" y="797442"/>
                            <a:ext cx="1381125" cy="738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71A40" w14:textId="77777777" w:rsidR="00240B08" w:rsidRPr="00426281" w:rsidRDefault="00240B08" w:rsidP="005C756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e 18"/>
                        <wps:cNvSpPr/>
                        <wps:spPr>
                          <a:xfrm>
                            <a:off x="531628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74AA3" w14:textId="59939409" w:rsidR="00240B08" w:rsidRPr="00426281" w:rsidRDefault="00240B08" w:rsidP="00EC1CF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531628" y="1158949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0B4EE" w14:textId="77777777" w:rsidR="00240B08" w:rsidRPr="00426281" w:rsidRDefault="00240B08" w:rsidP="00377AA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AC + MD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ângulo 38"/>
                        <wps:cNvSpPr/>
                        <wps:spPr>
                          <a:xfrm>
                            <a:off x="531628" y="4646428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43F77" w14:textId="77777777" w:rsidR="00240B08" w:rsidRPr="00426281" w:rsidRDefault="00240B08" w:rsidP="005D10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SHR(AC)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531628" y="5241851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1057A" w14:textId="4030DBDF" w:rsidR="00240B08" w:rsidRPr="00426281" w:rsidRDefault="00240B08" w:rsidP="008225C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1233377" y="2317898"/>
                            <a:ext cx="0" cy="467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have esquerda 54"/>
                        <wps:cNvSpPr/>
                        <wps:spPr>
                          <a:xfrm>
                            <a:off x="0" y="723014"/>
                            <a:ext cx="531495" cy="1624330"/>
                          </a:xfrm>
                          <a:prstGeom prst="leftBrace">
                            <a:avLst>
                              <a:gd name="adj1" fmla="val 8333"/>
                              <a:gd name="adj2" fmla="val 368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1" name="Grupo 571"/>
                        <wpg:cNvGrpSpPr/>
                        <wpg:grpSpPr>
                          <a:xfrm>
                            <a:off x="21266" y="2721935"/>
                            <a:ext cx="1901825" cy="1551305"/>
                            <a:chOff x="0" y="0"/>
                            <a:chExt cx="1901825" cy="1551305"/>
                          </a:xfrm>
                        </wpg:grpSpPr>
                        <wps:wsp>
                          <wps:cNvPr id="22" name="Retângulo 22"/>
                          <wps:cNvSpPr/>
                          <wps:spPr>
                            <a:xfrm>
                              <a:off x="520700" y="1905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0C410" w14:textId="77777777" w:rsidR="00240B08" w:rsidRPr="00426281" w:rsidRDefault="00240B08" w:rsidP="00EF5BC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 &lt;- SP + 1</w:t>
                                </w:r>
                              </w:p>
                              <w:p w14:paraId="622E7599" w14:textId="77777777" w:rsidR="00240B08" w:rsidRPr="00426281" w:rsidRDefault="00240B08" w:rsidP="005C7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520700" y="4191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C95A48" w14:textId="77777777" w:rsidR="00240B08" w:rsidRPr="00426281" w:rsidRDefault="00240B08" w:rsidP="005C7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AC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 &lt;- M[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tângulo 24"/>
                          <wps:cNvSpPr/>
                          <wps:spPr>
                            <a:xfrm>
                              <a:off x="520700" y="8255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AFD5D" w14:textId="77777777" w:rsidR="00240B08" w:rsidRPr="00426281" w:rsidRDefault="00240B08" w:rsidP="008C0E7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 &lt;- SP + 1</w:t>
                                </w:r>
                              </w:p>
                              <w:p w14:paraId="64E6C1C2" w14:textId="77777777" w:rsidR="00240B08" w:rsidRPr="00426281" w:rsidRDefault="00240B08" w:rsidP="005C7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tângulo 25"/>
                          <wps:cNvSpPr/>
                          <wps:spPr>
                            <a:xfrm>
                              <a:off x="514350" y="1231900"/>
                              <a:ext cx="13811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6F6726" w14:textId="77777777" w:rsidR="00240B08" w:rsidRPr="00426281" w:rsidRDefault="00240B08" w:rsidP="005C7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RFLAGS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 &lt;- M[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SP</w:t>
                                </w:r>
                                <w:r w:rsidRPr="00426281">
                                  <w:rPr>
                                    <w:color w:val="FFFFFF" w:themeColor="background1"/>
                                    <w:lang w:val="pt-B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onector reto 45"/>
                          <wps:cNvCnPr/>
                          <wps:spPr>
                            <a:xfrm>
                              <a:off x="1219200" y="2476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ector reto 46"/>
                          <wps:cNvCnPr/>
                          <wps:spPr>
                            <a:xfrm>
                              <a:off x="1219200" y="67310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ector reto 47"/>
                          <wps:cNvCnPr/>
                          <wps:spPr>
                            <a:xfrm>
                              <a:off x="1212850" y="10731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have esquerda 55"/>
                          <wps:cNvSpPr/>
                          <wps:spPr>
                            <a:xfrm>
                              <a:off x="0" y="0"/>
                              <a:ext cx="518795" cy="1551305"/>
                            </a:xfrm>
                            <a:prstGeom prst="leftBrace">
                              <a:avLst>
                                <a:gd name="adj1" fmla="val 8333"/>
                                <a:gd name="adj2" fmla="val 4204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Chave esquerda 56"/>
                        <wps:cNvSpPr/>
                        <wps:spPr>
                          <a:xfrm>
                            <a:off x="10633" y="4635796"/>
                            <a:ext cx="518795" cy="362585"/>
                          </a:xfrm>
                          <a:prstGeom prst="leftBrace">
                            <a:avLst>
                              <a:gd name="adj1" fmla="val 8333"/>
                              <a:gd name="adj2" fmla="val 2679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tângulo 409"/>
                        <wps:cNvSpPr/>
                        <wps:spPr>
                          <a:xfrm>
                            <a:off x="531628" y="733647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98414" w14:textId="77777777" w:rsidR="00240B08" w:rsidRPr="00426281" w:rsidRDefault="00240B08" w:rsidP="000C5F1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MD &lt;- 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Conector reto 423"/>
                        <wps:cNvCnPr/>
                        <wps:spPr>
                          <a:xfrm>
                            <a:off x="1233377" y="141413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Conector reto 425"/>
                        <wps:cNvCnPr/>
                        <wps:spPr>
                          <a:xfrm>
                            <a:off x="1233377" y="542261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Conector reto 428"/>
                        <wps:cNvCnPr/>
                        <wps:spPr>
                          <a:xfrm>
                            <a:off x="1233377" y="4221126"/>
                            <a:ext cx="0" cy="467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Conector reto 430"/>
                        <wps:cNvCnPr/>
                        <wps:spPr>
                          <a:xfrm>
                            <a:off x="1233377" y="4976037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Elipse 454"/>
                        <wps:cNvSpPr/>
                        <wps:spPr>
                          <a:xfrm>
                            <a:off x="2073349" y="882503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333BC" w14:textId="77777777" w:rsidR="00240B08" w:rsidRPr="0020318E" w:rsidRDefault="00240B08" w:rsidP="00F377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tângulo 455"/>
                        <wps:cNvSpPr/>
                        <wps:spPr>
                          <a:xfrm>
                            <a:off x="531628" y="2052084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11F81" w14:textId="77777777" w:rsidR="00240B08" w:rsidRPr="00426281" w:rsidRDefault="00240B08" w:rsidP="00F377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MD &lt;- 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tângulo 456"/>
                        <wps:cNvSpPr/>
                        <wps:spPr>
                          <a:xfrm>
                            <a:off x="531628" y="1605517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E3DFD" w14:textId="77777777" w:rsidR="00240B08" w:rsidRPr="00426281" w:rsidRDefault="00240B08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SHR(AC)</w:t>
                              </w:r>
                            </w:p>
                            <w:p w14:paraId="5C3CB8BF" w14:textId="77777777" w:rsidR="00240B08" w:rsidRPr="00426281" w:rsidRDefault="00240B08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Elipse 458"/>
                        <wps:cNvSpPr/>
                        <wps:spPr>
                          <a:xfrm>
                            <a:off x="2041452" y="1499191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C760C" w14:textId="77777777" w:rsidR="00240B08" w:rsidRPr="0020318E" w:rsidRDefault="00240B08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Elipse 459"/>
                        <wps:cNvSpPr/>
                        <wps:spPr>
                          <a:xfrm>
                            <a:off x="2009554" y="4540103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ECAC9" w14:textId="77777777" w:rsidR="00240B08" w:rsidRPr="0020318E" w:rsidRDefault="00240B08" w:rsidP="00B918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Conector reto 460"/>
                        <wps:cNvCnPr/>
                        <wps:spPr>
                          <a:xfrm>
                            <a:off x="1233377" y="1860698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DABE0" id="Grupo 611" o:spid="_x0000_s1041" style="position:absolute;margin-left:136.4pt;margin-top:4.85pt;width:205.8pt;height:456.25pt;z-index:251549184" coordsize="26133,5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">
                <v:rect id="Retângulo 39" o:spid="_x0000_s1042" style="position:absolute;left:5847;top:46995;width:1381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<v:textbox>
                    <w:txbxContent>
                      <w:p w14:paraId="06BF5B5B" w14:textId="77777777" w:rsidR="00240B08" w:rsidRPr="00426281" w:rsidRDefault="00240B08" w:rsidP="004B1DA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SHR(AC)</w:t>
                        </w:r>
                      </w:p>
                      <w:p w14:paraId="76206382" w14:textId="77777777" w:rsidR="00240B08" w:rsidRPr="00426281" w:rsidRDefault="00240B08" w:rsidP="005D10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457" o:spid="_x0000_s1043" style="position:absolute;left:5954;top:16586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L7s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iC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kvuwgAAANwAAAAPAAAAAAAAAAAAAAAAAJgCAABkcnMvZG93&#10;bnJldi54bWxQSwUGAAAAAAQABAD1AAAAhwMAAAAA&#10;" fillcolor="#5b9bd5 [3204]" strokecolor="#1f4d78 [1604]" strokeweight="1pt">
                  <v:textbox>
                    <w:txbxContent>
                      <w:p w14:paraId="4B48B5C8" w14:textId="77777777" w:rsidR="00240B08" w:rsidRPr="00426281" w:rsidRDefault="00240B08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SHR(AC)</w:t>
                        </w:r>
                      </w:p>
                      <w:p w14:paraId="3F729AC4" w14:textId="77777777" w:rsidR="00240B08" w:rsidRPr="00426281" w:rsidRDefault="00240B08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21" o:spid="_x0000_s1044" style="position:absolute;left:6060;top:7974;width:13811;height:7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14:paraId="2C471A40" w14:textId="77777777" w:rsidR="00240B08" w:rsidRPr="00426281" w:rsidRDefault="00240B08" w:rsidP="005C756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18" o:spid="_x0000_s1045" style="position:absolute;left:5316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0B474AA3" w14:textId="59939409" w:rsidR="00240B08" w:rsidRPr="00426281" w:rsidRDefault="00240B08" w:rsidP="00EC1CF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2</w:t>
                        </w:r>
                      </w:p>
                    </w:txbxContent>
                  </v:textbox>
                </v:oval>
                <v:rect id="Retângulo 20" o:spid="_x0000_s1046" style="position:absolute;left:5316;top:11589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14:paraId="4A90B4EE" w14:textId="77777777" w:rsidR="00240B08" w:rsidRPr="00426281" w:rsidRDefault="00240B08" w:rsidP="00377AA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AC + MD</w:t>
                        </w:r>
                      </w:p>
                    </w:txbxContent>
                  </v:textbox>
                </v:rect>
                <v:rect id="Retângulo 38" o:spid="_x0000_s1047" style="position:absolute;left:5316;top:46464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<v:textbox>
                    <w:txbxContent>
                      <w:p w14:paraId="4D043F77" w14:textId="77777777" w:rsidR="00240B08" w:rsidRPr="00426281" w:rsidRDefault="00240B08" w:rsidP="005D10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SHR(AC)</w:t>
                        </w:r>
                      </w:p>
                    </w:txbxContent>
                  </v:textbox>
                </v:rect>
                <v:oval id="Elipse 42" o:spid="_x0000_s1048" style="position:absolute;left:5316;top:52418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2291057A" w14:textId="4030DBDF" w:rsidR="00240B08" w:rsidRPr="00426281" w:rsidRDefault="00240B08" w:rsidP="008225C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3</w:t>
                        </w:r>
                      </w:p>
                    </w:txbxContent>
                  </v:textbox>
                </v:oval>
                <v:line id="Conector reto 44" o:spid="_x0000_s1049" style="position:absolute;visibility:visible;mso-wrap-style:square" from="12333,23178" to="12333,2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pK8QAAADbAAAADwAAAGRycy9kb3ducmV2LnhtbESPzWrDMBCE74W+g9hCb7XcN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1akrxAAAANsAAAAPAAAAAAAAAAAA&#10;AAAAAKECAABkcnMvZG93bnJldi54bWxQSwUGAAAAAAQABAD5AAAAkgMAAAAA&#10;" strokecolor="#5b9bd5 [3204]" strokeweight=".5pt">
                  <v:stroke joinstyle="miter"/>
                </v:line>
                <v:shape id="Chave esquerda 54" o:spid="_x0000_s1050" type="#_x0000_t87" style="position:absolute;top:7230;width:5314;height:16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Io8UA&#10;AADbAAAADwAAAGRycy9kb3ducmV2LnhtbESPQWsCMRSE70L/Q3gFL6LZSi2yGsUKioUi1hXE22Pz&#10;3CxuXpZN1O2/bwqCx2FmvmGm89ZW4kaNLx0reBskIIhzp0suFByyVX8MwgdkjZVjUvBLHuazl84U&#10;U+3u/EO3fShEhLBPUYEJoU6l9Lkhi37gauLonV1jMUTZFFI3eI9wW8lhknxIiyXHBYM1LQ3ll/3V&#10;Ktidr73L6evbuONi/Nke1llvazKluq/tYgIiUBue4Ud7oxWM3uH/S/w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sijxQAAANsAAAAPAAAAAAAAAAAAAAAAAJgCAABkcnMv&#10;ZG93bnJldi54bWxQSwUGAAAAAAQABAD1AAAAigMAAAAA&#10;" adj="589,7965" strokecolor="#5b9bd5 [3204]" strokeweight=".5pt">
                  <v:stroke joinstyle="miter"/>
                </v:shape>
                <v:group id="Grupo 571" o:spid="_x0000_s1051" style="position:absolute;left:212;top:27219;width:19018;height:15513" coordsize="19018,15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<v:rect id="Retângulo 22" o:spid="_x0000_s1052" style="position:absolute;left:5207;top:190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34C0C410" w14:textId="77777777" w:rsidR="00240B08" w:rsidRPr="00426281" w:rsidRDefault="00240B08" w:rsidP="00EF5BC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 &lt;- SP + 1</w:t>
                          </w:r>
                        </w:p>
                        <w:p w14:paraId="622E7599" w14:textId="77777777" w:rsidR="00240B08" w:rsidRPr="00426281" w:rsidRDefault="00240B08" w:rsidP="005C7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23" o:spid="_x0000_s1053" style="position:absolute;left:5207;top:4191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49C95A48" w14:textId="77777777" w:rsidR="00240B08" w:rsidRPr="00426281" w:rsidRDefault="00240B08" w:rsidP="005C7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AC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 xml:space="preserve"> &lt;- M[</w:t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>]</w:t>
                          </w:r>
                        </w:p>
                      </w:txbxContent>
                    </v:textbox>
                  </v:rect>
                  <v:rect id="Retângulo 24" o:spid="_x0000_s1054" style="position:absolute;left:5207;top:8255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714AFD5D" w14:textId="77777777" w:rsidR="00240B08" w:rsidRPr="00426281" w:rsidRDefault="00240B08" w:rsidP="008C0E7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 &lt;- SP + 1</w:t>
                          </w:r>
                        </w:p>
                        <w:p w14:paraId="64E6C1C2" w14:textId="77777777" w:rsidR="00240B08" w:rsidRPr="00426281" w:rsidRDefault="00240B08" w:rsidP="005C7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ect id="Retângulo 25" o:spid="_x0000_s1055" style="position:absolute;left:5143;top:12319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776F6726" w14:textId="77777777" w:rsidR="00240B08" w:rsidRPr="00426281" w:rsidRDefault="00240B08" w:rsidP="005C7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/>
                            </w:rPr>
                            <w:t>RFLAGS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 xml:space="preserve"> &lt;- M[</w:t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SP</w:t>
                          </w:r>
                          <w:r w:rsidRPr="00426281">
                            <w:rPr>
                              <w:color w:val="FFFFFF" w:themeColor="background1"/>
                              <w:lang w:val="pt-BR"/>
                            </w:rPr>
                            <w:t>]</w:t>
                          </w:r>
                        </w:p>
                      </w:txbxContent>
                    </v:textbox>
                  </v:rect>
                  <v:line id="Conector reto 45" o:spid="_x0000_s1056" style="position:absolute;visibility:visible;mso-wrap-style:square" from="12192,2476" to="1219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5b9bd5 [3204]" strokeweight=".5pt">
                    <v:stroke joinstyle="miter"/>
                  </v:line>
                  <v:line id="Conector reto 46" o:spid="_x0000_s1057" style="position:absolute;visibility:visible;mso-wrap-style:square" from="12192,6731" to="12192,9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Sx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5LHxAAAANsAAAAPAAAAAAAAAAAA&#10;AAAAAKECAABkcnMvZG93bnJldi54bWxQSwUGAAAAAAQABAD5AAAAkgMAAAAA&#10;" strokecolor="#5b9bd5 [3204]" strokeweight=".5pt">
                    <v:stroke joinstyle="miter"/>
                  </v:line>
                  <v:line id="Conector reto 47" o:spid="_x0000_s1058" style="position:absolute;visibility:visible;mso-wrap-style:square" from="12128,10731" to="12128,1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  <v:stroke joinstyle="miter"/>
                  </v:line>
                  <v:shape id="Chave esquerda 55" o:spid="_x0000_s1059" type="#_x0000_t87" style="position:absolute;width:5187;height:15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GgMMA&#10;AADbAAAADwAAAGRycy9kb3ducmV2LnhtbESPQWvCQBSE7wX/w/IEb3WjoJXoKqIUiqc29VBvj+wz&#10;CWbfhuwzRn+9Wyj0OMzMN8xq07taddSGyrOByTgBRZx7W3Fh4Pj9/roAFQTZYu2ZDNwpwGY9eFlh&#10;av2Nv6jLpFARwiFFA6VIk2od8pIchrFviKN39q1DibIttG3xFuGu1tMkmWuHFceFEhvalZRfsqsz&#10;MH/7pP2huu+6afFzOi5EZw/pjBkN++0SlFAv/+G/9oc1MJvB75f4A/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FGgMMAAADbAAAADwAAAAAAAAAAAAAAAACYAgAAZHJzL2Rv&#10;d25yZXYueG1sUEsFBgAAAAAEAAQA9QAAAIgDAAAAAA==&#10;" adj="602,9082" strokecolor="#5b9bd5 [3204]" strokeweight=".5pt">
                    <v:stroke joinstyle="miter"/>
                  </v:shape>
                </v:group>
                <v:shape id="Chave esquerda 56" o:spid="_x0000_s1060" type="#_x0000_t87" style="position:absolute;left:106;top:46357;width:5188;height:3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5dHMQA&#10;AADbAAAADwAAAGRycy9kb3ducmV2LnhtbESPUWvCQBCE3wv+h2OFvunFQlWip9jSSpEKbfQHLLk1&#10;Ccnthdwa03/fEwp9HGbmG2a9HVyjeupC5dnAbJqAIs69rbgwcD69T5aggiBbbDyTgR8KsN2MHtaY&#10;Wn/jb+ozKVSEcEjRQCnSplqHvCSHYepb4uhdfOdQouwKbTu8Rbhr9FOSzLXDiuNCiS29lpTX2dUZ&#10;+Fou5PgZ6l72nL1dX/rzaX+ojXkcD7sVKKFB/sN/7Q9r4HkO9y/xB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eXRzEAAAA2wAAAA8AAAAAAAAAAAAAAAAAmAIAAGRycy9k&#10;b3ducmV2LnhtbFBLBQYAAAAABAAEAPUAAACJAwAAAAA=&#10;" adj=",5787" strokecolor="#5b9bd5 [3204]" strokeweight=".5pt">
                  <v:stroke joinstyle="miter"/>
                </v:shape>
                <v:rect id="Retângulo 409" o:spid="_x0000_s1061" style="position:absolute;left:5316;top:7336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VGsA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SbKA/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pVGsAAAADcAAAADwAAAAAAAAAAAAAAAACYAgAAZHJzL2Rvd25y&#10;ZXYueG1sUEsFBgAAAAAEAAQA9QAAAIUDAAAAAA==&#10;" fillcolor="#5b9bd5 [3204]" strokecolor="#1f4d78 [1604]" strokeweight="1pt">
                  <v:textbox>
                    <w:txbxContent>
                      <w:p w14:paraId="6E398414" w14:textId="77777777" w:rsidR="00240B08" w:rsidRPr="00426281" w:rsidRDefault="00240B08" w:rsidP="000C5F1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MD &lt;- AC</w:t>
                        </w:r>
                      </w:p>
                    </w:txbxContent>
                  </v:textbox>
                </v:rect>
                <v:line id="Conector reto 423" o:spid="_x0000_s1062" style="position:absolute;visibility:visible;mso-wrap-style:square" from="12333,14141" to="12333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N48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TEZ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Q3jxAAAANwAAAAPAAAAAAAAAAAA&#10;AAAAAKECAABkcnMvZG93bnJldi54bWxQSwUGAAAAAAQABAD5AAAAkgMAAAAA&#10;" strokecolor="#5b9bd5 [3204]" strokeweight=".5pt">
                  <v:stroke joinstyle="miter"/>
                </v:line>
                <v:line id="Conector reto 425" o:spid="_x0000_s1063" style="position:absolute;visibility:visible;mso-wrap-style:square" from="12333,5422" to="12333,7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wDM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xMX+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QwDMUAAADcAAAADwAAAAAAAAAA&#10;AAAAAAChAgAAZHJzL2Rvd25yZXYueG1sUEsFBgAAAAAEAAQA+QAAAJMDAAAAAA==&#10;" strokecolor="#5b9bd5 [3204]" strokeweight=".5pt">
                  <v:stroke joinstyle="miter"/>
                </v:line>
                <v:line id="Conector reto 428" o:spid="_x0000_s1064" style="position:absolute;visibility:visible;mso-wrap-style:square" from="12333,42211" to="12333,46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  <v:line id="Conector reto 430" o:spid="_x0000_s1065" style="position:absolute;visibility:visible;mso-wrap-style:square" from="12333,49760" to="12333,5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ScEAAADcAAAADwAAAGRycy9kb3ducmV2LnhtbERPy4rCMBTdC/5DuII7TX2gQ8coMqC4&#10;EnTGhbtLc20609x0mtjWvzcLweXhvFebzpaiodoXjhVMxgkI4szpgnMFP9+70QcIH5A1lo5JwYM8&#10;bNb93gpT7Vo+UXMOuYgh7FNUYEKoUil9ZsiiH7uKOHI3V1sMEda51DW2MdyWcpokC2mx4NhgsKIv&#10;Q9nf+W4V/GO2I3u97JukNc1scauOy9+rUsNBt/0EEagLb/HLfdAK5rM4P56JR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GgVJwQAAANwAAAAPAAAAAAAAAAAAAAAA&#10;AKECAABkcnMvZG93bnJldi54bWxQSwUGAAAAAAQABAD5AAAAjwMAAAAA&#10;" strokecolor="#5b9bd5 [3204]" strokeweight=".5pt">
                  <v:stroke joinstyle="miter"/>
                </v:line>
                <v:oval id="Elipse 454" o:spid="_x0000_s1066" style="position:absolute;left:20733;top:882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bHcQA&#10;AADcAAAADwAAAGRycy9kb3ducmV2LnhtbESPQWvCQBSE7wX/w/IEb3WjxKLRVUQIqNBD0/T+yD6T&#10;xezbkF019td3C4Ueh5n5htnsBtuKO/XeOFYwmyYgiCunDdcKys/8dQnCB2SNrWNS8CQPu+3oZYOZ&#10;dg/+oHsRahEh7DNU0ITQZVL6qiGLfuo64uhdXG8xRNnXUvf4iHDbynmSvEmLhuNCgx0dGqquxc0q&#10;+D7mpQm3VbFMyvP1PT3lTpovpSbjYb8GEWgI/+G/9lErSBc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Gx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5D3333BC" w14:textId="77777777" w:rsidR="00240B08" w:rsidRPr="0020318E" w:rsidRDefault="00240B08" w:rsidP="00F377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X4</w:t>
                        </w:r>
                      </w:p>
                    </w:txbxContent>
                  </v:textbox>
                </v:oval>
                <v:rect id="Retângulo 455" o:spid="_x0000_s1067" style="position:absolute;left:5316;top:20520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RwAsMA&#10;AADcAAAADwAAAGRycy9kb3ducmV2LnhtbESPy2rDMBBF94H+g5hCdonskLTFjWKKIRAKWeTxAYM1&#10;tdxYI2PJsf33USHQ5eU+Dnebj7YRd+p87VhBukxAEJdO11wpuF72iw8QPiBrbByTgok85LuX2RYz&#10;7QY+0f0cKhFH2GeowITQZlL60pBFv3QtcfR+XGcxRNlVUnc4xHHbyFWSvEmLNUeCwZYKQ+Xt3NsI&#10;QTpN6ftQ3I5m/K6pmX6pn5Sav45fnyACjeE//GwftIL1Zg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RwAsMAAADcAAAADwAAAAAAAAAAAAAAAACYAgAAZHJzL2Rv&#10;d25yZXYueG1sUEsFBgAAAAAEAAQA9QAAAIgDAAAAAA==&#10;" fillcolor="#5b9bd5 [3204]" strokecolor="#1f4d78 [1604]" strokeweight="1pt">
                  <v:textbox>
                    <w:txbxContent>
                      <w:p w14:paraId="2CD11F81" w14:textId="77777777" w:rsidR="00240B08" w:rsidRPr="00426281" w:rsidRDefault="00240B08" w:rsidP="00F377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MD &lt;- AC</w:t>
                        </w:r>
                      </w:p>
                    </w:txbxContent>
                  </v:textbox>
                </v:rect>
                <v:rect id="Retângulo 456" o:spid="_x0000_s1068" style="position:absolute;left:5316;top:16055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udcIA&#10;AADcAAAADwAAAGRycy9kb3ducmV2LnhtbESP24rCMBRF3wX/IZyBedNU8UY1FREEGfDBywccmmPT&#10;aXNSmmjbv58MDMzjZl8We7fvbS3e1PrSsYLZNAFBnDtdcqHgcT9NNiB8QNZYOyYFA3nYZ+PRDlPt&#10;Or7S+xYKEUfYp6jAhNCkUvrckEU/dQ1x9J6utRiibAupW+ziuK3lPElW0mLJkWCwoaOhvLq9bIQg&#10;XYfZujtWF9N/lVQP3/QalPr86A9bEIH68B/+a5+1gsVyBb9n4hG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u51wgAAANwAAAAPAAAAAAAAAAAAAAAAAJgCAABkcnMvZG93&#10;bnJldi54bWxQSwUGAAAAAAQABAD1AAAAhwMAAAAA&#10;" fillcolor="#5b9bd5 [3204]" strokecolor="#1f4d78 [1604]" strokeweight="1pt">
                  <v:textbox>
                    <w:txbxContent>
                      <w:p w14:paraId="0D1E3DFD" w14:textId="77777777" w:rsidR="00240B08" w:rsidRPr="00426281" w:rsidRDefault="00240B08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SHR(AC)</w:t>
                        </w:r>
                      </w:p>
                      <w:p w14:paraId="5C3CB8BF" w14:textId="77777777" w:rsidR="00240B08" w:rsidRPr="00426281" w:rsidRDefault="00240B08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458" o:spid="_x0000_s1069" style="position:absolute;left:20414;top:1499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RGMIA&#10;AADcAAAADwAAAGRycy9kb3ducmV2LnhtbERPz2vCMBS+C/sfwhN2s4nDSVeNMgYFN9jB2t0fzbMN&#10;Ni+lidrtr18Ogx0/vt/b/eR6caMxWM8alpkCQdx4Y7nVUJ/KRQ4iRGSDvWfS8E0B9ruH2RYL4+98&#10;pFsVW5FCOBSooYtxKKQMTUcOQ+YH4sSd/egwJji20ox4T+Gul09KraVDy6mhw4HeOmou1dVp+DmU&#10;tY3XlypX9cflc/Veemm/tH6cT68bEJGm+C/+cx+MhtVzWpv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Y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1B2C760C" w14:textId="77777777" w:rsidR="00240B08" w:rsidRPr="0020318E" w:rsidRDefault="00240B08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X4</w:t>
                        </w:r>
                      </w:p>
                    </w:txbxContent>
                  </v:textbox>
                </v:oval>
                <v:oval id="Elipse 459" o:spid="_x0000_s1070" style="position:absolute;left:20095;top:4540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0g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7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dtI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157ECAC9" w14:textId="77777777" w:rsidR="00240B08" w:rsidRPr="0020318E" w:rsidRDefault="00240B08" w:rsidP="00B918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X4</w:t>
                        </w:r>
                      </w:p>
                    </w:txbxContent>
                  </v:textbox>
                </v:oval>
                <v:line id="Conector reto 460" o:spid="_x0000_s1071" style="position:absolute;visibility:visible;mso-wrap-style:square" from="12333,18606" to="12333,20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qVM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zo9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kqVM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032E7A" w:rsidRPr="00B213FD">
        <w:rPr>
          <w:lang w:eastAsia="ja-JP"/>
        </w:rPr>
        <w:t xml:space="preserve">                       </w:t>
      </w:r>
    </w:p>
    <w:p w14:paraId="254EE4DC" w14:textId="51D69060" w:rsidR="00EC1CF9" w:rsidRPr="00B213FD" w:rsidRDefault="00EC1CF9" w:rsidP="0045075D">
      <w:pPr>
        <w:rPr>
          <w:lang w:eastAsia="ja-JP"/>
        </w:rPr>
      </w:pPr>
    </w:p>
    <w:p w14:paraId="5EAE81CB" w14:textId="00671D34" w:rsidR="00EC1CF9" w:rsidRPr="00B213FD" w:rsidRDefault="00A14456" w:rsidP="0045075D">
      <w:pPr>
        <w:rPr>
          <w:lang w:eastAsia="ja-JP"/>
        </w:rPr>
      </w:pPr>
      <w:r w:rsidRPr="00B213FD">
        <w:rPr>
          <w:lang w:eastAsia="ja-JP"/>
        </w:rPr>
        <w:t xml:space="preserve">                       </w:t>
      </w:r>
    </w:p>
    <w:p w14:paraId="67B63996" w14:textId="6987B15E" w:rsidR="00EC1CF9" w:rsidRPr="00B213FD" w:rsidRDefault="00616FB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 wp14:anchorId="4F12690D" wp14:editId="2A80E70A">
                <wp:simplePos x="0" y="0"/>
                <wp:positionH relativeFrom="margin">
                  <wp:posOffset>465293</wp:posOffset>
                </wp:positionH>
                <wp:positionV relativeFrom="paragraph">
                  <wp:posOffset>197485</wp:posOffset>
                </wp:positionV>
                <wp:extent cx="1428750" cy="380376"/>
                <wp:effectExtent l="0" t="0" r="0" b="635"/>
                <wp:wrapNone/>
                <wp:docPr id="614" name="Caixa de texto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D248A0" w14:textId="131F0B20" w:rsidR="00240B08" w:rsidRPr="008C1C86" w:rsidRDefault="00240B08" w:rsidP="00616F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 &lt;- 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690D" id="Caixa de texto 614" o:spid="_x0000_s1072" type="#_x0000_t202" style="position:absolute;margin-left:36.65pt;margin-top:15.55pt;width:112.5pt;height:29.95pt;z-index:-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" filled="f" stroked="f">
                <v:textbox>
                  <w:txbxContent>
                    <w:p w14:paraId="1FD248A0" w14:textId="131F0B20" w:rsidR="00240B08" w:rsidRPr="008C1C86" w:rsidRDefault="00240B08" w:rsidP="00616FBD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 &lt;- MDL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CBB" w:rsidRPr="00B213FD">
        <w:rPr>
          <w:lang w:eastAsia="ja-JP"/>
        </w:rPr>
        <w:t xml:space="preserve">                   </w:t>
      </w:r>
    </w:p>
    <w:p w14:paraId="54CC1E76" w14:textId="4A8BA00B" w:rsidR="00EC1CF9" w:rsidRPr="00B213FD" w:rsidRDefault="00EC1CF9" w:rsidP="0045075D">
      <w:pPr>
        <w:rPr>
          <w:lang w:eastAsia="ja-JP"/>
        </w:rPr>
      </w:pPr>
    </w:p>
    <w:p w14:paraId="35B96F15" w14:textId="05646248" w:rsidR="00377AA5" w:rsidRPr="00B213FD" w:rsidRDefault="00077800" w:rsidP="0045075D">
      <w:pPr>
        <w:rPr>
          <w:lang w:eastAsia="ja-JP"/>
        </w:rPr>
      </w:pPr>
      <w:r w:rsidRPr="00B213FD">
        <w:rPr>
          <w:lang w:eastAsia="ja-JP"/>
        </w:rPr>
        <w:t xml:space="preserve">              </w:t>
      </w:r>
    </w:p>
    <w:p w14:paraId="34932B71" w14:textId="32799B05" w:rsidR="00377AA5" w:rsidRPr="00B213FD" w:rsidRDefault="001002C9" w:rsidP="0045075D">
      <w:pPr>
        <w:rPr>
          <w:lang w:eastAsia="ja-JP"/>
        </w:rPr>
      </w:pPr>
      <w:r w:rsidRPr="00B213FD">
        <w:rPr>
          <w:lang w:eastAsia="ja-JP"/>
        </w:rPr>
        <w:t xml:space="preserve">              </w:t>
      </w:r>
      <w:r w:rsidR="002A673F" w:rsidRPr="00B213FD">
        <w:rPr>
          <w:lang w:eastAsia="ja-JP"/>
        </w:rPr>
        <w:t xml:space="preserve"> </w:t>
      </w:r>
    </w:p>
    <w:p w14:paraId="0CF65E27" w14:textId="1344ECD3" w:rsidR="00377AA5" w:rsidRPr="00B213FD" w:rsidRDefault="001002C9" w:rsidP="0045075D">
      <w:pPr>
        <w:rPr>
          <w:lang w:eastAsia="ja-JP"/>
        </w:rPr>
      </w:pPr>
      <w:r w:rsidRPr="00B213FD">
        <w:rPr>
          <w:lang w:eastAsia="ja-JP"/>
        </w:rPr>
        <w:t xml:space="preserve">        </w:t>
      </w:r>
    </w:p>
    <w:p w14:paraId="6286B84F" w14:textId="0265DAA7" w:rsidR="00377AA5" w:rsidRPr="00B213FD" w:rsidRDefault="0091096F" w:rsidP="0045075D">
      <w:pPr>
        <w:rPr>
          <w:lang w:eastAsia="ja-JP"/>
        </w:rPr>
      </w:pPr>
      <w:r w:rsidRPr="00B213FD">
        <w:rPr>
          <w:lang w:eastAsia="ja-JP"/>
        </w:rPr>
        <w:t xml:space="preserve">               </w:t>
      </w:r>
      <w:r w:rsidR="008A734E" w:rsidRPr="00B213FD">
        <w:rPr>
          <w:lang w:eastAsia="ja-JP"/>
        </w:rPr>
        <w:t xml:space="preserve">     </w:t>
      </w:r>
    </w:p>
    <w:p w14:paraId="6559AD1A" w14:textId="1881E1E2" w:rsidR="00377AA5" w:rsidRPr="00B213FD" w:rsidRDefault="00616FB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773A85D7" wp14:editId="2E2C46DF">
                <wp:simplePos x="0" y="0"/>
                <wp:positionH relativeFrom="margin">
                  <wp:posOffset>563230</wp:posOffset>
                </wp:positionH>
                <wp:positionV relativeFrom="paragraph">
                  <wp:posOffset>10381</wp:posOffset>
                </wp:positionV>
                <wp:extent cx="1428750" cy="628650"/>
                <wp:effectExtent l="0" t="0" r="0" b="0"/>
                <wp:wrapNone/>
                <wp:docPr id="612" name="Caixa de texto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39D202" w14:textId="68CF8728" w:rsidR="00240B08" w:rsidRPr="008C1C86" w:rsidRDefault="00240B08" w:rsidP="00616F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</w:t>
                            </w:r>
                          </w:p>
                          <w:p w14:paraId="4C3A5E95" w14:textId="77777777" w:rsidR="00240B08" w:rsidRPr="008C1C86" w:rsidRDefault="00240B08" w:rsidP="00616F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85D7" id="Caixa de texto 612" o:spid="_x0000_s1073" type="#_x0000_t202" style="position:absolute;margin-left:44.35pt;margin-top:.8pt;width:112.5pt;height:49.5pt;z-index:-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" filled="f" stroked="f">
                <v:textbox>
                  <w:txbxContent>
                    <w:p w14:paraId="3339D202" w14:textId="68CF8728" w:rsidR="00240B08" w:rsidRPr="008C1C86" w:rsidRDefault="00240B08" w:rsidP="00616FBD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</w:t>
                      </w:r>
                    </w:p>
                    <w:p w14:paraId="4C3A5E95" w14:textId="77777777" w:rsidR="00240B08" w:rsidRPr="008C1C86" w:rsidRDefault="00240B08" w:rsidP="00616FBD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337" w:rsidRPr="00B213FD">
        <w:rPr>
          <w:lang w:eastAsia="ja-JP"/>
        </w:rPr>
        <w:t xml:space="preserve">                     </w:t>
      </w:r>
    </w:p>
    <w:p w14:paraId="3C52A8B2" w14:textId="42F8959E" w:rsidR="00377AA5" w:rsidRPr="00B213FD" w:rsidRDefault="006C626C" w:rsidP="0045075D">
      <w:pPr>
        <w:rPr>
          <w:lang w:eastAsia="ja-JP"/>
        </w:rPr>
      </w:pPr>
      <w:r w:rsidRPr="00B213FD">
        <w:rPr>
          <w:lang w:eastAsia="ja-JP"/>
        </w:rPr>
        <w:t xml:space="preserve">                     </w:t>
      </w:r>
    </w:p>
    <w:p w14:paraId="4A1E7DDE" w14:textId="34DE782F" w:rsidR="00377AA5" w:rsidRPr="00B213FD" w:rsidRDefault="00547BCD" w:rsidP="0045075D">
      <w:pPr>
        <w:rPr>
          <w:lang w:eastAsia="ja-JP"/>
        </w:rPr>
      </w:pPr>
      <w:r w:rsidRPr="00B213FD">
        <w:rPr>
          <w:lang w:eastAsia="ja-JP"/>
        </w:rPr>
        <w:t xml:space="preserve">                      </w:t>
      </w:r>
    </w:p>
    <w:p w14:paraId="0ECF9940" w14:textId="0C8837AE" w:rsidR="00377AA5" w:rsidRPr="00B213FD" w:rsidRDefault="004B1DA7" w:rsidP="0045075D">
      <w:pPr>
        <w:rPr>
          <w:lang w:eastAsia="ja-JP"/>
        </w:rPr>
      </w:pPr>
      <w:r w:rsidRPr="00B213FD">
        <w:rPr>
          <w:lang w:eastAsia="ja-JP"/>
        </w:rPr>
        <w:t xml:space="preserve">          </w:t>
      </w:r>
    </w:p>
    <w:p w14:paraId="4D36D96E" w14:textId="60CCC7C1" w:rsidR="00377AA5" w:rsidRPr="00B213FD" w:rsidRDefault="00616FB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65CEAD64" wp14:editId="73A7A37D">
                <wp:simplePos x="0" y="0"/>
                <wp:positionH relativeFrom="margin">
                  <wp:posOffset>467050</wp:posOffset>
                </wp:positionH>
                <wp:positionV relativeFrom="paragraph">
                  <wp:posOffset>200867</wp:posOffset>
                </wp:positionV>
                <wp:extent cx="1428750" cy="350874"/>
                <wp:effectExtent l="0" t="0" r="0" b="0"/>
                <wp:wrapNone/>
                <wp:docPr id="613" name="Caixa de text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30CA15" w14:textId="0E3D0B4B" w:rsidR="00240B08" w:rsidRPr="008C1C86" w:rsidRDefault="00240B08" w:rsidP="00616F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 &lt;- MDH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AD64" id="Caixa de texto 613" o:spid="_x0000_s1074" type="#_x0000_t202" style="position:absolute;margin-left:36.8pt;margin-top:15.8pt;width:112.5pt;height:27.65pt;z-index:-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" filled="f" stroked="f">
                <v:textbox>
                  <w:txbxContent>
                    <w:p w14:paraId="2430CA15" w14:textId="0E3D0B4B" w:rsidR="00240B08" w:rsidRPr="008C1C86" w:rsidRDefault="00240B08" w:rsidP="00616FBD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 &lt;- MDH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403F1B" w14:textId="2832FAE3" w:rsidR="00377AA5" w:rsidRPr="00B213FD" w:rsidRDefault="00377AA5" w:rsidP="0045075D">
      <w:pPr>
        <w:rPr>
          <w:lang w:eastAsia="ja-JP"/>
        </w:rPr>
      </w:pPr>
    </w:p>
    <w:p w14:paraId="57C1C919" w14:textId="77777777" w:rsidR="00377AA5" w:rsidRPr="00B213FD" w:rsidRDefault="00377AA5" w:rsidP="0045075D">
      <w:pPr>
        <w:rPr>
          <w:lang w:eastAsia="ja-JP"/>
        </w:rPr>
      </w:pPr>
    </w:p>
    <w:p w14:paraId="404C9933" w14:textId="77777777" w:rsidR="00377AA5" w:rsidRPr="00B213FD" w:rsidRDefault="00377AA5" w:rsidP="0045075D">
      <w:pPr>
        <w:rPr>
          <w:lang w:eastAsia="ja-JP"/>
        </w:rPr>
      </w:pPr>
    </w:p>
    <w:p w14:paraId="559E208E" w14:textId="462D4AA2" w:rsidR="00377AA5" w:rsidRPr="00B213FD" w:rsidRDefault="00377AA5" w:rsidP="0045075D">
      <w:pPr>
        <w:rPr>
          <w:lang w:eastAsia="ja-JP"/>
        </w:rPr>
      </w:pPr>
    </w:p>
    <w:p w14:paraId="2E53B80F" w14:textId="77777777" w:rsidR="00377AA5" w:rsidRPr="00B213FD" w:rsidRDefault="00377AA5" w:rsidP="0045075D">
      <w:pPr>
        <w:rPr>
          <w:lang w:eastAsia="ja-JP"/>
        </w:rPr>
      </w:pPr>
    </w:p>
    <w:p w14:paraId="5CC8F46F" w14:textId="587F4789" w:rsidR="00377AA5" w:rsidRPr="00B213FD" w:rsidRDefault="00377AA5" w:rsidP="0045075D">
      <w:pPr>
        <w:rPr>
          <w:lang w:eastAsia="ja-JP"/>
        </w:rPr>
      </w:pPr>
    </w:p>
    <w:p w14:paraId="24563020" w14:textId="1E6CD809" w:rsidR="00377AA5" w:rsidRPr="00B213FD" w:rsidRDefault="00377AA5" w:rsidP="0045075D">
      <w:pPr>
        <w:rPr>
          <w:lang w:eastAsia="ja-JP"/>
        </w:rPr>
      </w:pPr>
    </w:p>
    <w:p w14:paraId="19810163" w14:textId="11622AD4" w:rsidR="00377AA5" w:rsidRPr="00B213FD" w:rsidRDefault="00377AA5" w:rsidP="0045075D">
      <w:pPr>
        <w:rPr>
          <w:lang w:eastAsia="ja-JP"/>
        </w:rPr>
      </w:pPr>
    </w:p>
    <w:p w14:paraId="051EEA91" w14:textId="3504824B" w:rsidR="002C426E" w:rsidRPr="00B213FD" w:rsidRDefault="002C426E" w:rsidP="0045075D">
      <w:pPr>
        <w:rPr>
          <w:lang w:eastAsia="ja-JP"/>
        </w:rPr>
      </w:pPr>
    </w:p>
    <w:p w14:paraId="0E19679D" w14:textId="090745C6" w:rsidR="002C426E" w:rsidRPr="00B213FD" w:rsidRDefault="00DC0D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133DC6E" wp14:editId="0137E162">
                <wp:simplePos x="0" y="0"/>
                <wp:positionH relativeFrom="margin">
                  <wp:posOffset>2232837</wp:posOffset>
                </wp:positionH>
                <wp:positionV relativeFrom="paragraph">
                  <wp:posOffset>31145</wp:posOffset>
                </wp:positionV>
                <wp:extent cx="1630680" cy="3171600"/>
                <wp:effectExtent l="19050" t="0" r="26670" b="29210"/>
                <wp:wrapNone/>
                <wp:docPr id="625" name="Grupo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3171600"/>
                          <a:chOff x="0" y="0"/>
                          <a:chExt cx="1630680" cy="3171600"/>
                        </a:xfrm>
                      </wpg:grpSpPr>
                      <wps:wsp>
                        <wps:cNvPr id="626" name="Elipse 626"/>
                        <wps:cNvSpPr/>
                        <wps:spPr>
                          <a:xfrm>
                            <a:off x="116958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8FE27" w14:textId="6071AB09" w:rsidR="00240B08" w:rsidRPr="00426281" w:rsidRDefault="00240B08" w:rsidP="00DC0D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Trapezoide 627"/>
                        <wps:cNvSpPr/>
                        <wps:spPr>
                          <a:xfrm>
                            <a:off x="0" y="1020726"/>
                            <a:ext cx="1630680" cy="361315"/>
                          </a:xfrm>
                          <a:prstGeom prst="trapezoid">
                            <a:avLst>
                              <a:gd name="adj" fmla="val 8732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AE2F5" w14:textId="77777777" w:rsidR="00240B08" w:rsidRPr="00C855FB" w:rsidRDefault="00240B08" w:rsidP="00DC0D2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MD &lt;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Conector reto 630"/>
                        <wps:cNvCnPr/>
                        <wps:spPr>
                          <a:xfrm>
                            <a:off x="1499201" y="1360968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Conector reto 631"/>
                        <wps:cNvCnPr/>
                        <wps:spPr>
                          <a:xfrm>
                            <a:off x="404037" y="1371600"/>
                            <a:ext cx="0" cy="180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Conector reto 632"/>
                        <wps:cNvCnPr/>
                        <wps:spPr>
                          <a:xfrm>
                            <a:off x="818707" y="340242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3DC6E" id="Grupo 625" o:spid="_x0000_s1075" style="position:absolute;margin-left:175.8pt;margin-top:2.45pt;width:128.4pt;height:249.75pt;z-index:251603456;mso-position-horizontal-relative:margin;mso-height-relative:margin" coordsize="16306,3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">
                <v:oval id="Elipse 626" o:spid="_x0000_s1076" style="position:absolute;left:1169;width:1390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9bcMA&#10;AADcAAAADwAAAGRycy9kb3ducmV2LnhtbESPQWvCQBSE7wX/w/IEb3WjlGCjq4gQsIUeTOP9kX0m&#10;i9m3Ibtq7K/vCoLHYWa+YVabwbbiSr03jhXMpgkI4sppw7WC8jd/X4DwAVlj65gU3MnDZj16W2Gm&#10;3Y0PdC1CLSKEfYYKmhC6TEpfNWTRT11HHL2T6y2GKPta6h5vEW5bOU+SVFo0HBca7GjXUHUuLlbB&#10;3z4vTbh8Fouk/D7/fHzlTpqjUpPxsF2CCDSEV/jZ3msF6TyFx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A9b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3818FE27" w14:textId="6071AB09" w:rsidR="00240B08" w:rsidRPr="00426281" w:rsidRDefault="00240B08" w:rsidP="00DC0D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3</w:t>
                        </w:r>
                      </w:p>
                    </w:txbxContent>
                  </v:textbox>
                </v:oval>
                <v:shape id="Trapezoide 627" o:spid="_x0000_s1077" style="position:absolute;top:10207;width:16306;height:3613;visibility:visible;mso-wrap-style:square;v-text-anchor:middle" coordsize="1630680,361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TRw8YA&#10;AADcAAAADwAAAGRycy9kb3ducmV2LnhtbESPW2sCMRSE3wv+h3AE32pWBS1bsyKCILa0eKH08XRz&#10;9oKbk2WTvbS/vikIfRxm5htmvRlMJTpqXGlZwWwagSBOrS45V3C97B+fQDiPrLGyTAq+ycEmGT2s&#10;Mda25xN1Z5+LAGEXo4LC+zqW0qUFGXRTWxMHL7ONQR9kk0vdYB/gppLzKFpKgyWHhQJr2hWU3s6t&#10;UdAuft5f3qr2uKDDx5fvZ93rZ5opNRkP22cQngb/H763D1rBcr6Cv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TRw8YAAADcAAAADwAAAAAAAAAAAAAAAACYAgAAZHJz&#10;L2Rvd25yZXYueG1sUEsFBgAAAAAEAAQA9QAAAIsDAAAAAA==&#10;" adj="-11796480,,5400" path="m,361315l315518,r999644,l1630680,361315,,361315xe" fillcolor="#5b9bd5 [3204]" strokecolor="#1f4d78 [1604]" strokeweight="1pt">
                  <v:stroke joinstyle="miter"/>
                  <v:formulas/>
                  <v:path arrowok="t" o:connecttype="custom" o:connectlocs="0,361315;315518,0;1315162,0;1630680,361315;0,361315" o:connectangles="0,0,0,0,0" textboxrect="0,0,1630680,361315"/>
                  <v:textbox>
                    <w:txbxContent>
                      <w:p w14:paraId="31DAE2F5" w14:textId="77777777" w:rsidR="00240B08" w:rsidRPr="00C855FB" w:rsidRDefault="00240B08" w:rsidP="00DC0D2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MD &lt; 1</w:t>
                        </w:r>
                      </w:p>
                    </w:txbxContent>
                  </v:textbox>
                </v:shape>
                <v:line id="Conector reto 630" o:spid="_x0000_s1078" style="position:absolute;visibility:visible;mso-wrap-style:square" from="14992,13609" to="14992,2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rqMIAAADcAAAADwAAAGRycy9kb3ducmV2LnhtbERPPWvDMBDdC/0P4gLZajk1uMGJEkLB&#10;JVOhaTJ4O6yL5cQ6uZZqu/++GgodH+97u59tJ0YafOtYwSpJQRDXTrfcKDh/lk9rED4ga+wck4If&#10;8rDfPT5ssdBu4g8aT6ERMYR9gQpMCH0hpa8NWfSJ64kjd3WDxRDh0Eg94BTDbSef0zSXFluODQZ7&#10;ejVU30/fVsEX1iXZ6vI2ppMZs/zav7/cKqWWi/mwARFoDv/iP/dRK8izOD+ei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5rqMIAAADcAAAADwAAAAAAAAAAAAAA&#10;AAChAgAAZHJzL2Rvd25yZXYueG1sUEsFBgAAAAAEAAQA+QAAAJADAAAAAA==&#10;" strokecolor="#5b9bd5 [3204]" strokeweight=".5pt">
                  <v:stroke joinstyle="miter"/>
                </v:line>
                <v:line id="Conector reto 631" o:spid="_x0000_s1079" style="position:absolute;visibility:visible;mso-wrap-style:square" from="4040,13716" to="4040,3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OM8QAAADcAAAADwAAAGRycy9kb3ducmV2LnhtbESPT2vCQBTE74LfYXmCN7OxQiypqxTB&#10;4knwTw/eHtlnNm32bcyuSfrtu0Khx2FmfsOsNoOtRUetrxwrmCcpCOLC6YpLBZfzbvYKwgdkjbVj&#10;UvBDHjbr8WiFuXY9H6k7hVJECPscFZgQmlxKXxiy6BPXEEfv5lqLIcq2lLrFPsJtLV/SNJMWK44L&#10;BhvaGiq+Tw+r4I7Fjuz186NLe9MtsltzWH5dlZpOhvc3EIGG8B/+a++1gmwxh+e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s4zxAAAANwAAAAPAAAAAAAAAAAA&#10;AAAAAKECAABkcnMvZG93bnJldi54bWxQSwUGAAAAAAQABAD5AAAAkgMAAAAA&#10;" strokecolor="#5b9bd5 [3204]" strokeweight=".5pt">
                  <v:stroke joinstyle="miter"/>
                </v:line>
                <v:line id="Conector reto 632" o:spid="_x0000_s1080" style="position:absolute;visibility:visible;mso-wrap-style:square" from="8187,3402" to="8187,10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QRM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l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FBE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FA8A894" w14:textId="7EAB2439" w:rsidR="002C426E" w:rsidRPr="00B213FD" w:rsidRDefault="002C426E" w:rsidP="0045075D">
      <w:pPr>
        <w:rPr>
          <w:lang w:eastAsia="ja-JP"/>
        </w:rPr>
      </w:pPr>
    </w:p>
    <w:p w14:paraId="04583EF7" w14:textId="03640768" w:rsidR="002C426E" w:rsidRPr="00B213FD" w:rsidRDefault="002C426E" w:rsidP="0045075D">
      <w:pPr>
        <w:rPr>
          <w:lang w:eastAsia="ja-JP"/>
        </w:rPr>
      </w:pPr>
    </w:p>
    <w:p w14:paraId="48742D52" w14:textId="614F6B1D" w:rsidR="00377AA5" w:rsidRPr="00B213FD" w:rsidRDefault="00377AA5" w:rsidP="0045075D">
      <w:pPr>
        <w:rPr>
          <w:lang w:eastAsia="ja-JP"/>
        </w:rPr>
      </w:pPr>
    </w:p>
    <w:p w14:paraId="2BFB8758" w14:textId="609894AE" w:rsidR="00EC1CF9" w:rsidRPr="00B213FD" w:rsidRDefault="00900F3A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6752" behindDoc="1" locked="0" layoutInCell="1" allowOverlap="1" wp14:anchorId="421272DF" wp14:editId="57CE2087">
                <wp:simplePos x="0" y="0"/>
                <wp:positionH relativeFrom="margin">
                  <wp:posOffset>3373474</wp:posOffset>
                </wp:positionH>
                <wp:positionV relativeFrom="paragraph">
                  <wp:posOffset>11607</wp:posOffset>
                </wp:positionV>
                <wp:extent cx="457200" cy="297180"/>
                <wp:effectExtent l="0" t="0" r="0" b="7620"/>
                <wp:wrapNone/>
                <wp:docPr id="968" name="Caixa de texto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4A90FC" w14:textId="77777777" w:rsidR="00240B08" w:rsidRPr="008C1C86" w:rsidRDefault="00240B08" w:rsidP="00900F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72DF" id="Caixa de texto 968" o:spid="_x0000_s1081" type="#_x0000_t202" style="position:absolute;margin-left:265.65pt;margin-top:.9pt;width:36pt;height:23.4pt;z-index:-25152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" filled="f" stroked="f">
                <v:textbox>
                  <w:txbxContent>
                    <w:p w14:paraId="254A90FC" w14:textId="77777777" w:rsidR="00240B08" w:rsidRPr="008C1C86" w:rsidRDefault="00240B08" w:rsidP="00900F3A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5728" behindDoc="1" locked="0" layoutInCell="1" allowOverlap="1" wp14:anchorId="61E62F77" wp14:editId="19C2B02A">
                <wp:simplePos x="0" y="0"/>
                <wp:positionH relativeFrom="margin">
                  <wp:posOffset>2264735</wp:posOffset>
                </wp:positionH>
                <wp:positionV relativeFrom="paragraph">
                  <wp:posOffset>10750</wp:posOffset>
                </wp:positionV>
                <wp:extent cx="457200" cy="297180"/>
                <wp:effectExtent l="0" t="0" r="0" b="7620"/>
                <wp:wrapNone/>
                <wp:docPr id="966" name="Caixa de texto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8DFBA4" w14:textId="77777777" w:rsidR="00240B08" w:rsidRPr="008C1C86" w:rsidRDefault="00240B08" w:rsidP="00900F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2F77" id="Caixa de texto 966" o:spid="_x0000_s1082" type="#_x0000_t202" style="position:absolute;margin-left:178.35pt;margin-top:.85pt;width:36pt;height:23.4pt;z-index:-25153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" filled="f" stroked="f">
                <v:textbox>
                  <w:txbxContent>
                    <w:p w14:paraId="268DFBA4" w14:textId="77777777" w:rsidR="00240B08" w:rsidRPr="008C1C86" w:rsidRDefault="00240B08" w:rsidP="00900F3A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84D">
        <w:rPr>
          <w:lang w:eastAsia="ja-JP"/>
        </w:rPr>
        <w:t xml:space="preserve">                                                          </w:t>
      </w:r>
      <w:r w:rsidR="00CC4884">
        <w:rPr>
          <w:lang w:eastAsia="ja-JP"/>
        </w:rPr>
        <w:t xml:space="preserve">                            </w:t>
      </w:r>
    </w:p>
    <w:p w14:paraId="6B840BAA" w14:textId="1202467E" w:rsidR="002C426E" w:rsidRPr="00B213FD" w:rsidRDefault="002C426E" w:rsidP="0045075D">
      <w:pPr>
        <w:rPr>
          <w:lang w:eastAsia="ja-JP"/>
        </w:rPr>
      </w:pPr>
    </w:p>
    <w:p w14:paraId="43C06AA6" w14:textId="18005A65" w:rsidR="002C426E" w:rsidRPr="00B213FD" w:rsidRDefault="00DC0D20" w:rsidP="0045075D">
      <w:pPr>
        <w:rPr>
          <w:lang w:eastAsia="ja-JP"/>
        </w:rPr>
      </w:pPr>
      <w:r w:rsidRPr="00DC0D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44585CC" wp14:editId="5CED0762">
                <wp:simplePos x="0" y="0"/>
                <wp:positionH relativeFrom="margin">
                  <wp:posOffset>3369310</wp:posOffset>
                </wp:positionH>
                <wp:positionV relativeFrom="paragraph">
                  <wp:posOffset>52232</wp:posOffset>
                </wp:positionV>
                <wp:extent cx="724205" cy="307239"/>
                <wp:effectExtent l="0" t="0" r="19050" b="17145"/>
                <wp:wrapNone/>
                <wp:docPr id="639" name="Retângulo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2F11C" w14:textId="77777777" w:rsidR="00240B08" w:rsidRPr="000B2951" w:rsidRDefault="00240B08" w:rsidP="00DC0D20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85CC" id="Retângulo 639" o:spid="_x0000_s1083" style="position:absolute;margin-left:265.3pt;margin-top:4.1pt;width:57pt;height:24.2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" fillcolor="#5b9bd5 [3204]" strokecolor="#1f4d78 [1604]" strokeweight="1pt">
                <v:textbox>
                  <w:txbxContent>
                    <w:p w14:paraId="18F2F11C" w14:textId="77777777" w:rsidR="00240B08" w:rsidRPr="000B2951" w:rsidRDefault="00240B08" w:rsidP="00DC0D20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DFD622" w14:textId="33F090AF" w:rsidR="008C1C86" w:rsidRDefault="00DC0D20" w:rsidP="0045075D">
      <w:pPr>
        <w:rPr>
          <w:lang w:eastAsia="ja-JP"/>
        </w:rPr>
      </w:pPr>
      <w:r w:rsidRPr="00DC0D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B567EC7" wp14:editId="0C41296D">
                <wp:simplePos x="0" y="0"/>
                <wp:positionH relativeFrom="column">
                  <wp:posOffset>3722843</wp:posOffset>
                </wp:positionH>
                <wp:positionV relativeFrom="paragraph">
                  <wp:posOffset>20320</wp:posOffset>
                </wp:positionV>
                <wp:extent cx="0" cy="719396"/>
                <wp:effectExtent l="0" t="0" r="19050" b="24130"/>
                <wp:wrapNone/>
                <wp:docPr id="638" name="Conector reto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CB9B" id="Conector reto 638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5pt,1.6pt" to="293.1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18269704" w14:textId="2BA1A2D3" w:rsidR="008C1C86" w:rsidRDefault="00DC0D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 wp14:anchorId="69C06018" wp14:editId="3ADEE083">
                <wp:simplePos x="0" y="0"/>
                <wp:positionH relativeFrom="column">
                  <wp:posOffset>209801</wp:posOffset>
                </wp:positionH>
                <wp:positionV relativeFrom="paragraph">
                  <wp:posOffset>59439</wp:posOffset>
                </wp:positionV>
                <wp:extent cx="2427321" cy="1263178"/>
                <wp:effectExtent l="0" t="0" r="11430" b="13335"/>
                <wp:wrapNone/>
                <wp:docPr id="634" name="Grupo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321" cy="1263178"/>
                          <a:chOff x="0" y="0"/>
                          <a:chExt cx="2427321" cy="1263178"/>
                        </a:xfrm>
                      </wpg:grpSpPr>
                      <wps:wsp>
                        <wps:cNvPr id="389" name="Conector reto 389"/>
                        <wps:cNvCnPr/>
                        <wps:spPr>
                          <a:xfrm>
                            <a:off x="170121" y="0"/>
                            <a:ext cx="0" cy="981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Conector reto 390"/>
                        <wps:cNvCnPr/>
                        <wps:spPr>
                          <a:xfrm flipH="1" flipV="1">
                            <a:off x="170121" y="0"/>
                            <a:ext cx="22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Elipse 619"/>
                        <wps:cNvSpPr/>
                        <wps:spPr>
                          <a:xfrm>
                            <a:off x="0" y="903768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40ED1" w14:textId="77777777" w:rsidR="00240B08" w:rsidRPr="0020318E" w:rsidRDefault="00240B08" w:rsidP="00CC488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Voltaololta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06018" id="Grupo 634" o:spid="_x0000_s1084" style="position:absolute;margin-left:16.5pt;margin-top:4.7pt;width:191.15pt;height:99.45pt;z-index:251599360" coordsize="24273,1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">
                <v:line id="Conector reto 389" o:spid="_x0000_s1085" style="position:absolute;visibility:visible;mso-wrap-style:square" from="1701,0" to="1701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WoVsUAAADcAAAADwAAAGRycy9kb3ducmV2LnhtbESPT2vCQBTE7wW/w/KE3urGCjZGV5GC&#10;0pNQ/xy8PbLPbDT7NmbXJH77bqHQ4zAzv2EWq95WoqXGl44VjEcJCOLc6ZILBcfD5i0F4QOyxsox&#10;KXiSh9Vy8LLATLuOv6ndh0JECPsMFZgQ6kxKnxuy6EeuJo7exTUWQ5RNIXWDXYTbSr4nyVRaLDku&#10;GKzp01B+2z+sgjvmG7Ln07ZNOtNOppd693E9K/U67NdzEIH68B/+a39pBZN0B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WoVsUAAADcAAAADwAAAAAAAAAA&#10;AAAAAAChAgAAZHJzL2Rvd25yZXYueG1sUEsFBgAAAAAEAAQA+QAAAJMDAAAAAA==&#10;" strokecolor="#5b9bd5 [3204]" strokeweight=".5pt">
                  <v:stroke joinstyle="miter"/>
                </v:line>
                <v:line id="Conector reto 390" o:spid="_x0000_s1086" style="position:absolute;flip:x y;visibility:visible;mso-wrap-style:square" from="1701,0" to="242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85kMIAAADcAAAADwAAAGRycy9kb3ducmV2LnhtbERPTWvCMBi+D/wP4RW8DE3cWKnVKCII&#10;7rDD/Li/NK9tsXlTk8x2+/XLYbDjw/O92gy2FQ/yoXGsYT5TIIhLZxquNJxP+2kOIkRkg61j0vBN&#10;ATbr0dMKC+N6/qTHMVYihXAoUEMdY1dIGcqaLIaZ64gTd3XeYkzQV9J47FO4beWLUpm02HBqqLGj&#10;XU3l7fhlNbzTz1vzfJl/5JXq3T6/332mMq0n42G7BBFpiP/iP/fBaHhdpPnpTDo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85kMIAAADcAAAADwAAAAAAAAAAAAAA&#10;AAChAgAAZHJzL2Rvd25yZXYueG1sUEsFBgAAAAAEAAQA+QAAAJADAAAAAA==&#10;" strokecolor="#5b9bd5 [3204]" strokeweight=".5pt">
                  <v:stroke joinstyle="miter"/>
                </v:line>
                <v:oval id="Elipse 619" o:spid="_x0000_s1087" style="position:absolute;top:9037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josMA&#10;AADcAAAADwAAAGRycy9kb3ducmV2LnhtbESPQYvCMBSE7wv+h/AEb2uqiGg1iggFFfawtd4fzbMN&#10;Ni+liVr99ZuFhT0OM/MNs972thEP6rxxrGAyTkAQl04brhQU5+xzAcIHZI2NY1LwIg/bzeBjjal2&#10;T/6mRx4qESHsU1RQh9CmUvqyJot+7Fri6F1dZzFE2VVSd/iMcNvIaZLMpUXDcaHGlvY1lbf8bhW8&#10;D1lhwn2ZL5LidPuaHTMnzUWp0bDfrUAE6sN/+K990ArmkyX8nolH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Njos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34040ED1" w14:textId="77777777" w:rsidR="00240B08" w:rsidRPr="0020318E" w:rsidRDefault="00240B08" w:rsidP="00CC488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Voltaololta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B7C44EE" w14:textId="72F0509E" w:rsidR="008C1C86" w:rsidRDefault="00DC0D20" w:rsidP="0045075D">
      <w:pPr>
        <w:rPr>
          <w:lang w:eastAsia="ja-JP"/>
        </w:rPr>
      </w:pPr>
      <w:r w:rsidRPr="00DC0D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6EFB994" wp14:editId="1357D7FC">
                <wp:simplePos x="0" y="0"/>
                <wp:positionH relativeFrom="column">
                  <wp:posOffset>3551393</wp:posOffset>
                </wp:positionH>
                <wp:positionV relativeFrom="paragraph">
                  <wp:posOffset>10795</wp:posOffset>
                </wp:positionV>
                <wp:extent cx="359410" cy="359381"/>
                <wp:effectExtent l="0" t="0" r="21590" b="22225"/>
                <wp:wrapNone/>
                <wp:docPr id="637" name="Elips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DE626" w14:textId="77777777" w:rsidR="00240B08" w:rsidRPr="0020318E" w:rsidRDefault="00240B08" w:rsidP="00DC0D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FB994" id="Elipse 637" o:spid="_x0000_s1088" style="position:absolute;margin-left:279.65pt;margin-top:.85pt;width:28.3pt;height:28.3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07DE626" w14:textId="77777777" w:rsidR="00240B08" w:rsidRPr="0020318E" w:rsidRDefault="00240B08" w:rsidP="00DC0D2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91EA44B" wp14:editId="2C05A295">
                <wp:simplePos x="0" y="0"/>
                <wp:positionH relativeFrom="column">
                  <wp:posOffset>1831340</wp:posOffset>
                </wp:positionH>
                <wp:positionV relativeFrom="paragraph">
                  <wp:posOffset>139862</wp:posOffset>
                </wp:positionV>
                <wp:extent cx="1630680" cy="361315"/>
                <wp:effectExtent l="19050" t="0" r="45720" b="19685"/>
                <wp:wrapNone/>
                <wp:docPr id="60" name="Trapezoi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FBB59" w14:textId="77777777" w:rsidR="00240B08" w:rsidRPr="00C855FB" w:rsidRDefault="00240B08" w:rsidP="00C85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55FB"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EA44B" id="Trapezoide 60" o:spid="_x0000_s1089" style="position:absolute;margin-left:144.2pt;margin-top:11pt;width:128.4pt;height:28.4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14:paraId="5AFFBB59" w14:textId="77777777" w:rsidR="00240B08" w:rsidRPr="00C855FB" w:rsidRDefault="00240B08" w:rsidP="00C855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55FB"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</v:shape>
            </w:pict>
          </mc:Fallback>
        </mc:AlternateContent>
      </w:r>
    </w:p>
    <w:p w14:paraId="096D1516" w14:textId="35CC23A7" w:rsidR="008C1C86" w:rsidRDefault="00DC0D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6856E5E5" wp14:editId="6F3B0545">
                <wp:simplePos x="0" y="0"/>
                <wp:positionH relativeFrom="margin">
                  <wp:posOffset>2871470</wp:posOffset>
                </wp:positionH>
                <wp:positionV relativeFrom="paragraph">
                  <wp:posOffset>151292</wp:posOffset>
                </wp:positionV>
                <wp:extent cx="457200" cy="297180"/>
                <wp:effectExtent l="0" t="0" r="0" b="7620"/>
                <wp:wrapNone/>
                <wp:docPr id="621" name="Caixa de text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089E4F" w14:textId="0FFF98F2" w:rsidR="00240B08" w:rsidRPr="008C1C86" w:rsidRDefault="00240B08" w:rsidP="00CC48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E5E5" id="Caixa de texto 621" o:spid="_x0000_s1090" type="#_x0000_t202" style="position:absolute;margin-left:226.1pt;margin-top:11.9pt;width:36pt;height:23.4pt;z-index:-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" filled="f" stroked="f">
                <v:textbox>
                  <w:txbxContent>
                    <w:p w14:paraId="32089E4F" w14:textId="0FFF98F2" w:rsidR="00240B08" w:rsidRPr="008C1C86" w:rsidRDefault="00240B08" w:rsidP="00CC4884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109A6B37" wp14:editId="46460B6C">
                <wp:simplePos x="0" y="0"/>
                <wp:positionH relativeFrom="column">
                  <wp:posOffset>3221045</wp:posOffset>
                </wp:positionH>
                <wp:positionV relativeFrom="paragraph">
                  <wp:posOffset>132523</wp:posOffset>
                </wp:positionV>
                <wp:extent cx="1487451" cy="2039944"/>
                <wp:effectExtent l="0" t="0" r="17780" b="17780"/>
                <wp:wrapNone/>
                <wp:docPr id="636" name="Grupo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451" cy="2039944"/>
                          <a:chOff x="0" y="0"/>
                          <a:chExt cx="1487451" cy="2039944"/>
                        </a:xfrm>
                      </wpg:grpSpPr>
                      <wps:wsp>
                        <wps:cNvPr id="62" name="Elipse 62"/>
                        <wps:cNvSpPr/>
                        <wps:spPr>
                          <a:xfrm>
                            <a:off x="616689" y="167994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6C54F8" w14:textId="77777777" w:rsidR="00240B08" w:rsidRPr="0020318E" w:rsidRDefault="00240B08" w:rsidP="002031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0318E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ector reto 63"/>
                        <wps:cNvCnPr/>
                        <wps:spPr>
                          <a:xfrm>
                            <a:off x="0" y="0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Conector reto 387"/>
                        <wps:cNvCnPr/>
                        <wps:spPr>
                          <a:xfrm flipH="1" flipV="1">
                            <a:off x="0" y="723014"/>
                            <a:ext cx="786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Conector reto 622"/>
                        <wps:cNvCnPr/>
                        <wps:spPr>
                          <a:xfrm>
                            <a:off x="786810" y="723014"/>
                            <a:ext cx="0" cy="329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Retângulo 623"/>
                        <wps:cNvSpPr/>
                        <wps:spPr>
                          <a:xfrm>
                            <a:off x="106326" y="104199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D0737" w14:textId="3BDE3813" w:rsidR="00240B08" w:rsidRPr="00426281" w:rsidRDefault="00240B08" w:rsidP="001651E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ACC</w:t>
                              </w:r>
                            </w:p>
                            <w:p w14:paraId="522AC3A3" w14:textId="77777777" w:rsidR="00240B08" w:rsidRPr="00426281" w:rsidRDefault="00240B08" w:rsidP="001651E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Conector reto 624"/>
                        <wps:cNvCnPr/>
                        <wps:spPr>
                          <a:xfrm>
                            <a:off x="786810" y="1350335"/>
                            <a:ext cx="0" cy="329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A6B37" id="Grupo 636" o:spid="_x0000_s1091" style="position:absolute;margin-left:253.65pt;margin-top:10.45pt;width:117.1pt;height:160.65pt;z-index:251602432" coordsize="14874,20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">
                <v:oval id="Elipse 62" o:spid="_x0000_s1092" style="position:absolute;left:6166;top:16799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9O8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707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366C54F8" w14:textId="77777777" w:rsidR="00240B08" w:rsidRPr="0020318E" w:rsidRDefault="00240B08" w:rsidP="002031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0318E">
                          <w:rPr>
                            <w:color w:val="FFFFFF" w:themeColor="background1"/>
                          </w:rPr>
                          <w:t>A</w:t>
                        </w:r>
                      </w:p>
                    </w:txbxContent>
                  </v:textbox>
                </v:oval>
                <v:line id="Conector reto 63" o:spid="_x0000_s1093" style="position:absolute;visibility:visible;mso-wrap-style:square" from="0,0" to="0,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<v:stroke joinstyle="miter"/>
                </v:line>
                <v:line id="Conector reto 387" o:spid="_x0000_s1094" style="position:absolute;flip:x y;visibility:visible;mso-wrap-style:square" from="0,7230" to="7864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83OcYAAADcAAAADwAAAGRycy9kb3ducmV2LnhtbESPzWrDMBCE74W8g9hAL6WRkhDXuFFC&#10;KQSaQw756X2xtraptXIkJXb79FGhkOMwM98wy/VgW3ElHxrHGqYTBYK4dKbhSsPpuHnOQYSIbLB1&#10;TBp+KMB6NXpYYmFcz3u6HmIlEoRDgRrqGLtCylDWZDFMXEecvC/nLcYkfSWNxz7BbStnSmXSYsNp&#10;ocaO3msqvw8Xq2FLv4vm6XO6yyvVu01+PvtMZVo/joe3VxCRhngP/7c/jIZ5/gJ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fNznGAAAA3AAAAA8AAAAAAAAA&#10;AAAAAAAAoQIAAGRycy9kb3ducmV2LnhtbFBLBQYAAAAABAAEAPkAAACUAwAAAAA=&#10;" strokecolor="#5b9bd5 [3204]" strokeweight=".5pt">
                  <v:stroke joinstyle="miter"/>
                </v:line>
                <v:line id="Conector reto 622" o:spid="_x0000_s1095" style="position:absolute;visibility:visible;mso-wrap-style:square" from="7868,7230" to="7868,10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nGmc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ixN4X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mcaZxAAAANwAAAAPAAAAAAAAAAAA&#10;AAAAAKECAABkcnMvZG93bnJldi54bWxQSwUGAAAAAAQABAD5AAAAkgMAAAAA&#10;" strokecolor="#5b9bd5 [3204]" strokeweight=".5pt">
                  <v:stroke joinstyle="miter"/>
                </v:line>
                <v:rect id="Retângulo 623" o:spid="_x0000_s1096" style="position:absolute;left:1063;top:10419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Qcb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0PI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g1BxvwAAANwAAAAPAAAAAAAAAAAAAAAAAJgCAABkcnMvZG93bnJl&#10;di54bWxQSwUGAAAAAAQABAD1AAAAhAMAAAAA&#10;" fillcolor="#5b9bd5 [3204]" strokecolor="#1f4d78 [1604]" strokeweight="1pt">
                  <v:textbox>
                    <w:txbxContent>
                      <w:p w14:paraId="7B9D0737" w14:textId="3BDE3813" w:rsidR="00240B08" w:rsidRPr="00426281" w:rsidRDefault="00240B08" w:rsidP="001651E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ACC</w:t>
                        </w:r>
                      </w:p>
                      <w:p w14:paraId="522AC3A3" w14:textId="77777777" w:rsidR="00240B08" w:rsidRPr="00426281" w:rsidRDefault="00240B08" w:rsidP="001651E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624" o:spid="_x0000_s1097" style="position:absolute;visibility:visible;mso-wrap-style:square" from="7868,13503" to="7868,16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7ds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eni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7d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337D237F" wp14:editId="083102AF">
                <wp:simplePos x="0" y="0"/>
                <wp:positionH relativeFrom="margin">
                  <wp:posOffset>1774190</wp:posOffset>
                </wp:positionH>
                <wp:positionV relativeFrom="paragraph">
                  <wp:posOffset>162087</wp:posOffset>
                </wp:positionV>
                <wp:extent cx="457200" cy="297180"/>
                <wp:effectExtent l="0" t="0" r="0" b="7620"/>
                <wp:wrapNone/>
                <wp:docPr id="620" name="Caixa de text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3D5AEA" w14:textId="167F0A68" w:rsidR="00240B08" w:rsidRPr="008C1C86" w:rsidRDefault="00240B08" w:rsidP="00CC48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237F" id="Caixa de texto 620" o:spid="_x0000_s1098" type="#_x0000_t202" style="position:absolute;margin-left:139.7pt;margin-top:12.75pt;width:36pt;height:23.4pt;z-index:-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" filled="f" stroked="f">
                <v:textbox>
                  <w:txbxContent>
                    <w:p w14:paraId="033D5AEA" w14:textId="167F0A68" w:rsidR="00240B08" w:rsidRPr="008C1C86" w:rsidRDefault="00240B08" w:rsidP="00CC4884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39341EBE" wp14:editId="5B409BE2">
                <wp:simplePos x="0" y="0"/>
                <wp:positionH relativeFrom="column">
                  <wp:posOffset>446272</wp:posOffset>
                </wp:positionH>
                <wp:positionV relativeFrom="paragraph">
                  <wp:posOffset>175570</wp:posOffset>
                </wp:positionV>
                <wp:extent cx="2348688" cy="2972907"/>
                <wp:effectExtent l="38100" t="0" r="13970" b="18415"/>
                <wp:wrapNone/>
                <wp:docPr id="635" name="Grupo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688" cy="2972907"/>
                          <a:chOff x="0" y="0"/>
                          <a:chExt cx="2348688" cy="2972907"/>
                        </a:xfrm>
                      </wpg:grpSpPr>
                      <wps:wsp>
                        <wps:cNvPr id="384" name="Conector reto 384"/>
                        <wps:cNvCnPr/>
                        <wps:spPr>
                          <a:xfrm>
                            <a:off x="1648047" y="0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Retângulo 385"/>
                        <wps:cNvSpPr/>
                        <wps:spPr>
                          <a:xfrm>
                            <a:off x="967563" y="648586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55172" w14:textId="77777777" w:rsidR="00240B08" w:rsidRPr="00426281" w:rsidRDefault="00240B08" w:rsidP="002031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AC - MD</w:t>
                              </w:r>
                            </w:p>
                            <w:p w14:paraId="01B23478" w14:textId="77777777" w:rsidR="00240B08" w:rsidRPr="00426281" w:rsidRDefault="00240B08" w:rsidP="002031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0" name="Grupo 520"/>
                        <wpg:cNvGrpSpPr/>
                        <wpg:grpSpPr>
                          <a:xfrm>
                            <a:off x="0" y="925032"/>
                            <a:ext cx="2343150" cy="2047875"/>
                            <a:chOff x="0" y="0"/>
                            <a:chExt cx="2343150" cy="2047875"/>
                          </a:xfrm>
                        </wpg:grpSpPr>
                        <wps:wsp>
                          <wps:cNvPr id="386" name="Conector reto 386"/>
                          <wps:cNvCnPr/>
                          <wps:spPr>
                            <a:xfrm>
                              <a:off x="1647825" y="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0" name="Grupo 510"/>
                          <wpg:cNvGrpSpPr/>
                          <wpg:grpSpPr>
                            <a:xfrm>
                              <a:off x="0" y="238125"/>
                              <a:ext cx="2343150" cy="1809750"/>
                              <a:chOff x="0" y="0"/>
                              <a:chExt cx="2343150" cy="1809750"/>
                            </a:xfrm>
                          </wpg:grpSpPr>
                          <wps:wsp>
                            <wps:cNvPr id="478" name="Retângulo 478"/>
                            <wps:cNvSpPr/>
                            <wps:spPr>
                              <a:xfrm>
                                <a:off x="962025" y="0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30A395" w14:textId="77777777" w:rsidR="00240B08" w:rsidRPr="00426281" w:rsidRDefault="00240B08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M[SP] &lt;- RFLAGS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" name="Retângulo 479"/>
                            <wps:cNvSpPr/>
                            <wps:spPr>
                              <a:xfrm>
                                <a:off x="962025" y="523875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B39FC" w14:textId="77777777" w:rsidR="00240B08" w:rsidRPr="00426281" w:rsidRDefault="00240B08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SP &lt;- SP - 1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" name="Retângulo 480"/>
                            <wps:cNvSpPr/>
                            <wps:spPr>
                              <a:xfrm>
                                <a:off x="962025" y="1019175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EC346D" w14:textId="77777777" w:rsidR="00240B08" w:rsidRPr="00426281" w:rsidRDefault="00240B08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M[SP] &lt;- 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Retângulo 481"/>
                            <wps:cNvSpPr/>
                            <wps:spPr>
                              <a:xfrm>
                                <a:off x="962025" y="1514475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0E8FD" w14:textId="77777777" w:rsidR="00240B08" w:rsidRPr="00426281" w:rsidRDefault="00240B08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SP &lt;- SP - 1</w:t>
                                  </w:r>
                                </w:p>
                                <w:p w14:paraId="77571856" w14:textId="77777777" w:rsidR="00240B08" w:rsidRPr="00426281" w:rsidRDefault="00240B08" w:rsidP="008C1C8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" name="Chave esquerda 509"/>
                            <wps:cNvSpPr/>
                            <wps:spPr>
                              <a:xfrm>
                                <a:off x="0" y="0"/>
                                <a:ext cx="904875" cy="18097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6" name="Conector reto 516"/>
                          <wps:cNvCnPr/>
                          <wps:spPr>
                            <a:xfrm>
                              <a:off x="1647825" y="53340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7" name="Conector reto 517"/>
                          <wps:cNvCnPr/>
                          <wps:spPr>
                            <a:xfrm>
                              <a:off x="1657350" y="10477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Conector reto 518"/>
                          <wps:cNvCnPr/>
                          <wps:spPr>
                            <a:xfrm>
                              <a:off x="1657350" y="154305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341EBE" id="Grupo 635" o:spid="_x0000_s1099" style="position:absolute;margin-left:35.15pt;margin-top:13.8pt;width:184.95pt;height:234.1pt;z-index:251591168;mso-width-relative:margin" coordsize="23486,2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">
                <v:line id="Conector reto 384" o:spid="_x0000_s1100" style="position:absolute;visibility:visible;mso-wrap-style:square" from="16480,0" to="16480,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QHyMUAAADcAAAADwAAAGRycy9kb3ducmV2LnhtbESPT2vCQBTE7wW/w/KE3urGWjREV5GC&#10;0pNQ/xy8PbLPbDT7NmbXJH77bqHQ4zAzv2EWq95WoqXGl44VjEcJCOLc6ZILBcfD5i0F4QOyxsox&#10;KXiSh9Vy8LLATLuOv6ndh0JECPsMFZgQ6kxKnxuy6EeuJo7exTUWQ5RNIXWDXYTbSr4nyVRaLDku&#10;GKzp01B+2z+sgjvmG7Ln07ZNOtNOppd6N7uelXod9us5iEB9+A//tb+0gkn6Ab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QHyMUAAADcAAAADwAAAAAAAAAA&#10;AAAAAAChAgAAZHJzL2Rvd25yZXYueG1sUEsFBgAAAAAEAAQA+QAAAJMDAAAAAA==&#10;" strokecolor="#5b9bd5 [3204]" strokeweight=".5pt">
                  <v:stroke joinstyle="miter"/>
                </v:line>
                <v:rect id="Retângulo 385" o:spid="_x0000_s1101" style="position:absolute;left:9675;top:6485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RIM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pEgwgAAANwAAAAPAAAAAAAAAAAAAAAAAJgCAABkcnMvZG93&#10;bnJldi54bWxQSwUGAAAAAAQABAD1AAAAhwMAAAAA&#10;" fillcolor="#5b9bd5 [3204]" strokecolor="#1f4d78 [1604]" strokeweight="1pt">
                  <v:textbox>
                    <w:txbxContent>
                      <w:p w14:paraId="1B255172" w14:textId="77777777" w:rsidR="00240B08" w:rsidRPr="00426281" w:rsidRDefault="00240B08" w:rsidP="002031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AC - MD</w:t>
                        </w:r>
                      </w:p>
                      <w:p w14:paraId="01B23478" w14:textId="77777777" w:rsidR="00240B08" w:rsidRPr="00426281" w:rsidRDefault="00240B08" w:rsidP="002031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group id="Grupo 520" o:spid="_x0000_s1102" style="position:absolute;top:9250;width:23431;height:20479" coordsize="23431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line id="Conector reto 386" o:spid="_x0000_s1103" style="position:absolute;visibility:visible;mso-wrap-style:square" from="16478,0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8JMQAAADcAAAADwAAAGRycy9kb3ducmV2LnhtbESPQWvCQBSE74X+h+UVvNVNFVKJbkIp&#10;KJ6EWj14e2Sf2Wj2bZpdk/TfdwuCx2FmvmFWxWgb0VPna8cK3qYJCOLS6ZorBYfv9esChA/IGhvH&#10;pOCXPBT589MKM+0G/qJ+HyoRIewzVGBCaDMpfWnIop+6ljh6Z9dZDFF2ldQdDhFuGzlLklRarDku&#10;GGzp01B53d+sgh8s12RPx02fDKafp+d29345KTV5GT+WIAKN4RG+t7dawXyRwv+ZeAR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jwkxAAAANwAAAAPAAAAAAAAAAAA&#10;AAAAAKECAABkcnMvZG93bnJldi54bWxQSwUGAAAAAAQABAD5AAAAkgMAAAAA&#10;" strokecolor="#5b9bd5 [3204]" strokeweight=".5pt">
                    <v:stroke joinstyle="miter"/>
                  </v:line>
                  <v:group id="Grupo 510" o:spid="_x0000_s1104" style="position:absolute;top:2381;width:23431;height:18097" coordsize="23431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tângulo 478" o:spid="_x0000_s1105" style="position:absolute;left:9620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CD/L4A&#10;AADcAAAADwAAAGRycy9kb3ducmV2LnhtbERPzYrCMBC+L/gOYQRva6qILtUoIggi7EHdBxiasak2&#10;k9JE2779zmFhjx/f/2bX+1q9qY1VYAOzaQaKuAi24tLAz+34+QUqJmSLdWAyMFCE3Xb0scHcho4v&#10;9L6mUkkIxxwNuJSaXOtYOPIYp6EhFu4eWo9JYFtq22In4b7W8yxbao8VS4PDhg6Oiuf15aUE6TLM&#10;Vt3h+e36c0X18KDXYMxk3O/XoBL16V/85z5ZA4uVrJU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9Qg/y+AAAA3A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3730A395" w14:textId="77777777" w:rsidR="00240B08" w:rsidRPr="00426281" w:rsidRDefault="00240B08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v:textbox>
                    </v:rect>
                    <v:rect id="Retângulo 479" o:spid="_x0000_s1106" style="position:absolute;left:9620;top:5238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mZ8IA&#10;AADcAAAADwAAAGRycy9kb3ducmV2LnhtbESP24rCMBRF3wX/IZyBedNUES/VVEQQZMAHLx9waI5N&#10;p81JaaJt/34yMDCPm31Z7N2+t7V4U+tLxwpm0wQEce50yYWCx/00WYPwAVlj7ZgUDORhn41HO0y1&#10;6/hK71soRBxhn6ICE0KTSulzQxb91DXE0Xu61mKIsi2kbrGL47aW8yRZSoslR4LBho6G8ur2shGC&#10;dB1mq+5YXUz/VVI9fNNrUOrzoz9sQQTqw3/4r33WCharD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CZn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094B39FC" w14:textId="77777777" w:rsidR="00240B08" w:rsidRPr="00426281" w:rsidRDefault="00240B08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v:textbox>
                    </v:rect>
                    <v:rect id="Retângulo 480" o:spid="_x0000_s1107" style="position:absolute;left:9620;top:10191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P/3b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pZrmS9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z/92+AAAA3A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58EC346D" w14:textId="77777777" w:rsidR="00240B08" w:rsidRPr="00426281" w:rsidRDefault="00240B08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v:textbox>
                    </v:rect>
                    <v:rect id="Retângulo 481" o:spid="_x0000_s1108" style="position:absolute;left:9620;top:15144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9aRsIA&#10;AADcAAAADwAAAGRycy9kb3ducmV2LnhtbESP32rCMBTG7we+QziCd2taka1Uo0hBGINd6HyAQ3Ns&#10;qs1JaVLbvv0yGOzy4/vz49sdJtuKJ/W+cawgS1IQxJXTDdcKrt+n1xyED8gaW8ekYCYPh/3iZYeF&#10;diOf6XkJtYgj7AtUYELoCil9ZciiT1xHHL2b6y2GKPta6h7HOG5buU7TN2mx4Ugw2FFpqHpcBhsh&#10;SOc5ex/Lx5eZPhtq5zsNs1Kr5XTcggg0hf/wX/tDK9jkGfyei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v1pG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48E0E8FD" w14:textId="77777777" w:rsidR="00240B08" w:rsidRPr="00426281" w:rsidRDefault="00240B08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14:paraId="77571856" w14:textId="77777777" w:rsidR="00240B08" w:rsidRPr="00426281" w:rsidRDefault="00240B08" w:rsidP="008C1C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 id="Chave esquerda 509" o:spid="_x0000_s1109" type="#_x0000_t87" style="position:absolute;width:9048;height:1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LkMIA&#10;AADcAAAADwAAAGRycy9kb3ducmV2LnhtbESPT4vCMBTE78J+h/AWvGnqorJW0+Ifql5XBa/P5tkW&#10;m5fSZLV+e7Ow4HGYmd8wi7QztbhT6yrLCkbDCARxbnXFhYLTMRt8g3AeWWNtmRQ8yUGafPQWGGv7&#10;4B+6H3whAoRdjApK75tYSpeXZNANbUMcvKttDfog20LqFh8Bbmr5FUVTabDisFBiQ+uS8tvh1wTK&#10;2TxXqwtlm+V2zdllt2/GOFaq/9kt5yA8df4d/m/vtYJJNIO/M+EI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MuQwgAAANwAAAAPAAAAAAAAAAAAAAAAAJgCAABkcnMvZG93&#10;bnJldi54bWxQSwUGAAAAAAQABAD1AAAAhwMAAAAA&#10;" adj="900" strokecolor="#5b9bd5 [3204]" strokeweight=".5pt">
                      <v:stroke joinstyle="miter"/>
                    </v:shape>
                  </v:group>
                  <v:line id="Conector reto 516" o:spid="_x0000_s1110" style="position:absolute;visibility:visible;mso-wrap-style:square" from="16478,5334" to="16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rW8UAAADcAAAADwAAAGRycy9kb3ducmV2LnhtbESPQWvCQBSE70L/w/IK3upGi2lJs0op&#10;WDwJanvw9si+ZNNm36bZNYn/3hUKHoeZ+YbJ16NtRE+drx0rmM8SEMSF0zVXCr6Om6dXED4ga2wc&#10;k4ILeVivHiY5ZtoNvKf+ECoRIewzVGBCaDMpfWHIop+5ljh6pesshii7SuoOhwi3jVwkSSot1hwX&#10;DLb0Yaj4PZytgj8sNmRP3599Mpj+OS3b3cvPSanp4/j+BiLQGO7h//ZWK1jOU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trW8UAAADcAAAADwAAAAAAAAAA&#10;AAAAAAChAgAAZHJzL2Rvd25yZXYueG1sUEsFBgAAAAAEAAQA+QAAAJMDAAAAAA==&#10;" strokecolor="#5b9bd5 [3204]" strokeweight=".5pt">
                    <v:stroke joinstyle="miter"/>
                  </v:line>
                  <v:line id="Conector reto 517" o:spid="_x0000_s1111" style="position:absolute;visibility:visible;mso-wrap-style:square" from="16573,10477" to="16573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OwMUAAADcAAAADwAAAGRycy9kb3ducmV2LnhtbESPQWvCQBSE7wX/w/KE3nRjpSoxq0hB&#10;6UmorQdvj+xLNpp9m2a3Sfz33YLQ4zAz3zDZdrC16Kj1lWMFs2kCgjh3uuJSwdfnfrIC4QOyxtox&#10;KbiTh+1m9JRhql3PH9SdQikihH2KCkwITSqlzw1Z9FPXEEevcK3FEGVbSt1iH+G2li9JspAWK44L&#10;Bht6M5TfTj9WwTfme7KX86FLetPNF0VzXF4vSj2Ph90aRKAh/Icf7Xet4HW2hL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fOwMUAAADcAAAADwAAAAAAAAAA&#10;AAAAAAChAgAAZHJzL2Rvd25yZXYueG1sUEsFBgAAAAAEAAQA+QAAAJMDAAAAAA==&#10;" strokecolor="#5b9bd5 [3204]" strokeweight=".5pt">
                    <v:stroke joinstyle="miter"/>
                  </v:line>
                  <v:line id="Conector reto 518" o:spid="_x0000_s1112" style="position:absolute;visibility:visible;mso-wrap-style:square" from="16573,15430" to="16573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assEAAADcAAAADwAAAGRycy9kb3ducmV2LnhtbERPy4rCMBTdD/gP4QruxlRFHTpGEUFx&#10;JfhauLs016YzzU1tYlv/3iwGZnk478Wqs6VoqPaFYwWjYQKCOHO64FzB5bz9/ALhA7LG0jEpeJGH&#10;1bL3scBUu5aP1JxCLmII+xQVmBCqVEqfGbLoh64ijtzd1RZDhHUudY1tDLelHCfJTFosODYYrGhj&#10;KPs9Pa2CB2Zbsrfrrkla00xm9+ow/7kpNeh3628QgbrwL/5z77WC6Si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OFqywQAAANw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38CEB06E" w14:textId="2C5B9590" w:rsidR="008C1C86" w:rsidRDefault="008C1C86" w:rsidP="0045075D">
      <w:pPr>
        <w:rPr>
          <w:lang w:eastAsia="ja-JP"/>
        </w:rPr>
      </w:pPr>
    </w:p>
    <w:p w14:paraId="6C5331B8" w14:textId="32B035B1" w:rsidR="008C1C86" w:rsidRDefault="008C1C86" w:rsidP="0045075D">
      <w:pPr>
        <w:rPr>
          <w:lang w:eastAsia="ja-JP"/>
        </w:rPr>
      </w:pPr>
    </w:p>
    <w:p w14:paraId="47C83FBD" w14:textId="4A9C0F88" w:rsidR="002C426E" w:rsidRDefault="002C426E" w:rsidP="0045075D">
      <w:pPr>
        <w:rPr>
          <w:lang w:eastAsia="ja-JP"/>
        </w:rPr>
      </w:pPr>
    </w:p>
    <w:p w14:paraId="72E2F629" w14:textId="0DE80EA0" w:rsidR="008C1C86" w:rsidRDefault="008C1C86" w:rsidP="0045075D">
      <w:pPr>
        <w:rPr>
          <w:lang w:eastAsia="ja-JP"/>
        </w:rPr>
      </w:pPr>
    </w:p>
    <w:p w14:paraId="080A7DDB" w14:textId="0DCA756A" w:rsidR="008C1C86" w:rsidRDefault="00DC0D20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 wp14:anchorId="4BF03BE4" wp14:editId="58A922AA">
                <wp:simplePos x="0" y="0"/>
                <wp:positionH relativeFrom="margin">
                  <wp:posOffset>-587538</wp:posOffset>
                </wp:positionH>
                <wp:positionV relativeFrom="paragraph">
                  <wp:posOffset>231184</wp:posOffset>
                </wp:positionV>
                <wp:extent cx="1428750" cy="628650"/>
                <wp:effectExtent l="0" t="0" r="0" b="0"/>
                <wp:wrapNone/>
                <wp:docPr id="557" name="Caixa de text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E55759" w14:textId="77777777" w:rsidR="00240B08" w:rsidRPr="008C1C86" w:rsidRDefault="00240B08" w:rsidP="008C1C8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</w:t>
                            </w:r>
                          </w:p>
                          <w:p w14:paraId="6154B01F" w14:textId="77777777" w:rsidR="00240B08" w:rsidRPr="008C1C86" w:rsidRDefault="00240B08" w:rsidP="008C1C8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3BE4" id="Caixa de texto 557" o:spid="_x0000_s1113" type="#_x0000_t202" style="position:absolute;margin-left:-46.25pt;margin-top:18.2pt;width:112.5pt;height:49.5pt;z-index:-25172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" filled="f" stroked="f">
                <v:textbox>
                  <w:txbxContent>
                    <w:p w14:paraId="08E55759" w14:textId="77777777" w:rsidR="00240B08" w:rsidRPr="008C1C86" w:rsidRDefault="00240B08" w:rsidP="008C1C8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</w:t>
                      </w:r>
                    </w:p>
                    <w:p w14:paraId="6154B01F" w14:textId="77777777" w:rsidR="00240B08" w:rsidRPr="008C1C86" w:rsidRDefault="00240B08" w:rsidP="008C1C8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AF0E2" w14:textId="5719EE3A" w:rsidR="008C1C86" w:rsidRDefault="008C1C86" w:rsidP="0045075D">
      <w:pPr>
        <w:rPr>
          <w:lang w:eastAsia="ja-JP"/>
        </w:rPr>
      </w:pPr>
    </w:p>
    <w:p w14:paraId="0E47DC08" w14:textId="11FC1732" w:rsidR="008C1C86" w:rsidRDefault="008C1C86" w:rsidP="0045075D">
      <w:pPr>
        <w:rPr>
          <w:lang w:eastAsia="ja-JP"/>
        </w:rPr>
      </w:pPr>
    </w:p>
    <w:p w14:paraId="75D0CEC8" w14:textId="42DBA0EA" w:rsidR="008C1C86" w:rsidRDefault="008C1C86" w:rsidP="0045075D">
      <w:pPr>
        <w:rPr>
          <w:lang w:eastAsia="ja-JP"/>
        </w:rPr>
      </w:pPr>
    </w:p>
    <w:p w14:paraId="6699D17B" w14:textId="72975444" w:rsidR="008C1C86" w:rsidRDefault="00FD1C1E" w:rsidP="0045075D">
      <w:pPr>
        <w:rPr>
          <w:lang w:eastAsia="ja-JP"/>
        </w:rPr>
      </w:pPr>
      <w:r w:rsidRPr="00FD1C1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8E26C40" wp14:editId="6BA3AD5F">
                <wp:simplePos x="0" y="0"/>
                <wp:positionH relativeFrom="column">
                  <wp:posOffset>2104390</wp:posOffset>
                </wp:positionH>
                <wp:positionV relativeFrom="paragraph">
                  <wp:posOffset>33655</wp:posOffset>
                </wp:positionV>
                <wp:extent cx="0" cy="359410"/>
                <wp:effectExtent l="0" t="0" r="0" b="0"/>
                <wp:wrapNone/>
                <wp:docPr id="641" name="Conector ret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866AF" id="Conector reto 641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2.65pt" to="165.7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FD1C1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B6F6056" wp14:editId="013EF8A5">
                <wp:simplePos x="0" y="0"/>
                <wp:positionH relativeFrom="column">
                  <wp:posOffset>1413599</wp:posOffset>
                </wp:positionH>
                <wp:positionV relativeFrom="paragraph">
                  <wp:posOffset>288497</wp:posOffset>
                </wp:positionV>
                <wp:extent cx="1390380" cy="552450"/>
                <wp:effectExtent l="0" t="0" r="0" b="0"/>
                <wp:wrapNone/>
                <wp:docPr id="642" name="Elips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38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C21C2" w14:textId="77777777" w:rsidR="00240B08" w:rsidRPr="00426281" w:rsidRDefault="00240B08" w:rsidP="00FD1C1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F6056" id="Elipse 642" o:spid="_x0000_s1114" style="position:absolute;margin-left:111.3pt;margin-top:22.7pt;width:109.5pt;height:43.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266C21C2" w14:textId="77777777" w:rsidR="00240B08" w:rsidRPr="00426281" w:rsidRDefault="00240B08" w:rsidP="00FD1C1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4</w:t>
                      </w:r>
                    </w:p>
                  </w:txbxContent>
                </v:textbox>
              </v:oval>
            </w:pict>
          </mc:Fallback>
        </mc:AlternateContent>
      </w:r>
    </w:p>
    <w:p w14:paraId="1CB12774" w14:textId="7C5216BB" w:rsidR="008C1C86" w:rsidRDefault="008C1C86" w:rsidP="0045075D">
      <w:pPr>
        <w:rPr>
          <w:lang w:eastAsia="ja-JP"/>
        </w:rPr>
      </w:pPr>
    </w:p>
    <w:p w14:paraId="2CE85DBF" w14:textId="4FDBCBC7" w:rsidR="008C1C86" w:rsidRDefault="008C1C86" w:rsidP="0045075D">
      <w:pPr>
        <w:rPr>
          <w:lang w:eastAsia="ja-JP"/>
        </w:rPr>
      </w:pPr>
    </w:p>
    <w:p w14:paraId="69614572" w14:textId="646F46BA" w:rsidR="008C1C86" w:rsidRDefault="008C1C86" w:rsidP="0045075D">
      <w:pPr>
        <w:rPr>
          <w:lang w:eastAsia="ja-JP"/>
        </w:rPr>
      </w:pPr>
    </w:p>
    <w:p w14:paraId="53B2172E" w14:textId="6BA1B923" w:rsidR="008C1C86" w:rsidRDefault="008C1C86" w:rsidP="0045075D">
      <w:pPr>
        <w:rPr>
          <w:lang w:eastAsia="ja-JP"/>
        </w:rPr>
      </w:pPr>
    </w:p>
    <w:p w14:paraId="1C6A0F46" w14:textId="6A7EB2F5" w:rsidR="008C1C86" w:rsidRDefault="008C1C86" w:rsidP="0045075D">
      <w:pPr>
        <w:rPr>
          <w:lang w:eastAsia="ja-JP"/>
        </w:rPr>
      </w:pPr>
    </w:p>
    <w:p w14:paraId="2BD8BF2E" w14:textId="2793326E" w:rsidR="008C1C86" w:rsidRDefault="008C1C86" w:rsidP="0045075D">
      <w:pPr>
        <w:rPr>
          <w:lang w:eastAsia="ja-JP"/>
        </w:rPr>
      </w:pPr>
    </w:p>
    <w:p w14:paraId="352B1DE1" w14:textId="28A511F5" w:rsidR="008C1C86" w:rsidRDefault="008C1C86" w:rsidP="0045075D">
      <w:pPr>
        <w:rPr>
          <w:lang w:eastAsia="ja-JP"/>
        </w:rPr>
      </w:pPr>
    </w:p>
    <w:p w14:paraId="5226163B" w14:textId="33CCC3BF" w:rsidR="008C1C86" w:rsidRDefault="000215F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17E4DD4" wp14:editId="67D59167">
                <wp:simplePos x="0" y="0"/>
                <wp:positionH relativeFrom="column">
                  <wp:posOffset>2360428</wp:posOffset>
                </wp:positionH>
                <wp:positionV relativeFrom="paragraph">
                  <wp:posOffset>62924</wp:posOffset>
                </wp:positionV>
                <wp:extent cx="1390015" cy="551815"/>
                <wp:effectExtent l="0" t="0" r="19685" b="19685"/>
                <wp:wrapNone/>
                <wp:docPr id="640" name="Elips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1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3FE7" w14:textId="77777777" w:rsidR="00240B08" w:rsidRPr="00426281" w:rsidRDefault="00240B08" w:rsidP="00FD1C1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E4DD4" id="Elipse 640" o:spid="_x0000_s1115" style="position:absolute;margin-left:185.85pt;margin-top:4.95pt;width:109.45pt;height:43.4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1C83FE7" w14:textId="77777777" w:rsidR="00240B08" w:rsidRPr="00426281" w:rsidRDefault="00240B08" w:rsidP="00FD1C1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4</w:t>
                      </w:r>
                    </w:p>
                  </w:txbxContent>
                </v:textbox>
              </v:oval>
            </w:pict>
          </mc:Fallback>
        </mc:AlternateContent>
      </w:r>
    </w:p>
    <w:p w14:paraId="1A2FB8F1" w14:textId="27789551" w:rsidR="008C1C86" w:rsidRDefault="000215FB" w:rsidP="0045075D">
      <w:pPr>
        <w:rPr>
          <w:lang w:eastAsia="ja-JP"/>
        </w:rPr>
      </w:pPr>
      <w:r w:rsidRPr="000215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9A7E5E7" wp14:editId="073816DB">
                <wp:simplePos x="0" y="0"/>
                <wp:positionH relativeFrom="column">
                  <wp:posOffset>3029585</wp:posOffset>
                </wp:positionH>
                <wp:positionV relativeFrom="paragraph">
                  <wp:posOffset>266227</wp:posOffset>
                </wp:positionV>
                <wp:extent cx="0" cy="228593"/>
                <wp:effectExtent l="0" t="0" r="19050" b="19685"/>
                <wp:wrapNone/>
                <wp:docPr id="519" name="Conector ret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09E7F" id="Conector reto 519" o:spid="_x0000_s1026" style="position:absolute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20.95pt" to="238.5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74FC3248" w14:textId="50BD265A" w:rsidR="0005459A" w:rsidRDefault="000215FB" w:rsidP="0045075D">
      <w:pPr>
        <w:rPr>
          <w:lang w:eastAsia="ja-JP"/>
        </w:rPr>
      </w:pPr>
      <w:r w:rsidRPr="000215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E030223" wp14:editId="0DD186DC">
                <wp:simplePos x="0" y="0"/>
                <wp:positionH relativeFrom="column">
                  <wp:posOffset>2338705</wp:posOffset>
                </wp:positionH>
                <wp:positionV relativeFrom="paragraph">
                  <wp:posOffset>159547</wp:posOffset>
                </wp:positionV>
                <wp:extent cx="1380856" cy="295266"/>
                <wp:effectExtent l="0" t="0" r="10160" b="10160"/>
                <wp:wrapNone/>
                <wp:docPr id="515" name="Retâ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856" cy="29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12EB9" w14:textId="77777777" w:rsidR="00240B08" w:rsidRPr="00426281" w:rsidRDefault="00240B08" w:rsidP="00021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ACC</w:t>
                            </w:r>
                          </w:p>
                          <w:p w14:paraId="146A471A" w14:textId="77777777" w:rsidR="00240B08" w:rsidRPr="00426281" w:rsidRDefault="00240B08" w:rsidP="00021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30223" id="Retângulo 515" o:spid="_x0000_s1116" style="position:absolute;margin-left:184.15pt;margin-top:12.55pt;width:108.75pt;height:23.2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" fillcolor="#5b9bd5 [3204]" strokecolor="#1f4d78 [1604]" strokeweight="1pt">
                <v:textbox>
                  <w:txbxContent>
                    <w:p w14:paraId="3C012EB9" w14:textId="77777777" w:rsidR="00240B08" w:rsidRPr="00426281" w:rsidRDefault="00240B08" w:rsidP="000215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ACC</w:t>
                      </w:r>
                    </w:p>
                    <w:p w14:paraId="146A471A" w14:textId="77777777" w:rsidR="00240B08" w:rsidRPr="00426281" w:rsidRDefault="00240B08" w:rsidP="000215F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98DB79" w14:textId="56046E22" w:rsidR="0005459A" w:rsidRDefault="000215FB" w:rsidP="0045075D">
      <w:pPr>
        <w:rPr>
          <w:lang w:eastAsia="ja-JP"/>
        </w:rPr>
      </w:pPr>
      <w:r w:rsidRPr="000215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8AE6668" wp14:editId="3A2F5B59">
                <wp:simplePos x="0" y="0"/>
                <wp:positionH relativeFrom="column">
                  <wp:posOffset>3018790</wp:posOffset>
                </wp:positionH>
                <wp:positionV relativeFrom="paragraph">
                  <wp:posOffset>116367</wp:posOffset>
                </wp:positionV>
                <wp:extent cx="0" cy="228593"/>
                <wp:effectExtent l="0" t="0" r="19050" b="19685"/>
                <wp:wrapNone/>
                <wp:docPr id="522" name="Conector ret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685F" id="Conector reto 522" o:spid="_x0000_s1026" style="position:absolute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pt,9.15pt" to="237.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6728833A" w14:textId="35FEF8BC" w:rsidR="0005459A" w:rsidRDefault="000215FB" w:rsidP="0045075D">
      <w:pPr>
        <w:rPr>
          <w:lang w:eastAsia="ja-JP"/>
        </w:rPr>
      </w:pPr>
      <w:r w:rsidRPr="000215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EF837BC" wp14:editId="45D02C5D">
                <wp:simplePos x="0" y="0"/>
                <wp:positionH relativeFrom="column">
                  <wp:posOffset>3020695</wp:posOffset>
                </wp:positionH>
                <wp:positionV relativeFrom="paragraph">
                  <wp:posOffset>291938</wp:posOffset>
                </wp:positionV>
                <wp:extent cx="0" cy="227965"/>
                <wp:effectExtent l="0" t="0" r="19050" b="1968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4E760" id="Conector reto 61" o:spid="_x0000_s1026" style="position:absolute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5pt,23pt" to="237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0215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F6B88E7" wp14:editId="5E42CD1E">
                <wp:simplePos x="0" y="0"/>
                <wp:positionH relativeFrom="column">
                  <wp:posOffset>2342249</wp:posOffset>
                </wp:positionH>
                <wp:positionV relativeFrom="paragraph">
                  <wp:posOffset>5345</wp:posOffset>
                </wp:positionV>
                <wp:extent cx="1380856" cy="295266"/>
                <wp:effectExtent l="0" t="0" r="10160" b="1016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856" cy="29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509FC" w14:textId="1D6AA88B" w:rsidR="00240B08" w:rsidRPr="00426281" w:rsidRDefault="00240B08" w:rsidP="00021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 &lt;- MD</w:t>
                            </w:r>
                          </w:p>
                          <w:p w14:paraId="45BCCE4E" w14:textId="77777777" w:rsidR="00240B08" w:rsidRPr="00426281" w:rsidRDefault="00240B08" w:rsidP="00021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88E7" id="Retângulo 57" o:spid="_x0000_s1117" style="position:absolute;margin-left:184.45pt;margin-top:.4pt;width:108.75pt;height:23.2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" fillcolor="#5b9bd5 [3204]" strokecolor="#1f4d78 [1604]" strokeweight="1pt">
                <v:textbox>
                  <w:txbxContent>
                    <w:p w14:paraId="38E509FC" w14:textId="1D6AA88B" w:rsidR="00240B08" w:rsidRPr="00426281" w:rsidRDefault="00240B08" w:rsidP="000215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 &lt;- MD</w:t>
                      </w:r>
                    </w:p>
                    <w:p w14:paraId="45BCCE4E" w14:textId="77777777" w:rsidR="00240B08" w:rsidRPr="00426281" w:rsidRDefault="00240B08" w:rsidP="000215F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3F32D9" w14:textId="0E583DBB" w:rsidR="0005459A" w:rsidRDefault="00F660A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6BB76C02" wp14:editId="43C3CFDD">
                <wp:simplePos x="0" y="0"/>
                <wp:positionH relativeFrom="margin">
                  <wp:posOffset>1270635</wp:posOffset>
                </wp:positionH>
                <wp:positionV relativeFrom="paragraph">
                  <wp:posOffset>325917</wp:posOffset>
                </wp:positionV>
                <wp:extent cx="622300" cy="355600"/>
                <wp:effectExtent l="0" t="0" r="0" b="6350"/>
                <wp:wrapNone/>
                <wp:docPr id="586" name="Caixa de text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9E85C1" w14:textId="3EAD7DAC" w:rsidR="00240B08" w:rsidRPr="008C1C86" w:rsidRDefault="00240B08" w:rsidP="008B2AD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6C02" id="Caixa de texto 586" o:spid="_x0000_s1118" type="#_x0000_t202" style="position:absolute;margin-left:100.05pt;margin-top:25.65pt;width:49pt;height:28pt;z-index:-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" filled="f" stroked="f">
                <v:textbox>
                  <w:txbxContent>
                    <w:p w14:paraId="2E9E85C1" w14:textId="3EAD7DAC" w:rsidR="00240B08" w:rsidRPr="008C1C86" w:rsidRDefault="00240B08" w:rsidP="008B2AD7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5FB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18695039" wp14:editId="4A0A3491">
                <wp:simplePos x="0" y="0"/>
                <wp:positionH relativeFrom="column">
                  <wp:posOffset>1779270</wp:posOffset>
                </wp:positionH>
                <wp:positionV relativeFrom="paragraph">
                  <wp:posOffset>152562</wp:posOffset>
                </wp:positionV>
                <wp:extent cx="1954530" cy="2155825"/>
                <wp:effectExtent l="38100" t="0" r="26670" b="15875"/>
                <wp:wrapNone/>
                <wp:docPr id="643" name="Grupo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2155825"/>
                          <a:chOff x="0" y="0"/>
                          <a:chExt cx="1955026" cy="2156311"/>
                        </a:xfrm>
                      </wpg:grpSpPr>
                      <wps:wsp>
                        <wps:cNvPr id="582" name="Retângulo 582"/>
                        <wps:cNvSpPr/>
                        <wps:spPr>
                          <a:xfrm>
                            <a:off x="563526" y="0"/>
                            <a:ext cx="1380868" cy="2952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A903A" w14:textId="77777777" w:rsidR="00240B08" w:rsidRPr="00426281" w:rsidRDefault="00240B08" w:rsidP="00BF544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MD&lt;- 1</w:t>
                              </w:r>
                            </w:p>
                            <w:p w14:paraId="651BBC69" w14:textId="77777777" w:rsidR="00240B08" w:rsidRPr="00426281" w:rsidRDefault="00240B08" w:rsidP="00BF544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Retângulo 583"/>
                        <wps:cNvSpPr/>
                        <wps:spPr>
                          <a:xfrm>
                            <a:off x="563526" y="467832"/>
                            <a:ext cx="1380868" cy="2952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802F3" w14:textId="77777777" w:rsidR="00240B08" w:rsidRPr="00426281" w:rsidRDefault="00240B08" w:rsidP="00BF544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 &lt;- AC + MD</w:t>
                              </w:r>
                            </w:p>
                            <w:p w14:paraId="58361950" w14:textId="77777777" w:rsidR="00240B08" w:rsidRPr="00426281" w:rsidRDefault="00240B08" w:rsidP="00BF544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Chave esquerda 584"/>
                        <wps:cNvSpPr/>
                        <wps:spPr>
                          <a:xfrm>
                            <a:off x="0" y="21265"/>
                            <a:ext cx="518698" cy="733423"/>
                          </a:xfrm>
                          <a:prstGeom prst="leftBrace">
                            <a:avLst>
                              <a:gd name="adj1" fmla="val 8333"/>
                              <a:gd name="adj2" fmla="val 4204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Conector reto 587"/>
                        <wps:cNvCnPr/>
                        <wps:spPr>
                          <a:xfrm>
                            <a:off x="1233377" y="265814"/>
                            <a:ext cx="0" cy="228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Retângulo 588"/>
                        <wps:cNvSpPr/>
                        <wps:spPr>
                          <a:xfrm>
                            <a:off x="574158" y="999460"/>
                            <a:ext cx="1380868" cy="2952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607C7" w14:textId="77777777" w:rsidR="00240B08" w:rsidRPr="00426281" w:rsidRDefault="00240B08" w:rsidP="00BF544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MD&lt;- ACC</w:t>
                              </w:r>
                            </w:p>
                            <w:p w14:paraId="01151E7C" w14:textId="77777777" w:rsidR="00240B08" w:rsidRPr="00426281" w:rsidRDefault="00240B08" w:rsidP="00BF544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Conector reto 589"/>
                        <wps:cNvCnPr/>
                        <wps:spPr>
                          <a:xfrm>
                            <a:off x="1254642" y="765544"/>
                            <a:ext cx="0" cy="228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Retângulo 591"/>
                        <wps:cNvSpPr/>
                        <wps:spPr>
                          <a:xfrm>
                            <a:off x="574158" y="1520455"/>
                            <a:ext cx="1380868" cy="2952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F2F93" w14:textId="77777777" w:rsidR="00240B08" w:rsidRPr="00426281" w:rsidRDefault="00240B08" w:rsidP="00BF544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ACC&lt;- AC</w:t>
                              </w:r>
                            </w:p>
                            <w:p w14:paraId="6D10DA8A" w14:textId="77777777" w:rsidR="00240B08" w:rsidRPr="00426281" w:rsidRDefault="00240B08" w:rsidP="00BF544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Conector reto 592"/>
                        <wps:cNvCnPr/>
                        <wps:spPr>
                          <a:xfrm>
                            <a:off x="1254642" y="1275907"/>
                            <a:ext cx="0" cy="228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Conector reto 604"/>
                        <wps:cNvCnPr/>
                        <wps:spPr>
                          <a:xfrm>
                            <a:off x="1254642" y="1796902"/>
                            <a:ext cx="0" cy="359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95039" id="Grupo 643" o:spid="_x0000_s1119" style="position:absolute;margin-left:140.1pt;margin-top:12pt;width:153.9pt;height:169.75pt;z-index:251610624" coordsize="19550,2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">
                <v:rect id="Retângulo 582" o:spid="_x0000_s1120" style="position:absolute;left:5635;width:138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LrM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1glk7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zLrMAAAADcAAAADwAAAAAAAAAAAAAAAACYAgAAZHJzL2Rvd25y&#10;ZXYueG1sUEsFBgAAAAAEAAQA9QAAAIUDAAAAAA==&#10;" fillcolor="#5b9bd5 [3204]" strokecolor="#1f4d78 [1604]" strokeweight="1pt">
                  <v:textbox>
                    <w:txbxContent>
                      <w:p w14:paraId="1B1A903A" w14:textId="77777777" w:rsidR="00240B08" w:rsidRPr="00426281" w:rsidRDefault="00240B08" w:rsidP="00BF544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MD&lt;- 1</w:t>
                        </w:r>
                      </w:p>
                      <w:p w14:paraId="651BBC69" w14:textId="77777777" w:rsidR="00240B08" w:rsidRPr="00426281" w:rsidRDefault="00240B08" w:rsidP="00BF544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583" o:spid="_x0000_s1121" style="position:absolute;left:5635;top:4678;width:1380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uN8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sVqDn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G43wgAAANwAAAAPAAAAAAAAAAAAAAAAAJgCAABkcnMvZG93&#10;bnJldi54bWxQSwUGAAAAAAQABAD1AAAAhwMAAAAA&#10;" fillcolor="#5b9bd5 [3204]" strokecolor="#1f4d78 [1604]" strokeweight="1pt">
                  <v:textbox>
                    <w:txbxContent>
                      <w:p w14:paraId="741802F3" w14:textId="77777777" w:rsidR="00240B08" w:rsidRPr="00426281" w:rsidRDefault="00240B08" w:rsidP="00BF544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 &lt;- AC + MD</w:t>
                        </w:r>
                      </w:p>
                      <w:p w14:paraId="58361950" w14:textId="77777777" w:rsidR="00240B08" w:rsidRPr="00426281" w:rsidRDefault="00240B08" w:rsidP="00BF544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Chave esquerda 584" o:spid="_x0000_s1122" type="#_x0000_t87" style="position:absolute;top:212;width:5186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LWQ8QA&#10;AADcAAAADwAAAGRycy9kb3ducmV2LnhtbESPT4vCMBTE74LfITxhb5q6aJFqFBF28bAIuh72+Gxe&#10;/2jzUpqsbb+9EQSPw8z8hlltOlOJOzWutKxgOolAEKdWl5wrOP9+jRcgnEfWWFkmBT052KyHgxUm&#10;2rZ8pPvJ5yJA2CWooPC+TqR0aUEG3cTWxMHLbGPQB9nkUjfYBrip5GcUxdJgyWGhwJp2BaW3079R&#10;cOmr+O97ejZp6+L+0P1kx2uUKfUx6rZLEJ46/w6/2nutYL6Ywf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C1kPEAAAA3AAAAA8AAAAAAAAAAAAAAAAAmAIAAGRycy9k&#10;b3ducmV2LnhtbFBLBQYAAAAABAAEAPUAAACJAwAAAAA=&#10;" adj="1273,9082" strokecolor="#5b9bd5 [3204]" strokeweight=".5pt">
                  <v:stroke joinstyle="miter"/>
                </v:shape>
                <v:line id="Conector reto 587" o:spid="_x0000_s1123" style="position:absolute;visibility:visible;mso-wrap-style:square" from="12333,2658" to="12333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1bR8UAAADcAAAADwAAAGRycy9kb3ducmV2LnhtbESPT2vCQBTE70K/w/KE3urGikZSVymC&#10;0lPBPz14e2Sf2Wj2bcxuk/Tbu0LB4zAzv2EWq95WoqXGl44VjEcJCOLc6ZILBcfD5m0OwgdkjZVj&#10;UvBHHlbLl8ECM+063lG7D4WIEPYZKjAh1JmUPjdk0Y9cTRy9s2sshiibQuoGuwi3lXxPkpm0WHJc&#10;MFjT2lB+3f9aBTfMN2RPP9s26Uw7mZ3r7/RyUup12H9+gAjUh2f4v/2lFUzn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1bR8UAAADcAAAADwAAAAAAAAAA&#10;AAAAAAChAgAAZHJzL2Rvd25yZXYueG1sUEsFBgAAAAAEAAQA+QAAAJMDAAAAAA==&#10;" strokecolor="#5b9bd5 [3204]" strokeweight=".5pt">
                  <v:stroke joinstyle="miter"/>
                </v:line>
                <v:rect id="Retângulo 588" o:spid="_x0000_s1124" style="position:absolute;left:5741;top:9994;width:1380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8Rr4A&#10;AADcAAAADwAAAGRycy9kb3ducmV2LnhtbERPzYrCMBC+C75DGMGbpi7o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k/Ea+AAAA3AAAAA8AAAAAAAAAAAAAAAAAmAIAAGRycy9kb3ducmV2&#10;LnhtbFBLBQYAAAAABAAEAPUAAACDAwAAAAA=&#10;" fillcolor="#5b9bd5 [3204]" strokecolor="#1f4d78 [1604]" strokeweight="1pt">
                  <v:textbox>
                    <w:txbxContent>
                      <w:p w14:paraId="2E7607C7" w14:textId="77777777" w:rsidR="00240B08" w:rsidRPr="00426281" w:rsidRDefault="00240B08" w:rsidP="00BF544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MD&lt;- ACC</w:t>
                        </w:r>
                      </w:p>
                      <w:p w14:paraId="01151E7C" w14:textId="77777777" w:rsidR="00240B08" w:rsidRPr="00426281" w:rsidRDefault="00240B08" w:rsidP="00BF544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589" o:spid="_x0000_s1125" style="position:absolute;visibility:visible;mso-wrap-style:square" from="12546,7655" to="12546,9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5qrsYAAADcAAAADwAAAGRycy9kb3ducmV2LnhtbESPT2vCQBTE7wW/w/KE3upGi38asxEp&#10;WDwVqvbg7ZF9ZqPZt2l2m6TfvlsoeBxm5jdMthlsLTpqfeVYwXSSgCAunK64VHA67p5WIHxA1lg7&#10;JgU/5GGTjx4yTLXr+YO6QyhFhLBPUYEJoUml9IUhi37iGuLoXVxrMUTZllK32Ee4reUsSRbSYsVx&#10;wWBDr4aK2+HbKvjCYkf2/PnWJb3pnheX5n15PSv1OB62axCBhnAP/7f3WsF89QJ/Z+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+aq7GAAAA3AAAAA8AAAAAAAAA&#10;AAAAAAAAoQIAAGRycy9kb3ducmV2LnhtbFBLBQYAAAAABAAEAPkAAACUAwAAAAA=&#10;" strokecolor="#5b9bd5 [3204]" strokeweight=".5pt">
                  <v:stroke joinstyle="miter"/>
                </v:line>
                <v:rect id="Retângulo 591" o:spid="_x0000_s1126" style="position:absolute;left:5741;top:15204;width:1380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DBsIA&#10;AADcAAAADwAAAGRycy9kb3ducmV2LnhtbESPy2rDMBBF94H+g5hCd7HsQtP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8MGwgAAANwAAAAPAAAAAAAAAAAAAAAAAJgCAABkcnMvZG93&#10;bnJldi54bWxQSwUGAAAAAAQABAD1AAAAhwMAAAAA&#10;" fillcolor="#5b9bd5 [3204]" strokecolor="#1f4d78 [1604]" strokeweight="1pt">
                  <v:textbox>
                    <w:txbxContent>
                      <w:p w14:paraId="223F2F93" w14:textId="77777777" w:rsidR="00240B08" w:rsidRPr="00426281" w:rsidRDefault="00240B08" w:rsidP="00BF544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ACC&lt;- AC</w:t>
                        </w:r>
                      </w:p>
                      <w:p w14:paraId="6D10DA8A" w14:textId="77777777" w:rsidR="00240B08" w:rsidRPr="00426281" w:rsidRDefault="00240B08" w:rsidP="00BF544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592" o:spid="_x0000_s1127" style="position:absolute;visibility:visible;mso-wrap-style:square" from="12546,12759" to="12546,15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uAsQAAADcAAAADwAAAGRycy9kb3ducmV2LnhtbESPQWvCQBSE74L/YXmCN92oVGt0FRGU&#10;ngpVe/D2yD6zabNvY3ZN0n/fLRQ8DjPzDbPedrYUDdW+cKxgMk5AEGdOF5wruJwPo1cQPiBrLB2T&#10;gh/ysN30e2tMtWv5g5pTyEWEsE9RgQmhSqX0mSGLfuwq4ujdXG0xRFnnUtfYRrgt5TRJ5tJiwXHB&#10;YEV7Q9n36WEV3DE7kL1+HpukNc1sfqveF19XpYaDbrcCEagLz/B/+00reFlO4e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A24CxAAAANwAAAAPAAAAAAAAAAAA&#10;AAAAAKECAABkcnMvZG93bnJldi54bWxQSwUGAAAAAAQABAD5AAAAkgMAAAAA&#10;" strokecolor="#5b9bd5 [3204]" strokeweight=".5pt">
                  <v:stroke joinstyle="miter"/>
                </v:line>
                <v:line id="Conector reto 604" o:spid="_x0000_s1128" style="position:absolute;visibility:visible;mso-wrap-style:square" from="12546,17969" to="12546,21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mnFsUAAADcAAAADwAAAGRycy9kb3ducmV2LnhtbESPzWrDMBCE74G8g9hAb42UNrjFjRJC&#10;IaWnQn56yG2xNpYTa+Vaqu2+fRQo5DjMzDfMYjW4WnTUhsqzhtlUgSAuvKm41HDYbx5fQYSIbLD2&#10;TBr+KMBqOR4tMDe+5y11u1iKBOGQowYbY5NLGQpLDsPUN8TJO/nWYUyyLaVpsU9wV8snpTLpsOK0&#10;YLGhd0vFZffrNPxgsSF3/P7oVG+75+zUfL2cj1o/TIb1G4hIQ7yH/9ufRkOm5nA7k46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mnF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789BCEDA" w14:textId="30E2F831" w:rsidR="00B2666B" w:rsidRDefault="00B2666B" w:rsidP="0045075D">
      <w:pPr>
        <w:rPr>
          <w:lang w:eastAsia="ja-JP"/>
        </w:rPr>
      </w:pPr>
    </w:p>
    <w:p w14:paraId="0C5B80E0" w14:textId="22018BA0" w:rsidR="00B2666B" w:rsidRDefault="00B2666B" w:rsidP="0045075D">
      <w:pPr>
        <w:rPr>
          <w:lang w:eastAsia="ja-JP"/>
        </w:rPr>
      </w:pPr>
    </w:p>
    <w:p w14:paraId="2D6BD8A2" w14:textId="66174353" w:rsidR="00B2666B" w:rsidRDefault="00B2666B" w:rsidP="0045075D">
      <w:pPr>
        <w:rPr>
          <w:lang w:eastAsia="ja-JP"/>
        </w:rPr>
      </w:pPr>
    </w:p>
    <w:p w14:paraId="1D628EBA" w14:textId="010C4013" w:rsidR="00B2666B" w:rsidRDefault="00B2666B" w:rsidP="0045075D">
      <w:pPr>
        <w:rPr>
          <w:lang w:eastAsia="ja-JP"/>
        </w:rPr>
      </w:pPr>
    </w:p>
    <w:p w14:paraId="690A412C" w14:textId="53DCC4AF" w:rsidR="00B2666B" w:rsidRDefault="00B2666B" w:rsidP="0045075D">
      <w:pPr>
        <w:rPr>
          <w:lang w:eastAsia="ja-JP"/>
        </w:rPr>
      </w:pPr>
    </w:p>
    <w:p w14:paraId="4B8E5C17" w14:textId="248B1DB4" w:rsidR="0005459A" w:rsidRDefault="000215F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15099FD2" wp14:editId="048F6C01">
                <wp:simplePos x="0" y="0"/>
                <wp:positionH relativeFrom="column">
                  <wp:posOffset>1835150</wp:posOffset>
                </wp:positionH>
                <wp:positionV relativeFrom="paragraph">
                  <wp:posOffset>170342</wp:posOffset>
                </wp:positionV>
                <wp:extent cx="1901825" cy="1551305"/>
                <wp:effectExtent l="38100" t="0" r="22225" b="10795"/>
                <wp:wrapNone/>
                <wp:docPr id="593" name="Grupo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1551305"/>
                          <a:chOff x="0" y="0"/>
                          <a:chExt cx="1901825" cy="1551305"/>
                        </a:xfrm>
                      </wpg:grpSpPr>
                      <wps:wsp>
                        <wps:cNvPr id="594" name="Retângulo 594"/>
                        <wps:cNvSpPr/>
                        <wps:spPr>
                          <a:xfrm>
                            <a:off x="520700" y="1905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934D2" w14:textId="77777777" w:rsidR="00240B08" w:rsidRPr="00426281" w:rsidRDefault="00240B08" w:rsidP="00EB34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SP &lt;- SP + 1</w:t>
                              </w:r>
                            </w:p>
                            <w:p w14:paraId="44FC535A" w14:textId="77777777" w:rsidR="00240B08" w:rsidRPr="00426281" w:rsidRDefault="00240B08" w:rsidP="00EB34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etângulo 595"/>
                        <wps:cNvSpPr/>
                        <wps:spPr>
                          <a:xfrm>
                            <a:off x="520700" y="41910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5BB25" w14:textId="77777777" w:rsidR="00240B08" w:rsidRPr="00426281" w:rsidRDefault="00240B08" w:rsidP="00EB34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AC</w:t>
                              </w:r>
                              <w:r w:rsidRPr="00426281">
                                <w:rPr>
                                  <w:color w:val="FFFFFF" w:themeColor="background1"/>
                                  <w:lang w:val="pt-BR"/>
                                </w:rPr>
                                <w:t xml:space="preserve"> &lt;- M[</w:t>
                              </w: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SP</w:t>
                              </w:r>
                              <w:r w:rsidRPr="00426281">
                                <w:rPr>
                                  <w:color w:val="FFFFFF" w:themeColor="background1"/>
                                  <w:lang w:val="pt-BR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Retângulo 596"/>
                        <wps:cNvSpPr/>
                        <wps:spPr>
                          <a:xfrm>
                            <a:off x="520700" y="82550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BE08B" w14:textId="77777777" w:rsidR="00240B08" w:rsidRPr="00426281" w:rsidRDefault="00240B08" w:rsidP="00EB34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SP &lt;- SP + 1</w:t>
                              </w:r>
                            </w:p>
                            <w:p w14:paraId="69D23B11" w14:textId="77777777" w:rsidR="00240B08" w:rsidRPr="00426281" w:rsidRDefault="00240B08" w:rsidP="00EB34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Retângulo 597"/>
                        <wps:cNvSpPr/>
                        <wps:spPr>
                          <a:xfrm>
                            <a:off x="514350" y="123190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63D20" w14:textId="77777777" w:rsidR="00240B08" w:rsidRPr="00426281" w:rsidRDefault="00240B08" w:rsidP="00EB34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RFLAGS</w:t>
                              </w:r>
                              <w:r w:rsidRPr="00426281">
                                <w:rPr>
                                  <w:color w:val="FFFFFF" w:themeColor="background1"/>
                                  <w:lang w:val="pt-BR"/>
                                </w:rPr>
                                <w:t xml:space="preserve"> &lt;- M[</w:t>
                              </w: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SP</w:t>
                              </w:r>
                              <w:r w:rsidRPr="00426281">
                                <w:rPr>
                                  <w:color w:val="FFFFFF" w:themeColor="background1"/>
                                  <w:lang w:val="pt-BR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Conector reto 598"/>
                        <wps:cNvCnPr/>
                        <wps:spPr>
                          <a:xfrm>
                            <a:off x="1219200" y="24765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Conector reto 599"/>
                        <wps:cNvCnPr/>
                        <wps:spPr>
                          <a:xfrm>
                            <a:off x="1219200" y="67310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Conector reto 600"/>
                        <wps:cNvCnPr/>
                        <wps:spPr>
                          <a:xfrm>
                            <a:off x="1212850" y="107315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Chave esquerda 601"/>
                        <wps:cNvSpPr/>
                        <wps:spPr>
                          <a:xfrm>
                            <a:off x="0" y="0"/>
                            <a:ext cx="518795" cy="1551305"/>
                          </a:xfrm>
                          <a:prstGeom prst="leftBrace">
                            <a:avLst>
                              <a:gd name="adj1" fmla="val 8333"/>
                              <a:gd name="adj2" fmla="val 4204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99FD2" id="Grupo 593" o:spid="_x0000_s1129" style="position:absolute;margin-left:144.5pt;margin-top:13.4pt;width:149.75pt;height:122.15pt;z-index:251611648" coordsize="19018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">
                <v:rect id="Retângulo 594" o:spid="_x0000_s1130" style="position:absolute;left:5207;top:190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gnsEA&#10;AADcAAAADwAAAGRycy9kb3ducmV2LnhtbESP3YrCMBCF74V9hzAL3mnqsv51jbIICyJ4YfUBhmZs&#10;ujaT0kTbvr0RBC8P5+fjrDadrcSdGl86VjAZJyCIc6dLLhScT3+jBQgfkDVWjklBTx4264/BClPt&#10;Wj7SPQuFiCPsU1RgQqhTKX1uyKIfu5o4ehfXWAxRNoXUDbZx3FbyK0lm0mLJkWCwpq2h/JrdbIQg&#10;HfvJvN1eD6bbl1T1/3TrlRp+dr8/IAJ14R1+tXdawXT5Dc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wYJ7BAAAA3AAAAA8AAAAAAAAAAAAAAAAAmAIAAGRycy9kb3du&#10;cmV2LnhtbFBLBQYAAAAABAAEAPUAAACGAwAAAAA=&#10;" fillcolor="#5b9bd5 [3204]" strokecolor="#1f4d78 [1604]" strokeweight="1pt">
                  <v:textbox>
                    <w:txbxContent>
                      <w:p w14:paraId="5FC934D2" w14:textId="77777777" w:rsidR="00240B08" w:rsidRPr="00426281" w:rsidRDefault="00240B08" w:rsidP="00EB34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SP &lt;- SP + 1</w:t>
                        </w:r>
                      </w:p>
                      <w:p w14:paraId="44FC535A" w14:textId="77777777" w:rsidR="00240B08" w:rsidRPr="00426281" w:rsidRDefault="00240B08" w:rsidP="00EB34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595" o:spid="_x0000_s1131" style="position:absolute;left:5207;top:4191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zFBcEA&#10;AADcAAAADwAAAGRycy9kb3ducmV2LnhtbESP3YrCMBCF7wXfIcyCd5q64F/XVERYEMEL3X2AoZlt&#10;um0mpYm2fXsjCF4ezs/H2e56W4s7tb50rGA+S0AQ506XXCj4/fmerkH4gKyxdkwKBvKwy8ajLaba&#10;dXyh+zUUIo6wT1GBCaFJpfS5IYt+5hri6P251mKIsi2kbrGL47aWn0mylBZLjgSDDR0M5dX1ZiME&#10;6TLMV92hOpv+VFI9/NNtUGry0e+/QATqwzv8ah+1gsVmAc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8xQXBAAAA3AAAAA8AAAAAAAAAAAAAAAAAmAIAAGRycy9kb3du&#10;cmV2LnhtbFBLBQYAAAAABAAEAPUAAACGAwAAAAA=&#10;" fillcolor="#5b9bd5 [3204]" strokecolor="#1f4d78 [1604]" strokeweight="1pt">
                  <v:textbox>
                    <w:txbxContent>
                      <w:p w14:paraId="3AB5BB25" w14:textId="77777777" w:rsidR="00240B08" w:rsidRPr="00426281" w:rsidRDefault="00240B08" w:rsidP="00EB34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AC</w:t>
                        </w:r>
                        <w:r w:rsidRPr="00426281">
                          <w:rPr>
                            <w:color w:val="FFFFFF" w:themeColor="background1"/>
                            <w:lang w:val="pt-BR"/>
                          </w:rPr>
                          <w:t xml:space="preserve"> &lt;- M[</w:t>
                        </w:r>
                        <w:r>
                          <w:rPr>
                            <w:color w:val="FFFFFF" w:themeColor="background1"/>
                            <w:lang w:val="pt-BR"/>
                          </w:rPr>
                          <w:t>SP</w:t>
                        </w:r>
                        <w:r w:rsidRPr="00426281">
                          <w:rPr>
                            <w:color w:val="FFFFFF" w:themeColor="background1"/>
                            <w:lang w:val="pt-BR"/>
                          </w:rPr>
                          <w:t>]</w:t>
                        </w:r>
                      </w:p>
                    </w:txbxContent>
                  </v:textbox>
                </v:rect>
                <v:rect id="Retângulo 596" o:spid="_x0000_s1132" style="position:absolute;left:5207;top:8255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bcsMA&#10;AADcAAAADwAAAGRycy9kb3ducmV2LnhtbESPy2rDMBBF94H+g5hCdonsQ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5bcsMAAADcAAAADwAAAAAAAAAAAAAAAACYAgAAZHJzL2Rv&#10;d25yZXYueG1sUEsFBgAAAAAEAAQA9QAAAIgDAAAAAA==&#10;" fillcolor="#5b9bd5 [3204]" strokecolor="#1f4d78 [1604]" strokeweight="1pt">
                  <v:textbox>
                    <w:txbxContent>
                      <w:p w14:paraId="71ABE08B" w14:textId="77777777" w:rsidR="00240B08" w:rsidRPr="00426281" w:rsidRDefault="00240B08" w:rsidP="00EB34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SP &lt;- SP + 1</w:t>
                        </w:r>
                      </w:p>
                      <w:p w14:paraId="69D23B11" w14:textId="77777777" w:rsidR="00240B08" w:rsidRPr="00426281" w:rsidRDefault="00240B08" w:rsidP="00EB34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597" o:spid="_x0000_s1133" style="position:absolute;left:5143;top:12319;width:1381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+6cIA&#10;AADcAAAADwAAAGRycy9kb3ducmV2LnhtbESP24rCMBRF3wX/IZyBedNUwVs1FREEGfDBywccmmPT&#10;aXNSmmjbv58MDMzjZl8We7fvbS3e1PrSsYLZNAFBnDtdcqHgcT9N1iB8QNZYOyYFA3nYZ+PRDlPt&#10;Or7S+xYKEUfYp6jAhNCkUvrckEU/dQ1x9J6utRiibAupW+ziuK3lPEmW0mLJkWCwoaOhvLq9bIQg&#10;XYfZqjtWF9N/lVQP3/QalPr86A9bEIH68B/+a5+1gsVmBb9n4hG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v7pwgAAANwAAAAPAAAAAAAAAAAAAAAAAJgCAABkcnMvZG93&#10;bnJldi54bWxQSwUGAAAAAAQABAD1AAAAhwMAAAAA&#10;" fillcolor="#5b9bd5 [3204]" strokecolor="#1f4d78 [1604]" strokeweight="1pt">
                  <v:textbox>
                    <w:txbxContent>
                      <w:p w14:paraId="0AB63D20" w14:textId="77777777" w:rsidR="00240B08" w:rsidRPr="00426281" w:rsidRDefault="00240B08" w:rsidP="00EB34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RFLAGS</w:t>
                        </w:r>
                        <w:r w:rsidRPr="00426281">
                          <w:rPr>
                            <w:color w:val="FFFFFF" w:themeColor="background1"/>
                            <w:lang w:val="pt-BR"/>
                          </w:rPr>
                          <w:t xml:space="preserve"> &lt;- M[</w:t>
                        </w:r>
                        <w:r>
                          <w:rPr>
                            <w:color w:val="FFFFFF" w:themeColor="background1"/>
                            <w:lang w:val="pt-BR"/>
                          </w:rPr>
                          <w:t>SP</w:t>
                        </w:r>
                        <w:r w:rsidRPr="00426281">
                          <w:rPr>
                            <w:color w:val="FFFFFF" w:themeColor="background1"/>
                            <w:lang w:val="pt-BR"/>
                          </w:rPr>
                          <w:t>]</w:t>
                        </w:r>
                      </w:p>
                    </w:txbxContent>
                  </v:textbox>
                </v:rect>
                <v:line id="Conector reto 598" o:spid="_x0000_s1134" style="position:absolute;visibility:visible;mso-wrap-style:square" from="12192,2476" to="1219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tZ6MIAAADcAAAADwAAAGRycy9kb3ducmV2LnhtbERPz2vCMBS+C/4P4Qm72VSH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tZ6MIAAADcAAAADwAAAAAAAAAAAAAA&#10;AAChAgAAZHJzL2Rvd25yZXYueG1sUEsFBgAAAAAEAAQA+QAAAJADAAAAAA==&#10;" strokecolor="#5b9bd5 [3204]" strokeweight=".5pt">
                  <v:stroke joinstyle="miter"/>
                </v:line>
                <v:line id="Conector reto 599" o:spid="_x0000_s1135" style="position:absolute;visibility:visible;mso-wrap-style:square" from="12192,6731" to="12192,9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8c8UAAADcAAAADwAAAGRycy9kb3ducmV2LnhtbESPQWvCQBSE7wX/w/KE3upGi1pjNiIF&#10;i6dC1R68PbLPbDT7Ns1uk/TfdwsFj8PMfMNkm8HWoqPWV44VTCcJCOLC6YpLBafj7ukFhA/IGmvH&#10;pOCHPGzy0UOGqXY9f1B3CKWIEPYpKjAhNKmUvjBk0U9cQxy9i2sthijbUuoW+wi3tZwlyUJarDgu&#10;GGzo1VBxO3xbBV9Y7MieP9+6pDfd8+LSvC+vZ6Uex8N2DSLQEO7h//ZeK5ivVvB3Jh4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f8c8UAAADcAAAADwAAAAAAAAAA&#10;AAAAAAChAgAAZHJzL2Rvd25yZXYueG1sUEsFBgAAAAAEAAQA+QAAAJMDAAAAAA==&#10;" strokecolor="#5b9bd5 [3204]" strokeweight=".5pt">
                  <v:stroke joinstyle="miter"/>
                </v:line>
                <v:line id="Conector reto 600" o:spid="_x0000_s1136" style="position:absolute;visibility:visible;mso-wrap-style:square" from="12128,10731" to="12128,1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KhFcEAAADcAAAADwAAAGRycy9kb3ducmV2LnhtbERPz2vCMBS+D/wfwhN2m4kOutGZFhEU&#10;T8LcdvD2aJ5Nt+alNrGt//1yGOz48f1el5NrxUB9aDxrWC4UCOLKm4ZrDZ8fu6dXECEiG2w9k4Y7&#10;BSiL2cMac+NHfqfhFGuRQjjkqMHG2OVShsqSw7DwHXHiLr53GBPsa2l6HFO4a+VKqUw6bDg1WOxo&#10;a6n6Od2chitWO3Lnr/2gRjs8Z5fu+PJ91vpxPm3eQESa4r/4z30wGjKV5qcz6Qj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qEVwQAAANwAAAAPAAAAAAAAAAAAAAAA&#10;AKECAABkcnMvZG93bnJldi54bWxQSwUGAAAAAAQABAD5AAAAjwMAAAAA&#10;" strokecolor="#5b9bd5 [3204]" strokeweight=".5pt">
                  <v:stroke joinstyle="miter"/>
                </v:line>
                <v:shape id="Chave esquerda 601" o:spid="_x0000_s1137" type="#_x0000_t87" style="position:absolute;width:5187;height:15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MDsMA&#10;AADcAAAADwAAAGRycy9kb3ducmV2LnhtbESPQWvCQBSE7wX/w/KE3upGD1aiq4hSEE829aC3R/aZ&#10;BLNvQ/Y1xv56VxB6HGa+GWax6l2tOmpD5dnAeJSAIs69rbgwcPz5+piBCoJssfZMBu4UYLUcvC0w&#10;tf7G39RlUqhYwiFFA6VIk2od8pIchpFviKN38a1DibIttG3xFstdrSdJMtUOK44LJTa0KSm/Zr/O&#10;wPTzQNt9dd90k+J0Ps5EZ3/SGfM+7NdzUEK9/Idf9M5GLhnD80w8Anr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WMDsMAAADcAAAADwAAAAAAAAAAAAAAAACYAgAAZHJzL2Rv&#10;d25yZXYueG1sUEsFBgAAAAAEAAQA9QAAAIgDAAAAAA==&#10;" adj="602,9082" strokecolor="#5b9bd5 [3204]" strokeweight=".5pt">
                  <v:stroke joinstyle="miter"/>
                </v:shape>
              </v:group>
            </w:pict>
          </mc:Fallback>
        </mc:AlternateContent>
      </w:r>
    </w:p>
    <w:p w14:paraId="3195E9BE" w14:textId="07FF46F4" w:rsidR="00B2666B" w:rsidRDefault="00F660A3" w:rsidP="0045075D">
      <w:pPr>
        <w:rPr>
          <w:lang w:eastAsia="ja-JP"/>
        </w:rPr>
      </w:pPr>
      <w:r w:rsidRPr="00EB343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94240" behindDoc="1" locked="0" layoutInCell="1" allowOverlap="1" wp14:anchorId="4DA65B5C" wp14:editId="0D2F273A">
                <wp:simplePos x="0" y="0"/>
                <wp:positionH relativeFrom="margin">
                  <wp:posOffset>736260</wp:posOffset>
                </wp:positionH>
                <wp:positionV relativeFrom="paragraph">
                  <wp:posOffset>216003</wp:posOffset>
                </wp:positionV>
                <wp:extent cx="1428750" cy="628650"/>
                <wp:effectExtent l="0" t="0" r="0" b="0"/>
                <wp:wrapNone/>
                <wp:docPr id="602" name="Caixa de text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6CDC34" w14:textId="77777777" w:rsidR="00240B08" w:rsidRPr="008C1C86" w:rsidRDefault="00240B08" w:rsidP="00EB34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  <w:p w14:paraId="024869C5" w14:textId="77777777" w:rsidR="00240B08" w:rsidRPr="008C1C86" w:rsidRDefault="00240B08" w:rsidP="00EB34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86"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Acumulador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5B5C" id="Caixa de texto 602" o:spid="_x0000_s1138" type="#_x0000_t202" style="position:absolute;margin-left:57.95pt;margin-top:17pt;width:112.5pt;height:49.5pt;z-index:-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" filled="f" stroked="f">
                <v:textbox>
                  <w:txbxContent>
                    <w:p w14:paraId="036CDC34" w14:textId="77777777" w:rsidR="00240B08" w:rsidRPr="008C1C86" w:rsidRDefault="00240B08" w:rsidP="00EB343A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  <w:p w14:paraId="024869C5" w14:textId="77777777" w:rsidR="00240B08" w:rsidRPr="008C1C86" w:rsidRDefault="00240B08" w:rsidP="00EB343A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86"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34DA1D" w14:textId="10CACB18" w:rsidR="00B2666B" w:rsidRDefault="00B2666B" w:rsidP="0045075D">
      <w:pPr>
        <w:rPr>
          <w:lang w:eastAsia="ja-JP"/>
        </w:rPr>
      </w:pPr>
    </w:p>
    <w:p w14:paraId="09A07E4E" w14:textId="55B11412" w:rsidR="00B2666B" w:rsidRDefault="00B2666B" w:rsidP="0045075D">
      <w:pPr>
        <w:rPr>
          <w:lang w:eastAsia="ja-JP"/>
        </w:rPr>
      </w:pPr>
    </w:p>
    <w:p w14:paraId="6D1A1BCC" w14:textId="529BB664" w:rsidR="00B2666B" w:rsidRDefault="00B2666B" w:rsidP="0045075D">
      <w:pPr>
        <w:rPr>
          <w:lang w:eastAsia="ja-JP"/>
        </w:rPr>
      </w:pPr>
    </w:p>
    <w:p w14:paraId="55CB7B4F" w14:textId="7FC924F7" w:rsidR="00EB343A" w:rsidRDefault="000215F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7AF60BB2" wp14:editId="65008CC6">
                <wp:simplePos x="0" y="0"/>
                <wp:positionH relativeFrom="column">
                  <wp:posOffset>2901950</wp:posOffset>
                </wp:positionH>
                <wp:positionV relativeFrom="paragraph">
                  <wp:posOffset>62880</wp:posOffset>
                </wp:positionV>
                <wp:extent cx="359410" cy="571500"/>
                <wp:effectExtent l="0" t="0" r="21590" b="19050"/>
                <wp:wrapNone/>
                <wp:docPr id="646" name="Grupo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571500"/>
                          <a:chOff x="0" y="0"/>
                          <a:chExt cx="359410" cy="572061"/>
                        </a:xfrm>
                      </wpg:grpSpPr>
                      <wps:wsp>
                        <wps:cNvPr id="617" name="Conector reto 617"/>
                        <wps:cNvCnPr/>
                        <wps:spPr>
                          <a:xfrm>
                            <a:off x="170121" y="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Elipse 618"/>
                        <wps:cNvSpPr/>
                        <wps:spPr>
                          <a:xfrm>
                            <a:off x="0" y="212651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F0A02" w14:textId="77777777" w:rsidR="00240B08" w:rsidRPr="0020318E" w:rsidRDefault="00240B08" w:rsidP="00CC488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Voltaololta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60BB2" id="Grupo 646" o:spid="_x0000_s1139" style="position:absolute;margin-left:228.5pt;margin-top:4.95pt;width:28.3pt;height:45pt;z-index:251612672" coordsize="3594,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">
                <v:line id="Conector reto 617" o:spid="_x0000_s1140" style="position:absolute;visibility:visible;mso-wrap-style:square" from="1701,0" to="170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vvMQAAADcAAAADwAAAGRycy9kb3ducmV2LnhtbESPQWvCQBSE7wX/w/KE3upGC1HSbKQI&#10;iiehVg/eHtlnNm32bcyuSfz33UKhx2FmvmHy9Wgb0VPna8cK5rMEBHHpdM2VgtPn9mUFwgdkjY1j&#10;UvAgD+ti8pRjpt3AH9QfQyUihH2GCkwIbSalLw1Z9DPXEkfv6jqLIcqukrrDIcJtIxdJkkqLNccF&#10;gy1tDJXfx7tVcMNyS/Zy3vXJYPrX9Noell8XpZ6n4/sbiEBj+A//tfdaQTpf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gq+8xAAAANwAAAAPAAAAAAAAAAAA&#10;AAAAAKECAABkcnMvZG93bnJldi54bWxQSwUGAAAAAAQABAD5AAAAkgMAAAAA&#10;" strokecolor="#5b9bd5 [3204]" strokeweight=".5pt">
                  <v:stroke joinstyle="miter"/>
                </v:line>
                <v:oval id="Elipse 618" o:spid="_x0000_s1141" style="position:absolute;top:212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GOcAA&#10;AADcAAAADwAAAGRycy9kb3ducmV2LnhtbERPTYvCMBC9C/6HMII3TRURrUYRoaALe7DW+9CMbbCZ&#10;lCZqd3/95rDg8fG+t/veNuJFnTeOFcymCQji0mnDlYLimk1WIHxA1tg4JgU/5GG/Gw62mGr35gu9&#10;8lCJGMI+RQV1CG0qpS9rsuinriWO3N11FkOEXSV1h+8Ybhs5T5KltGg4NtTY0rGm8pE/rYLfU1aY&#10;8Fznq6T4enwvzpmT5qbUeNQfNiAC9eEj/neftILlLK6NZ+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/GOc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72AF0A02" w14:textId="77777777" w:rsidR="00240B08" w:rsidRPr="0020318E" w:rsidRDefault="00240B08" w:rsidP="00CC488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Voltaololta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E080A4D" wp14:editId="61256451">
                <wp:simplePos x="0" y="0"/>
                <wp:positionH relativeFrom="column">
                  <wp:posOffset>3072263</wp:posOffset>
                </wp:positionH>
                <wp:positionV relativeFrom="paragraph">
                  <wp:posOffset>13394</wp:posOffset>
                </wp:positionV>
                <wp:extent cx="0" cy="228600"/>
                <wp:effectExtent l="0" t="0" r="19050" b="19050"/>
                <wp:wrapNone/>
                <wp:docPr id="607" name="Conector reto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A09F6" id="Conector reto 607" o:spid="_x0000_s1026" style="position:absolute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pt,1.05pt" to="24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7A4669A6" w14:textId="364575F5" w:rsidR="00EB343A" w:rsidRDefault="00EB343A" w:rsidP="0045075D">
      <w:pPr>
        <w:rPr>
          <w:lang w:eastAsia="ja-JP"/>
        </w:rPr>
      </w:pPr>
    </w:p>
    <w:p w14:paraId="7A501158" w14:textId="2AB39734" w:rsidR="00EB343A" w:rsidRDefault="00EB343A" w:rsidP="0045075D">
      <w:pPr>
        <w:rPr>
          <w:lang w:eastAsia="ja-JP"/>
        </w:rPr>
      </w:pPr>
    </w:p>
    <w:p w14:paraId="6CB6498A" w14:textId="71CA43B3" w:rsidR="00EB343A" w:rsidRDefault="00EB343A" w:rsidP="0045075D">
      <w:pPr>
        <w:rPr>
          <w:lang w:eastAsia="ja-JP"/>
        </w:rPr>
      </w:pPr>
    </w:p>
    <w:p w14:paraId="509C6A8E" w14:textId="77777777" w:rsidR="009B1953" w:rsidRDefault="009B1953" w:rsidP="0045075D">
      <w:pPr>
        <w:rPr>
          <w:lang w:val="pt-BR" w:eastAsia="ja-JP"/>
        </w:rPr>
      </w:pPr>
    </w:p>
    <w:p w14:paraId="684222E7" w14:textId="783693F4" w:rsidR="002C426E" w:rsidRDefault="000C5F1C" w:rsidP="0045075D">
      <w:pPr>
        <w:rPr>
          <w:lang w:val="pt-BR" w:eastAsia="ja-JP"/>
        </w:rPr>
      </w:pPr>
      <w:r>
        <w:rPr>
          <w:lang w:val="pt-BR" w:eastAsia="ja-JP"/>
        </w:rPr>
        <w:t xml:space="preserve">OBS.: </w:t>
      </w:r>
      <w:r w:rsidR="00F01552">
        <w:rPr>
          <w:lang w:val="pt-BR" w:eastAsia="ja-JP"/>
        </w:rPr>
        <w:t xml:space="preserve">DIV2, </w:t>
      </w:r>
      <w:r w:rsidR="00C55AFA">
        <w:rPr>
          <w:lang w:val="pt-BR" w:eastAsia="ja-JP"/>
        </w:rPr>
        <w:t>DIV</w:t>
      </w:r>
      <w:r>
        <w:rPr>
          <w:lang w:val="pt-BR" w:eastAsia="ja-JP"/>
        </w:rPr>
        <w:t>3</w:t>
      </w:r>
      <w:r w:rsidR="00F01552">
        <w:rPr>
          <w:lang w:val="pt-BR" w:eastAsia="ja-JP"/>
        </w:rPr>
        <w:t>, DIV4 e V</w:t>
      </w:r>
      <w:r>
        <w:rPr>
          <w:lang w:val="pt-BR" w:eastAsia="ja-JP"/>
        </w:rPr>
        <w:t xml:space="preserve"> são apenas “labels”.  </w:t>
      </w:r>
    </w:p>
    <w:p w14:paraId="4C41F1AD" w14:textId="453DB633" w:rsidR="002C426E" w:rsidRDefault="002C426E" w:rsidP="0045075D">
      <w:pPr>
        <w:rPr>
          <w:lang w:val="pt-BR" w:eastAsia="ja-JP"/>
        </w:rPr>
      </w:pPr>
    </w:p>
    <w:p w14:paraId="5A4E6342" w14:textId="77777777" w:rsidR="00EC1CF9" w:rsidRPr="0045075D" w:rsidRDefault="00EC1CF9" w:rsidP="0045075D">
      <w:pPr>
        <w:rPr>
          <w:lang w:val="pt-BR" w:eastAsia="ja-JP"/>
        </w:rPr>
      </w:pPr>
    </w:p>
    <w:p w14:paraId="0C42D437" w14:textId="5F43CA51" w:rsidR="00B84942" w:rsidRDefault="0045075D" w:rsidP="00C21781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Fluxo Detalhado</w:t>
      </w:r>
    </w:p>
    <w:p w14:paraId="7AD3F168" w14:textId="77777777" w:rsidR="00B84942" w:rsidRPr="00B84942" w:rsidRDefault="00B84942" w:rsidP="00B84942">
      <w:pPr>
        <w:rPr>
          <w:lang w:val="pt-BR" w:eastAsia="ja-JP"/>
        </w:rPr>
      </w:pPr>
    </w:p>
    <w:p w14:paraId="2FE12229" w14:textId="7206F5DC"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E57D33C" wp14:editId="72864FD7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390650" cy="5524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38620" w14:textId="2443905E" w:rsidR="00240B08" w:rsidRPr="00426281" w:rsidRDefault="00240B08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7D33C" id="Elipse 4" o:spid="_x0000_s1142" style="position:absolute;margin-left:0;margin-top:6.15pt;width:109.5pt;height:43.5pt;z-index:251524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4A838620" w14:textId="2443905E" w:rsidR="00240B08" w:rsidRPr="00426281" w:rsidRDefault="00240B08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E850A4" w14:textId="77777777"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3136A463" wp14:editId="25B1D1D6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B45A8" id="Conector reto 9" o:spid="_x0000_s1026" style="position:absolute;z-index:251527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D6A83EF" w14:textId="3470970D" w:rsidR="00B84942" w:rsidRDefault="00140831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45A18A4" wp14:editId="31CBB36B">
                <wp:simplePos x="0" y="0"/>
                <wp:positionH relativeFrom="margin">
                  <wp:align>left</wp:align>
                </wp:positionH>
                <wp:positionV relativeFrom="paragraph">
                  <wp:posOffset>129289</wp:posOffset>
                </wp:positionV>
                <wp:extent cx="467833" cy="350874"/>
                <wp:effectExtent l="0" t="0" r="0" b="0"/>
                <wp:wrapNone/>
                <wp:docPr id="884" name="Caixa de texto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C8D1DF" w14:textId="301619E6" w:rsidR="00240B08" w:rsidRPr="00140831" w:rsidRDefault="00240B08" w:rsidP="0014083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831"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18A4" id="Caixa de texto 884" o:spid="_x0000_s1143" type="#_x0000_t202" style="position:absolute;margin-left:0;margin-top:10.2pt;width:36.85pt;height:27.65pt;z-index:25170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" filled="f" stroked="f">
                <v:textbox>
                  <w:txbxContent>
                    <w:p w14:paraId="2DC8D1DF" w14:textId="301619E6" w:rsidR="00240B08" w:rsidRPr="00140831" w:rsidRDefault="00240B08" w:rsidP="0014083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831"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4CD6A6B" wp14:editId="6EAEDDF2">
                <wp:simplePos x="0" y="0"/>
                <wp:positionH relativeFrom="column">
                  <wp:posOffset>3763926</wp:posOffset>
                </wp:positionH>
                <wp:positionV relativeFrom="paragraph">
                  <wp:posOffset>193409</wp:posOffset>
                </wp:positionV>
                <wp:extent cx="542260" cy="2360428"/>
                <wp:effectExtent l="0" t="0" r="48895" b="20955"/>
                <wp:wrapNone/>
                <wp:docPr id="649" name="Chave direita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23604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90F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649" o:spid="_x0000_s1026" type="#_x0000_t88" style="position:absolute;margin-left:296.35pt;margin-top:15.25pt;width:42.7pt;height:185.8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" adj="413" strokecolor="#5b9bd5 [3204]" strokeweight=".5pt">
                <v:stroke joinstyle="miter"/>
              </v:shape>
            </w:pict>
          </mc:Fallback>
        </mc:AlternateContent>
      </w:r>
      <w:r w:rsidR="00B8494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65A53939" wp14:editId="45857118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56B3" w14:textId="77777777" w:rsidR="00240B08" w:rsidRPr="00426281" w:rsidRDefault="00240B08" w:rsidP="00B84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53939" id="Retângulo 58" o:spid="_x0000_s1144" style="position:absolute;margin-left:0;margin-top:15.5pt;width:108.75pt;height:23.25pt;z-index:251525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" fillcolor="#5b9bd5 [3204]" strokecolor="#1f4d78 [1604]" strokeweight="1pt">
                <v:textbox>
                  <w:txbxContent>
                    <w:p w14:paraId="237456B3" w14:textId="77777777" w:rsidR="00240B08" w:rsidRPr="00426281" w:rsidRDefault="00240B08" w:rsidP="00B849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545871" w14:textId="686AD144"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739B92D7" wp14:editId="2B507A04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544E3" id="Conector reto 59" o:spid="_x0000_s1026" style="position:absolute;z-index:251528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x/tAEAAL8DAAAOAAAAZHJzL2Uyb0RvYy54bWysU02PEzEMvSPxH6Lc6UwrsVp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vn4jRVCeZ7Tn&#10;SemMJAgyCvazSFNMHcfuw4GuVooHKoxnQ758mYuYq7DnRViYs9AXp2bvZnN/11bNm2dcpJTfAXpR&#10;Lr10NhTKqlOn9ylzLQ69hbBR+rhUrrd8dlCCXfgEhmlwrXVF1wWCvSNxUjx6pTWEvC5MOF+NLjBj&#10;nVuA7Z+B1/gChbpcfwNeELUyhryAvQ1Iv6ue51vL5hJ/U+DCu0jwhMO5zqRKw1tSGV43uqzhj3aF&#10;P/93u+8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Aednx/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</w:p>
    <w:p w14:paraId="00D1C132" w14:textId="00CDAFAE" w:rsidR="00B84942" w:rsidRDefault="00140831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13BDB9" wp14:editId="4965AC31">
                <wp:simplePos x="0" y="0"/>
                <wp:positionH relativeFrom="margin">
                  <wp:align>left</wp:align>
                </wp:positionH>
                <wp:positionV relativeFrom="paragraph">
                  <wp:posOffset>174300</wp:posOffset>
                </wp:positionV>
                <wp:extent cx="467833" cy="350874"/>
                <wp:effectExtent l="0" t="0" r="0" b="0"/>
                <wp:wrapNone/>
                <wp:docPr id="885" name="Caixa de texto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BD0129" w14:textId="1689F95B" w:rsidR="00240B08" w:rsidRPr="00140831" w:rsidRDefault="00240B08" w:rsidP="0014083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BDB9" id="Caixa de texto 885" o:spid="_x0000_s1145" type="#_x0000_t202" style="position:absolute;margin-left:0;margin-top:13.7pt;width:36.85pt;height:27.65pt;z-index:251704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" filled="f" stroked="f">
                <v:textbox>
                  <w:txbxContent>
                    <w:p w14:paraId="5ABD0129" w14:textId="1689F95B" w:rsidR="00240B08" w:rsidRPr="00140831" w:rsidRDefault="00240B08" w:rsidP="0014083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3FF934AF" wp14:editId="5C8BAB3E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50123"/>
                <wp:effectExtent l="0" t="0" r="28575" b="17145"/>
                <wp:wrapNone/>
                <wp:docPr id="392" name="Retâ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5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48723" w14:textId="77777777" w:rsidR="00240B08" w:rsidRDefault="00240B08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14:paraId="49211EC2" w14:textId="77777777" w:rsidR="00240B08" w:rsidRDefault="00240B08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16A5D88A" w14:textId="77777777" w:rsidR="00240B08" w:rsidRPr="00426281" w:rsidRDefault="00240B08" w:rsidP="00B84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34AF" id="Retângulo 392" o:spid="_x0000_s1146" style="position:absolute;margin-left:0;margin-top:.95pt;width:108.75pt;height:51.2pt;z-index:251526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" fillcolor="#5b9bd5 [3204]" strokecolor="#1f4d78 [1604]" strokeweight="1pt">
                <v:textbox>
                  <w:txbxContent>
                    <w:p w14:paraId="3BE48723" w14:textId="77777777" w:rsidR="00240B08" w:rsidRDefault="00240B08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14:paraId="49211EC2" w14:textId="77777777" w:rsidR="00240B08" w:rsidRDefault="00240B08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16A5D88A" w14:textId="77777777" w:rsidR="00240B08" w:rsidRPr="00426281" w:rsidRDefault="00240B08" w:rsidP="00B8494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D3BFC" w14:textId="6A4B1EF3" w:rsidR="00B84942" w:rsidRDefault="008E0CC9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310097E" wp14:editId="75354263">
                <wp:simplePos x="0" y="0"/>
                <wp:positionH relativeFrom="column">
                  <wp:posOffset>4390907</wp:posOffset>
                </wp:positionH>
                <wp:positionV relativeFrom="paragraph">
                  <wp:posOffset>127886</wp:posOffset>
                </wp:positionV>
                <wp:extent cx="1828800" cy="435935"/>
                <wp:effectExtent l="0" t="0" r="0" b="2540"/>
                <wp:wrapNone/>
                <wp:docPr id="650" name="Caixa de texto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264468" w14:textId="21612D87" w:rsidR="00240B08" w:rsidRPr="008E0CC9" w:rsidRDefault="00240B08" w:rsidP="00651E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097E" id="Caixa de texto 650" o:spid="_x0000_s1147" type="#_x0000_t202" style="position:absolute;margin-left:345.75pt;margin-top:10.05pt;width:2in;height:34.35pt;z-index:251615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" filled="f" stroked="f">
                <v:textbox>
                  <w:txbxContent>
                    <w:p w14:paraId="35264468" w14:textId="21612D87" w:rsidR="00240B08" w:rsidRPr="008E0CC9" w:rsidRDefault="00240B08" w:rsidP="00651E7A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85AC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65C989F" wp14:editId="1740BA24">
                <wp:simplePos x="0" y="0"/>
                <wp:positionH relativeFrom="margin">
                  <wp:align>center</wp:align>
                </wp:positionH>
                <wp:positionV relativeFrom="paragraph">
                  <wp:posOffset>306650</wp:posOffset>
                </wp:positionV>
                <wp:extent cx="0" cy="228600"/>
                <wp:effectExtent l="0" t="0" r="19050" b="19050"/>
                <wp:wrapNone/>
                <wp:docPr id="433" name="Conector ret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5B3E6" id="Conector reto 433" o:spid="_x0000_s1026" style="position:absolute;z-index:25153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15pt" to="0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m3tgEAAMEDAAAOAAAAZHJzL2Uyb0RvYy54bWysU01v2zAMvQ/YfxB0X+ykQ1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fub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</w:p>
    <w:p w14:paraId="6D22FB73" w14:textId="67EB675A" w:rsidR="00B84942" w:rsidRDefault="00CF7FDC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6B1601DE" wp14:editId="2931B964">
                <wp:simplePos x="0" y="0"/>
                <wp:positionH relativeFrom="margin">
                  <wp:align>center</wp:align>
                </wp:positionH>
                <wp:positionV relativeFrom="paragraph">
                  <wp:posOffset>188860</wp:posOffset>
                </wp:positionV>
                <wp:extent cx="1381125" cy="1031409"/>
                <wp:effectExtent l="0" t="0" r="28575" b="16510"/>
                <wp:wrapNone/>
                <wp:docPr id="431" name="Retâ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FD065" w14:textId="77777777" w:rsidR="00240B08" w:rsidRDefault="00240B08" w:rsidP="00CF7FD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14:paraId="0A3AA004" w14:textId="77777777" w:rsidR="00240B08" w:rsidRDefault="00240B08" w:rsidP="00CF7FD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06196D75" w14:textId="77777777" w:rsidR="00240B08" w:rsidRPr="00426281" w:rsidRDefault="00240B08" w:rsidP="00CF7F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601DE" id="Retângulo 431" o:spid="_x0000_s1148" style="position:absolute;margin-left:0;margin-top:14.85pt;width:108.75pt;height:81.2pt;z-index:251529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" fillcolor="#5b9bd5 [3204]" strokecolor="#1f4d78 [1604]" strokeweight="1pt">
                <v:textbox>
                  <w:txbxContent>
                    <w:p w14:paraId="4A8FD065" w14:textId="77777777" w:rsidR="00240B08" w:rsidRDefault="00240B08" w:rsidP="00CF7FD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14:paraId="0A3AA004" w14:textId="77777777" w:rsidR="00240B08" w:rsidRDefault="00240B08" w:rsidP="00CF7FD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06196D75" w14:textId="77777777" w:rsidR="00240B08" w:rsidRPr="00426281" w:rsidRDefault="00240B08" w:rsidP="00CF7F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156C5D" w14:textId="1D1A0CD5" w:rsidR="00B84942" w:rsidRDefault="00140831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36E5B5F" wp14:editId="73A201A6">
                <wp:simplePos x="0" y="0"/>
                <wp:positionH relativeFrom="margin">
                  <wp:align>left</wp:align>
                </wp:positionH>
                <wp:positionV relativeFrom="paragraph">
                  <wp:posOffset>173045</wp:posOffset>
                </wp:positionV>
                <wp:extent cx="467833" cy="350874"/>
                <wp:effectExtent l="0" t="0" r="0" b="0"/>
                <wp:wrapNone/>
                <wp:docPr id="886" name="Caixa de texto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30B519" w14:textId="363DAECD" w:rsidR="00240B08" w:rsidRPr="00140831" w:rsidRDefault="00240B08" w:rsidP="0014083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5B5F" id="Caixa de texto 886" o:spid="_x0000_s1149" type="#_x0000_t202" style="position:absolute;margin-left:0;margin-top:13.65pt;width:36.85pt;height:27.65pt;z-index:25170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" filled="f" stroked="f">
                <v:textbox>
                  <w:txbxContent>
                    <w:p w14:paraId="4030B519" w14:textId="363DAECD" w:rsidR="00240B08" w:rsidRPr="00140831" w:rsidRDefault="00240B08" w:rsidP="0014083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B1E80" w14:textId="48D2FB17" w:rsidR="00B84942" w:rsidRDefault="00B84942" w:rsidP="00B84942">
      <w:pPr>
        <w:rPr>
          <w:lang w:val="pt-BR" w:eastAsia="ja-JP"/>
        </w:rPr>
      </w:pPr>
    </w:p>
    <w:p w14:paraId="68FDF1EF" w14:textId="4AED9E44" w:rsidR="00B84942" w:rsidRDefault="00651E7A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0A884A4" wp14:editId="292632B8">
                <wp:simplePos x="0" y="0"/>
                <wp:positionH relativeFrom="column">
                  <wp:posOffset>3971290</wp:posOffset>
                </wp:positionH>
                <wp:positionV relativeFrom="paragraph">
                  <wp:posOffset>263052</wp:posOffset>
                </wp:positionV>
                <wp:extent cx="1828800" cy="435610"/>
                <wp:effectExtent l="0" t="0" r="0" b="2540"/>
                <wp:wrapNone/>
                <wp:docPr id="652" name="Caixa de text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2A9FE2" w14:textId="7A2DCA92" w:rsidR="00240B08" w:rsidRPr="00651E7A" w:rsidRDefault="00240B08" w:rsidP="00651E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E7A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84A4" id="Caixa de texto 652" o:spid="_x0000_s1150" type="#_x0000_t202" style="position:absolute;margin-left:312.7pt;margin-top:20.7pt;width:2in;height:34.3pt;z-index:251617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" filled="f" stroked="f">
                <v:textbox>
                  <w:txbxContent>
                    <w:p w14:paraId="7A2A9FE2" w14:textId="7A2DCA92" w:rsidR="00240B08" w:rsidRPr="00651E7A" w:rsidRDefault="00240B08" w:rsidP="00651E7A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1E7A">
                        <w:rPr>
                          <w:noProof/>
                          <w:color w:val="000000" w:themeColor="text1"/>
                          <w:sz w:val="44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85AC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743C61D" wp14:editId="39748899">
                <wp:simplePos x="0" y="0"/>
                <wp:positionH relativeFrom="margin">
                  <wp:align>center</wp:align>
                </wp:positionH>
                <wp:positionV relativeFrom="paragraph">
                  <wp:posOffset>177938</wp:posOffset>
                </wp:positionV>
                <wp:extent cx="0" cy="228600"/>
                <wp:effectExtent l="0" t="0" r="19050" b="19050"/>
                <wp:wrapNone/>
                <wp:docPr id="434" name="Conector re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9D003" id="Conector reto 434" o:spid="_x0000_s1026" style="position:absolute;z-index:251532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pt" to="0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XktgEAAMEDAAAOAAAAZHJzL2Uyb0RvYy54bWysU01v2zAMvQ/YfxB0X+xkR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7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  <w:r w:rsidR="00F77061">
        <w:rPr>
          <w:lang w:val="pt-BR" w:eastAsia="ja-JP"/>
        </w:rPr>
        <w:tab/>
      </w:r>
    </w:p>
    <w:p w14:paraId="71374B11" w14:textId="79E015FD" w:rsidR="0045075D" w:rsidRDefault="0099305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6ED2BB2" wp14:editId="46A9218F">
                <wp:simplePos x="0" y="0"/>
                <wp:positionH relativeFrom="margin">
                  <wp:align>left</wp:align>
                </wp:positionH>
                <wp:positionV relativeFrom="paragraph">
                  <wp:posOffset>12375</wp:posOffset>
                </wp:positionV>
                <wp:extent cx="467833" cy="350874"/>
                <wp:effectExtent l="0" t="0" r="0" b="0"/>
                <wp:wrapNone/>
                <wp:docPr id="889" name="Caixa de texto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BF62F2" w14:textId="44CB80AC" w:rsidR="00240B08" w:rsidRPr="00140831" w:rsidRDefault="00240B08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2BB2" id="Caixa de texto 889" o:spid="_x0000_s1151" type="#_x0000_t202" style="position:absolute;margin-left:0;margin-top:.95pt;width:36.85pt;height:27.65pt;z-index:25170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" filled="f" stroked="f">
                <v:textbox>
                  <w:txbxContent>
                    <w:p w14:paraId="5DBF62F2" w14:textId="44CB80AC" w:rsidR="00240B08" w:rsidRPr="00140831" w:rsidRDefault="00240B08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EB4AF6A" wp14:editId="61794BD4">
                <wp:simplePos x="0" y="0"/>
                <wp:positionH relativeFrom="column">
                  <wp:posOffset>3753293</wp:posOffset>
                </wp:positionH>
                <wp:positionV relativeFrom="paragraph">
                  <wp:posOffset>19803</wp:posOffset>
                </wp:positionV>
                <wp:extent cx="130145" cy="350875"/>
                <wp:effectExtent l="0" t="0" r="41910" b="11430"/>
                <wp:wrapNone/>
                <wp:docPr id="651" name="Chave direita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45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4CBC5" id="Chave direita 651" o:spid="_x0000_s1026" type="#_x0000_t88" style="position:absolute;margin-left:295.55pt;margin-top:1.55pt;width:10.25pt;height:27.65pt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" adj="668" strokecolor="#5b9bd5 [3204]" strokeweight=".5pt">
                <v:stroke joinstyle="miter"/>
              </v:shape>
            </w:pict>
          </mc:Fallback>
        </mc:AlternateContent>
      </w:r>
      <w:r w:rsidR="00804E8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AD0B37F" wp14:editId="055EFEE7">
                <wp:simplePos x="0" y="0"/>
                <wp:positionH relativeFrom="margin">
                  <wp:align>center</wp:align>
                </wp:positionH>
                <wp:positionV relativeFrom="paragraph">
                  <wp:posOffset>334092</wp:posOffset>
                </wp:positionV>
                <wp:extent cx="0" cy="228600"/>
                <wp:effectExtent l="0" t="0" r="19050" b="19050"/>
                <wp:wrapNone/>
                <wp:docPr id="440" name="Conector re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EC68A" id="Conector reto 440" o:spid="_x0000_s1026" style="position:absolute;z-index:251538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3pt" to="0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F7FD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1FEE7378" wp14:editId="28659333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381125" cy="295275"/>
                <wp:effectExtent l="0" t="0" r="28575" b="28575"/>
                <wp:wrapNone/>
                <wp:docPr id="432" name="Retâ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5AEFA" w14:textId="77777777" w:rsidR="00240B08" w:rsidRPr="00426281" w:rsidRDefault="00240B08" w:rsidP="00CF7F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7378" id="Retângulo 432" o:spid="_x0000_s1152" style="position:absolute;margin-left:0;margin-top:4.4pt;width:108.75pt;height:23.25pt;z-index:251530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" fillcolor="#5b9bd5 [3204]" strokecolor="#1f4d78 [1604]" strokeweight="1pt">
                <v:textbox>
                  <w:txbxContent>
                    <w:p w14:paraId="54B5AEFA" w14:textId="77777777" w:rsidR="00240B08" w:rsidRPr="00426281" w:rsidRDefault="00240B08" w:rsidP="00CF7F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7147C4EE" w14:textId="6C3D3D88" w:rsidR="0045075D" w:rsidRDefault="0099305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2216689" wp14:editId="5BCCD69B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67833" cy="350874"/>
                <wp:effectExtent l="0" t="0" r="0" b="0"/>
                <wp:wrapNone/>
                <wp:docPr id="890" name="Caixa de texto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52B7AB" w14:textId="76B2B01B" w:rsidR="00240B08" w:rsidRPr="00140831" w:rsidRDefault="00240B08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6689" id="Caixa de texto 890" o:spid="_x0000_s1153" type="#_x0000_t202" style="position:absolute;margin-left:0;margin-top:13.5pt;width:36.85pt;height:27.6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" filled="f" stroked="f">
                <v:textbox>
                  <w:txbxContent>
                    <w:p w14:paraId="1452B7AB" w14:textId="76B2B01B" w:rsidR="00240B08" w:rsidRPr="00140831" w:rsidRDefault="00240B08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71C8DAC" wp14:editId="5C51D24C">
                <wp:simplePos x="0" y="0"/>
                <wp:positionH relativeFrom="column">
                  <wp:posOffset>3682128</wp:posOffset>
                </wp:positionH>
                <wp:positionV relativeFrom="paragraph">
                  <wp:posOffset>266774</wp:posOffset>
                </wp:positionV>
                <wp:extent cx="542260" cy="2360428"/>
                <wp:effectExtent l="0" t="0" r="48895" b="20955"/>
                <wp:wrapNone/>
                <wp:docPr id="653" name="Chave direita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23604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633EC" id="Chave direita 653" o:spid="_x0000_s1026" type="#_x0000_t88" style="position:absolute;margin-left:289.95pt;margin-top:21pt;width:42.7pt;height:185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" adj="413" strokecolor="#5b9bd5 [3204]" strokeweight=".5pt">
                <v:stroke joinstyle="miter"/>
              </v:shape>
            </w:pict>
          </mc:Fallback>
        </mc:AlternateContent>
      </w:r>
      <w:r w:rsidR="00E86E48"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6FF1E3D1" wp14:editId="49FD8D38">
                <wp:simplePos x="0" y="0"/>
                <wp:positionH relativeFrom="margin">
                  <wp:posOffset>2158779</wp:posOffset>
                </wp:positionH>
                <wp:positionV relativeFrom="paragraph">
                  <wp:posOffset>209164</wp:posOffset>
                </wp:positionV>
                <wp:extent cx="1381125" cy="295275"/>
                <wp:effectExtent l="0" t="0" r="28575" b="28575"/>
                <wp:wrapNone/>
                <wp:docPr id="435" name="Retâ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FE295" w14:textId="77777777" w:rsidR="00240B08" w:rsidRPr="00426281" w:rsidRDefault="00240B08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E3D1" id="Retângulo 435" o:spid="_x0000_s1154" style="position:absolute;margin-left:170pt;margin-top:16.45pt;width:108.75pt;height:23.25pt;z-index:251533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" fillcolor="#5b9bd5 [3204]" strokecolor="#1f4d78 [1604]" strokeweight="1pt">
                <v:textbox>
                  <w:txbxContent>
                    <w:p w14:paraId="690FE295" w14:textId="77777777" w:rsidR="00240B08" w:rsidRPr="00426281" w:rsidRDefault="00240B08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5AE51B" w14:textId="6ED00ABE" w:rsidR="00CF7FDC" w:rsidRDefault="00E86E48" w:rsidP="0045075D">
      <w:pPr>
        <w:rPr>
          <w:lang w:val="pt-BR" w:eastAsia="ja-JP"/>
        </w:rPr>
      </w:pP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361399A" wp14:editId="1F1F6E7E">
                <wp:simplePos x="0" y="0"/>
                <wp:positionH relativeFrom="margin">
                  <wp:posOffset>2853690</wp:posOffset>
                </wp:positionH>
                <wp:positionV relativeFrom="paragraph">
                  <wp:posOffset>1000125</wp:posOffset>
                </wp:positionV>
                <wp:extent cx="0" cy="228600"/>
                <wp:effectExtent l="0" t="0" r="19050" b="19050"/>
                <wp:wrapNone/>
                <wp:docPr id="439" name="Conector ret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0839" id="Conector reto 439" o:spid="_x0000_s1026" style="position:absolute;z-index:25153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78.75pt" to="224.7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0htQEAAMEDAAAOAAAAZHJzL2Uyb0RvYy54bWysU8GOEzEMvSPxD1HudKYFrZ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2229E6AF" wp14:editId="13DEA6C0">
                <wp:simplePos x="0" y="0"/>
                <wp:positionH relativeFrom="margin">
                  <wp:posOffset>2158365</wp:posOffset>
                </wp:positionH>
                <wp:positionV relativeFrom="paragraph">
                  <wp:posOffset>1223010</wp:posOffset>
                </wp:positionV>
                <wp:extent cx="1381125" cy="1031240"/>
                <wp:effectExtent l="0" t="0" r="28575" b="16510"/>
                <wp:wrapNone/>
                <wp:docPr id="438" name="Re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74C93" w14:textId="77777777" w:rsidR="00240B08" w:rsidRDefault="00240B08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14:paraId="55114964" w14:textId="77777777" w:rsidR="00240B08" w:rsidRDefault="00240B08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13395EB1" w14:textId="77777777" w:rsidR="00240B08" w:rsidRPr="00426281" w:rsidRDefault="00240B08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9E6AF" id="Retângulo 438" o:spid="_x0000_s1155" style="position:absolute;margin-left:169.95pt;margin-top:96.3pt;width:108.75pt;height:81.2pt;z-index:25153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" fillcolor="#5b9bd5 [3204]" strokecolor="#1f4d78 [1604]" strokeweight="1pt">
                <v:textbox>
                  <w:txbxContent>
                    <w:p w14:paraId="0A074C93" w14:textId="77777777" w:rsidR="00240B08" w:rsidRDefault="00240B08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14:paraId="55114964" w14:textId="77777777" w:rsidR="00240B08" w:rsidRDefault="00240B08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13395EB1" w14:textId="77777777" w:rsidR="00240B08" w:rsidRPr="00426281" w:rsidRDefault="00240B08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EDD27D0" wp14:editId="5FAFD875">
                <wp:simplePos x="0" y="0"/>
                <wp:positionH relativeFrom="margin">
                  <wp:posOffset>2853690</wp:posOffset>
                </wp:positionH>
                <wp:positionV relativeFrom="paragraph">
                  <wp:posOffset>150495</wp:posOffset>
                </wp:positionV>
                <wp:extent cx="0" cy="228600"/>
                <wp:effectExtent l="0" t="0" r="19050" b="19050"/>
                <wp:wrapNone/>
                <wp:docPr id="437" name="Conector re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F1571" id="Conector reto 437" o:spid="_x0000_s1026" style="position:absolute;z-index:25153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11.85pt" to="224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SGtQEAAMEDAAAOAAAAZHJzL2Uyb0RvYy54bWysU8GOEzEMvSPxD1HudKYFLat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C0D5F30" wp14:editId="780FEFFE">
                <wp:simplePos x="0" y="0"/>
                <wp:positionH relativeFrom="margin">
                  <wp:posOffset>2158365</wp:posOffset>
                </wp:positionH>
                <wp:positionV relativeFrom="paragraph">
                  <wp:posOffset>365125</wp:posOffset>
                </wp:positionV>
                <wp:extent cx="1381125" cy="649605"/>
                <wp:effectExtent l="0" t="0" r="28575" b="17145"/>
                <wp:wrapNone/>
                <wp:docPr id="436" name="Retâ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E517F" w14:textId="77777777" w:rsidR="00240B08" w:rsidRDefault="00240B08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14:paraId="48F954F8" w14:textId="77777777" w:rsidR="00240B08" w:rsidRDefault="00240B08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203D9426" w14:textId="77777777" w:rsidR="00240B08" w:rsidRPr="00426281" w:rsidRDefault="00240B08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5F30" id="Retângulo 436" o:spid="_x0000_s1156" style="position:absolute;margin-left:169.95pt;margin-top:28.75pt;width:108.75pt;height:51.15pt;z-index:251534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7vhAIAAFE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" fillcolor="#5b9bd5 [3204]" strokecolor="#1f4d78 [1604]" strokeweight="1pt">
                <v:textbox>
                  <w:txbxContent>
                    <w:p w14:paraId="612E517F" w14:textId="77777777" w:rsidR="00240B08" w:rsidRDefault="00240B08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14:paraId="48F954F8" w14:textId="77777777" w:rsidR="00240B08" w:rsidRDefault="00240B08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203D9426" w14:textId="77777777" w:rsidR="00240B08" w:rsidRPr="00426281" w:rsidRDefault="00240B08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5F142662" w14:textId="569E0AA1" w:rsidR="00CF7FDC" w:rsidRDefault="0099305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FDE1D1D" wp14:editId="1676EE45">
                <wp:simplePos x="0" y="0"/>
                <wp:positionH relativeFrom="margin">
                  <wp:align>left</wp:align>
                </wp:positionH>
                <wp:positionV relativeFrom="paragraph">
                  <wp:posOffset>149048</wp:posOffset>
                </wp:positionV>
                <wp:extent cx="467833" cy="350874"/>
                <wp:effectExtent l="0" t="0" r="0" b="0"/>
                <wp:wrapNone/>
                <wp:docPr id="891" name="Caixa de texto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429910" w14:textId="6212A126" w:rsidR="00240B08" w:rsidRPr="00140831" w:rsidRDefault="00240B08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1D1D" id="Caixa de texto 891" o:spid="_x0000_s1157" type="#_x0000_t202" style="position:absolute;margin-left:0;margin-top:11.75pt;width:36.85pt;height:27.65pt;z-index:251709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" filled="f" stroked="f">
                <v:textbox>
                  <w:txbxContent>
                    <w:p w14:paraId="0A429910" w14:textId="6212A126" w:rsidR="00240B08" w:rsidRPr="00140831" w:rsidRDefault="00240B08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154D2" w14:textId="064DCFA6" w:rsidR="00CF7FDC" w:rsidRDefault="00651E7A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1FE5669" wp14:editId="6B9F7E71">
                <wp:simplePos x="0" y="0"/>
                <wp:positionH relativeFrom="column">
                  <wp:posOffset>4284537</wp:posOffset>
                </wp:positionH>
                <wp:positionV relativeFrom="paragraph">
                  <wp:posOffset>187739</wp:posOffset>
                </wp:positionV>
                <wp:extent cx="414670" cy="457200"/>
                <wp:effectExtent l="0" t="0" r="0" b="0"/>
                <wp:wrapNone/>
                <wp:docPr id="654" name="Caixa de texto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E24348" w14:textId="367A3061" w:rsidR="00240B08" w:rsidRPr="008E0CC9" w:rsidRDefault="00240B08" w:rsidP="00651E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5669" id="Caixa de texto 654" o:spid="_x0000_s1158" type="#_x0000_t202" style="position:absolute;margin-left:337.35pt;margin-top:14.8pt;width:32.65pt;height:3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" filled="f" stroked="f">
                <v:textbox>
                  <w:txbxContent>
                    <w:p w14:paraId="5DE24348" w14:textId="367A3061" w:rsidR="00240B08" w:rsidRPr="008E0CC9" w:rsidRDefault="00240B08" w:rsidP="00651E7A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AEFC03F" w14:textId="54002E8B" w:rsidR="00CF7FDC" w:rsidRDefault="00CF7FDC" w:rsidP="0045075D">
      <w:pPr>
        <w:rPr>
          <w:lang w:val="pt-BR" w:eastAsia="ja-JP"/>
        </w:rPr>
      </w:pPr>
    </w:p>
    <w:p w14:paraId="0AAF276D" w14:textId="01929E66" w:rsidR="00CF7FDC" w:rsidRDefault="0099305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4295504" wp14:editId="60C2A9CA">
                <wp:simplePos x="0" y="0"/>
                <wp:positionH relativeFrom="margin">
                  <wp:align>left</wp:align>
                </wp:positionH>
                <wp:positionV relativeFrom="paragraph">
                  <wp:posOffset>147792</wp:posOffset>
                </wp:positionV>
                <wp:extent cx="520995" cy="350874"/>
                <wp:effectExtent l="0" t="0" r="0" b="0"/>
                <wp:wrapNone/>
                <wp:docPr id="892" name="Caixa de texto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5AFD28" w14:textId="146B77D0" w:rsidR="00240B08" w:rsidRPr="00140831" w:rsidRDefault="00240B08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504" id="Caixa de texto 892" o:spid="_x0000_s1159" type="#_x0000_t202" style="position:absolute;margin-left:0;margin-top:11.65pt;width:41pt;height:27.65pt;z-index:251710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" filled="f" stroked="f">
                <v:textbox>
                  <w:txbxContent>
                    <w:p w14:paraId="0F5AFD28" w14:textId="146B77D0" w:rsidR="00240B08" w:rsidRPr="00140831" w:rsidRDefault="00240B08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8841DB" w14:textId="495DFC0F" w:rsidR="00CF7FDC" w:rsidRDefault="00CF7FDC" w:rsidP="0045075D">
      <w:pPr>
        <w:rPr>
          <w:lang w:val="pt-BR" w:eastAsia="ja-JP"/>
        </w:rPr>
      </w:pPr>
    </w:p>
    <w:p w14:paraId="125376C8" w14:textId="1DCDEB05" w:rsidR="009B575B" w:rsidRDefault="00133BDD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FE67F83" wp14:editId="26F88439">
                <wp:simplePos x="0" y="0"/>
                <wp:positionH relativeFrom="margin">
                  <wp:align>center</wp:align>
                </wp:positionH>
                <wp:positionV relativeFrom="paragraph">
                  <wp:posOffset>146490</wp:posOffset>
                </wp:positionV>
                <wp:extent cx="0" cy="540000"/>
                <wp:effectExtent l="0" t="0" r="19050" b="31750"/>
                <wp:wrapNone/>
                <wp:docPr id="442" name="Conector ret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A30E2" id="Conector reto 442" o:spid="_x0000_s1026" style="position:absolute;z-index:25154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0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270092D3" w14:textId="77777777" w:rsidR="00291A7F" w:rsidRDefault="00291A7F" w:rsidP="0045075D">
      <w:pPr>
        <w:rPr>
          <w:lang w:val="pt-BR" w:eastAsia="ja-JP"/>
        </w:rPr>
      </w:pPr>
    </w:p>
    <w:p w14:paraId="5C0D7D05" w14:textId="77777777" w:rsidR="00291A7F" w:rsidRDefault="00291A7F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4ED4EB8F" wp14:editId="26F55061">
                <wp:simplePos x="0" y="0"/>
                <wp:positionH relativeFrom="margin">
                  <wp:align>center</wp:align>
                </wp:positionH>
                <wp:positionV relativeFrom="paragraph">
                  <wp:posOffset>6915</wp:posOffset>
                </wp:positionV>
                <wp:extent cx="1390650" cy="552450"/>
                <wp:effectExtent l="0" t="0" r="19050" b="19050"/>
                <wp:wrapNone/>
                <wp:docPr id="441" name="Elips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626B4" w14:textId="3CFA0848" w:rsidR="00240B08" w:rsidRPr="00426281" w:rsidRDefault="00240B08" w:rsidP="00133BDD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4EB8F" id="Elipse 441" o:spid="_x0000_s1160" style="position:absolute;margin-left:0;margin-top:.55pt;width:109.5pt;height:43.5pt;z-index:251539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60A626B4" w14:textId="3CFA0848" w:rsidR="00240B08" w:rsidRPr="00426281" w:rsidRDefault="00240B08" w:rsidP="00133BDD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8216E4" w14:textId="77777777" w:rsidR="00291A7F" w:rsidRDefault="00291A7F" w:rsidP="0045075D">
      <w:pPr>
        <w:rPr>
          <w:lang w:val="pt-BR" w:eastAsia="ja-JP"/>
        </w:rPr>
      </w:pPr>
    </w:p>
    <w:p w14:paraId="75B4D5C8" w14:textId="595478C1" w:rsidR="009B575B" w:rsidRDefault="009B575B" w:rsidP="0045075D">
      <w:pPr>
        <w:rPr>
          <w:lang w:val="pt-BR" w:eastAsia="ja-JP"/>
        </w:rPr>
      </w:pPr>
    </w:p>
    <w:p w14:paraId="357A5943" w14:textId="13B92CD0" w:rsidR="009B575B" w:rsidRDefault="009B575B" w:rsidP="0045075D">
      <w:pPr>
        <w:rPr>
          <w:lang w:val="pt-BR" w:eastAsia="ja-JP"/>
        </w:rPr>
      </w:pPr>
    </w:p>
    <w:p w14:paraId="31BF1FB4" w14:textId="3F3240D2" w:rsidR="009B575B" w:rsidRDefault="009B575B" w:rsidP="0045075D">
      <w:pPr>
        <w:rPr>
          <w:lang w:val="pt-BR" w:eastAsia="ja-JP"/>
        </w:rPr>
      </w:pPr>
    </w:p>
    <w:p w14:paraId="4090DA89" w14:textId="77777777" w:rsidR="005957B4" w:rsidRDefault="005957B4" w:rsidP="0045075D">
      <w:pPr>
        <w:rPr>
          <w:lang w:val="pt-BR" w:eastAsia="ja-JP"/>
        </w:rPr>
      </w:pPr>
    </w:p>
    <w:p w14:paraId="101C7FD5" w14:textId="77777777" w:rsidR="005957B4" w:rsidRDefault="005957B4" w:rsidP="0045075D">
      <w:pPr>
        <w:rPr>
          <w:lang w:val="pt-BR" w:eastAsia="ja-JP"/>
        </w:rPr>
      </w:pPr>
    </w:p>
    <w:p w14:paraId="0C30175B" w14:textId="477F16C0" w:rsidR="009B575B" w:rsidRDefault="004472C7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78084E3C" wp14:editId="2C1972A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90650" cy="552450"/>
                <wp:effectExtent l="0" t="0" r="19050" b="19050"/>
                <wp:wrapNone/>
                <wp:docPr id="443" name="Elips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A92F7" w14:textId="6575A455" w:rsidR="00240B08" w:rsidRPr="00426281" w:rsidRDefault="00240B08" w:rsidP="004472C7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84E3C" id="Elipse 443" o:spid="_x0000_s1161" style="position:absolute;margin-left:0;margin-top:.35pt;width:109.5pt;height:43.5pt;z-index:251542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4A0A92F7" w14:textId="6575A455" w:rsidR="00240B08" w:rsidRPr="00426281" w:rsidRDefault="00240B08" w:rsidP="004472C7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FCC52B" w14:textId="6A858541" w:rsidR="00291A7F" w:rsidRDefault="009133A9" w:rsidP="0045075D">
      <w:pPr>
        <w:rPr>
          <w:lang w:val="pt-BR"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5A30F4D" wp14:editId="674F58B6">
                <wp:simplePos x="0" y="0"/>
                <wp:positionH relativeFrom="margin">
                  <wp:posOffset>2855104</wp:posOffset>
                </wp:positionH>
                <wp:positionV relativeFrom="paragraph">
                  <wp:posOffset>198657</wp:posOffset>
                </wp:positionV>
                <wp:extent cx="0" cy="228600"/>
                <wp:effectExtent l="0" t="0" r="19050" b="19050"/>
                <wp:wrapNone/>
                <wp:docPr id="445" name="Conector ret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97A1D" id="Conector reto 445" o:spid="_x0000_s1026" style="position:absolute;z-index:25154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5.65pt" to="224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W6tgEAAMEDAAAOAAAAZHJzL2Uyb0RvYy54bWysU01v2zAMvQ/YfxB0X+wEX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B24C490" w14:textId="0F022E1C" w:rsidR="00291A7F" w:rsidRDefault="0080036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2D072DF" wp14:editId="14E1E630">
                <wp:simplePos x="0" y="0"/>
                <wp:positionH relativeFrom="column">
                  <wp:posOffset>3687607</wp:posOffset>
                </wp:positionH>
                <wp:positionV relativeFrom="paragraph">
                  <wp:posOffset>71755</wp:posOffset>
                </wp:positionV>
                <wp:extent cx="541655" cy="2677367"/>
                <wp:effectExtent l="0" t="0" r="29845" b="27940"/>
                <wp:wrapNone/>
                <wp:docPr id="655" name="Chave direita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6773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3E9F" id="Chave direita 655" o:spid="_x0000_s1026" type="#_x0000_t88" style="position:absolute;margin-left:290.35pt;margin-top:5.65pt;width:42.65pt;height:210.8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" adj="364" strokecolor="#5b9bd5 [3204]" strokeweight=".5pt">
                <v:stroke joinstyle="miter"/>
              </v:shape>
            </w:pict>
          </mc:Fallback>
        </mc:AlternateContent>
      </w:r>
      <w:r w:rsidR="00540F5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3483FE4" wp14:editId="61AFA191">
                <wp:simplePos x="0" y="0"/>
                <wp:positionH relativeFrom="margin">
                  <wp:align>left</wp:align>
                </wp:positionH>
                <wp:positionV relativeFrom="paragraph">
                  <wp:posOffset>189732</wp:posOffset>
                </wp:positionV>
                <wp:extent cx="552893" cy="350874"/>
                <wp:effectExtent l="0" t="0" r="0" b="0"/>
                <wp:wrapNone/>
                <wp:docPr id="888" name="Caixa de texto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2D58A1" w14:textId="5C1C6F9B" w:rsidR="00240B08" w:rsidRPr="00140831" w:rsidRDefault="00240B08" w:rsidP="0099305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3FE4" id="Caixa de texto 888" o:spid="_x0000_s1162" type="#_x0000_t202" style="position:absolute;margin-left:0;margin-top:14.95pt;width:43.55pt;height:27.65pt;z-index:251706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" filled="f" stroked="f">
                <v:textbox>
                  <w:txbxContent>
                    <w:p w14:paraId="5A2D58A1" w14:textId="5C1C6F9B" w:rsidR="00240B08" w:rsidRPr="00140831" w:rsidRDefault="00240B08" w:rsidP="0099305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3A9"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F0ADB4E" wp14:editId="032341D1">
                <wp:simplePos x="0" y="0"/>
                <wp:positionH relativeFrom="margin">
                  <wp:posOffset>2159779</wp:posOffset>
                </wp:positionH>
                <wp:positionV relativeFrom="paragraph">
                  <wp:posOffset>72292</wp:posOffset>
                </wp:positionV>
                <wp:extent cx="1381125" cy="649605"/>
                <wp:effectExtent l="0" t="0" r="28575" b="17145"/>
                <wp:wrapNone/>
                <wp:docPr id="444" name="Re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D7C3" w14:textId="77777777" w:rsidR="00240B08" w:rsidRDefault="00240B08" w:rsidP="00CF2B8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  <w:p w14:paraId="056A2F7B" w14:textId="77777777" w:rsidR="00240B08" w:rsidRDefault="00240B08" w:rsidP="00CF2B8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14:paraId="55AC3AC7" w14:textId="77777777" w:rsidR="00240B08" w:rsidRPr="00426281" w:rsidRDefault="00240B08" w:rsidP="009133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DB4E" id="Retângulo 444" o:spid="_x0000_s1163" style="position:absolute;margin-left:170.05pt;margin-top:5.7pt;width:108.75pt;height:51.15pt;z-index:251543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" fillcolor="#5b9bd5 [3204]" strokecolor="#1f4d78 [1604]" strokeweight="1pt">
                <v:textbox>
                  <w:txbxContent>
                    <w:p w14:paraId="41A8D7C3" w14:textId="77777777" w:rsidR="00240B08" w:rsidRDefault="00240B08" w:rsidP="00CF2B8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  <w:p w14:paraId="056A2F7B" w14:textId="77777777" w:rsidR="00240B08" w:rsidRDefault="00240B08" w:rsidP="00CF2B8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14:paraId="55AC3AC7" w14:textId="77777777" w:rsidR="00240B08" w:rsidRPr="00426281" w:rsidRDefault="00240B08" w:rsidP="009133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575CB" w14:textId="4EB409F1" w:rsidR="00291A7F" w:rsidRDefault="00291A7F" w:rsidP="0045075D">
      <w:pPr>
        <w:rPr>
          <w:lang w:val="pt-BR" w:eastAsia="ja-JP"/>
        </w:rPr>
      </w:pPr>
    </w:p>
    <w:p w14:paraId="3CD4D067" w14:textId="13048831" w:rsidR="00291A7F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0D8C967" wp14:editId="2D341738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20995" cy="350520"/>
                <wp:effectExtent l="0" t="0" r="0" b="0"/>
                <wp:wrapNone/>
                <wp:docPr id="893" name="Caixa de texto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987ACF" w14:textId="3660B18C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C967" id="Caixa de texto 893" o:spid="_x0000_s1164" type="#_x0000_t202" style="position:absolute;margin-left:0;margin-top:26.75pt;width:41pt;height:27.6pt;z-index:251712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" filled="f" stroked="f">
                <v:textbox>
                  <w:txbxContent>
                    <w:p w14:paraId="00987ACF" w14:textId="3660B18C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5328"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134C3B61" wp14:editId="4E2BD383">
                <wp:simplePos x="0" y="0"/>
                <wp:positionH relativeFrom="margin">
                  <wp:posOffset>2159635</wp:posOffset>
                </wp:positionH>
                <wp:positionV relativeFrom="paragraph">
                  <wp:posOffset>233680</wp:posOffset>
                </wp:positionV>
                <wp:extent cx="1381125" cy="649605"/>
                <wp:effectExtent l="0" t="0" r="28575" b="17145"/>
                <wp:wrapNone/>
                <wp:docPr id="446" name="Re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194DE" w14:textId="77777777" w:rsidR="00240B08" w:rsidRDefault="00240B08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14:paraId="4038CC9C" w14:textId="77777777" w:rsidR="00240B08" w:rsidRDefault="00240B08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5E0E4CD9" w14:textId="77777777" w:rsidR="00240B08" w:rsidRPr="00426281" w:rsidRDefault="00240B08" w:rsidP="00E053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3B61" id="Retângulo 446" o:spid="_x0000_s1165" style="position:absolute;margin-left:170.05pt;margin-top:18.4pt;width:108.75pt;height:51.15pt;z-index:251545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RxhQIAAFE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" fillcolor="#5b9bd5 [3204]" strokecolor="#1f4d78 [1604]" strokeweight="1pt">
                <v:textbox>
                  <w:txbxContent>
                    <w:p w14:paraId="028194DE" w14:textId="77777777" w:rsidR="00240B08" w:rsidRDefault="00240B08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14:paraId="4038CC9C" w14:textId="77777777" w:rsidR="00240B08" w:rsidRDefault="00240B08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5E0E4CD9" w14:textId="77777777" w:rsidR="00240B08" w:rsidRPr="00426281" w:rsidRDefault="00240B08" w:rsidP="00E0532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05328"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4A8C2C4" wp14:editId="025E1997">
                <wp:simplePos x="0" y="0"/>
                <wp:positionH relativeFrom="margin">
                  <wp:posOffset>2855104</wp:posOffset>
                </wp:positionH>
                <wp:positionV relativeFrom="paragraph">
                  <wp:posOffset>19619</wp:posOffset>
                </wp:positionV>
                <wp:extent cx="0" cy="228600"/>
                <wp:effectExtent l="0" t="0" r="19050" b="19050"/>
                <wp:wrapNone/>
                <wp:docPr id="447" name="Conector ret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9F655" id="Conector reto 447" o:spid="_x0000_s1026" style="position:absolute;z-index:25154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.55pt" to="224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tPtgEAAMEDAAAOAAAAZHJzL2Uyb0RvYy54bWysU01v2zAMvQ/YfxB0X+wERVc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4B4BC95F" w14:textId="2AAB702D" w:rsidR="00291A7F" w:rsidRDefault="0080036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192A36A" wp14:editId="5DD14588">
                <wp:simplePos x="0" y="0"/>
                <wp:positionH relativeFrom="column">
                  <wp:posOffset>4305507</wp:posOffset>
                </wp:positionH>
                <wp:positionV relativeFrom="paragraph">
                  <wp:posOffset>160567</wp:posOffset>
                </wp:positionV>
                <wp:extent cx="414670" cy="467833"/>
                <wp:effectExtent l="0" t="0" r="0" b="8890"/>
                <wp:wrapNone/>
                <wp:docPr id="656" name="Caixa de text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467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5F2293" w14:textId="648AEE20" w:rsidR="00240B08" w:rsidRPr="008E0CC9" w:rsidRDefault="00240B08" w:rsidP="005957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A36A" id="Caixa de texto 656" o:spid="_x0000_s1166" type="#_x0000_t202" style="position:absolute;margin-left:339pt;margin-top:12.65pt;width:32.65pt;height:36.8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" filled="f" stroked="f">
                <v:textbox>
                  <w:txbxContent>
                    <w:p w14:paraId="085F2293" w14:textId="648AEE20" w:rsidR="00240B08" w:rsidRPr="008E0CC9" w:rsidRDefault="00240B08" w:rsidP="005957B4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5792611" w14:textId="151A3D39" w:rsidR="00392C00" w:rsidRDefault="00E05328" w:rsidP="0045075D">
      <w:pPr>
        <w:rPr>
          <w:lang w:val="pt-BR"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1C8375B" wp14:editId="6F0876E4">
                <wp:simplePos x="0" y="0"/>
                <wp:positionH relativeFrom="margin">
                  <wp:posOffset>2855104</wp:posOffset>
                </wp:positionH>
                <wp:positionV relativeFrom="paragraph">
                  <wp:posOffset>181828</wp:posOffset>
                </wp:positionV>
                <wp:extent cx="0" cy="228600"/>
                <wp:effectExtent l="0" t="0" r="19050" b="19050"/>
                <wp:wrapNone/>
                <wp:docPr id="449" name="Conector ret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64E93" id="Conector reto 449" o:spid="_x0000_s1026" style="position:absolute;z-index:25154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4.3pt" to="224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LotgEAAMEDAAAOAAAAZHJzL2Uyb0RvYy54bWysU01v2zAMvQ/YfxB0X+wERdEZ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3B62AE1" w14:textId="04A21501" w:rsidR="00392C00" w:rsidRDefault="00E05328" w:rsidP="0045075D">
      <w:pPr>
        <w:rPr>
          <w:lang w:val="pt-BR"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5149ACA2" wp14:editId="32C5FC25">
                <wp:simplePos x="0" y="0"/>
                <wp:positionH relativeFrom="margin">
                  <wp:posOffset>2159779</wp:posOffset>
                </wp:positionH>
                <wp:positionV relativeFrom="paragraph">
                  <wp:posOffset>57049</wp:posOffset>
                </wp:positionV>
                <wp:extent cx="1381125" cy="987327"/>
                <wp:effectExtent l="0" t="0" r="28575" b="22860"/>
                <wp:wrapNone/>
                <wp:docPr id="448" name="Retâ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4D21" w14:textId="77777777" w:rsidR="00240B08" w:rsidRDefault="00240B08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14:paraId="6700D66F" w14:textId="77777777" w:rsidR="00240B08" w:rsidRDefault="00240B08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262F4C4C" w14:textId="77777777" w:rsidR="00240B08" w:rsidRPr="00426281" w:rsidRDefault="00240B08" w:rsidP="00E053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ACA2" id="Retângulo 448" o:spid="_x0000_s1167" style="position:absolute;margin-left:170.05pt;margin-top:4.5pt;width:108.75pt;height:77.75pt;z-index:251547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" fillcolor="#5b9bd5 [3204]" strokecolor="#1f4d78 [1604]" strokeweight="1pt">
                <v:textbox>
                  <w:txbxContent>
                    <w:p w14:paraId="51A94D21" w14:textId="77777777" w:rsidR="00240B08" w:rsidRDefault="00240B08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14:paraId="6700D66F" w14:textId="77777777" w:rsidR="00240B08" w:rsidRDefault="00240B08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262F4C4C" w14:textId="77777777" w:rsidR="00240B08" w:rsidRPr="00426281" w:rsidRDefault="00240B08" w:rsidP="00E053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79EE6" w14:textId="62AC93E3" w:rsidR="00392C00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F157F67" wp14:editId="7066F6D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4158" cy="350520"/>
                <wp:effectExtent l="0" t="0" r="0" b="0"/>
                <wp:wrapNone/>
                <wp:docPr id="894" name="Caixa de texto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9EC701" w14:textId="7F9ACB01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7F67" id="Caixa de texto 894" o:spid="_x0000_s1168" type="#_x0000_t202" style="position:absolute;margin-left:0;margin-top:.65pt;width:45.2pt;height:27.6pt;z-index:251713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" filled="f" stroked="f">
                <v:textbox>
                  <w:txbxContent>
                    <w:p w14:paraId="739EC701" w14:textId="7F9ACB01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B7E15B" w14:textId="63B551C5" w:rsidR="00392C00" w:rsidRDefault="005957B4" w:rsidP="0045075D">
      <w:pPr>
        <w:rPr>
          <w:lang w:val="pt-BR"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1B9DF3F9" wp14:editId="5E508391">
                <wp:simplePos x="0" y="0"/>
                <wp:positionH relativeFrom="margin">
                  <wp:posOffset>2161540</wp:posOffset>
                </wp:positionH>
                <wp:positionV relativeFrom="paragraph">
                  <wp:posOffset>652780</wp:posOffset>
                </wp:positionV>
                <wp:extent cx="1381125" cy="649605"/>
                <wp:effectExtent l="0" t="0" r="28575" b="17145"/>
                <wp:wrapNone/>
                <wp:docPr id="462" name="Re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DD764" w14:textId="77777777" w:rsidR="00240B08" w:rsidRDefault="00240B08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14:paraId="5AED03E6" w14:textId="77777777" w:rsidR="00240B08" w:rsidRDefault="00240B08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(LAC)</w:t>
                            </w:r>
                          </w:p>
                          <w:p w14:paraId="51BB6FF6" w14:textId="77777777" w:rsidR="00240B08" w:rsidRPr="00426281" w:rsidRDefault="00240B08" w:rsidP="00355B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DF3F9" id="Retângulo 462" o:spid="_x0000_s1169" style="position:absolute;margin-left:170.2pt;margin-top:51.4pt;width:108.75pt;height:51.15pt;z-index:251550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WjhQIAAFE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" fillcolor="#5b9bd5 [3204]" strokecolor="#1f4d78 [1604]" strokeweight="1pt">
                <v:textbox>
                  <w:txbxContent>
                    <w:p w14:paraId="526DD764" w14:textId="77777777" w:rsidR="00240B08" w:rsidRDefault="00240B08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14:paraId="5AED03E6" w14:textId="77777777" w:rsidR="00240B08" w:rsidRDefault="00240B08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(LAC)</w:t>
                      </w:r>
                    </w:p>
                    <w:p w14:paraId="51BB6FF6" w14:textId="77777777" w:rsidR="00240B08" w:rsidRPr="00426281" w:rsidRDefault="00240B08" w:rsidP="00355B6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91C8514" wp14:editId="27176103">
                <wp:simplePos x="0" y="0"/>
                <wp:positionH relativeFrom="margin">
                  <wp:posOffset>2856865</wp:posOffset>
                </wp:positionH>
                <wp:positionV relativeFrom="paragraph">
                  <wp:posOffset>332105</wp:posOffset>
                </wp:positionV>
                <wp:extent cx="0" cy="359410"/>
                <wp:effectExtent l="0" t="0" r="19050" b="21590"/>
                <wp:wrapNone/>
                <wp:docPr id="464" name="Conector ret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1A75B" id="Conector reto 464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26.15pt" to="224.9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9181C7C" w14:textId="1DE3251C" w:rsidR="00392C00" w:rsidRDefault="0080036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2CB138A" wp14:editId="39CA0F21">
                <wp:simplePos x="0" y="0"/>
                <wp:positionH relativeFrom="column">
                  <wp:posOffset>3689498</wp:posOffset>
                </wp:positionH>
                <wp:positionV relativeFrom="paragraph">
                  <wp:posOffset>312996</wp:posOffset>
                </wp:positionV>
                <wp:extent cx="541655" cy="649605"/>
                <wp:effectExtent l="0" t="0" r="29845" b="17145"/>
                <wp:wrapNone/>
                <wp:docPr id="657" name="Chave direita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6496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6C12" id="Chave direita 657" o:spid="_x0000_s1026" type="#_x0000_t88" style="position:absolute;margin-left:290.5pt;margin-top:24.65pt;width:42.65pt;height:51.15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" adj="1501" strokecolor="#5b9bd5 [3204]" strokeweight=".5pt">
                <v:stroke joinstyle="miter"/>
              </v:shape>
            </w:pict>
          </mc:Fallback>
        </mc:AlternateContent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  <w:r w:rsidR="00753A18">
        <w:rPr>
          <w:lang w:val="pt-BR" w:eastAsia="ja-JP"/>
        </w:rPr>
        <w:tab/>
      </w:r>
    </w:p>
    <w:p w14:paraId="3D099A83" w14:textId="2E1369AE" w:rsidR="00392C00" w:rsidRDefault="0080036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522F308" wp14:editId="2E1C52AB">
                <wp:simplePos x="0" y="0"/>
                <wp:positionH relativeFrom="column">
                  <wp:posOffset>4229647</wp:posOffset>
                </wp:positionH>
                <wp:positionV relativeFrom="paragraph">
                  <wp:posOffset>46724</wp:posOffset>
                </wp:positionV>
                <wp:extent cx="414670" cy="425303"/>
                <wp:effectExtent l="0" t="0" r="0" b="0"/>
                <wp:wrapNone/>
                <wp:docPr id="658" name="Caixa de texto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425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BB6626" w14:textId="7C0CEBFF" w:rsidR="00240B08" w:rsidRPr="008E0CC9" w:rsidRDefault="00240B08" w:rsidP="001028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F308" id="Caixa de texto 658" o:spid="_x0000_s1170" type="#_x0000_t202" style="position:absolute;margin-left:333.05pt;margin-top:3.7pt;width:32.65pt;height:33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" filled="f" stroked="f">
                <v:textbox>
                  <w:txbxContent>
                    <w:p w14:paraId="63BB6626" w14:textId="7C0CEBFF" w:rsidR="00240B08" w:rsidRPr="008E0CC9" w:rsidRDefault="00240B08" w:rsidP="001028F7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40F5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7B709A6" wp14:editId="3A598BBD">
                <wp:simplePos x="0" y="0"/>
                <wp:positionH relativeFrom="margin">
                  <wp:align>left</wp:align>
                </wp:positionH>
                <wp:positionV relativeFrom="paragraph">
                  <wp:posOffset>113960</wp:posOffset>
                </wp:positionV>
                <wp:extent cx="552450" cy="350874"/>
                <wp:effectExtent l="0" t="0" r="0" b="0"/>
                <wp:wrapNone/>
                <wp:docPr id="895" name="Caixa de texto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32DD17" w14:textId="2B7E4521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09A6" id="Caixa de texto 895" o:spid="_x0000_s1171" type="#_x0000_t202" style="position:absolute;margin-left:0;margin-top:8.95pt;width:43.5pt;height:27.65pt;z-index:25171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" filled="f" stroked="f">
                <v:textbox>
                  <w:txbxContent>
                    <w:p w14:paraId="5B32DD17" w14:textId="2B7E4521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968C9" w14:textId="590C78F7" w:rsidR="00392C00" w:rsidRPr="00540F57" w:rsidRDefault="005957B4" w:rsidP="0045075D">
      <w:pPr>
        <w:rPr>
          <w:lang w:val="pt-BR"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3AE082D" wp14:editId="1852A3B6">
                <wp:simplePos x="0" y="0"/>
                <wp:positionH relativeFrom="margin">
                  <wp:posOffset>2856865</wp:posOffset>
                </wp:positionH>
                <wp:positionV relativeFrom="paragraph">
                  <wp:posOffset>235112</wp:posOffset>
                </wp:positionV>
                <wp:extent cx="0" cy="359410"/>
                <wp:effectExtent l="0" t="0" r="19050" b="21590"/>
                <wp:wrapNone/>
                <wp:docPr id="465" name="Conector re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90A0A" id="Conector reto 465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18.5pt" to="224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  <w:r w:rsidR="00753A18" w:rsidRPr="00540F57">
        <w:rPr>
          <w:lang w:val="pt-BR" w:eastAsia="ja-JP"/>
        </w:rPr>
        <w:tab/>
      </w:r>
    </w:p>
    <w:p w14:paraId="30B5AEA7" w14:textId="5D794C3E" w:rsidR="00392C00" w:rsidRPr="00540F57" w:rsidRDefault="005957B4" w:rsidP="0045075D">
      <w:pPr>
        <w:rPr>
          <w:lang w:val="pt-BR"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E3806AD" wp14:editId="355F2C9F">
                <wp:simplePos x="0" y="0"/>
                <wp:positionH relativeFrom="margin">
                  <wp:posOffset>2161540</wp:posOffset>
                </wp:positionH>
                <wp:positionV relativeFrom="paragraph">
                  <wp:posOffset>209077</wp:posOffset>
                </wp:positionV>
                <wp:extent cx="1390650" cy="552450"/>
                <wp:effectExtent l="0" t="0" r="19050" b="19050"/>
                <wp:wrapNone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EDC22" w14:textId="0A056B3A" w:rsidR="00240B08" w:rsidRPr="00426281" w:rsidRDefault="00240B08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806AD" id="Elipse 463" o:spid="_x0000_s1172" style="position:absolute;margin-left:170.2pt;margin-top:16.45pt;width:109.5pt;height:43.5pt;z-index:25155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3C2EDC22" w14:textId="0A056B3A" w:rsidR="00240B08" w:rsidRPr="00426281" w:rsidRDefault="00240B08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  <w:r w:rsidR="00D53D45" w:rsidRPr="00540F57">
        <w:rPr>
          <w:lang w:val="pt-BR" w:eastAsia="ja-JP"/>
        </w:rPr>
        <w:tab/>
      </w:r>
    </w:p>
    <w:p w14:paraId="44FA0905" w14:textId="16477433" w:rsidR="00392C00" w:rsidRPr="00540F57" w:rsidRDefault="00392C00" w:rsidP="0045075D">
      <w:pPr>
        <w:rPr>
          <w:lang w:val="pt-BR" w:eastAsia="ja-JP"/>
        </w:rPr>
      </w:pPr>
    </w:p>
    <w:p w14:paraId="4738E22D" w14:textId="77777777" w:rsidR="00291A7F" w:rsidRPr="00540F57" w:rsidRDefault="00291A7F" w:rsidP="0045075D">
      <w:pPr>
        <w:rPr>
          <w:lang w:val="pt-BR" w:eastAsia="ja-JP"/>
        </w:rPr>
      </w:pPr>
    </w:p>
    <w:p w14:paraId="6C49BE9F" w14:textId="77777777" w:rsidR="002D3F21" w:rsidRPr="00540F57" w:rsidRDefault="002D3F21" w:rsidP="0045075D">
      <w:pPr>
        <w:rPr>
          <w:lang w:val="pt-BR" w:eastAsia="ja-JP"/>
        </w:rPr>
      </w:pPr>
    </w:p>
    <w:p w14:paraId="6422D7A4" w14:textId="77777777" w:rsidR="002D3F21" w:rsidRPr="00540F57" w:rsidRDefault="002D3F21" w:rsidP="0045075D">
      <w:pPr>
        <w:rPr>
          <w:lang w:val="pt-BR" w:eastAsia="ja-JP"/>
        </w:rPr>
      </w:pPr>
    </w:p>
    <w:p w14:paraId="27B78E6A" w14:textId="77777777" w:rsidR="00AC5B4B" w:rsidRPr="00540F57" w:rsidRDefault="00AC5B4B" w:rsidP="0045075D">
      <w:pPr>
        <w:rPr>
          <w:lang w:val="pt-BR" w:eastAsia="ja-JP"/>
        </w:rPr>
      </w:pPr>
    </w:p>
    <w:p w14:paraId="47DF3832" w14:textId="77777777" w:rsidR="00AC5B4B" w:rsidRPr="00540F57" w:rsidRDefault="00AC5B4B" w:rsidP="0045075D">
      <w:pPr>
        <w:rPr>
          <w:lang w:val="pt-BR" w:eastAsia="ja-JP"/>
        </w:rPr>
      </w:pPr>
    </w:p>
    <w:p w14:paraId="597BBF23" w14:textId="77777777" w:rsidR="00AC5B4B" w:rsidRPr="00540F57" w:rsidRDefault="00AC5B4B" w:rsidP="0045075D">
      <w:pPr>
        <w:rPr>
          <w:lang w:val="pt-BR" w:eastAsia="ja-JP"/>
        </w:rPr>
      </w:pPr>
    </w:p>
    <w:p w14:paraId="5A157FBF" w14:textId="77777777" w:rsidR="005957B4" w:rsidRPr="00540F57" w:rsidRDefault="005957B4" w:rsidP="0045075D">
      <w:pPr>
        <w:rPr>
          <w:lang w:val="pt-BR" w:eastAsia="ja-JP"/>
        </w:rPr>
      </w:pPr>
    </w:p>
    <w:p w14:paraId="53727E2C" w14:textId="77777777" w:rsidR="005957B4" w:rsidRPr="00540F57" w:rsidRDefault="005957B4" w:rsidP="0045075D">
      <w:pPr>
        <w:rPr>
          <w:lang w:val="pt-BR" w:eastAsia="ja-JP"/>
        </w:rPr>
      </w:pPr>
    </w:p>
    <w:p w14:paraId="6A5F4588" w14:textId="77777777" w:rsidR="005957B4" w:rsidRPr="00540F57" w:rsidRDefault="005957B4" w:rsidP="0045075D">
      <w:pPr>
        <w:rPr>
          <w:lang w:val="pt-BR" w:eastAsia="ja-JP"/>
        </w:rPr>
      </w:pPr>
    </w:p>
    <w:p w14:paraId="63FB73A8" w14:textId="77777777" w:rsidR="005957B4" w:rsidRPr="00540F57" w:rsidRDefault="005957B4" w:rsidP="0045075D">
      <w:pPr>
        <w:rPr>
          <w:lang w:val="pt-BR" w:eastAsia="ja-JP"/>
        </w:rPr>
      </w:pPr>
    </w:p>
    <w:p w14:paraId="7B608DE8" w14:textId="77777777" w:rsidR="00AC5B4B" w:rsidRPr="00540F57" w:rsidRDefault="008900CC" w:rsidP="0045075D">
      <w:pPr>
        <w:rPr>
          <w:lang w:val="pt-BR"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75714C7" wp14:editId="1F3FAFBF">
                <wp:simplePos x="0" y="0"/>
                <wp:positionH relativeFrom="margin">
                  <wp:posOffset>2162175</wp:posOffset>
                </wp:positionH>
                <wp:positionV relativeFrom="paragraph">
                  <wp:posOffset>187960</wp:posOffset>
                </wp:positionV>
                <wp:extent cx="1390650" cy="5524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A246D" w14:textId="52AE7BA4" w:rsidR="00240B08" w:rsidRPr="00426281" w:rsidRDefault="00240B08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714C7" id="Elipse 49" o:spid="_x0000_s1173" style="position:absolute;margin-left:170.25pt;margin-top:14.8pt;width:109.5pt;height:43.5pt;z-index:251587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5EA246D" w14:textId="52AE7BA4" w:rsidR="00240B08" w:rsidRPr="00426281" w:rsidRDefault="00240B08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310893" w14:textId="4BF6E8C5" w:rsidR="00AC5B4B" w:rsidRPr="00540F57" w:rsidRDefault="00AC5B4B" w:rsidP="0045075D">
      <w:pPr>
        <w:rPr>
          <w:lang w:val="pt-BR" w:eastAsia="ja-JP"/>
        </w:rPr>
      </w:pPr>
    </w:p>
    <w:p w14:paraId="6E22BCA7" w14:textId="2FEB6C7A" w:rsidR="00AC5B4B" w:rsidRPr="00540F57" w:rsidRDefault="00C7788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3FE107F7" wp14:editId="69460003">
                <wp:simplePos x="0" y="0"/>
                <wp:positionH relativeFrom="column">
                  <wp:posOffset>2158409</wp:posOffset>
                </wp:positionH>
                <wp:positionV relativeFrom="paragraph">
                  <wp:posOffset>19523</wp:posOffset>
                </wp:positionV>
                <wp:extent cx="1381125" cy="6119037"/>
                <wp:effectExtent l="0" t="0" r="28575" b="15240"/>
                <wp:wrapNone/>
                <wp:docPr id="707" name="Grupo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6119037"/>
                          <a:chOff x="0" y="0"/>
                          <a:chExt cx="1381125" cy="6119037"/>
                        </a:xfrm>
                      </wpg:grpSpPr>
                      <wps:wsp>
                        <wps:cNvPr id="50" name="Conector reto 50"/>
                        <wps:cNvCnPr/>
                        <wps:spPr>
                          <a:xfrm>
                            <a:off x="701749" y="0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tângulo 51"/>
                        <wps:cNvSpPr/>
                        <wps:spPr>
                          <a:xfrm>
                            <a:off x="0" y="329609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9B19B6" w14:textId="77777777" w:rsidR="00240B08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603621EC" w14:textId="77777777" w:rsidR="00240B08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ENFLD</w:t>
                              </w:r>
                            </w:p>
                            <w:p w14:paraId="17C04D87" w14:textId="77777777" w:rsidR="00240B08" w:rsidRPr="00426281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 52"/>
                        <wps:cNvSpPr/>
                        <wps:spPr>
                          <a:xfrm>
                            <a:off x="0" y="1169581"/>
                            <a:ext cx="1381125" cy="9873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318E1" w14:textId="77777777" w:rsidR="00240B08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796E6DFD" w14:textId="77777777" w:rsidR="00240B08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ENFLD</w:t>
                              </w:r>
                            </w:p>
                            <w:p w14:paraId="1C7E85AA" w14:textId="77777777" w:rsidR="00240B08" w:rsidRPr="00426281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tângulo 466"/>
                        <wps:cNvSpPr/>
                        <wps:spPr>
                          <a:xfrm>
                            <a:off x="0" y="232853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5D7CC" w14:textId="77777777" w:rsidR="00240B08" w:rsidRPr="00426281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(DECSP)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Conector reto 467"/>
                        <wps:cNvCnPr/>
                        <wps:spPr>
                          <a:xfrm>
                            <a:off x="701749" y="210524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Conector reto 468"/>
                        <wps:cNvCnPr/>
                        <wps:spPr>
                          <a:xfrm>
                            <a:off x="701749" y="861237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Conector reto 469"/>
                        <wps:cNvCnPr/>
                        <wps:spPr>
                          <a:xfrm>
                            <a:off x="701749" y="2562446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Retângulo 470"/>
                        <wps:cNvSpPr/>
                        <wps:spPr>
                          <a:xfrm>
                            <a:off x="0" y="2881423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6EF1F" w14:textId="77777777" w:rsidR="00240B08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45B05D0A" w14:textId="77777777" w:rsidR="00240B08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19EE2E3D" w14:textId="77777777" w:rsidR="00240B08" w:rsidRPr="00426281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tângulo 471"/>
                        <wps:cNvSpPr/>
                        <wps:spPr>
                          <a:xfrm>
                            <a:off x="0" y="3732027"/>
                            <a:ext cx="1381125" cy="986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6E3B6" w14:textId="77777777" w:rsidR="00240B08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7E4A9FCB" w14:textId="77777777" w:rsidR="00240B08" w:rsidRDefault="00240B08" w:rsidP="008900C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0FE1376B" w14:textId="77777777" w:rsidR="00240B08" w:rsidRPr="00426281" w:rsidRDefault="00240B08" w:rsidP="008900CC">
                              <w:pPr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Conector reto 472"/>
                        <wps:cNvCnPr/>
                        <wps:spPr>
                          <a:xfrm>
                            <a:off x="701749" y="464642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Conector reto 473"/>
                        <wps:cNvCnPr/>
                        <wps:spPr>
                          <a:xfrm>
                            <a:off x="701749" y="3413051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Retângulo 475"/>
                        <wps:cNvSpPr/>
                        <wps:spPr>
                          <a:xfrm>
                            <a:off x="0" y="4901609"/>
                            <a:ext cx="1381125" cy="986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D8E51" w14:textId="77777777" w:rsidR="00240B08" w:rsidRDefault="00240B08" w:rsidP="006F10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(DECSP)</w:t>
                              </w:r>
                            </w:p>
                            <w:p w14:paraId="1D396543" w14:textId="77777777" w:rsidR="00240B08" w:rsidRDefault="00240B08" w:rsidP="00D5242B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(LRESET)</w:t>
                              </w:r>
                            </w:p>
                            <w:p w14:paraId="3DEE78C8" w14:textId="77777777" w:rsidR="00240B08" w:rsidRPr="00D5242B" w:rsidRDefault="00240B08" w:rsidP="00D5242B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Conector reto 477"/>
                        <wps:cNvCnPr/>
                        <wps:spPr>
                          <a:xfrm>
                            <a:off x="701749" y="589043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107F7" id="Grupo 707" o:spid="_x0000_s1174" style="position:absolute;margin-left:169.95pt;margin-top:1.55pt;width:108.75pt;height:481.8pt;z-index:251589120" coordsize="13811,6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">
                <v:line id="Conector reto 50" o:spid="_x0000_s1175" style="position:absolute;visibility:visible;mso-wrap-style:square" from="7017,0" to="701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<v:stroke joinstyle="miter"/>
                </v:line>
                <v:rect id="Retângulo 51" o:spid="_x0000_s1176" style="position:absolute;top:329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14:paraId="339B19B6" w14:textId="77777777" w:rsidR="00240B08" w:rsidRDefault="00240B08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603621EC" w14:textId="77777777" w:rsidR="00240B08" w:rsidRDefault="00240B08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ENFLD</w:t>
                        </w:r>
                      </w:p>
                      <w:p w14:paraId="17C04D87" w14:textId="77777777" w:rsidR="00240B08" w:rsidRPr="00426281" w:rsidRDefault="00240B08" w:rsidP="008900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52" o:spid="_x0000_s1177" style="position:absolute;top:11695;width:13811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5b9bd5 [3204]" strokecolor="#1f4d78 [1604]" strokeweight="1pt">
                  <v:textbox>
                    <w:txbxContent>
                      <w:p w14:paraId="6CD318E1" w14:textId="77777777" w:rsidR="00240B08" w:rsidRDefault="00240B08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796E6DFD" w14:textId="77777777" w:rsidR="00240B08" w:rsidRDefault="00240B08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ENFLD</w:t>
                        </w:r>
                      </w:p>
                      <w:p w14:paraId="1C7E85AA" w14:textId="77777777" w:rsidR="00240B08" w:rsidRPr="00426281" w:rsidRDefault="00240B08" w:rsidP="008900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MW</w:t>
                        </w:r>
                      </w:p>
                    </w:txbxContent>
                  </v:textbox>
                </v:rect>
                <v:rect id="Retângulo 466" o:spid="_x0000_s1178" style="position:absolute;top:23285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kyMIA&#10;AADcAAAADwAAAGRycy9kb3ducmV2LnhtbESP3WrCQBCF7wu+wzJC7+omRVKJrkEEoQi9iPUBhuyY&#10;jWZnQ3bNz9t3C4VeHs7Px9kVk23FQL1vHCtIVwkI4srphmsF1+/T2waED8gaW8ekYCYPxX7xssNc&#10;u5FLGi6hFnGEfY4KTAhdLqWvDFn0K9cRR+/meoshyr6WuscxjttWvidJJi02HAkGOzoaqh6Xp40Q&#10;pHJOP8bj48tM54ba+U7PWanX5XTYggg0hf/wX/tTK1hnGfyei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iTIwgAAANwAAAAPAAAAAAAAAAAAAAAAAJgCAABkcnMvZG93&#10;bnJldi54bWxQSwUGAAAAAAQABAD1AAAAhwMAAAAA&#10;" fillcolor="#5b9bd5 [3204]" strokecolor="#1f4d78 [1604]" strokeweight="1pt">
                  <v:textbox>
                    <w:txbxContent>
                      <w:p w14:paraId="24F5D7CC" w14:textId="77777777" w:rsidR="00240B08" w:rsidRPr="00426281" w:rsidRDefault="00240B08" w:rsidP="008900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(DECSP)</w:t>
                        </w:r>
                      </w:p>
                    </w:txbxContent>
                  </v:textbox>
                </v:rect>
                <v:line id="Conector reto 467" o:spid="_x0000_s1179" style="position:absolute;visibility:visible;mso-wrap-style:square" from="7017,21052" to="7017,2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CyIMQAAADcAAAADwAAAGRycy9kb3ducmV2LnhtbESPQWvCQBSE70L/w/IKvemmrUSJrlIE&#10;S0+C2h68PbLPbDT7Nma3Sfz3riB4HGbmG2a+7G0lWmp86VjB+ygBQZw7XXKh4He/Hk5B+ICssXJM&#10;Cq7kYbl4Gcwx067jLbW7UIgIYZ+hAhNCnUnpc0MW/cjVxNE7usZiiLIppG6wi3BbyY8kSaXFkuOC&#10;wZpWhvLz7t8quGC+Jnv4+26TzrSf6bHeTE4Hpd5e+68ZiEB9eIYf7R+tYJxO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QLIgxAAAANwAAAAPAAAAAAAAAAAA&#10;AAAAAKECAABkcnMvZG93bnJldi54bWxQSwUGAAAAAAQABAD5AAAAkgMAAAAA&#10;" strokecolor="#5b9bd5 [3204]" strokeweight=".5pt">
                  <v:stroke joinstyle="miter"/>
                </v:line>
                <v:line id="Conector reto 468" o:spid="_x0000_s1180" style="position:absolute;visibility:visible;mso-wrap-style:square" from="7017,8612" to="7017,1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mUs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8mUsIAAADcAAAADwAAAAAAAAAAAAAA&#10;AAChAgAAZHJzL2Rvd25yZXYueG1sUEsFBgAAAAAEAAQA+QAAAJADAAAAAA==&#10;" strokecolor="#5b9bd5 [3204]" strokeweight=".5pt">
                  <v:stroke joinstyle="miter"/>
                </v:line>
                <v:line id="Conector reto 469" o:spid="_x0000_s1181" style="position:absolute;visibility:visible;mso-wrap-style:square" from="7017,25624" to="7017,2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Dyc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f0C2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ODycUAAADcAAAADwAAAAAAAAAA&#10;AAAAAAChAgAAZHJzL2Rvd25yZXYueG1sUEsFBgAAAAAEAAQA+QAAAJMDAAAAAA==&#10;" strokecolor="#5b9bd5 [3204]" strokeweight=".5pt">
                  <v:stroke joinstyle="miter"/>
                </v:line>
                <v:rect id="Retângulo 470" o:spid="_x0000_s1182" style="position:absolute;top:28814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aP+r4A&#10;AADcAAAADwAAAGRycy9kb3ducmV2LnhtbERPzYrCMBC+L/gOYQRva6qILtUoIggi7EHdBxiasak2&#10;k9JE2779zmFhjx/f/2bX+1q9qY1VYAOzaQaKuAi24tLAz+34+QUqJmSLdWAyMFCE3Xb0scHcho4v&#10;9L6mUkkIxxwNuJSaXOtYOPIYp6EhFu4eWo9JYFtq22In4b7W8yxbao8VS4PDhg6Oiuf15aUE6TLM&#10;Vt3h+e36c0X18KDXYMxk3O/XoBL16V/85z5ZA4uV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Emj/q+AAAA3AAAAA8AAAAAAAAAAAAAAAAAmAIAAGRycy9kb3ducmV2&#10;LnhtbFBLBQYAAAAABAAEAPUAAACDAwAAAAA=&#10;" fillcolor="#5b9bd5 [3204]" strokecolor="#1f4d78 [1604]" strokeweight="1pt">
                  <v:textbox>
                    <w:txbxContent>
                      <w:p w14:paraId="5926EF1F" w14:textId="77777777" w:rsidR="00240B08" w:rsidRDefault="00240B08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45B05D0A" w14:textId="77777777" w:rsidR="00240B08" w:rsidRDefault="00240B08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19EE2E3D" w14:textId="77777777" w:rsidR="00240B08" w:rsidRPr="00426281" w:rsidRDefault="00240B08" w:rsidP="008900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471" o:spid="_x0000_s1183" style="position:absolute;top:37320;width:13811;height:9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qYcIA&#10;AADcAAAADwAAAGRycy9kb3ducmV2LnhtbESPy2rDMBBF94H+g5hCd7HsUpriWA4lUCiFLJLmAwZr&#10;ajm2RsaSX39fBQpdXu7jcIvDYjsx0eAbxwqyJAVBXDndcK3g+v2xfQPhA7LGzjEpWMnDoXzYFJhr&#10;N/OZpkuoRRxhn6MCE0KfS+krQxZ94nri6P24wWKIcqilHnCO47aTz2n6Ki02HAkGezoaqtrLaCME&#10;6bxmu/nYnszy1VC33mhclXp6XN73IAIt4T/81/7UCl52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iphwgAAANwAAAAPAAAAAAAAAAAAAAAAAJgCAABkcnMvZG93&#10;bnJldi54bWxQSwUGAAAAAAQABAD1AAAAhwMAAAAA&#10;" fillcolor="#5b9bd5 [3204]" strokecolor="#1f4d78 [1604]" strokeweight="1pt">
                  <v:textbox>
                    <w:txbxContent>
                      <w:p w14:paraId="37B6E3B6" w14:textId="77777777" w:rsidR="00240B08" w:rsidRDefault="00240B08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7E4A9FCB" w14:textId="77777777" w:rsidR="00240B08" w:rsidRDefault="00240B08" w:rsidP="008900C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0FE1376B" w14:textId="77777777" w:rsidR="00240B08" w:rsidRPr="00426281" w:rsidRDefault="00240B08" w:rsidP="008900CC">
                        <w:pPr>
                          <w:ind w:firstLine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MW</w:t>
                        </w:r>
                      </w:p>
                    </w:txbxContent>
                  </v:textbox>
                </v:rect>
                <v:line id="Conector reto 472" o:spid="_x0000_s1184" style="position:absolute;visibility:visible;mso-wrap-style:square" from="7017,46464" to="7017,4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6HZc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vd0A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6HZcUAAADcAAAADwAAAAAAAAAA&#10;AAAAAAChAgAAZHJzL2Rvd25yZXYueG1sUEsFBgAAAAAEAAQA+QAAAJMDAAAAAA==&#10;" strokecolor="#5b9bd5 [3204]" strokeweight=".5pt">
                  <v:stroke joinstyle="miter"/>
                </v:line>
                <v:line id="Conector reto 473" o:spid="_x0000_s1185" style="position:absolute;visibility:visible;mso-wrap-style:square" from="7017,34130" to="7017,3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Ii/sUAAADcAAAADwAAAGRycy9kb3ducmV2LnhtbESPT2vCQBTE7wW/w/KE3urGWoxEV5GC&#10;0pNQ/xy8PbLPbDT7NmbXJH77bqHQ4zAzv2EWq95WoqXGl44VjEcJCOLc6ZILBcfD5m0GwgdkjZVj&#10;UvAkD6vl4GWBmXYdf1O7D4WIEPYZKjAh1JmUPjdk0Y9cTRy9i2sshiibQuoGuwi3lXxPkqm0WHJc&#10;MFjTp6H8tn9YBXfMN2TPp22bdKadTC/1Lr2elXod9us5iEB9+A//tb+0go90A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Ii/sUAAADcAAAADwAAAAAAAAAA&#10;AAAAAAChAgAAZHJzL2Rvd25yZXYueG1sUEsFBgAAAAAEAAQA+QAAAJMDAAAAAA==&#10;" strokecolor="#5b9bd5 [3204]" strokeweight=".5pt">
                  <v:stroke joinstyle="miter"/>
                </v:line>
                <v:rect id="Retângulo 475" o:spid="_x0000_s1186" style="position:absolute;top:49016;width:13811;height:9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sYs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y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SxiwgAAANwAAAAPAAAAAAAAAAAAAAAAAJgCAABkcnMvZG93&#10;bnJldi54bWxQSwUGAAAAAAQABAD1AAAAhwMAAAAA&#10;" fillcolor="#5b9bd5 [3204]" strokecolor="#1f4d78 [1604]" strokeweight="1pt">
                  <v:textbox>
                    <w:txbxContent>
                      <w:p w14:paraId="00AD8E51" w14:textId="77777777" w:rsidR="00240B08" w:rsidRDefault="00240B08" w:rsidP="006F10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(DECSP)</w:t>
                        </w:r>
                      </w:p>
                      <w:p w14:paraId="1D396543" w14:textId="77777777" w:rsidR="00240B08" w:rsidRDefault="00240B08" w:rsidP="00D5242B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(LRESET)</w:t>
                        </w:r>
                      </w:p>
                      <w:p w14:paraId="3DEE78C8" w14:textId="77777777" w:rsidR="00240B08" w:rsidRPr="00D5242B" w:rsidRDefault="00240B08" w:rsidP="00D5242B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(LINT)</w:t>
                        </w:r>
                      </w:p>
                    </w:txbxContent>
                  </v:textbox>
                </v:rect>
                <v:line id="Conector reto 477" o:spid="_x0000_s1187" style="position:absolute;visibility:visible;mso-wrap-style:square" from="7017,58904" to="7017,6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kk/cQAAADcAAAADwAAAGRycy9kb3ducmV2LnhtbESPT2vCQBTE7wW/w/KE3nRjFVNSV5GC&#10;0pPgv4O3R/aZTZt9m2a3Sfz2riD0OMzMb5jFqreVaKnxpWMFk3ECgjh3uuRCwem4Gb2D8AFZY+WY&#10;FNzIw2o5eFlgpl3He2oPoRARwj5DBSaEOpPS54Ys+rGriaN3dY3FEGVTSN1gF+G2km9JMpcWS44L&#10;Bmv6NJT/HP6sgl/MN2Qv522bdKadzq/1Lv2+KPU67NcfIAL14T/8bH9pBb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ST9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5AC36EC" w14:textId="285B8363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593E87F" wp14:editId="3D7B53D3">
                <wp:simplePos x="0" y="0"/>
                <wp:positionH relativeFrom="margin">
                  <wp:align>left</wp:align>
                </wp:positionH>
                <wp:positionV relativeFrom="paragraph">
                  <wp:posOffset>115850</wp:posOffset>
                </wp:positionV>
                <wp:extent cx="552450" cy="350520"/>
                <wp:effectExtent l="0" t="0" r="0" b="0"/>
                <wp:wrapNone/>
                <wp:docPr id="896" name="Caixa de texto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35FCB1" w14:textId="2E189E7F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E87F" id="Caixa de texto 896" o:spid="_x0000_s1188" type="#_x0000_t202" style="position:absolute;margin-left:0;margin-top:9.1pt;width:43.5pt;height:27.6pt;z-index:251715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" filled="f" stroked="f">
                <v:textbox>
                  <w:txbxContent>
                    <w:p w14:paraId="5335FCB1" w14:textId="2E189E7F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88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C42815" wp14:editId="3F4B8C3C">
                <wp:simplePos x="0" y="0"/>
                <wp:positionH relativeFrom="column">
                  <wp:posOffset>3923414</wp:posOffset>
                </wp:positionH>
                <wp:positionV relativeFrom="paragraph">
                  <wp:posOffset>8126</wp:posOffset>
                </wp:positionV>
                <wp:extent cx="541655" cy="5558209"/>
                <wp:effectExtent l="0" t="0" r="29845" b="23495"/>
                <wp:wrapNone/>
                <wp:docPr id="659" name="Chave direita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55582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53BC" id="Chave direita 659" o:spid="_x0000_s1026" type="#_x0000_t88" style="position:absolute;margin-left:308.95pt;margin-top:.65pt;width:42.65pt;height:437.65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" adj="175" strokecolor="#5b9bd5 [3204]" strokeweight=".5pt">
                <v:stroke joinstyle="miter"/>
              </v:shape>
            </w:pict>
          </mc:Fallback>
        </mc:AlternateContent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  <w:r w:rsidR="007877F7" w:rsidRPr="00540F57">
        <w:rPr>
          <w:lang w:val="pt-BR" w:eastAsia="ja-JP"/>
        </w:rPr>
        <w:tab/>
      </w:r>
    </w:p>
    <w:p w14:paraId="7AC3D712" w14:textId="061C2961" w:rsidR="00AC5B4B" w:rsidRPr="00540F57" w:rsidRDefault="007877F7" w:rsidP="0045075D">
      <w:pPr>
        <w:rPr>
          <w:lang w:val="pt-BR" w:eastAsia="ja-JP"/>
        </w:rPr>
      </w:pP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  <w:r w:rsidRPr="00540F57">
        <w:rPr>
          <w:lang w:val="pt-BR" w:eastAsia="ja-JP"/>
        </w:rPr>
        <w:tab/>
      </w:r>
    </w:p>
    <w:p w14:paraId="461EB77D" w14:textId="4A09E764" w:rsidR="00AC5B4B" w:rsidRPr="00540F57" w:rsidRDefault="00AC5B4B" w:rsidP="0045075D">
      <w:pPr>
        <w:rPr>
          <w:lang w:val="pt-BR" w:eastAsia="ja-JP"/>
        </w:rPr>
      </w:pPr>
    </w:p>
    <w:p w14:paraId="23720A42" w14:textId="59CC344C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170E51C" wp14:editId="504FB7AE">
                <wp:simplePos x="0" y="0"/>
                <wp:positionH relativeFrom="margin">
                  <wp:align>left</wp:align>
                </wp:positionH>
                <wp:positionV relativeFrom="paragraph">
                  <wp:posOffset>21162</wp:posOffset>
                </wp:positionV>
                <wp:extent cx="552450" cy="350520"/>
                <wp:effectExtent l="0" t="0" r="0" b="0"/>
                <wp:wrapNone/>
                <wp:docPr id="897" name="Caixa de texto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08CB06" w14:textId="6CF123FD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E51C" id="Caixa de texto 897" o:spid="_x0000_s1189" type="#_x0000_t202" style="position:absolute;margin-left:0;margin-top:1.65pt;width:43.5pt;height:27.6pt;z-index:251716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" filled="f" stroked="f">
                <v:textbox>
                  <w:txbxContent>
                    <w:p w14:paraId="1308CB06" w14:textId="6CF123FD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04344" w14:textId="29B088AF" w:rsidR="00AC5B4B" w:rsidRPr="00540F57" w:rsidRDefault="00AC5B4B" w:rsidP="0045075D">
      <w:pPr>
        <w:rPr>
          <w:lang w:val="pt-BR" w:eastAsia="ja-JP"/>
        </w:rPr>
      </w:pPr>
    </w:p>
    <w:p w14:paraId="4A2177DF" w14:textId="4948F896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B507360" wp14:editId="1D467EE8">
                <wp:simplePos x="0" y="0"/>
                <wp:positionH relativeFrom="margin">
                  <wp:align>left</wp:align>
                </wp:positionH>
                <wp:positionV relativeFrom="paragraph">
                  <wp:posOffset>252211</wp:posOffset>
                </wp:positionV>
                <wp:extent cx="552450" cy="350520"/>
                <wp:effectExtent l="0" t="0" r="0" b="0"/>
                <wp:wrapNone/>
                <wp:docPr id="898" name="Caixa de texto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0C0E9F" w14:textId="344782FC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7360" id="Caixa de texto 898" o:spid="_x0000_s1190" type="#_x0000_t202" style="position:absolute;margin-left:0;margin-top:19.85pt;width:43.5pt;height:27.6pt;z-index:25171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" filled="f" stroked="f">
                <v:textbox>
                  <w:txbxContent>
                    <w:p w14:paraId="2C0C0E9F" w14:textId="344782FC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07CA2" w14:textId="6B435D4C" w:rsidR="00AC5B4B" w:rsidRPr="00540F57" w:rsidRDefault="00AC5B4B" w:rsidP="0045075D">
      <w:pPr>
        <w:rPr>
          <w:lang w:val="pt-BR" w:eastAsia="ja-JP"/>
        </w:rPr>
      </w:pPr>
    </w:p>
    <w:p w14:paraId="0ABA056F" w14:textId="125F277F" w:rsidR="00AC5B4B" w:rsidRPr="00540F57" w:rsidRDefault="00CA3E3F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7FB49E2" wp14:editId="54B195E9">
                <wp:simplePos x="0" y="0"/>
                <wp:positionH relativeFrom="column">
                  <wp:posOffset>4497070</wp:posOffset>
                </wp:positionH>
                <wp:positionV relativeFrom="paragraph">
                  <wp:posOffset>164794</wp:posOffset>
                </wp:positionV>
                <wp:extent cx="1329070" cy="542261"/>
                <wp:effectExtent l="0" t="0" r="0" b="0"/>
                <wp:wrapNone/>
                <wp:docPr id="660" name="Caixa de texto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542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7A950B" w14:textId="46633816" w:rsidR="00240B08" w:rsidRPr="008E0CC9" w:rsidRDefault="00CA3E3F" w:rsidP="00F906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6 -  P</w:t>
                            </w:r>
                            <w:r w:rsidR="00240B08"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B49E2" id="_x0000_t202" coordsize="21600,21600" o:spt="202" path="m,l,21600r21600,l21600,xe">
                <v:stroke joinstyle="miter"/>
                <v:path gradientshapeok="t" o:connecttype="rect"/>
              </v:shapetype>
              <v:shape id="Caixa de texto 660" o:spid="_x0000_s1191" type="#_x0000_t202" style="position:absolute;margin-left:354.1pt;margin-top:13pt;width:104.65pt;height:42.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" filled="f" stroked="f">
                <v:textbox>
                  <w:txbxContent>
                    <w:p w14:paraId="4F7A950B" w14:textId="46633816" w:rsidR="00240B08" w:rsidRPr="008E0CC9" w:rsidRDefault="00CA3E3F" w:rsidP="00F90650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6 -  P</w:t>
                      </w:r>
                      <w:r w:rsidR="00240B08"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ush</w:t>
                      </w:r>
                    </w:p>
                  </w:txbxContent>
                </v:textbox>
              </v:shape>
            </w:pict>
          </mc:Fallback>
        </mc:AlternateContent>
      </w:r>
    </w:p>
    <w:p w14:paraId="1D6F17BE" w14:textId="1B400FA0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C4AE01C" wp14:editId="118500BC">
                <wp:simplePos x="0" y="0"/>
                <wp:positionH relativeFrom="margin">
                  <wp:align>left</wp:align>
                </wp:positionH>
                <wp:positionV relativeFrom="paragraph">
                  <wp:posOffset>29362</wp:posOffset>
                </wp:positionV>
                <wp:extent cx="552450" cy="350520"/>
                <wp:effectExtent l="0" t="0" r="0" b="0"/>
                <wp:wrapNone/>
                <wp:docPr id="899" name="Caixa de texto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638C45" w14:textId="5519C091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E01C" id="Caixa de texto 899" o:spid="_x0000_s1192" type="#_x0000_t202" style="position:absolute;margin-left:0;margin-top:2.3pt;width:43.5pt;height:27.6pt;z-index:251718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" filled="f" stroked="f">
                <v:textbox>
                  <w:txbxContent>
                    <w:p w14:paraId="74638C45" w14:textId="5519C091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E9DA4" w14:textId="1039CE84" w:rsidR="00AC5B4B" w:rsidRPr="00540F57" w:rsidRDefault="00AC5B4B" w:rsidP="0045075D">
      <w:pPr>
        <w:rPr>
          <w:lang w:val="pt-BR" w:eastAsia="ja-JP"/>
        </w:rPr>
      </w:pPr>
    </w:p>
    <w:p w14:paraId="622274F4" w14:textId="03A42B8B" w:rsidR="00AC5B4B" w:rsidRPr="00540F57" w:rsidRDefault="00AC5B4B" w:rsidP="0045075D">
      <w:pPr>
        <w:rPr>
          <w:lang w:val="pt-BR" w:eastAsia="ja-JP"/>
        </w:rPr>
      </w:pPr>
    </w:p>
    <w:p w14:paraId="5EEDAB07" w14:textId="0832CAED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4D3BDC8" wp14:editId="3679F9B3">
                <wp:simplePos x="0" y="0"/>
                <wp:positionH relativeFrom="margin">
                  <wp:align>left</wp:align>
                </wp:positionH>
                <wp:positionV relativeFrom="paragraph">
                  <wp:posOffset>17322</wp:posOffset>
                </wp:positionV>
                <wp:extent cx="552450" cy="350520"/>
                <wp:effectExtent l="0" t="0" r="0" b="0"/>
                <wp:wrapNone/>
                <wp:docPr id="900" name="Caixa de texto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CED699" w14:textId="2E2CCBC8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BDC8" id="Caixa de texto 900" o:spid="_x0000_s1193" type="#_x0000_t202" style="position:absolute;margin-left:0;margin-top:1.35pt;width:43.5pt;height:27.6pt;z-index:25171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" filled="f" stroked="f">
                <v:textbox>
                  <w:txbxContent>
                    <w:p w14:paraId="68CED699" w14:textId="2E2CCBC8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70515" w14:textId="11FBE2B8" w:rsidR="00AC5B4B" w:rsidRPr="00540F57" w:rsidRDefault="00AC5B4B" w:rsidP="0045075D">
      <w:pPr>
        <w:rPr>
          <w:lang w:val="pt-BR" w:eastAsia="ja-JP"/>
        </w:rPr>
      </w:pPr>
    </w:p>
    <w:p w14:paraId="141AD2CB" w14:textId="333320BB" w:rsidR="00AC5B4B" w:rsidRPr="00540F57" w:rsidRDefault="00AC5B4B" w:rsidP="0045075D">
      <w:pPr>
        <w:rPr>
          <w:lang w:val="pt-BR" w:eastAsia="ja-JP"/>
        </w:rPr>
      </w:pPr>
    </w:p>
    <w:p w14:paraId="64157941" w14:textId="6A864E93" w:rsidR="00AC5B4B" w:rsidRPr="00540F57" w:rsidRDefault="00540F5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4B1797A" wp14:editId="006D13DC">
                <wp:simplePos x="0" y="0"/>
                <wp:positionH relativeFrom="margin">
                  <wp:align>left</wp:align>
                </wp:positionH>
                <wp:positionV relativeFrom="paragraph">
                  <wp:posOffset>122215</wp:posOffset>
                </wp:positionV>
                <wp:extent cx="552450" cy="350520"/>
                <wp:effectExtent l="0" t="0" r="0" b="0"/>
                <wp:wrapNone/>
                <wp:docPr id="901" name="Caixa de texto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2310D4" w14:textId="18163E2A" w:rsidR="00240B08" w:rsidRPr="00140831" w:rsidRDefault="00240B08" w:rsidP="00540F5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797A" id="Caixa de texto 901" o:spid="_x0000_s1194" type="#_x0000_t202" style="position:absolute;margin-left:0;margin-top:9.6pt;width:43.5pt;height:27.6pt;z-index:251720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" filled="f" stroked="f">
                <v:textbox>
                  <w:txbxContent>
                    <w:p w14:paraId="462310D4" w14:textId="18163E2A" w:rsidR="00240B08" w:rsidRPr="00140831" w:rsidRDefault="00240B08" w:rsidP="00540F5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9A5B4" w14:textId="693E7E76" w:rsidR="00AC5B4B" w:rsidRPr="00540F57" w:rsidRDefault="00AC5B4B" w:rsidP="0045075D">
      <w:pPr>
        <w:rPr>
          <w:lang w:val="pt-BR" w:eastAsia="ja-JP"/>
        </w:rPr>
      </w:pPr>
    </w:p>
    <w:p w14:paraId="06B6C43C" w14:textId="7B2279C3" w:rsidR="00AC5B4B" w:rsidRPr="00540F57" w:rsidRDefault="00AC5B4B" w:rsidP="0045075D">
      <w:pPr>
        <w:rPr>
          <w:lang w:val="pt-BR" w:eastAsia="ja-JP"/>
        </w:rPr>
      </w:pPr>
    </w:p>
    <w:p w14:paraId="2C92DD1B" w14:textId="77777777" w:rsidR="00AC5B4B" w:rsidRPr="00540F57" w:rsidRDefault="0084624E" w:rsidP="0045075D">
      <w:pPr>
        <w:rPr>
          <w:lang w:val="pt-BR"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1DC87EC" wp14:editId="739F8B80">
                <wp:simplePos x="0" y="0"/>
                <wp:positionH relativeFrom="margin">
                  <wp:align>center</wp:align>
                </wp:positionH>
                <wp:positionV relativeFrom="paragraph">
                  <wp:posOffset>3861</wp:posOffset>
                </wp:positionV>
                <wp:extent cx="1390650" cy="552450"/>
                <wp:effectExtent l="0" t="0" r="19050" b="19050"/>
                <wp:wrapNone/>
                <wp:docPr id="476" name="Elips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71B9E" w14:textId="2C52EAC2" w:rsidR="00240B08" w:rsidRPr="00426281" w:rsidRDefault="00240B08" w:rsidP="0084624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C87EC" id="Elipse 476" o:spid="_x0000_s1195" style="position:absolute;margin-left:0;margin-top:.3pt;width:109.5pt;height:43.5pt;z-index:251588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Y+fQ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0D171B9E" w14:textId="2C52EAC2" w:rsidR="00240B08" w:rsidRPr="00426281" w:rsidRDefault="00240B08" w:rsidP="0084624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392E33" w14:textId="77777777" w:rsidR="00AC5B4B" w:rsidRPr="00540F57" w:rsidRDefault="00AC5B4B" w:rsidP="0045075D">
      <w:pPr>
        <w:rPr>
          <w:lang w:val="pt-BR" w:eastAsia="ja-JP"/>
        </w:rPr>
      </w:pPr>
    </w:p>
    <w:p w14:paraId="41AE28C1" w14:textId="1AE75687" w:rsidR="00AC5B4B" w:rsidRPr="00540F57" w:rsidRDefault="00AC5B4B" w:rsidP="0045075D">
      <w:pPr>
        <w:rPr>
          <w:lang w:val="pt-BR" w:eastAsia="ja-JP"/>
        </w:rPr>
      </w:pPr>
    </w:p>
    <w:p w14:paraId="515E3FDD" w14:textId="77777777" w:rsidR="002D3F21" w:rsidRPr="00540F57" w:rsidRDefault="002D3F21" w:rsidP="0045075D">
      <w:pPr>
        <w:rPr>
          <w:lang w:val="pt-BR" w:eastAsia="ja-JP"/>
        </w:rPr>
      </w:pPr>
    </w:p>
    <w:p w14:paraId="27C4F3A1" w14:textId="3BAB31F0" w:rsidR="002D3F21" w:rsidRPr="00540F57" w:rsidRDefault="002D3F21" w:rsidP="0045075D">
      <w:pPr>
        <w:rPr>
          <w:lang w:val="pt-BR" w:eastAsia="ja-JP"/>
        </w:rPr>
      </w:pPr>
    </w:p>
    <w:p w14:paraId="49C32202" w14:textId="47E9263E" w:rsidR="002D3F21" w:rsidRPr="00540F57" w:rsidRDefault="00D2550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41B1D15E" wp14:editId="4AB7B0A0">
                <wp:simplePos x="0" y="0"/>
                <wp:positionH relativeFrom="column">
                  <wp:posOffset>2147732</wp:posOffset>
                </wp:positionH>
                <wp:positionV relativeFrom="paragraph">
                  <wp:posOffset>15358</wp:posOffset>
                </wp:positionV>
                <wp:extent cx="2221230" cy="7240270"/>
                <wp:effectExtent l="0" t="0" r="45720" b="17780"/>
                <wp:wrapNone/>
                <wp:docPr id="667" name="Grupo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30" cy="7240270"/>
                          <a:chOff x="0" y="0"/>
                          <a:chExt cx="2221599" cy="7240329"/>
                        </a:xfrm>
                      </wpg:grpSpPr>
                      <wps:wsp>
                        <wps:cNvPr id="37" name="Elipse 37"/>
                        <wps:cNvSpPr/>
                        <wps:spPr>
                          <a:xfrm>
                            <a:off x="0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819F9" w14:textId="4A43419A" w:rsidR="00240B08" w:rsidRPr="0042628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 40"/>
                        <wps:cNvSpPr/>
                        <wps:spPr>
                          <a:xfrm>
                            <a:off x="0" y="839972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B174E" w14:textId="77777777" w:rsidR="00240B08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5799D5AA" w14:textId="77777777" w:rsidR="00240B08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43A6BBCA" w14:textId="77777777" w:rsidR="00240B08" w:rsidRPr="0042628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ector reto 41"/>
                        <wps:cNvCnPr/>
                        <wps:spPr>
                          <a:xfrm>
                            <a:off x="701749" y="520995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to 43"/>
                        <wps:cNvCnPr/>
                        <wps:spPr>
                          <a:xfrm>
                            <a:off x="701749" y="1424763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tângulo 48"/>
                        <wps:cNvSpPr/>
                        <wps:spPr>
                          <a:xfrm>
                            <a:off x="0" y="1796902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C0382" w14:textId="77777777" w:rsidR="00240B08" w:rsidRPr="007C7C3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83F5E21" w14:textId="77777777" w:rsidR="00240B08" w:rsidRPr="007C7C3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OP2</w:t>
                              </w:r>
                            </w:p>
                            <w:p w14:paraId="220AF1E8" w14:textId="77777777" w:rsidR="00240B08" w:rsidRPr="007C7C3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18EF0390" w14:textId="77777777" w:rsidR="00240B08" w:rsidRPr="007C7C3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24685A38" w14:textId="77777777" w:rsidR="00240B08" w:rsidRPr="007C7C3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5259E4F1" w14:textId="77777777" w:rsidR="00240B08" w:rsidRPr="0042628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tângulo 53"/>
                        <wps:cNvSpPr/>
                        <wps:spPr>
                          <a:xfrm>
                            <a:off x="0" y="3742661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3C92D" w14:textId="77777777" w:rsidR="00240B08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7199A61A" w14:textId="77777777" w:rsidR="00240B08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2E861CB9" w14:textId="77777777" w:rsidR="00240B08" w:rsidRPr="0042628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Conector reto 452"/>
                        <wps:cNvCnPr/>
                        <wps:spPr>
                          <a:xfrm>
                            <a:off x="701749" y="3423684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Conector reto 453"/>
                        <wps:cNvCnPr/>
                        <wps:spPr>
                          <a:xfrm>
                            <a:off x="701749" y="4327451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Retângulo 474"/>
                        <wps:cNvSpPr/>
                        <wps:spPr>
                          <a:xfrm>
                            <a:off x="0" y="4699591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6F589" w14:textId="77777777" w:rsidR="00240B08" w:rsidRPr="002D3F2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6E0679AF" w14:textId="77777777" w:rsidR="00240B08" w:rsidRPr="002D3F2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OP2</w:t>
                              </w:r>
                            </w:p>
                            <w:p w14:paraId="09772484" w14:textId="77777777" w:rsidR="00240B08" w:rsidRPr="002D3F2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3AC08BD5" w14:textId="77777777" w:rsidR="00240B08" w:rsidRPr="002D3F2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07C146D8" w14:textId="77777777" w:rsidR="00240B08" w:rsidRPr="002D3F2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1CC7857E" w14:textId="77777777" w:rsidR="00240B08" w:rsidRPr="0042628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Elipse 482"/>
                        <wps:cNvSpPr/>
                        <wps:spPr>
                          <a:xfrm>
                            <a:off x="0" y="6687879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647CA" w14:textId="35C4C6A7" w:rsidR="00240B08" w:rsidRPr="00426281" w:rsidRDefault="00240B08" w:rsidP="002D3F2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Conector reto 483"/>
                        <wps:cNvCnPr/>
                        <wps:spPr>
                          <a:xfrm>
                            <a:off x="701749" y="6326372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Chave direita 661"/>
                        <wps:cNvSpPr/>
                        <wps:spPr>
                          <a:xfrm>
                            <a:off x="1679944" y="882502"/>
                            <a:ext cx="541655" cy="25943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Chave direita 663"/>
                        <wps:cNvSpPr/>
                        <wps:spPr>
                          <a:xfrm>
                            <a:off x="1637414" y="3742661"/>
                            <a:ext cx="541655" cy="25943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1D15E" id="Grupo 667" o:spid="_x0000_s1196" style="position:absolute;margin-left:169.1pt;margin-top:1.2pt;width:174.9pt;height:570.1pt;z-index:251628032" coordsize="22215,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">
                <v:oval id="Elipse 37" o:spid="_x0000_s1197" style="position:absolute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5C2819F9" w14:textId="4A43419A" w:rsidR="00240B08" w:rsidRPr="00426281" w:rsidRDefault="00240B08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4</w:t>
                        </w:r>
                      </w:p>
                    </w:txbxContent>
                  </v:textbox>
                </v:oval>
                <v:rect id="Retângulo 40" o:spid="_x0000_s1198" style="position:absolute;top:8399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14:paraId="0E5B174E" w14:textId="77777777" w:rsidR="00240B08" w:rsidRDefault="00240B08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5799D5AA" w14:textId="77777777" w:rsidR="00240B08" w:rsidRDefault="00240B08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43A6BBCA" w14:textId="77777777" w:rsidR="00240B08" w:rsidRPr="0042628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1" o:spid="_x0000_s1199" style="position:absolute;visibility:visible;mso-wrap-style:square" from="7017,5209" to="7017,8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<v:stroke joinstyle="miter"/>
                </v:line>
                <v:line id="Conector reto 43" o:spid="_x0000_s1200" style="position:absolute;visibility:visible;mso-wrap-style:square" from="7017,14247" to="7017,1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rect id="Retângulo 48" o:spid="_x0000_s1201" style="position:absolute;top:17969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14:paraId="1C9C0382" w14:textId="77777777" w:rsidR="00240B08" w:rsidRPr="007C7C3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83F5E21" w14:textId="77777777" w:rsidR="00240B08" w:rsidRPr="007C7C3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OP2</w:t>
                        </w:r>
                      </w:p>
                      <w:p w14:paraId="220AF1E8" w14:textId="77777777" w:rsidR="00240B08" w:rsidRPr="007C7C3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18EF0390" w14:textId="77777777" w:rsidR="00240B08" w:rsidRPr="007C7C3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24685A38" w14:textId="77777777" w:rsidR="00240B08" w:rsidRPr="007C7C3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5259E4F1" w14:textId="77777777" w:rsidR="00240B08" w:rsidRPr="0042628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53" o:spid="_x0000_s1202" style="position:absolute;top:3742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593C92D" w14:textId="77777777" w:rsidR="00240B08" w:rsidRDefault="00240B08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7199A61A" w14:textId="77777777" w:rsidR="00240B08" w:rsidRDefault="00240B08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2E861CB9" w14:textId="77777777" w:rsidR="00240B08" w:rsidRPr="0042628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52" o:spid="_x0000_s1203" style="position:absolute;visibility:visible;mso-wrap-style:square" from="7017,34236" to="7017,3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bBc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y8Tu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bBcUAAADcAAAADwAAAAAAAAAA&#10;AAAAAAChAgAAZHJzL2Rvd25yZXYueG1sUEsFBgAAAAAEAAQA+QAAAJMDAAAAAA==&#10;" strokecolor="#5b9bd5 [3204]" strokeweight=".5pt">
                  <v:stroke joinstyle="miter"/>
                </v:line>
                <v:line id="Conector reto 453" o:spid="_x0000_s1204" style="position:absolute;visibility:visible;mso-wrap-style:square" from="7017,43274" to="7017,4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d+ns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iuFn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d+nsUAAADcAAAADwAAAAAAAAAA&#10;AAAAAAChAgAAZHJzL2Rvd25yZXYueG1sUEsFBgAAAAAEAAQA+QAAAJMDAAAAAA==&#10;" strokecolor="#5b9bd5 [3204]" strokeweight=".5pt">
                  <v:stroke joinstyle="miter"/>
                </v:line>
                <v:rect id="Retângulo 474" o:spid="_x0000_s1205" style="position:absolute;top:46995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J+cEA&#10;AADcAAAADwAAAGRycy9kb3ducmV2LnhtbESP3YrCMBCF74V9hzAL3tlUEZWuaVkEQYS98OcBhma2&#10;6dpMShNt+/ZmQfDycH4+zrYYbCMe1PnasYJ5koIgLp2uuVJwvexnGxA+IGtsHJOCkTwU+cdki5l2&#10;PZ/ocQ6ViCPsM1RgQmgzKX1pyKJPXEscvV/XWQxRdpXUHfZx3DZykaYrabHmSDDY0s5QeTvfbYQg&#10;ncb5ut/dfsxwrKkZ/+g+KjX9HL6/QAQawjv8ah+0guV6C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difnBAAAA3AAAAA8AAAAAAAAAAAAAAAAAmAIAAGRycy9kb3du&#10;cmV2LnhtbFBLBQYAAAAABAAEAPUAAACGAwAAAAA=&#10;" fillcolor="#5b9bd5 [3204]" strokecolor="#1f4d78 [1604]" strokeweight="1pt">
                  <v:textbox>
                    <w:txbxContent>
                      <w:p w14:paraId="6806F589" w14:textId="77777777" w:rsidR="00240B08" w:rsidRPr="002D3F2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6E0679AF" w14:textId="77777777" w:rsidR="00240B08" w:rsidRPr="002D3F2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OP2</w:t>
                        </w:r>
                      </w:p>
                      <w:p w14:paraId="09772484" w14:textId="77777777" w:rsidR="00240B08" w:rsidRPr="002D3F2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3AC08BD5" w14:textId="77777777" w:rsidR="00240B08" w:rsidRPr="002D3F2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07C146D8" w14:textId="77777777" w:rsidR="00240B08" w:rsidRPr="002D3F2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1CC7857E" w14:textId="77777777" w:rsidR="00240B08" w:rsidRPr="00426281" w:rsidRDefault="00240B08" w:rsidP="002D3F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482" o:spid="_x0000_s1206" style="position:absolute;top:66878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KtcMA&#10;AADcAAAADwAAAGRycy9kb3ducmV2LnhtbESPQWvCQBSE74L/YXkFb7qpiKTRVYoQ0IIH03h/ZF+T&#10;xezbkF017a/vCoLHYWa+YdbbwbbiRr03jhW8zxIQxJXThmsF5Xc+TUH4gKyxdUwKfsnDdjMerTHT&#10;7s4nuhWhFhHCPkMFTQhdJqWvGrLoZ64jjt6P6y2GKPta6h7vEW5bOU+SpbRoOC402NGuoepSXK2C&#10;v31emnD9KNKk/LocF4fcSXNWavI2fK5ABBrCK/xs77WCRTqHx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kKt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47D647CA" w14:textId="35C4C6A7" w:rsidR="00240B08" w:rsidRPr="00426281" w:rsidRDefault="00240B08" w:rsidP="002D3F2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5</w:t>
                        </w:r>
                      </w:p>
                    </w:txbxContent>
                  </v:textbox>
                </v:oval>
                <v:line id="Conector reto 483" o:spid="_x0000_s1207" style="position:absolute;visibility:visible;mso-wrap-style:square" from="7017,63263" to="7017,6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S2cUAAADcAAAADwAAAGRycy9kb3ducmV2LnhtbESPT2vCQBTE7wW/w/KE3urGWjREV5GC&#10;0pNQ/xy8PbLPbDT7NmbXJH77bqHQ4zAzv2EWq95WoqXGl44VjEcJCOLc6ZILBcfD5i0F4QOyxsox&#10;KXiSh9Vy8LLATLuOv6ndh0JECPsMFZgQ6kxKnxuy6EeuJo7exTUWQ5RNIXWDXYTbSr4nyVRaLDku&#10;GKzp01B+2z+sgjvmG7Ln07ZNOtNOppd6N7uelXod9us5iEB9+A//tb+0go90A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dS2cUAAADcAAAADwAAAAAAAAAA&#10;AAAAAAChAgAAZHJzL2Rvd25yZXYueG1sUEsFBgAAAAAEAAQA+QAAAJMDAAAAAA==&#10;" strokecolor="#5b9bd5 [3204]" strokeweight=".5pt">
                  <v:stroke joinstyle="miter"/>
                </v:line>
                <v:shape id="Chave direita 661" o:spid="_x0000_s1208" type="#_x0000_t88" style="position:absolute;left:16799;top:8825;width:5416;height:2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j0sMA&#10;AADcAAAADwAAAGRycy9kb3ducmV2LnhtbESPQYvCMBSE74L/ITzBi2haD8WtRlFR8OBBXS/eHs2z&#10;LTYvpYm2/vvNguBxmJlvmMWqM5V4UeNKywriSQSCOLO65FzB9Xc/noFwHlljZZkUvMnBatnvLTDV&#10;tuUzvS4+FwHCLkUFhfd1KqXLCjLoJrYmDt7dNgZ9kE0udYNtgJtKTqMokQZLDgsF1rQtKHtcnkbB&#10;sd2enLRHjq67ZPYzulVttomVGg669RyEp85/w5/2QStIkhj+z4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Ij0sMAAADcAAAADwAAAAAAAAAAAAAAAACYAgAAZHJzL2Rv&#10;d25yZXYueG1sUEsFBgAAAAAEAAQA9QAAAIgDAAAAAA==&#10;" adj="376" strokecolor="#5b9bd5 [3204]" strokeweight=".5pt">
                  <v:stroke joinstyle="miter"/>
                </v:shape>
                <v:shape id="Chave direita 663" o:spid="_x0000_s1209" type="#_x0000_t88" style="position:absolute;left:16374;top:37426;width:5416;height:2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YPsUA&#10;AADcAAAADwAAAGRycy9kb3ducmV2LnhtbESPT4vCMBTE7wt+h/AEL4umulC0NhVXFPbgYf1z8fZo&#10;nm2xeSlN1tZvbwRhj8PM/IZJV72pxZ1aV1lWMJ1EIIhzqysuFJxPu/EchPPIGmvLpOBBDlbZ4CPF&#10;RNuOD3Q/+kIECLsEFZTeN4mULi/JoJvYhjh4V9sa9EG2hdQtdgFuajmLolgarDgslNjQpqT8dvwz&#10;Cvbd5tdJu+fovI3ni89L3eXfU6VGw369BOGp9//hd/tHK4jjL3idCUd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Bg+xQAAANwAAAAPAAAAAAAAAAAAAAAAAJgCAABkcnMv&#10;ZG93bnJldi54bWxQSwUGAAAAAAQABAD1AAAAigMAAAAA&#10;" adj="376" strokecolor="#5b9bd5 [3204]" strokeweight=".5pt">
                  <v:stroke joinstyle="miter"/>
                </v:shape>
              </v:group>
            </w:pict>
          </mc:Fallback>
        </mc:AlternateContent>
      </w:r>
    </w:p>
    <w:p w14:paraId="5DFC7B3F" w14:textId="0FBF389D" w:rsidR="002D3F21" w:rsidRPr="00540F57" w:rsidRDefault="002D3F21" w:rsidP="0045075D">
      <w:pPr>
        <w:rPr>
          <w:lang w:val="pt-BR" w:eastAsia="ja-JP"/>
        </w:rPr>
      </w:pPr>
    </w:p>
    <w:p w14:paraId="3A10F588" w14:textId="12D52728" w:rsidR="002D3F21" w:rsidRPr="00540F57" w:rsidRDefault="00F7361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CC6C6A6" wp14:editId="03FFCA90">
                <wp:simplePos x="0" y="0"/>
                <wp:positionH relativeFrom="margin">
                  <wp:align>left</wp:align>
                </wp:positionH>
                <wp:positionV relativeFrom="paragraph">
                  <wp:posOffset>310013</wp:posOffset>
                </wp:positionV>
                <wp:extent cx="552450" cy="350520"/>
                <wp:effectExtent l="0" t="0" r="0" b="0"/>
                <wp:wrapNone/>
                <wp:docPr id="902" name="Caixa de texto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E68FAF" w14:textId="7F3A019E" w:rsidR="00240B08" w:rsidRPr="00140831" w:rsidRDefault="00240B08" w:rsidP="00F7361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C6A6" id="Caixa de texto 902" o:spid="_x0000_s1210" type="#_x0000_t202" style="position:absolute;margin-left:0;margin-top:24.4pt;width:43.5pt;height:27.6pt;z-index:251721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" filled="f" stroked="f">
                <v:textbox>
                  <w:txbxContent>
                    <w:p w14:paraId="44E68FAF" w14:textId="7F3A019E" w:rsidR="00240B08" w:rsidRPr="00140831" w:rsidRDefault="00240B08" w:rsidP="00F7361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82D7C" w14:textId="0BFC9639" w:rsidR="002D3F21" w:rsidRPr="00540F57" w:rsidRDefault="002D3F21" w:rsidP="0045075D">
      <w:pPr>
        <w:rPr>
          <w:lang w:val="pt-BR" w:eastAsia="ja-JP"/>
        </w:rPr>
      </w:pPr>
    </w:p>
    <w:p w14:paraId="49E5C809" w14:textId="2F9155A5" w:rsidR="002D3F21" w:rsidRPr="00540F57" w:rsidRDefault="002D3F21" w:rsidP="0045075D">
      <w:pPr>
        <w:rPr>
          <w:lang w:val="pt-BR" w:eastAsia="ja-JP"/>
        </w:rPr>
      </w:pPr>
    </w:p>
    <w:p w14:paraId="0F37E0E2" w14:textId="3F083CF6" w:rsidR="002D3F21" w:rsidRPr="00540F57" w:rsidRDefault="00D2550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77B7793" wp14:editId="070AA107">
                <wp:simplePos x="0" y="0"/>
                <wp:positionH relativeFrom="margin">
                  <wp:posOffset>4273550</wp:posOffset>
                </wp:positionH>
                <wp:positionV relativeFrom="paragraph">
                  <wp:posOffset>250987</wp:posOffset>
                </wp:positionV>
                <wp:extent cx="1722120" cy="446405"/>
                <wp:effectExtent l="0" t="0" r="0" b="0"/>
                <wp:wrapNone/>
                <wp:docPr id="662" name="Caixa de texto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BE265A" w14:textId="3F7CF115" w:rsidR="00240B08" w:rsidRPr="005245C5" w:rsidRDefault="00240B08" w:rsidP="005245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7 -  1°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7793" id="Caixa de texto 662" o:spid="_x0000_s1211" type="#_x0000_t202" style="position:absolute;margin-left:336.5pt;margin-top:19.75pt;width:135.6pt;height:35.15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" filled="f" stroked="f">
                <v:textbox>
                  <w:txbxContent>
                    <w:p w14:paraId="18BE265A" w14:textId="3F7CF115" w:rsidR="00240B08" w:rsidRPr="005245C5" w:rsidRDefault="00240B08" w:rsidP="005245C5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7 -  1°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BAE8E2" w14:textId="047D3820" w:rsidR="002D3F21" w:rsidRPr="00540F57" w:rsidRDefault="002D3F21" w:rsidP="0045075D">
      <w:pPr>
        <w:rPr>
          <w:lang w:val="pt-BR" w:eastAsia="ja-JP"/>
        </w:rPr>
      </w:pPr>
    </w:p>
    <w:p w14:paraId="36851B71" w14:textId="4CFDDA30" w:rsidR="002D3F21" w:rsidRPr="00540F57" w:rsidRDefault="00F7361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BFD1E87" wp14:editId="3DD02B30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552450" cy="350520"/>
                <wp:effectExtent l="0" t="0" r="0" b="0"/>
                <wp:wrapNone/>
                <wp:docPr id="903" name="Caixa de texto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5AE8D4" w14:textId="5E3615A8" w:rsidR="00240B08" w:rsidRPr="00140831" w:rsidRDefault="00240B08" w:rsidP="00F7361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1E87" id="Caixa de texto 903" o:spid="_x0000_s1212" type="#_x0000_t202" style="position:absolute;margin-left:0;margin-top:1.65pt;width:43.5pt;height:27.6pt;z-index:25172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" filled="f" stroked="f">
                <v:textbox>
                  <w:txbxContent>
                    <w:p w14:paraId="045AE8D4" w14:textId="5E3615A8" w:rsidR="00240B08" w:rsidRPr="00140831" w:rsidRDefault="00240B08" w:rsidP="00F7361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A82E9" w14:textId="146BF8CF" w:rsidR="002D3F21" w:rsidRPr="00540F57" w:rsidRDefault="002D3F21" w:rsidP="0045075D">
      <w:pPr>
        <w:rPr>
          <w:lang w:val="pt-BR" w:eastAsia="ja-JP"/>
        </w:rPr>
      </w:pPr>
    </w:p>
    <w:p w14:paraId="15FCFBB7" w14:textId="633B936D" w:rsidR="002D3F21" w:rsidRPr="00540F57" w:rsidRDefault="002D3F21" w:rsidP="0045075D">
      <w:pPr>
        <w:rPr>
          <w:lang w:val="pt-BR" w:eastAsia="ja-JP"/>
        </w:rPr>
      </w:pPr>
    </w:p>
    <w:p w14:paraId="25515181" w14:textId="4034238B" w:rsidR="002D3F21" w:rsidRPr="00540F57" w:rsidRDefault="002D3F21" w:rsidP="0045075D">
      <w:pPr>
        <w:rPr>
          <w:lang w:val="pt-BR" w:eastAsia="ja-JP"/>
        </w:rPr>
      </w:pPr>
    </w:p>
    <w:p w14:paraId="3BB09A47" w14:textId="1ED47C88" w:rsidR="002D3F21" w:rsidRPr="00540F57" w:rsidRDefault="00F7361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9D7BEB3" wp14:editId="76159944">
                <wp:simplePos x="0" y="0"/>
                <wp:positionH relativeFrom="margin">
                  <wp:align>left</wp:align>
                </wp:positionH>
                <wp:positionV relativeFrom="paragraph">
                  <wp:posOffset>157804</wp:posOffset>
                </wp:positionV>
                <wp:extent cx="552450" cy="350520"/>
                <wp:effectExtent l="0" t="0" r="0" b="0"/>
                <wp:wrapNone/>
                <wp:docPr id="904" name="Caixa de texto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23308F" w14:textId="324C3479" w:rsidR="00240B08" w:rsidRPr="00140831" w:rsidRDefault="00240B08" w:rsidP="00F7361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BEB3" id="Caixa de texto 904" o:spid="_x0000_s1213" type="#_x0000_t202" style="position:absolute;margin-left:0;margin-top:12.45pt;width:43.5pt;height:27.6pt;z-index:251723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" filled="f" stroked="f">
                <v:textbox>
                  <w:txbxContent>
                    <w:p w14:paraId="7523308F" w14:textId="324C3479" w:rsidR="00240B08" w:rsidRPr="00140831" w:rsidRDefault="00240B08" w:rsidP="00F7361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B7C86" w14:textId="31C308D1" w:rsidR="002D3F21" w:rsidRPr="00540F57" w:rsidRDefault="002D3F21" w:rsidP="0045075D">
      <w:pPr>
        <w:rPr>
          <w:lang w:val="pt-BR" w:eastAsia="ja-JP"/>
        </w:rPr>
      </w:pPr>
    </w:p>
    <w:p w14:paraId="1684D548" w14:textId="42B5A168" w:rsidR="002D3F21" w:rsidRPr="00540F57" w:rsidRDefault="002D3F21" w:rsidP="0045075D">
      <w:pPr>
        <w:rPr>
          <w:lang w:val="pt-BR" w:eastAsia="ja-JP"/>
        </w:rPr>
      </w:pPr>
    </w:p>
    <w:p w14:paraId="00F6F245" w14:textId="346DF964" w:rsidR="002D3F21" w:rsidRPr="00540F57" w:rsidRDefault="00D2550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D54FD8F" wp14:editId="35A5B4D3">
                <wp:simplePos x="0" y="0"/>
                <wp:positionH relativeFrom="margin">
                  <wp:posOffset>4274155</wp:posOffset>
                </wp:positionH>
                <wp:positionV relativeFrom="paragraph">
                  <wp:posOffset>19286</wp:posOffset>
                </wp:positionV>
                <wp:extent cx="1722474" cy="446568"/>
                <wp:effectExtent l="0" t="0" r="0" b="0"/>
                <wp:wrapNone/>
                <wp:docPr id="664" name="Caixa de texto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1397C3" w14:textId="67602ACE" w:rsidR="00240B08" w:rsidRPr="005245C5" w:rsidRDefault="00240B08" w:rsidP="005245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FD8F" id="Caixa de texto 664" o:spid="_x0000_s1214" type="#_x0000_t202" style="position:absolute;margin-left:336.55pt;margin-top:1.5pt;width:135.65pt;height:35.15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" filled="f" stroked="f">
                <v:textbox>
                  <w:txbxContent>
                    <w:p w14:paraId="5B1397C3" w14:textId="67602ACE" w:rsidR="00240B08" w:rsidRPr="005245C5" w:rsidRDefault="00240B08" w:rsidP="005245C5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B8E825" w14:textId="7A05362F" w:rsidR="002D3F21" w:rsidRPr="00540F57" w:rsidRDefault="00F7361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88F80BE" wp14:editId="3116C484">
                <wp:simplePos x="0" y="0"/>
                <wp:positionH relativeFrom="margin">
                  <wp:align>left</wp:align>
                </wp:positionH>
                <wp:positionV relativeFrom="paragraph">
                  <wp:posOffset>208634</wp:posOffset>
                </wp:positionV>
                <wp:extent cx="552450" cy="350520"/>
                <wp:effectExtent l="0" t="0" r="0" b="0"/>
                <wp:wrapNone/>
                <wp:docPr id="905" name="Caixa de texto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F9BF99" w14:textId="17BCCB41" w:rsidR="00240B08" w:rsidRPr="00140831" w:rsidRDefault="00240B08" w:rsidP="00F7361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80BE" id="Caixa de texto 905" o:spid="_x0000_s1215" type="#_x0000_t202" style="position:absolute;margin-left:0;margin-top:16.45pt;width:43.5pt;height:27.6pt;z-index:251724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" filled="f" stroked="f">
                <v:textbox>
                  <w:txbxContent>
                    <w:p w14:paraId="6BF9BF99" w14:textId="17BCCB41" w:rsidR="00240B08" w:rsidRPr="00140831" w:rsidRDefault="00240B08" w:rsidP="00F7361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E8F92" w14:textId="40CE3AE1" w:rsidR="002D3F21" w:rsidRPr="00540F57" w:rsidRDefault="002D3F21" w:rsidP="0045075D">
      <w:pPr>
        <w:rPr>
          <w:lang w:val="pt-BR" w:eastAsia="ja-JP"/>
        </w:rPr>
      </w:pPr>
    </w:p>
    <w:p w14:paraId="4FC6C39B" w14:textId="36A8547A" w:rsidR="002D3F21" w:rsidRPr="00540F57" w:rsidRDefault="002D3F21" w:rsidP="0045075D">
      <w:pPr>
        <w:rPr>
          <w:lang w:val="pt-BR" w:eastAsia="ja-JP"/>
        </w:rPr>
      </w:pPr>
    </w:p>
    <w:p w14:paraId="174AFCFC" w14:textId="77777777" w:rsidR="002D3F21" w:rsidRPr="00540F57" w:rsidRDefault="002D3F21" w:rsidP="0045075D">
      <w:pPr>
        <w:rPr>
          <w:lang w:val="pt-BR" w:eastAsia="ja-JP"/>
        </w:rPr>
      </w:pPr>
    </w:p>
    <w:p w14:paraId="32D803B3" w14:textId="02A0E72C" w:rsidR="002D3F21" w:rsidRPr="00540F57" w:rsidRDefault="002D3F21" w:rsidP="0045075D">
      <w:pPr>
        <w:rPr>
          <w:lang w:val="pt-BR" w:eastAsia="ja-JP"/>
        </w:rPr>
      </w:pPr>
    </w:p>
    <w:p w14:paraId="2412ADB1" w14:textId="307E63D9" w:rsidR="002D3F21" w:rsidRPr="00540F57" w:rsidRDefault="002D3F21" w:rsidP="0045075D">
      <w:pPr>
        <w:rPr>
          <w:lang w:val="pt-BR" w:eastAsia="ja-JP"/>
        </w:rPr>
      </w:pPr>
    </w:p>
    <w:p w14:paraId="7B9E1399" w14:textId="1F31FCC4" w:rsidR="002D3F21" w:rsidRPr="00540F57" w:rsidRDefault="002D3F21" w:rsidP="0045075D">
      <w:pPr>
        <w:rPr>
          <w:lang w:val="pt-BR" w:eastAsia="ja-JP"/>
        </w:rPr>
      </w:pPr>
    </w:p>
    <w:p w14:paraId="7A62CC8A" w14:textId="77777777" w:rsidR="002D3F21" w:rsidRPr="00540F57" w:rsidRDefault="002D3F21" w:rsidP="0045075D">
      <w:pPr>
        <w:rPr>
          <w:lang w:val="pt-BR" w:eastAsia="ja-JP"/>
        </w:rPr>
      </w:pPr>
    </w:p>
    <w:p w14:paraId="3B4DC2FE" w14:textId="77777777" w:rsidR="002D3F21" w:rsidRPr="00540F57" w:rsidRDefault="002D3F21" w:rsidP="0045075D">
      <w:pPr>
        <w:rPr>
          <w:lang w:val="pt-BR" w:eastAsia="ja-JP"/>
        </w:rPr>
      </w:pPr>
    </w:p>
    <w:p w14:paraId="313E63AA" w14:textId="77777777" w:rsidR="00291A7F" w:rsidRPr="00540F57" w:rsidRDefault="00291A7F" w:rsidP="0045075D">
      <w:pPr>
        <w:rPr>
          <w:lang w:val="pt-BR" w:eastAsia="ja-JP"/>
        </w:rPr>
      </w:pPr>
    </w:p>
    <w:p w14:paraId="41823EFC" w14:textId="7C7B6489" w:rsidR="00291A7F" w:rsidRPr="00540F57" w:rsidRDefault="00291A7F" w:rsidP="0045075D">
      <w:pPr>
        <w:rPr>
          <w:lang w:val="pt-BR" w:eastAsia="ja-JP"/>
        </w:rPr>
      </w:pPr>
    </w:p>
    <w:p w14:paraId="3CB7154D" w14:textId="7169A433" w:rsidR="009D0848" w:rsidRPr="00540F57" w:rsidRDefault="00090F9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35BC7B3D" wp14:editId="517DC8D4">
                <wp:simplePos x="0" y="0"/>
                <wp:positionH relativeFrom="column">
                  <wp:posOffset>2158365</wp:posOffset>
                </wp:positionH>
                <wp:positionV relativeFrom="paragraph">
                  <wp:posOffset>156048</wp:posOffset>
                </wp:positionV>
                <wp:extent cx="2083376" cy="7240329"/>
                <wp:effectExtent l="0" t="0" r="31750" b="17780"/>
                <wp:wrapNone/>
                <wp:docPr id="670" name="Grupo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376" cy="7240329"/>
                          <a:chOff x="0" y="0"/>
                          <a:chExt cx="2083376" cy="7240329"/>
                        </a:xfrm>
                      </wpg:grpSpPr>
                      <wps:wsp>
                        <wps:cNvPr id="484" name="Elipse 484"/>
                        <wps:cNvSpPr/>
                        <wps:spPr>
                          <a:xfrm>
                            <a:off x="0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C6292" w14:textId="4F31DE80" w:rsidR="00240B08" w:rsidRPr="0042628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tângulo 485"/>
                        <wps:cNvSpPr/>
                        <wps:spPr>
                          <a:xfrm>
                            <a:off x="0" y="839972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CC962" w14:textId="77777777" w:rsidR="00240B0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37C6AEBC" w14:textId="77777777" w:rsidR="00240B0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5C2A3F22" w14:textId="77777777" w:rsidR="00240B08" w:rsidRPr="0042628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Conector reto 486"/>
                        <wps:cNvCnPr/>
                        <wps:spPr>
                          <a:xfrm>
                            <a:off x="701749" y="520995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Conector reto 487"/>
                        <wps:cNvCnPr/>
                        <wps:spPr>
                          <a:xfrm>
                            <a:off x="701749" y="1424763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Retângulo 488"/>
                        <wps:cNvSpPr/>
                        <wps:spPr>
                          <a:xfrm>
                            <a:off x="0" y="1796902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126FC" w14:textId="77777777" w:rsidR="00240B08" w:rsidRPr="009D084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5AC14865" w14:textId="77777777" w:rsidR="00240B08" w:rsidRPr="009D084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OP2</w:t>
                              </w:r>
                            </w:p>
                            <w:p w14:paraId="44032308" w14:textId="77777777" w:rsidR="00240B08" w:rsidRPr="009D084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4763C9AA" w14:textId="77777777" w:rsidR="00240B08" w:rsidRPr="009D084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5A3C5DD7" w14:textId="77777777" w:rsidR="00240B08" w:rsidRPr="009D084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58E8EE33" w14:textId="77777777" w:rsidR="00240B08" w:rsidRPr="0042628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Retângulo 489"/>
                        <wps:cNvSpPr/>
                        <wps:spPr>
                          <a:xfrm>
                            <a:off x="0" y="3742661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B6CC8" w14:textId="77777777" w:rsidR="00240B0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1AD91697" w14:textId="77777777" w:rsidR="00240B08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154461D8" w14:textId="77777777" w:rsidR="00240B08" w:rsidRPr="0042628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Conector reto 490"/>
                        <wps:cNvCnPr/>
                        <wps:spPr>
                          <a:xfrm>
                            <a:off x="701749" y="3423684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ector reto 491"/>
                        <wps:cNvCnPr/>
                        <wps:spPr>
                          <a:xfrm>
                            <a:off x="701749" y="4338084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Retângulo 492"/>
                        <wps:cNvSpPr/>
                        <wps:spPr>
                          <a:xfrm>
                            <a:off x="0" y="4699591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C91FB" w14:textId="77777777" w:rsidR="00240B08" w:rsidRPr="002D3F2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399193C" w14:textId="77777777" w:rsidR="00240B08" w:rsidRPr="002D3F2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OP2</w:t>
                              </w:r>
                            </w:p>
                            <w:p w14:paraId="4369DE79" w14:textId="77777777" w:rsidR="00240B08" w:rsidRPr="002D3F2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4F88B354" w14:textId="77777777" w:rsidR="00240B08" w:rsidRPr="002D3F2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4A548285" w14:textId="77777777" w:rsidR="00240B08" w:rsidRPr="002D3F2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D3F21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271FFC76" w14:textId="77777777" w:rsidR="00240B08" w:rsidRPr="0042628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Elipse 493"/>
                        <wps:cNvSpPr/>
                        <wps:spPr>
                          <a:xfrm>
                            <a:off x="0" y="6687879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E5697" w14:textId="59E87B08" w:rsidR="00240B08" w:rsidRPr="00426281" w:rsidRDefault="00240B08" w:rsidP="009D0848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Conector reto 494"/>
                        <wps:cNvCnPr/>
                        <wps:spPr>
                          <a:xfrm>
                            <a:off x="701749" y="6326372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Chave direita 666"/>
                        <wps:cNvSpPr/>
                        <wps:spPr>
                          <a:xfrm>
                            <a:off x="1541721" y="850605"/>
                            <a:ext cx="541655" cy="25943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Chave direita 668"/>
                        <wps:cNvSpPr/>
                        <wps:spPr>
                          <a:xfrm>
                            <a:off x="1509824" y="3774558"/>
                            <a:ext cx="541655" cy="25943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C7B3D" id="Grupo 670" o:spid="_x0000_s1216" style="position:absolute;margin-left:169.95pt;margin-top:12.3pt;width:164.05pt;height:570.1pt;z-index:251631104" coordsize="20833,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">
                <v:oval id="Elipse 484" o:spid="_x0000_s1217" style="position:absolute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3WsQA&#10;AADcAAAADwAAAGRycy9kb3ducmV2LnhtbESPQWvCQBSE74L/YXlCb7qpBElTVylCwAoejOn9kX1N&#10;FrNvQ3bVtL/eLRQ8DjPzDbPejrYTNxq8cazgdZGAIK6dNtwoqM7FPAPhA7LGzjEp+CEP2810ssZc&#10;uzuf6FaGRkQI+xwVtCH0uZS+bsmiX7ieOHrfbrAYohwaqQe8R7jt5DJJVtKi4bjQYk+7lupLebUK&#10;fvdFZcL1rcyS6nA5pp+Fk+ZLqZfZ+PEOItAYnuH/9l4rSLMU/s7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8N1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56C6292" w14:textId="4F31DE80" w:rsidR="00240B08" w:rsidRPr="00426281" w:rsidRDefault="00240B08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5</w:t>
                        </w:r>
                      </w:p>
                    </w:txbxContent>
                  </v:textbox>
                </v:oval>
                <v:rect id="Retângulo 485" o:spid="_x0000_s1218" style="position:absolute;top:8399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cRc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FxFwgAAANwAAAAPAAAAAAAAAAAAAAAAAJgCAABkcnMvZG93&#10;bnJldi54bWxQSwUGAAAAAAQABAD1AAAAhwMAAAAA&#10;" fillcolor="#5b9bd5 [3204]" strokecolor="#1f4d78 [1604]" strokeweight="1pt">
                  <v:textbox>
                    <w:txbxContent>
                      <w:p w14:paraId="77FCC962" w14:textId="77777777" w:rsidR="00240B08" w:rsidRDefault="00240B08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37C6AEBC" w14:textId="77777777" w:rsidR="00240B08" w:rsidRDefault="00240B08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5C2A3F22" w14:textId="77777777" w:rsidR="00240B08" w:rsidRPr="0042628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86" o:spid="_x0000_s1219" style="position:absolute;visibility:visible;mso-wrap-style:square" from="7017,5209" to="7017,8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DxQcUAAADcAAAADwAAAGRycy9kb3ducmV2LnhtbESPQWvCQBSE7wX/w/IEb81GLVFSV5GC&#10;4qlQtQdvj+xLNm32bZpdk/TfdwuFHoeZ+YbZ7EbbiJ46XztWME9SEMSF0zVXCq6Xw+MahA/IGhvH&#10;pOCbPOy2k4cN5toN/Eb9OVQiQtjnqMCE0OZS+sKQRZ+4ljh6pesshii7SuoOhwi3jVykaSYt1hwX&#10;DLb0Yqj4PN+tgi8sDmRv78c+HUy/zMr2dfVxU2o2HffPIAKN4T/81z5pBU/rDH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DxQcUAAADcAAAADwAAAAAAAAAA&#10;AAAAAAChAgAAZHJzL2Rvd25yZXYueG1sUEsFBgAAAAAEAAQA+QAAAJMDAAAAAA==&#10;" strokecolor="#5b9bd5 [3204]" strokeweight=".5pt">
                  <v:stroke joinstyle="miter"/>
                </v:line>
                <v:line id="Conector reto 487" o:spid="_x0000_s1220" style="position:absolute;visibility:visible;mso-wrap-style:square" from="7017,14247" to="7017,17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xU2sUAAADcAAAADwAAAGRycy9kb3ducmV2LnhtbESPT2vCQBTE70K/w/KE3urGKkZSVymC&#10;0lPBPz14e2Sf2Wj2bcxuk/Tbu0LB4zAzv2EWq95WoqXGl44VjEcJCOLc6ZILBcfD5m0OwgdkjZVj&#10;UvBHHlbLl8ECM+063lG7D4WIEPYZKjAh1JmUPjdk0Y9cTRy9s2sshiibQuoGuwi3lXxPkpm0WHJc&#10;MFjT2lB+3f9aBTfMN2RPP9s26Uw7mZ3r7/RyUup12H9+gAjUh2f4v/2lFUzn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xU2sUAAADcAAAADwAAAAAAAAAA&#10;AAAAAAChAgAAZHJzL2Rvd25yZXYueG1sUEsFBgAAAAAEAAQA+QAAAJMDAAAAAA==&#10;" strokecolor="#5b9bd5 [3204]" strokeweight=".5pt">
                  <v:stroke joinstyle="miter"/>
                </v:line>
                <v:rect id="Retângulo 488" o:spid="_x0000_s1221" style="position:absolute;top:17969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z27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F89u+AAAA3AAAAA8AAAAAAAAAAAAAAAAAmAIAAGRycy9kb3ducmV2&#10;LnhtbFBLBQYAAAAABAAEAPUAAACDAwAAAAA=&#10;" fillcolor="#5b9bd5 [3204]" strokecolor="#1f4d78 [1604]" strokeweight="1pt">
                  <v:textbox>
                    <w:txbxContent>
                      <w:p w14:paraId="298126FC" w14:textId="77777777" w:rsidR="00240B08" w:rsidRPr="009D0848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5AC14865" w14:textId="77777777" w:rsidR="00240B08" w:rsidRPr="009D0848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OP2</w:t>
                        </w:r>
                      </w:p>
                      <w:p w14:paraId="44032308" w14:textId="77777777" w:rsidR="00240B08" w:rsidRPr="009D0848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4763C9AA" w14:textId="77777777" w:rsidR="00240B08" w:rsidRPr="009D0848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5A3C5DD7" w14:textId="77777777" w:rsidR="00240B08" w:rsidRPr="009D0848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58E8EE33" w14:textId="77777777" w:rsidR="00240B08" w:rsidRPr="0042628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489" o:spid="_x0000_s1222" style="position:absolute;top:3742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WQMIA&#10;AADcAAAADwAAAGRycy9kb3ducmV2LnhtbESP3YrCMBCF74V9hzAL3mnqIq7WRlkEQYS98OcBhmZs&#10;aptJaaJt394sCHt5OD8fJ9v2thZPan3pWMFsmoAgzp0uuVBwvewnSxA+IGusHZOCgTxsNx+jDFPt&#10;Oj7R8xwKEUfYp6jAhNCkUvrckEU/dQ1x9G6utRiibAupW+ziuK3lV5IspMWSI8FgQztDeXV+2AhB&#10;Og2z725X/Zr+WFI93OkxKDX+7H/WIAL14T/8bh+0gvly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VZAwgAAANwAAAAPAAAAAAAAAAAAAAAAAJgCAABkcnMvZG93&#10;bnJldi54bWxQSwUGAAAAAAQABAD1AAAAhwMAAAAA&#10;" fillcolor="#5b9bd5 [3204]" strokecolor="#1f4d78 [1604]" strokeweight="1pt">
                  <v:textbox>
                    <w:txbxContent>
                      <w:p w14:paraId="578B6CC8" w14:textId="77777777" w:rsidR="00240B08" w:rsidRDefault="00240B08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1AD91697" w14:textId="77777777" w:rsidR="00240B08" w:rsidRDefault="00240B08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154461D8" w14:textId="77777777" w:rsidR="00240B08" w:rsidRPr="0042628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90" o:spid="_x0000_s1223" style="position:absolute;visibility:visible;mso-wrap-style:square" from="7017,34236" to="7017,3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ac8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Pn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xac8IAAADcAAAADwAAAAAAAAAAAAAA&#10;AAChAgAAZHJzL2Rvd25yZXYueG1sUEsFBgAAAAAEAAQA+QAAAJADAAAAAA==&#10;" strokecolor="#5b9bd5 [3204]" strokeweight=".5pt">
                  <v:stroke joinstyle="miter"/>
                </v:line>
                <v:line id="Conector reto 491" o:spid="_x0000_s1224" style="position:absolute;visibility:visible;mso-wrap-style:square" from="7017,43380" to="7017,46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/6MQAAADcAAAADwAAAGRycy9kb3ducmV2LnhtbESPQWvCQBSE7wX/w/KE3upGW6xGVxHB&#10;0pOgrQdvj+wzG82+jdltEv+9Kwg9DjPzDTNfdrYUDdW+cKxgOEhAEGdOF5wr+P3ZvE1A+ICssXRM&#10;Cm7kYbnovcwx1a7lHTX7kIsIYZ+iAhNClUrpM0MW/cBVxNE7udpiiLLOpa6xjXBbylGSjKXFguOC&#10;wYrWhrLL/s8quGK2IXs8fDVJa5r38anafp6PSr32u9UMRKAu/Ief7W+t4GM6hM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MP/oxAAAANwAAAAPAAAAAAAAAAAA&#10;AAAAAKECAABkcnMvZG93bnJldi54bWxQSwUGAAAAAAQABAD5AAAAkgMAAAAA&#10;" strokecolor="#5b9bd5 [3204]" strokeweight=".5pt">
                  <v:stroke joinstyle="miter"/>
                </v:line>
                <v:rect id="Retângulo 492" o:spid="_x0000_s1225" style="position:absolute;top:46995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S7M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WI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0UuzBAAAA3AAAAA8AAAAAAAAAAAAAAAAAmAIAAGRycy9kb3du&#10;cmV2LnhtbFBLBQYAAAAABAAEAPUAAACGAwAAAAA=&#10;" fillcolor="#5b9bd5 [3204]" strokecolor="#1f4d78 [1604]" strokeweight="1pt">
                  <v:textbox>
                    <w:txbxContent>
                      <w:p w14:paraId="3A9C91FB" w14:textId="77777777" w:rsidR="00240B08" w:rsidRPr="002D3F2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399193C" w14:textId="77777777" w:rsidR="00240B08" w:rsidRPr="002D3F2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OP2</w:t>
                        </w:r>
                      </w:p>
                      <w:p w14:paraId="4369DE79" w14:textId="77777777" w:rsidR="00240B08" w:rsidRPr="002D3F2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4F88B354" w14:textId="77777777" w:rsidR="00240B08" w:rsidRPr="002D3F2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4A548285" w14:textId="77777777" w:rsidR="00240B08" w:rsidRPr="002D3F2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D3F21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271FFC76" w14:textId="77777777" w:rsidR="00240B08" w:rsidRPr="00426281" w:rsidRDefault="00240B08" w:rsidP="009D084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493" o:spid="_x0000_s1226" style="position:absolute;top:66878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588QA&#10;AADcAAAADwAAAGRycy9kb3ducmV2LnhtbESPT4vCMBTE7wt+h/AEb2vqHxatRhGh4C542Frvj+bZ&#10;BpuX0kSt++k3wsIeh5n5DbPe9rYRd+q8caxgMk5AEJdOG64UFKfsfQHCB2SNjWNS8CQP283gbY2p&#10;dg/+pnseKhEh7FNUUIfQplL6siaLfuxa4uhdXGcxRNlVUnf4iHDbyGmSfEiLhuNCjS3tayqv+c0q&#10;+DlkhQm3Zb5Iiq/rcf6ZOWnOSo2G/W4FIlAf/sN/7YNWMF/O4HU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MOf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567E5697" w14:textId="59E87B08" w:rsidR="00240B08" w:rsidRPr="00426281" w:rsidRDefault="00240B08" w:rsidP="009D0848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6</w:t>
                        </w:r>
                      </w:p>
                    </w:txbxContent>
                  </v:textbox>
                </v:oval>
                <v:line id="Conector reto 494" o:spid="_x0000_s1227" style="position:absolute;visibility:visible;mso-wrap-style:square" from="7017,63263" to="7017,6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  <v:shape id="Chave direita 666" o:spid="_x0000_s1228" type="#_x0000_t88" style="position:absolute;left:15417;top:8506;width:5416;height:2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7psQA&#10;AADcAAAADwAAAGRycy9kb3ducmV2LnhtbESPQYvCMBSE7wv+h/AEL4umegjaNcoqCh48rNWLt0fz&#10;ti3bvJQm2vrvjbDgcZiZb5jlure1uFPrK8cappMEBHHuTMWFhst5P56D8AHZYO2YNDzIw3o1+Fhi&#10;alzHJ7pnoRARwj5FDWUITSqlz0uy6CeuIY7er2sthijbQpoWuwi3tZwliZIWK44LJTa0LSn/y25W&#10;w7Hb/njpjpxcdmq++LzWXb6Zaj0a9t9fIAL14R3+bx+MBqUUvM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u6bEAAAA3AAAAA8AAAAAAAAAAAAAAAAAmAIAAGRycy9k&#10;b3ducmV2LnhtbFBLBQYAAAAABAAEAPUAAACJAwAAAAA=&#10;" adj="376" strokecolor="#5b9bd5 [3204]" strokeweight=".5pt">
                  <v:stroke joinstyle="miter"/>
                </v:shape>
                <v:shape id="Chave direita 668" o:spid="_x0000_s1229" type="#_x0000_t88" style="position:absolute;left:15098;top:37745;width:5416;height:2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KT74A&#10;AADcAAAADwAAAGRycy9kb3ducmV2LnhtbERPuwrCMBTdBf8hXMFFNNWhaDWKioKDg6/F7dJc22Jz&#10;U5po69+bQXA8nPdi1ZpSvKl2hWUF41EEgji1uuBMwe26H05BOI+ssbRMCj7kYLXsdhaYaNvwmd4X&#10;n4kQwi5BBbn3VSKlS3My6Ea2Ig7cw9YGfYB1JnWNTQg3pZxEUSwNFhwacqxom1P6vLyMgmOzPTlp&#10;jxzddvF0NriXTboZK9Xvtes5CE+t/4t/7oNWEMd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Iik++AAAA3AAAAA8AAAAAAAAAAAAAAAAAmAIAAGRycy9kb3ducmV2&#10;LnhtbFBLBQYAAAAABAAEAPUAAACDAwAAAAA=&#10;" adj="376" strokecolor="#5b9bd5 [3204]" strokeweight=".5pt">
                  <v:stroke joinstyle="miter"/>
                </v:shape>
              </v:group>
            </w:pict>
          </mc:Fallback>
        </mc:AlternateContent>
      </w:r>
    </w:p>
    <w:p w14:paraId="56B8F6F3" w14:textId="6BECAB04" w:rsidR="009D0848" w:rsidRPr="00540F57" w:rsidRDefault="009D0848" w:rsidP="0045075D">
      <w:pPr>
        <w:rPr>
          <w:lang w:val="pt-BR" w:eastAsia="ja-JP"/>
        </w:rPr>
      </w:pPr>
    </w:p>
    <w:p w14:paraId="10E6A92A" w14:textId="60871BFB" w:rsidR="009D0848" w:rsidRPr="00540F57" w:rsidRDefault="009D0848" w:rsidP="0045075D">
      <w:pPr>
        <w:rPr>
          <w:lang w:val="pt-BR" w:eastAsia="ja-JP"/>
        </w:rPr>
      </w:pPr>
    </w:p>
    <w:p w14:paraId="7BF45E69" w14:textId="4F8A5068" w:rsidR="009D0848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92CD1B7" wp14:editId="618E54CA">
                <wp:simplePos x="0" y="0"/>
                <wp:positionH relativeFrom="margin">
                  <wp:align>left</wp:align>
                </wp:positionH>
                <wp:positionV relativeFrom="paragraph">
                  <wp:posOffset>116958</wp:posOffset>
                </wp:positionV>
                <wp:extent cx="552450" cy="350520"/>
                <wp:effectExtent l="0" t="0" r="0" b="0"/>
                <wp:wrapNone/>
                <wp:docPr id="906" name="Caixa de texto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708B72" w14:textId="43878864" w:rsidR="00240B08" w:rsidRPr="00140831" w:rsidRDefault="00240B08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D1B7" id="Caixa de texto 906" o:spid="_x0000_s1230" type="#_x0000_t202" style="position:absolute;margin-left:0;margin-top:9.2pt;width:43.5pt;height:27.6pt;z-index:251725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" filled="f" stroked="f">
                <v:textbox>
                  <w:txbxContent>
                    <w:p w14:paraId="4D708B72" w14:textId="43878864" w:rsidR="00240B08" w:rsidRPr="00140831" w:rsidRDefault="00240B08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6DE26" w14:textId="44E25B4A" w:rsidR="009D0848" w:rsidRPr="00540F57" w:rsidRDefault="009D0848" w:rsidP="0045075D">
      <w:pPr>
        <w:rPr>
          <w:lang w:val="pt-BR" w:eastAsia="ja-JP"/>
        </w:rPr>
      </w:pPr>
    </w:p>
    <w:p w14:paraId="16154953" w14:textId="4C00AAE1" w:rsidR="009D0848" w:rsidRPr="00540F57" w:rsidRDefault="009D0848" w:rsidP="0045075D">
      <w:pPr>
        <w:rPr>
          <w:lang w:val="pt-BR" w:eastAsia="ja-JP"/>
        </w:rPr>
      </w:pPr>
    </w:p>
    <w:p w14:paraId="49AAAFBF" w14:textId="351C39D1" w:rsidR="009D0848" w:rsidRPr="00540F57" w:rsidRDefault="00090F9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D91EEFE" wp14:editId="2C57B92D">
                <wp:simplePos x="0" y="0"/>
                <wp:positionH relativeFrom="margin">
                  <wp:posOffset>4295169</wp:posOffset>
                </wp:positionH>
                <wp:positionV relativeFrom="paragraph">
                  <wp:posOffset>8920</wp:posOffset>
                </wp:positionV>
                <wp:extent cx="1722474" cy="446568"/>
                <wp:effectExtent l="0" t="0" r="0" b="0"/>
                <wp:wrapNone/>
                <wp:docPr id="665" name="Caixa de texto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572070" w14:textId="47D7380B" w:rsidR="00240B08" w:rsidRPr="005245C5" w:rsidRDefault="00240B08" w:rsidP="00D255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EEFE" id="Caixa de texto 665" o:spid="_x0000_s1231" type="#_x0000_t202" style="position:absolute;margin-left:338.2pt;margin-top:.7pt;width:135.65pt;height:35.15pt;z-index: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" filled="f" stroked="f">
                <v:textbox>
                  <w:txbxContent>
                    <w:p w14:paraId="6F572070" w14:textId="47D7380B" w:rsidR="00240B08" w:rsidRPr="005245C5" w:rsidRDefault="00240B08" w:rsidP="00D25505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50DE0" w14:textId="12D3B75B" w:rsidR="009D0848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D3DF5D9" wp14:editId="3C67CD7D">
                <wp:simplePos x="0" y="0"/>
                <wp:positionH relativeFrom="margin">
                  <wp:align>left</wp:align>
                </wp:positionH>
                <wp:positionV relativeFrom="paragraph">
                  <wp:posOffset>254960</wp:posOffset>
                </wp:positionV>
                <wp:extent cx="552450" cy="350520"/>
                <wp:effectExtent l="0" t="0" r="0" b="0"/>
                <wp:wrapNone/>
                <wp:docPr id="907" name="Caixa de texto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A7F208" w14:textId="25216E23" w:rsidR="00240B08" w:rsidRPr="00140831" w:rsidRDefault="00240B08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F5D9" id="Caixa de texto 907" o:spid="_x0000_s1232" type="#_x0000_t202" style="position:absolute;margin-left:0;margin-top:20.1pt;width:43.5pt;height:27.6pt;z-index:25172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" filled="f" stroked="f">
                <v:textbox>
                  <w:txbxContent>
                    <w:p w14:paraId="12A7F208" w14:textId="25216E23" w:rsidR="00240B08" w:rsidRPr="00140831" w:rsidRDefault="00240B08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21BE7" w14:textId="50A865C9" w:rsidR="009D0848" w:rsidRPr="00540F57" w:rsidRDefault="009D0848" w:rsidP="0045075D">
      <w:pPr>
        <w:rPr>
          <w:lang w:val="pt-BR" w:eastAsia="ja-JP"/>
        </w:rPr>
      </w:pPr>
    </w:p>
    <w:p w14:paraId="5C451202" w14:textId="77777777" w:rsidR="009D0848" w:rsidRPr="00540F57" w:rsidRDefault="009D0848" w:rsidP="0045075D">
      <w:pPr>
        <w:rPr>
          <w:lang w:val="pt-BR" w:eastAsia="ja-JP"/>
        </w:rPr>
      </w:pPr>
    </w:p>
    <w:p w14:paraId="60D0AD31" w14:textId="38D84DB9" w:rsidR="009D0848" w:rsidRPr="00540F57" w:rsidRDefault="009D0848" w:rsidP="0045075D">
      <w:pPr>
        <w:rPr>
          <w:lang w:val="pt-BR" w:eastAsia="ja-JP"/>
        </w:rPr>
      </w:pPr>
    </w:p>
    <w:p w14:paraId="4091222B" w14:textId="48E56D54" w:rsidR="009D0848" w:rsidRPr="00540F57" w:rsidRDefault="009D0848" w:rsidP="0045075D">
      <w:pPr>
        <w:rPr>
          <w:lang w:val="pt-BR" w:eastAsia="ja-JP"/>
        </w:rPr>
      </w:pPr>
    </w:p>
    <w:p w14:paraId="1AD89EA5" w14:textId="1A0188E9" w:rsidR="009D0848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FAA2304" wp14:editId="7542FB97">
                <wp:simplePos x="0" y="0"/>
                <wp:positionH relativeFrom="margin">
                  <wp:align>left</wp:align>
                </wp:positionH>
                <wp:positionV relativeFrom="paragraph">
                  <wp:posOffset>18592</wp:posOffset>
                </wp:positionV>
                <wp:extent cx="552450" cy="350520"/>
                <wp:effectExtent l="0" t="0" r="0" b="0"/>
                <wp:wrapNone/>
                <wp:docPr id="908" name="Caixa de texto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461737" w14:textId="0472D506" w:rsidR="00240B08" w:rsidRPr="00140831" w:rsidRDefault="00240B08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A2304" id="Caixa de texto 908" o:spid="_x0000_s1233" type="#_x0000_t202" style="position:absolute;margin-left:0;margin-top:1.45pt;width:43.5pt;height:27.6pt;z-index:251727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" filled="f" stroked="f">
                <v:textbox>
                  <w:txbxContent>
                    <w:p w14:paraId="52461737" w14:textId="0472D506" w:rsidR="00240B08" w:rsidRPr="00140831" w:rsidRDefault="00240B08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ADD50" w14:textId="6755A702" w:rsidR="009D0848" w:rsidRPr="00540F57" w:rsidRDefault="009D0848" w:rsidP="0045075D">
      <w:pPr>
        <w:rPr>
          <w:lang w:val="pt-BR" w:eastAsia="ja-JP"/>
        </w:rPr>
      </w:pPr>
    </w:p>
    <w:p w14:paraId="6A18F078" w14:textId="67B4154F" w:rsidR="009D0848" w:rsidRPr="00540F57" w:rsidRDefault="00090F9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F16A9D0" wp14:editId="25BABF20">
                <wp:simplePos x="0" y="0"/>
                <wp:positionH relativeFrom="margin">
                  <wp:posOffset>4244103</wp:posOffset>
                </wp:positionH>
                <wp:positionV relativeFrom="paragraph">
                  <wp:posOffset>208768</wp:posOffset>
                </wp:positionV>
                <wp:extent cx="1722474" cy="446568"/>
                <wp:effectExtent l="0" t="0" r="0" b="0"/>
                <wp:wrapNone/>
                <wp:docPr id="669" name="Caixa de text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03400C" w14:textId="28ED145B" w:rsidR="00240B08" w:rsidRPr="005245C5" w:rsidRDefault="00240B08" w:rsidP="00D255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A9D0" id="Caixa de texto 669" o:spid="_x0000_s1234" type="#_x0000_t202" style="position:absolute;margin-left:334.2pt;margin-top:16.45pt;width:135.65pt;height:35.1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" filled="f" stroked="f">
                <v:textbox>
                  <w:txbxContent>
                    <w:p w14:paraId="3B03400C" w14:textId="28ED145B" w:rsidR="00240B08" w:rsidRPr="005245C5" w:rsidRDefault="00240B08" w:rsidP="00D25505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E2474" w14:textId="61405160" w:rsidR="009D0848" w:rsidRPr="00540F57" w:rsidRDefault="009D0848" w:rsidP="0045075D">
      <w:pPr>
        <w:rPr>
          <w:lang w:val="pt-BR" w:eastAsia="ja-JP"/>
        </w:rPr>
      </w:pPr>
    </w:p>
    <w:p w14:paraId="54596675" w14:textId="5BF4F382" w:rsidR="009D0848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245DA6D" wp14:editId="0842FE6D">
                <wp:simplePos x="0" y="0"/>
                <wp:positionH relativeFrom="margin">
                  <wp:align>left</wp:align>
                </wp:positionH>
                <wp:positionV relativeFrom="paragraph">
                  <wp:posOffset>17041</wp:posOffset>
                </wp:positionV>
                <wp:extent cx="552450" cy="350520"/>
                <wp:effectExtent l="0" t="0" r="0" b="0"/>
                <wp:wrapNone/>
                <wp:docPr id="909" name="Caixa de texto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87FD86" w14:textId="2641F92B" w:rsidR="00240B08" w:rsidRPr="00140831" w:rsidRDefault="00240B08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DA6D" id="Caixa de texto 909" o:spid="_x0000_s1235" type="#_x0000_t202" style="position:absolute;margin-left:0;margin-top:1.35pt;width:43.5pt;height:27.6pt;z-index:251728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" filled="f" stroked="f">
                <v:textbox>
                  <w:txbxContent>
                    <w:p w14:paraId="6987FD86" w14:textId="2641F92B" w:rsidR="00240B08" w:rsidRPr="00140831" w:rsidRDefault="00240B08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C7B10" w14:textId="77777777" w:rsidR="009D0848" w:rsidRPr="00540F57" w:rsidRDefault="009D0848" w:rsidP="0045075D">
      <w:pPr>
        <w:rPr>
          <w:lang w:val="pt-BR" w:eastAsia="ja-JP"/>
        </w:rPr>
      </w:pPr>
    </w:p>
    <w:p w14:paraId="4DC9BF25" w14:textId="77777777" w:rsidR="009D0848" w:rsidRPr="00540F57" w:rsidRDefault="009D0848" w:rsidP="0045075D">
      <w:pPr>
        <w:rPr>
          <w:lang w:val="pt-BR" w:eastAsia="ja-JP"/>
        </w:rPr>
      </w:pPr>
    </w:p>
    <w:p w14:paraId="4FB6E055" w14:textId="363750DD" w:rsidR="009D0848" w:rsidRPr="00540F57" w:rsidRDefault="009D0848" w:rsidP="0045075D">
      <w:pPr>
        <w:rPr>
          <w:lang w:val="pt-BR" w:eastAsia="ja-JP"/>
        </w:rPr>
      </w:pPr>
    </w:p>
    <w:p w14:paraId="35C8FA51" w14:textId="3AD7A5D1" w:rsidR="009D0848" w:rsidRPr="00540F57" w:rsidRDefault="009D0848" w:rsidP="0045075D">
      <w:pPr>
        <w:rPr>
          <w:lang w:val="pt-BR" w:eastAsia="ja-JP"/>
        </w:rPr>
      </w:pPr>
    </w:p>
    <w:p w14:paraId="7A37BC4E" w14:textId="77777777" w:rsidR="009D0848" w:rsidRPr="00540F57" w:rsidRDefault="009D0848" w:rsidP="0045075D">
      <w:pPr>
        <w:rPr>
          <w:lang w:val="pt-BR" w:eastAsia="ja-JP"/>
        </w:rPr>
      </w:pPr>
    </w:p>
    <w:p w14:paraId="473FF618" w14:textId="7F4E5898" w:rsidR="009D0848" w:rsidRPr="00540F57" w:rsidRDefault="009D0848" w:rsidP="0045075D">
      <w:pPr>
        <w:rPr>
          <w:lang w:val="pt-BR" w:eastAsia="ja-JP"/>
        </w:rPr>
      </w:pPr>
    </w:p>
    <w:p w14:paraId="7BD0D700" w14:textId="77777777" w:rsidR="009D0848" w:rsidRPr="00540F57" w:rsidRDefault="009D0848" w:rsidP="0045075D">
      <w:pPr>
        <w:rPr>
          <w:lang w:val="pt-BR" w:eastAsia="ja-JP"/>
        </w:rPr>
      </w:pPr>
    </w:p>
    <w:p w14:paraId="15D50480" w14:textId="183FEFEC" w:rsidR="009D0848" w:rsidRPr="00540F57" w:rsidRDefault="009D0848" w:rsidP="0045075D">
      <w:pPr>
        <w:rPr>
          <w:lang w:val="pt-BR" w:eastAsia="ja-JP"/>
        </w:rPr>
      </w:pPr>
    </w:p>
    <w:p w14:paraId="281A72C0" w14:textId="4DC99490" w:rsidR="00D85674" w:rsidRPr="00540F57" w:rsidRDefault="00D85674" w:rsidP="0045075D">
      <w:pPr>
        <w:rPr>
          <w:lang w:val="pt-BR" w:eastAsia="ja-JP"/>
        </w:rPr>
      </w:pPr>
    </w:p>
    <w:p w14:paraId="19B0F7D5" w14:textId="6B678710" w:rsidR="00D85674" w:rsidRPr="00540F57" w:rsidRDefault="00BD5E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16A5FC95" wp14:editId="0D27603C">
                <wp:simplePos x="0" y="0"/>
                <wp:positionH relativeFrom="column">
                  <wp:posOffset>2158200</wp:posOffset>
                </wp:positionH>
                <wp:positionV relativeFrom="paragraph">
                  <wp:posOffset>10206</wp:posOffset>
                </wp:positionV>
                <wp:extent cx="2168286" cy="7452981"/>
                <wp:effectExtent l="0" t="0" r="41910" b="15240"/>
                <wp:wrapNone/>
                <wp:docPr id="677" name="Grupo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286" cy="7452981"/>
                          <a:chOff x="0" y="0"/>
                          <a:chExt cx="2168286" cy="7452981"/>
                        </a:xfrm>
                      </wpg:grpSpPr>
                      <wps:wsp>
                        <wps:cNvPr id="495" name="Elipse 495"/>
                        <wps:cNvSpPr/>
                        <wps:spPr>
                          <a:xfrm>
                            <a:off x="10632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43950" w14:textId="7CAD0545" w:rsidR="00240B08" w:rsidRPr="00426281" w:rsidRDefault="00240B08" w:rsidP="00D85674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Conector reto 496"/>
                        <wps:cNvCnPr/>
                        <wps:spPr>
                          <a:xfrm>
                            <a:off x="712381" y="467833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Retângulo 497"/>
                        <wps:cNvSpPr/>
                        <wps:spPr>
                          <a:xfrm>
                            <a:off x="10632" y="839973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2B269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3935C89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6751A6F2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427E6E13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0751B8C8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652A7705" w14:textId="77777777" w:rsidR="00240B08" w:rsidRPr="00426281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Conector reto 498"/>
                        <wps:cNvCnPr/>
                        <wps:spPr>
                          <a:xfrm>
                            <a:off x="701749" y="2509284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Retângulo 499"/>
                        <wps:cNvSpPr/>
                        <wps:spPr>
                          <a:xfrm>
                            <a:off x="0" y="2881424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F02B5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46178CC8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1080A2E2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31F583DB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32D03489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787C4CA6" w14:textId="77777777" w:rsidR="00240B08" w:rsidRPr="00426281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Conector reto 500"/>
                        <wps:cNvCnPr/>
                        <wps:spPr>
                          <a:xfrm>
                            <a:off x="712381" y="4561368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Retângulo 501"/>
                        <wps:cNvSpPr/>
                        <wps:spPr>
                          <a:xfrm>
                            <a:off x="10632" y="4922875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A4215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C95EAB5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0E59FBBF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2D1B87A2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142F2300" w14:textId="77777777" w:rsidR="00240B08" w:rsidRPr="009D0848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6F5E85F9" w14:textId="77777777" w:rsidR="00240B08" w:rsidRPr="00426281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Elipse 502"/>
                        <wps:cNvSpPr/>
                        <wps:spPr>
                          <a:xfrm>
                            <a:off x="10632" y="6900531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A069C" w14:textId="46F41A92" w:rsidR="00240B08" w:rsidRPr="00426281" w:rsidRDefault="00240B08" w:rsidP="00EB5304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Conector reto 503"/>
                        <wps:cNvCnPr/>
                        <wps:spPr>
                          <a:xfrm>
                            <a:off x="712381" y="6549656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Chave direita 671"/>
                        <wps:cNvSpPr/>
                        <wps:spPr>
                          <a:xfrm>
                            <a:off x="1626781" y="808075"/>
                            <a:ext cx="541505" cy="17543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Chave direita 673"/>
                        <wps:cNvSpPr/>
                        <wps:spPr>
                          <a:xfrm>
                            <a:off x="1594883" y="2838893"/>
                            <a:ext cx="541505" cy="17543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Chave direita 675"/>
                        <wps:cNvSpPr/>
                        <wps:spPr>
                          <a:xfrm>
                            <a:off x="1594883" y="4901610"/>
                            <a:ext cx="541505" cy="17543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5FC95" id="Grupo 677" o:spid="_x0000_s1236" style="position:absolute;margin-left:169.95pt;margin-top:.8pt;width:170.75pt;height:586.85pt;z-index:251635200" coordsize="21682,74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">
                <v:oval id="Elipse 495" o:spid="_x0000_s1237" style="position:absolute;left:106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kEHM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bPE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pBB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13943950" w14:textId="7CAD0545" w:rsidR="00240B08" w:rsidRPr="00426281" w:rsidRDefault="00240B08" w:rsidP="00D85674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6</w:t>
                        </w:r>
                      </w:p>
                    </w:txbxContent>
                  </v:textbox>
                </v:oval>
                <v:line id="Conector reto 496" o:spid="_x0000_s1238" style="position:absolute;visibility:visible;mso-wrap-style:square" from="7123,4678" to="7123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rect id="Retângulo 497" o:spid="_x0000_s1239" style="position:absolute;left:106;top:8399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PxdMIA&#10;AADcAAAADwAAAGRycy9kb3ducmV2LnhtbESP24rCMBRF3wX/IZyBedNUES/VVEQQZMAHLx9waI5N&#10;p81JaaJt/34yMDCPm31Z7N2+t7V4U+tLxwpm0wQEce50yYWCx/00WYPwAVlj7ZgUDORhn41HO0y1&#10;6/hK71soRBxhn6ICE0KTSulzQxb91DXE0Xu61mKIsi2kbrGL47aW8yRZSoslR4LBho6G8ur2shGC&#10;dB1mq+5YXUz/VVI9fNNrUOrzoz9sQQTqw3/4r33WChab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/F0wgAAANwAAAAPAAAAAAAAAAAAAAAAAJgCAABkcnMvZG93&#10;bnJldi54bWxQSwUGAAAAAAQABAD1AAAAhwMAAAAA&#10;" fillcolor="#5b9bd5 [3204]" strokecolor="#1f4d78 [1604]" strokeweight="1pt">
                  <v:textbox>
                    <w:txbxContent>
                      <w:p w14:paraId="7452B269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3935C89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6751A6F2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427E6E13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0751B8C8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652A7705" w14:textId="77777777" w:rsidR="00240B08" w:rsidRPr="00426281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98" o:spid="_x0000_s1240" style="position:absolute;visibility:visible;mso-wrap-style:square" from="7017,25092" to="7017,28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<v:stroke joinstyle="miter"/>
                </v:line>
                <v:rect id="Retângulo 499" o:spid="_x0000_s1241" style="position:absolute;top:28814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AncIA&#10;AADcAAAADwAAAGRycy9kb3ducmV2LnhtbESP3YrCMBCF74V9hzAL3mnqIq7WRlkEQYS98OcBhmZs&#10;aptJaaJt394sCHt5OD8fJ9v2thZPan3pWMFsmoAgzp0uuVBwvewnSxA+IGusHZOCgTxsNx+jDFPt&#10;Oj7R8xwKEUfYp6jAhNCkUvrckEU/dQ1x9G6utRiibAupW+ziuK3lV5IspMWSI8FgQztDeXV+2AhB&#10;Og2z725X/Zr+WFI93OkxKDX+7H/WIAL14T/8bh+0gvlq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MCdwgAAANwAAAAPAAAAAAAAAAAAAAAAAJgCAABkcnMvZG93&#10;bnJldi54bWxQSwUGAAAAAAQABAD1AAAAhwMAAAAA&#10;" fillcolor="#5b9bd5 [3204]" strokecolor="#1f4d78 [1604]" strokeweight="1pt">
                  <v:textbox>
                    <w:txbxContent>
                      <w:p w14:paraId="04FF02B5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46178CC8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1080A2E2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31F583DB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32D03489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787C4CA6" w14:textId="77777777" w:rsidR="00240B08" w:rsidRPr="00426281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500" o:spid="_x0000_s1242" style="position:absolute;visibility:visible;mso-wrap-style:square" from="7123,45613" to="7123,4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rect id="Retângulo 501" o:spid="_x0000_s1243" style="position:absolute;left:106;top:49228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1WgcEA&#10;AADcAAAADwAAAGRycy9kb3ducmV2LnhtbESP3YrCMBCF7xd8hzCCd2taw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NVoHBAAAA3AAAAA8AAAAAAAAAAAAAAAAAmAIAAGRycy9kb3du&#10;cmV2LnhtbFBLBQYAAAAABAAEAPUAAACGAwAAAAA=&#10;" fillcolor="#5b9bd5 [3204]" strokecolor="#1f4d78 [1604]" strokeweight="1pt">
                  <v:textbox>
                    <w:txbxContent>
                      <w:p w14:paraId="280A4215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C95EAB5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0E59FBBF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2D1B87A2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142F2300" w14:textId="77777777" w:rsidR="00240B08" w:rsidRPr="009D0848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6F5E85F9" w14:textId="77777777" w:rsidR="00240B08" w:rsidRPr="00426281" w:rsidRDefault="00240B08" w:rsidP="00EB530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502" o:spid="_x0000_s1244" style="position:absolute;left:106;top:69005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GcsQA&#10;AADcAAAADwAAAGRycy9kb3ducmV2LnhtbESPQWsCMRSE7wX/Q3iCt5pUtNitUURYUMFDt9v7Y/O6&#10;G9y8LJuoa399IxR6HGbmG2a1GVwrrtQH61nDy1SBIK68sVxrKD/z5yWIEJENtp5Jw50CbNajpxVm&#10;xt/4g65FrEWCcMhQQxNjl0kZqoYchqnviJP37XuHMcm+lqbHW4K7Vs6UepUOLaeFBjvaNVSdi4vT&#10;8LPPSxsvb8VSlcfzaX7IvbRfWk/Gw/YdRKQh/of/2nujYaF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rBnL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658A069C" w14:textId="46F41A92" w:rsidR="00240B08" w:rsidRPr="00426281" w:rsidRDefault="00240B08" w:rsidP="00EB5304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7</w:t>
                        </w:r>
                      </w:p>
                    </w:txbxContent>
                  </v:textbox>
                </v:oval>
                <v:line id="Conector reto 503" o:spid="_x0000_s1245" style="position:absolute;visibility:visible;mso-wrap-style:square" from="7123,65496" to="7123,6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eHsQAAADcAAAADwAAAGRycy9kb3ducmV2LnhtbESPQWsCMRSE74X+h/AK3mpipVZWo0hB&#10;8SRU68HbY/PcrG5e1k3cXf99Uyj0OMzMN8x82btKtNSE0rOG0VCBIM69KbnQ8H1Yv05BhIhssPJM&#10;Gh4UYLl4fppjZnzHX9TuYyEShEOGGmyMdSZlyC05DENfEyfv7BuHMcmmkKbBLsFdJd+UmkiHJacF&#10;izV9Wsqv+7vTcMN8Te503LSqs+14cq53H5eT1oOXfjUDEamP/+G/9tZoeFdj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V4exAAAANwAAAAPAAAAAAAAAAAA&#10;AAAAAKECAABkcnMvZG93bnJldi54bWxQSwUGAAAAAAQABAD5AAAAkgMAAAAA&#10;" strokecolor="#5b9bd5 [3204]" strokeweight=".5pt">
                  <v:stroke joinstyle="miter"/>
                </v:line>
                <v:shape id="Chave direita 671" o:spid="_x0000_s1246" type="#_x0000_t88" style="position:absolute;left:16267;top:8080;width:5415;height:1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nB8UA&#10;AADcAAAADwAAAGRycy9kb3ducmV2LnhtbESPQWvCQBSE7wX/w/KEXopuFI0ldRWxCB68GEV6fGRf&#10;k7TZtyG7mvXfdwuCx2FmvmGW62AacaPO1ZYVTMYJCOLC6ppLBefTbvQOwnlkjY1lUnAnB+vV4GWJ&#10;mbY9H+mW+1JECLsMFVTet5mUrqjIoBvbljh637Yz6KPsSqk77CPcNHKaJKk0WHNcqLClbUXFb341&#10;CsJ1/nPA/pJ+ncPbbDrnzwM3J6Veh2HzAcJT8M/wo73XCtLFBP7P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OcHxQAAANwAAAAPAAAAAAAAAAAAAAAAAJgCAABkcnMv&#10;ZG93bnJldi54bWxQSwUGAAAAAAQABAD1AAAAigMAAAAA&#10;" adj="556" strokecolor="#5b9bd5 [3204]" strokeweight=".5pt">
                  <v:stroke joinstyle="miter"/>
                </v:shape>
                <v:shape id="Chave direita 673" o:spid="_x0000_s1247" type="#_x0000_t88" style="position:absolute;left:15948;top:28388;width:5415;height:1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c68UA&#10;AADcAAAADwAAAGRycy9kb3ducmV2LnhtbESPT2vCQBTE74V+h+UVvJS6qdVYoquIUvDgxT8Uj4/s&#10;axKbfRuyq1m/vSsIHoeZ+Q0znQdTiwu1rrKs4LOfgCDOra64UHDY/3x8g3AeWWNtmRRcycF89voy&#10;xUzbjrd02flCRAi7DBWU3jeZlC4vyaDr24Y4en+2NeijbAupW+wi3NRykCSpNFhxXCixoWVJ+f/u&#10;bBSE8+i0we43PR7C+3Aw4tWG671SvbewmIDwFPwz/GivtYJ0/AX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tzrxQAAANwAAAAPAAAAAAAAAAAAAAAAAJgCAABkcnMv&#10;ZG93bnJldi54bWxQSwUGAAAAAAQABAD1AAAAigMAAAAA&#10;" adj="556" strokecolor="#5b9bd5 [3204]" strokeweight=".5pt">
                  <v:stroke joinstyle="miter"/>
                </v:shape>
                <v:shape id="Chave direita 675" o:spid="_x0000_s1248" type="#_x0000_t88" style="position:absolute;left:15948;top:49016;width:5415;height:1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/hBMUA&#10;AADcAAAADwAAAGRycy9kb3ducmV2LnhtbESPT2vCQBTE70K/w/KEXqRuFBMldZViKXjw4h+kx0f2&#10;maRm34bsarbfvlsQPA4z8xtmuQ6mEXfqXG1ZwWScgCAurK65VHA6fr0tQDiPrLGxTAp+ycF69TJY&#10;Yq5tz3u6H3wpIoRdjgoq79tcSldUZNCNbUscvYvtDPoou1LqDvsIN42cJkkmDdYcFypsaVNRcT3c&#10;jIJwS3922J+z71MYzaYpf+64OSr1Ogwf7yA8Bf8MP9pbrSCbp/B/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+EExQAAANwAAAAPAAAAAAAAAAAAAAAAAJgCAABkcnMv&#10;ZG93bnJldi54bWxQSwUGAAAAAAQABAD1AAAAigMAAAAA&#10;" adj="556" strokecolor="#5b9bd5 [3204]" strokeweight=".5pt">
                  <v:stroke joinstyle="miter"/>
                </v:shape>
              </v:group>
            </w:pict>
          </mc:Fallback>
        </mc:AlternateContent>
      </w:r>
    </w:p>
    <w:p w14:paraId="3520762E" w14:textId="3807854D" w:rsidR="00D85674" w:rsidRPr="00540F57" w:rsidRDefault="00D85674" w:rsidP="0045075D">
      <w:pPr>
        <w:rPr>
          <w:lang w:val="pt-BR" w:eastAsia="ja-JP"/>
        </w:rPr>
      </w:pPr>
    </w:p>
    <w:p w14:paraId="39628759" w14:textId="2A8E26BB" w:rsidR="00D85674" w:rsidRPr="00540F57" w:rsidRDefault="00D85674" w:rsidP="0045075D">
      <w:pPr>
        <w:rPr>
          <w:lang w:val="pt-BR" w:eastAsia="ja-JP"/>
        </w:rPr>
      </w:pPr>
    </w:p>
    <w:p w14:paraId="13EF237F" w14:textId="5D730CA6" w:rsidR="00D85674" w:rsidRPr="00540F57" w:rsidRDefault="00D85674" w:rsidP="0045075D">
      <w:pPr>
        <w:rPr>
          <w:lang w:val="pt-BR" w:eastAsia="ja-JP"/>
        </w:rPr>
      </w:pPr>
    </w:p>
    <w:p w14:paraId="58318186" w14:textId="225BFDB3" w:rsidR="00D85674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44D406C" wp14:editId="3AA39FF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52450" cy="350520"/>
                <wp:effectExtent l="0" t="0" r="0" b="0"/>
                <wp:wrapNone/>
                <wp:docPr id="910" name="Caixa de texto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59C737" w14:textId="79EFC235" w:rsidR="00240B08" w:rsidRPr="00140831" w:rsidRDefault="00240B08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406C" id="Caixa de texto 910" o:spid="_x0000_s1249" type="#_x0000_t202" style="position:absolute;margin-left:0;margin-top:.75pt;width:43.5pt;height:27.6pt;z-index:251729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" filled="f" stroked="f">
                <v:textbox>
                  <w:txbxContent>
                    <w:p w14:paraId="5C59C737" w14:textId="79EFC235" w:rsidR="00240B08" w:rsidRPr="00140831" w:rsidRDefault="00240B08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E8CFCA0" wp14:editId="323C62C1">
                <wp:simplePos x="0" y="0"/>
                <wp:positionH relativeFrom="margin">
                  <wp:posOffset>4263537</wp:posOffset>
                </wp:positionH>
                <wp:positionV relativeFrom="paragraph">
                  <wp:posOffset>95589</wp:posOffset>
                </wp:positionV>
                <wp:extent cx="1722474" cy="446568"/>
                <wp:effectExtent l="0" t="0" r="0" b="0"/>
                <wp:wrapNone/>
                <wp:docPr id="672" name="Caixa de texto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1D0C35" w14:textId="1A0A6906" w:rsidR="00240B08" w:rsidRPr="005245C5" w:rsidRDefault="00240B08" w:rsidP="00AF46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FCA0" id="Caixa de texto 672" o:spid="_x0000_s1250" type="#_x0000_t202" style="position:absolute;margin-left:335.7pt;margin-top:7.55pt;width:135.65pt;height:35.1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" filled="f" stroked="f">
                <v:textbox>
                  <w:txbxContent>
                    <w:p w14:paraId="2D1D0C35" w14:textId="1A0A6906" w:rsidR="00240B08" w:rsidRPr="005245C5" w:rsidRDefault="00240B08" w:rsidP="00AF4620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2C8F8" w14:textId="0FC12AAD" w:rsidR="00D85674" w:rsidRPr="00540F57" w:rsidRDefault="00D85674" w:rsidP="0045075D">
      <w:pPr>
        <w:rPr>
          <w:lang w:val="pt-BR" w:eastAsia="ja-JP"/>
        </w:rPr>
      </w:pPr>
    </w:p>
    <w:p w14:paraId="6324C362" w14:textId="68AEC5A3" w:rsidR="00D85674" w:rsidRPr="00540F57" w:rsidRDefault="00D85674" w:rsidP="0045075D">
      <w:pPr>
        <w:rPr>
          <w:lang w:val="pt-BR" w:eastAsia="ja-JP"/>
        </w:rPr>
      </w:pPr>
    </w:p>
    <w:p w14:paraId="14687905" w14:textId="31C6E7E2" w:rsidR="00D85674" w:rsidRPr="00540F57" w:rsidRDefault="00D85674" w:rsidP="0045075D">
      <w:pPr>
        <w:rPr>
          <w:lang w:val="pt-BR" w:eastAsia="ja-JP"/>
        </w:rPr>
      </w:pPr>
    </w:p>
    <w:p w14:paraId="06F7764F" w14:textId="7E97AA04" w:rsidR="00D85674" w:rsidRPr="00540F57" w:rsidRDefault="00D85674" w:rsidP="0045075D">
      <w:pPr>
        <w:rPr>
          <w:lang w:val="pt-BR" w:eastAsia="ja-JP"/>
        </w:rPr>
      </w:pPr>
    </w:p>
    <w:p w14:paraId="5E825EBC" w14:textId="73693A65" w:rsidR="00D85674" w:rsidRPr="00540F57" w:rsidRDefault="00D85674" w:rsidP="0045075D">
      <w:pPr>
        <w:rPr>
          <w:lang w:val="pt-BR" w:eastAsia="ja-JP"/>
        </w:rPr>
      </w:pPr>
    </w:p>
    <w:p w14:paraId="4A792850" w14:textId="65BF5B77" w:rsidR="00D85674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940DD4B" wp14:editId="51A55D67">
                <wp:simplePos x="0" y="0"/>
                <wp:positionH relativeFrom="margin">
                  <wp:align>left</wp:align>
                </wp:positionH>
                <wp:positionV relativeFrom="paragraph">
                  <wp:posOffset>136333</wp:posOffset>
                </wp:positionV>
                <wp:extent cx="552450" cy="350520"/>
                <wp:effectExtent l="0" t="0" r="0" b="0"/>
                <wp:wrapNone/>
                <wp:docPr id="911" name="Caixa de texto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2028ED" w14:textId="50FD9D5F" w:rsidR="00240B08" w:rsidRPr="00140831" w:rsidRDefault="00240B08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DD4B" id="Caixa de texto 911" o:spid="_x0000_s1251" type="#_x0000_t202" style="position:absolute;margin-left:0;margin-top:10.75pt;width:43.5pt;height:27.6pt;z-index:251730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" filled="f" stroked="f">
                <v:textbox>
                  <w:txbxContent>
                    <w:p w14:paraId="702028ED" w14:textId="50FD9D5F" w:rsidR="00240B08" w:rsidRPr="00140831" w:rsidRDefault="00240B08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E1B" w:rsidRPr="00AF46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80D7623" wp14:editId="4FFD29B5">
                <wp:simplePos x="0" y="0"/>
                <wp:positionH relativeFrom="margin">
                  <wp:posOffset>4241785</wp:posOffset>
                </wp:positionH>
                <wp:positionV relativeFrom="paragraph">
                  <wp:posOffset>41629</wp:posOffset>
                </wp:positionV>
                <wp:extent cx="1722474" cy="446568"/>
                <wp:effectExtent l="0" t="0" r="0" b="0"/>
                <wp:wrapNone/>
                <wp:docPr id="674" name="Caixa de texto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4ED9C6" w14:textId="14C69785" w:rsidR="00240B08" w:rsidRPr="005245C5" w:rsidRDefault="00240B08" w:rsidP="00AF46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7623" id="Caixa de texto 674" o:spid="_x0000_s1252" type="#_x0000_t202" style="position:absolute;margin-left:334pt;margin-top:3.3pt;width:135.65pt;height:35.1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" filled="f" stroked="f">
                <v:textbox>
                  <w:txbxContent>
                    <w:p w14:paraId="024ED9C6" w14:textId="14C69785" w:rsidR="00240B08" w:rsidRPr="005245C5" w:rsidRDefault="00240B08" w:rsidP="00AF4620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C72FC" w14:textId="3E20878E" w:rsidR="00D85674" w:rsidRPr="00540F57" w:rsidRDefault="00D85674" w:rsidP="0045075D">
      <w:pPr>
        <w:rPr>
          <w:lang w:val="pt-BR" w:eastAsia="ja-JP"/>
        </w:rPr>
      </w:pPr>
    </w:p>
    <w:p w14:paraId="69A3F2EE" w14:textId="1211AE79" w:rsidR="00D85674" w:rsidRPr="00540F57" w:rsidRDefault="00D85674" w:rsidP="0045075D">
      <w:pPr>
        <w:rPr>
          <w:lang w:val="pt-BR" w:eastAsia="ja-JP"/>
        </w:rPr>
      </w:pPr>
    </w:p>
    <w:p w14:paraId="51AB75F1" w14:textId="68EE7D42" w:rsidR="00D85674" w:rsidRPr="00540F57" w:rsidRDefault="00D85674" w:rsidP="0045075D">
      <w:pPr>
        <w:rPr>
          <w:lang w:val="pt-BR" w:eastAsia="ja-JP"/>
        </w:rPr>
      </w:pPr>
    </w:p>
    <w:p w14:paraId="39D88474" w14:textId="1C05E240" w:rsidR="00D85674" w:rsidRPr="00540F57" w:rsidRDefault="00D85674" w:rsidP="0045075D">
      <w:pPr>
        <w:rPr>
          <w:lang w:val="pt-BR" w:eastAsia="ja-JP"/>
        </w:rPr>
      </w:pPr>
    </w:p>
    <w:p w14:paraId="425E312E" w14:textId="3250763B" w:rsidR="00D85674" w:rsidRPr="00540F57" w:rsidRDefault="00D85674" w:rsidP="0045075D">
      <w:pPr>
        <w:rPr>
          <w:lang w:val="pt-BR" w:eastAsia="ja-JP"/>
        </w:rPr>
      </w:pPr>
    </w:p>
    <w:p w14:paraId="32917FCA" w14:textId="53D4750C" w:rsidR="00D85674" w:rsidRPr="00540F57" w:rsidRDefault="0026301B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36340A8" wp14:editId="3E35F72B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2450" cy="350520"/>
                <wp:effectExtent l="0" t="0" r="0" b="0"/>
                <wp:wrapNone/>
                <wp:docPr id="912" name="Caixa de texto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7AA97F" w14:textId="6E92223E" w:rsidR="00240B08" w:rsidRPr="00140831" w:rsidRDefault="00240B08" w:rsidP="0026301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40A8" id="Caixa de texto 912" o:spid="_x0000_s1253" type="#_x0000_t202" style="position:absolute;margin-left:0;margin-top:1.3pt;width:43.5pt;height:27.6pt;z-index:251731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" filled="f" stroked="f">
                <v:textbox>
                  <w:txbxContent>
                    <w:p w14:paraId="5C7AA97F" w14:textId="6E92223E" w:rsidR="00240B08" w:rsidRPr="00140831" w:rsidRDefault="00240B08" w:rsidP="0026301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E1B"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EB4EBF4" wp14:editId="37581479">
                <wp:simplePos x="0" y="0"/>
                <wp:positionH relativeFrom="margin">
                  <wp:posOffset>4199255</wp:posOffset>
                </wp:positionH>
                <wp:positionV relativeFrom="paragraph">
                  <wp:posOffset>84484</wp:posOffset>
                </wp:positionV>
                <wp:extent cx="1722474" cy="446568"/>
                <wp:effectExtent l="0" t="0" r="0" b="0"/>
                <wp:wrapNone/>
                <wp:docPr id="676" name="Caixa de texto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99D79" w14:textId="64DD4335" w:rsidR="00240B08" w:rsidRPr="005245C5" w:rsidRDefault="00240B08" w:rsidP="00BD5E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EBF4" id="Caixa de texto 676" o:spid="_x0000_s1254" type="#_x0000_t202" style="position:absolute;margin-left:330.65pt;margin-top:6.65pt;width:135.65pt;height:35.1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" filled="f" stroked="f">
                <v:textbox>
                  <w:txbxContent>
                    <w:p w14:paraId="77F99D79" w14:textId="64DD4335" w:rsidR="00240B08" w:rsidRPr="005245C5" w:rsidRDefault="00240B08" w:rsidP="00BD5E1B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02634" w14:textId="00FD3007" w:rsidR="00D85674" w:rsidRPr="00540F57" w:rsidRDefault="00D85674" w:rsidP="0045075D">
      <w:pPr>
        <w:rPr>
          <w:lang w:val="pt-BR" w:eastAsia="ja-JP"/>
        </w:rPr>
      </w:pPr>
    </w:p>
    <w:p w14:paraId="3C2646BF" w14:textId="4C80F59B" w:rsidR="00D85674" w:rsidRPr="00540F57" w:rsidRDefault="00D85674" w:rsidP="0045075D">
      <w:pPr>
        <w:rPr>
          <w:lang w:val="pt-BR" w:eastAsia="ja-JP"/>
        </w:rPr>
      </w:pPr>
    </w:p>
    <w:p w14:paraId="2374ED86" w14:textId="7D0BCAF2" w:rsidR="00D85674" w:rsidRPr="00540F57" w:rsidRDefault="00D85674" w:rsidP="0045075D">
      <w:pPr>
        <w:rPr>
          <w:lang w:val="pt-BR" w:eastAsia="ja-JP"/>
        </w:rPr>
      </w:pPr>
    </w:p>
    <w:p w14:paraId="57C8E2E1" w14:textId="4B2C392E" w:rsidR="00D85674" w:rsidRPr="00540F57" w:rsidRDefault="00D85674" w:rsidP="0045075D">
      <w:pPr>
        <w:rPr>
          <w:lang w:val="pt-BR" w:eastAsia="ja-JP"/>
        </w:rPr>
      </w:pPr>
    </w:p>
    <w:p w14:paraId="50B4AA3A" w14:textId="7676C576" w:rsidR="00D85674" w:rsidRPr="00540F57" w:rsidRDefault="00D85674" w:rsidP="0045075D">
      <w:pPr>
        <w:rPr>
          <w:lang w:val="pt-BR" w:eastAsia="ja-JP"/>
        </w:rPr>
      </w:pPr>
    </w:p>
    <w:p w14:paraId="3DF360C4" w14:textId="72773CBC" w:rsidR="00D85674" w:rsidRPr="00540F57" w:rsidRDefault="00D85674" w:rsidP="0045075D">
      <w:pPr>
        <w:rPr>
          <w:lang w:val="pt-BR" w:eastAsia="ja-JP"/>
        </w:rPr>
      </w:pPr>
    </w:p>
    <w:p w14:paraId="3CD4160C" w14:textId="36A91625" w:rsidR="00D85674" w:rsidRPr="00540F57" w:rsidRDefault="00D85674" w:rsidP="0045075D">
      <w:pPr>
        <w:rPr>
          <w:lang w:val="pt-BR" w:eastAsia="ja-JP"/>
        </w:rPr>
      </w:pPr>
    </w:p>
    <w:p w14:paraId="2F5E91D8" w14:textId="7779D73B" w:rsidR="00D85674" w:rsidRPr="00540F57" w:rsidRDefault="00D85674" w:rsidP="0045075D">
      <w:pPr>
        <w:rPr>
          <w:lang w:val="pt-BR" w:eastAsia="ja-JP"/>
        </w:rPr>
      </w:pPr>
    </w:p>
    <w:p w14:paraId="5A0DC9E2" w14:textId="3E42DA36" w:rsidR="009D0848" w:rsidRPr="00540F57" w:rsidRDefault="009D0848" w:rsidP="0045075D">
      <w:pPr>
        <w:rPr>
          <w:lang w:val="pt-BR" w:eastAsia="ja-JP"/>
        </w:rPr>
      </w:pPr>
    </w:p>
    <w:p w14:paraId="5E06C8B4" w14:textId="1DF283E0" w:rsidR="009D0848" w:rsidRPr="00540F57" w:rsidRDefault="009D0848" w:rsidP="0045075D">
      <w:pPr>
        <w:rPr>
          <w:lang w:val="pt-BR" w:eastAsia="ja-JP"/>
        </w:rPr>
      </w:pPr>
    </w:p>
    <w:p w14:paraId="454E86EB" w14:textId="7693B27A" w:rsidR="009D0848" w:rsidRPr="00540F57" w:rsidRDefault="009D0848" w:rsidP="0045075D">
      <w:pPr>
        <w:rPr>
          <w:lang w:val="pt-BR" w:eastAsia="ja-JP"/>
        </w:rPr>
      </w:pPr>
    </w:p>
    <w:p w14:paraId="709AC3EE" w14:textId="5E808887" w:rsidR="00CA72EC" w:rsidRPr="00540F57" w:rsidRDefault="00C77B7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7EB8DD54" wp14:editId="4916365B">
                <wp:simplePos x="0" y="0"/>
                <wp:positionH relativeFrom="column">
                  <wp:posOffset>2083790</wp:posOffset>
                </wp:positionH>
                <wp:positionV relativeFrom="paragraph">
                  <wp:posOffset>122260</wp:posOffset>
                </wp:positionV>
                <wp:extent cx="2072109" cy="4241948"/>
                <wp:effectExtent l="0" t="0" r="42545" b="25400"/>
                <wp:wrapNone/>
                <wp:docPr id="683" name="Grupo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109" cy="4241948"/>
                          <a:chOff x="0" y="0"/>
                          <a:chExt cx="2072109" cy="4241948"/>
                        </a:xfrm>
                      </wpg:grpSpPr>
                      <wps:wsp>
                        <wps:cNvPr id="504" name="Elipse 504"/>
                        <wps:cNvSpPr/>
                        <wps:spPr>
                          <a:xfrm>
                            <a:off x="0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B7C9C" w14:textId="6F7F39B6" w:rsidR="00240B08" w:rsidRPr="00426281" w:rsidRDefault="00240B08" w:rsidP="00CA72E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Conector reto 505"/>
                        <wps:cNvCnPr/>
                        <wps:spPr>
                          <a:xfrm>
                            <a:off x="701749" y="478465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Retângulo 506"/>
                        <wps:cNvSpPr/>
                        <wps:spPr>
                          <a:xfrm>
                            <a:off x="0" y="839972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3BE29" w14:textId="77777777" w:rsidR="00240B08" w:rsidRPr="009D0848" w:rsidRDefault="00240B08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38B302F0" w14:textId="77777777" w:rsidR="00240B08" w:rsidRPr="009D0848" w:rsidRDefault="00240B08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46847513" w14:textId="77777777" w:rsidR="00240B08" w:rsidRPr="009D0848" w:rsidRDefault="00240B08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628C231B" w14:textId="77777777" w:rsidR="00240B08" w:rsidRPr="009D0848" w:rsidRDefault="00240B08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352BAE68" w14:textId="77777777" w:rsidR="00240B08" w:rsidRPr="009D0848" w:rsidRDefault="00240B08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67CE9F53" w14:textId="77777777" w:rsidR="00240B08" w:rsidRPr="00426281" w:rsidRDefault="00240B08" w:rsidP="00CA72E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Elipse 507"/>
                        <wps:cNvSpPr/>
                        <wps:spPr>
                          <a:xfrm>
                            <a:off x="0" y="3689498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AA801" w14:textId="6B688984" w:rsidR="00240B08" w:rsidRPr="00426281" w:rsidRDefault="00240B08" w:rsidP="00CA72EC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tângulo 511"/>
                        <wps:cNvSpPr/>
                        <wps:spPr>
                          <a:xfrm>
                            <a:off x="0" y="2764465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13AE5" w14:textId="77777777" w:rsidR="00240B08" w:rsidRDefault="00240B08" w:rsidP="00E965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2F9D5EC0" w14:textId="77777777" w:rsidR="00240B08" w:rsidRDefault="00240B08" w:rsidP="00E96520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(LMD)</w:t>
                              </w:r>
                            </w:p>
                            <w:p w14:paraId="4348B362" w14:textId="77777777" w:rsidR="00240B08" w:rsidRPr="00426281" w:rsidRDefault="00240B08" w:rsidP="00E9652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Conector reto 391"/>
                        <wps:cNvCnPr/>
                        <wps:spPr>
                          <a:xfrm>
                            <a:off x="701749" y="3370521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Chave direita 678"/>
                        <wps:cNvSpPr/>
                        <wps:spPr>
                          <a:xfrm>
                            <a:off x="1509824" y="818707"/>
                            <a:ext cx="541020" cy="175387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have direita 681"/>
                        <wps:cNvSpPr/>
                        <wps:spPr>
                          <a:xfrm>
                            <a:off x="1531089" y="2785730"/>
                            <a:ext cx="541020" cy="58479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8DD54" id="Grupo 683" o:spid="_x0000_s1255" style="position:absolute;margin-left:164.1pt;margin-top:9.65pt;width:163.15pt;height:334pt;z-index:251638272" coordsize="20721,4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">
                <v:oval id="Elipse 504" o:spid="_x0000_s1256" style="position:absolute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47ncQA&#10;AADcAAAADwAAAGRycy9kb3ducmV2LnhtbESPQWsCMRSE7wX/Q3iCt5pUtNitUURYUMFDt9v7Y/O6&#10;G9y8LJuoa399IxR6HGbmG2a1GVwrrtQH61nDy1SBIK68sVxrKD/z5yWIEJENtp5Jw50CbNajpxVm&#10;xt/4g65FrEWCcMhQQxNjl0kZqoYchqnviJP37XuHMcm+lqbHW4K7Vs6UepUOLaeFBjvaNVSdi4vT&#10;8LPPSxsvb8VSlcfzaX7IvbRfWk/Gw/YdRKQh/of/2nujYaH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OO5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45B7C9C" w14:textId="6F7F39B6" w:rsidR="00240B08" w:rsidRPr="00426281" w:rsidRDefault="00240B08" w:rsidP="00CA72E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7</w:t>
                        </w:r>
                      </w:p>
                    </w:txbxContent>
                  </v:textbox>
                </v:oval>
                <v:line id="Conector reto 505" o:spid="_x0000_s1257" style="position:absolute;visibility:visible;mso-wrap-style:square" from="7017,4784" to="7017,8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rect id="Retângulo 506" o:spid="_x0000_s1258" style="position:absolute;top:8399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O9cIA&#10;AADc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t0Bf9n4hG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M71wgAAANwAAAAPAAAAAAAAAAAAAAAAAJgCAABkcnMvZG93&#10;bnJldi54bWxQSwUGAAAAAAQABAD1AAAAhwMAAAAA&#10;" fillcolor="#5b9bd5 [3204]" strokecolor="#1f4d78 [1604]" strokeweight="1pt">
                  <v:textbox>
                    <w:txbxContent>
                      <w:p w14:paraId="4553BE29" w14:textId="77777777" w:rsidR="00240B08" w:rsidRPr="009D0848" w:rsidRDefault="00240B08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38B302F0" w14:textId="77777777" w:rsidR="00240B08" w:rsidRPr="009D0848" w:rsidRDefault="00240B08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46847513" w14:textId="77777777" w:rsidR="00240B08" w:rsidRPr="009D0848" w:rsidRDefault="00240B08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628C231B" w14:textId="77777777" w:rsidR="00240B08" w:rsidRPr="009D0848" w:rsidRDefault="00240B08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352BAE68" w14:textId="77777777" w:rsidR="00240B08" w:rsidRPr="009D0848" w:rsidRDefault="00240B08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67CE9F53" w14:textId="77777777" w:rsidR="00240B08" w:rsidRPr="00426281" w:rsidRDefault="00240B08" w:rsidP="00CA72E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oval id="Elipse 507" o:spid="_x0000_s1259" style="position:absolute;top:36894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l6sUA&#10;AADcAAAADwAAAGRycy9kb3ducmV2LnhtbESPQWsCMRSE74L/ITzBmyZKa+1qFCks2EIP3W7vj83r&#10;bnDzsmyirv31TaHgcZiZb5jtfnCtuFAfrGcNi7kCQVx5Y7nWUH7mszWIEJENtp5Jw40C7Hfj0RYz&#10;46/8QZci1iJBOGSooYmxy6QMVUMOw9x3xMn79r3DmGRfS9PjNcFdK5dKraRDy2mhwY5eGqpOxdlp&#10;+DnmpY3n52KtyrfT+8Nr7qX90no6GQ4bEJGGeA//t49Gw6N6gr8z6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XKXq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14:paraId="15AAA801" w14:textId="6B688984" w:rsidR="00240B08" w:rsidRPr="00426281" w:rsidRDefault="00240B08" w:rsidP="00CA72EC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8</w:t>
                        </w:r>
                      </w:p>
                    </w:txbxContent>
                  </v:textbox>
                </v:oval>
                <v:rect id="Retângulo 511" o:spid="_x0000_s1260" style="position:absolute;top:27644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AXMEA&#10;AADc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UwFzBAAAA3AAAAA8AAAAAAAAAAAAAAAAAmAIAAGRycy9kb3du&#10;cmV2LnhtbFBLBQYAAAAABAAEAPUAAACGAwAAAAA=&#10;" fillcolor="#5b9bd5 [3204]" strokecolor="#1f4d78 [1604]" strokeweight="1pt">
                  <v:textbox>
                    <w:txbxContent>
                      <w:p w14:paraId="64E13AE5" w14:textId="77777777" w:rsidR="00240B08" w:rsidRDefault="00240B08" w:rsidP="00E965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2F9D5EC0" w14:textId="77777777" w:rsidR="00240B08" w:rsidRDefault="00240B08" w:rsidP="00E96520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(LMD)</w:t>
                        </w:r>
                      </w:p>
                      <w:p w14:paraId="4348B362" w14:textId="77777777" w:rsidR="00240B08" w:rsidRPr="00426281" w:rsidRDefault="00240B08" w:rsidP="00E9652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391" o:spid="_x0000_s1261" style="position:absolute;visibility:visible;mso-wrap-style:square" from="7017,33705" to="7017,37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shape id="Chave direita 678" o:spid="_x0000_s1262" type="#_x0000_t88" style="position:absolute;left:15098;top:8187;width:5410;height:17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lNv8EA&#10;AADcAAAADwAAAGRycy9kb3ducmV2LnhtbERPPW/CMBDdkfgP1lXqBk5BCjTFIFoJqQNLod1P8TUO&#10;jc+RfZD039cDUsen973Zjb5TN4qpDWzgaV6AIq6Dbbkx8Hk+zNagkiBb7AKTgV9KsNtOJxusbBj4&#10;g24naVQO4VShASfSV1qn2pHHNA89cea+Q/QoGcZG24hDDvedXhRFqT22nBsc9vTmqP45Xb2BxeX8&#10;2qyWX6W7xOd4HCRdpV0b8/gw7l9ACY3yL767362BcpXX5jP5CO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5Tb/BAAAA3AAAAA8AAAAAAAAAAAAAAAAAmAIAAGRycy9kb3du&#10;cmV2LnhtbFBLBQYAAAAABAAEAPUAAACGAwAAAAA=&#10;" adj="555" strokecolor="#5b9bd5 [3204]" strokeweight=".5pt">
                  <v:stroke joinstyle="miter"/>
                </v:shape>
                <v:shape id="Chave direita 681" o:spid="_x0000_s1263" type="#_x0000_t88" style="position:absolute;left:15310;top:27857;width:5411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t2cQA&#10;AADcAAAADwAAAGRycy9kb3ducmV2LnhtbESP3WrCQBSE74W+w3IE73SjUhvSrJIK0l5Zan2AQ/bk&#10;B7NnQ3bNxrfvFgq9HGbmGyY/TKYTIw2utaxgvUpAEJdWt1wruH6flikI55E1dpZJwYMcHPZPsxwz&#10;bQN/0XjxtYgQdhkqaLzvMyld2ZBBt7I9cfQqOxj0UQ611AOGCDed3CTJThpsOS402NOxofJ2uRsF&#10;70U4hrR4s9vRf76cK0fP4XpWajGfilcQnib/H/5rf2gFu3QN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RrdnEAAAA3AAAAA8AAAAAAAAAAAAAAAAAmAIAAGRycy9k&#10;b3ducmV2LnhtbFBLBQYAAAAABAAEAPUAAACJAwAAAAA=&#10;" adj="1665" strokecolor="#5b9bd5 [3204]" strokeweight=".5pt">
                  <v:stroke joinstyle="miter"/>
                </v:shape>
              </v:group>
            </w:pict>
          </mc:Fallback>
        </mc:AlternateContent>
      </w:r>
    </w:p>
    <w:p w14:paraId="7C5B6423" w14:textId="002FB3BF" w:rsidR="00CA72EC" w:rsidRPr="00540F57" w:rsidRDefault="00CA72EC" w:rsidP="0045075D">
      <w:pPr>
        <w:rPr>
          <w:lang w:val="pt-BR" w:eastAsia="ja-JP"/>
        </w:rPr>
      </w:pPr>
    </w:p>
    <w:p w14:paraId="69D8FB03" w14:textId="6A3B1FCA" w:rsidR="00C77B78" w:rsidRPr="00540F57" w:rsidRDefault="00C77B78" w:rsidP="0045075D">
      <w:pPr>
        <w:rPr>
          <w:lang w:val="pt-BR" w:eastAsia="ja-JP"/>
        </w:rPr>
      </w:pPr>
    </w:p>
    <w:p w14:paraId="591D9B75" w14:textId="251E4658" w:rsidR="00CA72EC" w:rsidRPr="00540F57" w:rsidRDefault="00CA72EC" w:rsidP="0045075D">
      <w:pPr>
        <w:rPr>
          <w:lang w:val="pt-BR" w:eastAsia="ja-JP"/>
        </w:rPr>
      </w:pPr>
    </w:p>
    <w:p w14:paraId="5FE1C460" w14:textId="29FA6313" w:rsidR="00CA72EC" w:rsidRPr="00540F57" w:rsidRDefault="00AC7BB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F344C0F" wp14:editId="74301713">
                <wp:simplePos x="0" y="0"/>
                <wp:positionH relativeFrom="margin">
                  <wp:align>left</wp:align>
                </wp:positionH>
                <wp:positionV relativeFrom="paragraph">
                  <wp:posOffset>254428</wp:posOffset>
                </wp:positionV>
                <wp:extent cx="552450" cy="350520"/>
                <wp:effectExtent l="0" t="0" r="0" b="0"/>
                <wp:wrapNone/>
                <wp:docPr id="913" name="Caixa de texto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4861F7" w14:textId="6EB33614" w:rsidR="00240B08" w:rsidRPr="00140831" w:rsidRDefault="00240B08" w:rsidP="00AC7B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4C0F" id="Caixa de texto 913" o:spid="_x0000_s1264" type="#_x0000_t202" style="position:absolute;margin-left:0;margin-top:20.05pt;width:43.5pt;height:27.6pt;z-index:25173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" filled="f" stroked="f">
                <v:textbox>
                  <w:txbxContent>
                    <w:p w14:paraId="4D4861F7" w14:textId="6EB33614" w:rsidR="00240B08" w:rsidRPr="00140831" w:rsidRDefault="00240B08" w:rsidP="00AC7B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6D4"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70BC178" wp14:editId="73F221D2">
                <wp:simplePos x="0" y="0"/>
                <wp:positionH relativeFrom="margin">
                  <wp:posOffset>4245330</wp:posOffset>
                </wp:positionH>
                <wp:positionV relativeFrom="paragraph">
                  <wp:posOffset>202447</wp:posOffset>
                </wp:positionV>
                <wp:extent cx="1722474" cy="446568"/>
                <wp:effectExtent l="0" t="0" r="0" b="0"/>
                <wp:wrapNone/>
                <wp:docPr id="679" name="Caixa de text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41E7D3" w14:textId="6851FBCA" w:rsidR="00240B08" w:rsidRPr="005245C5" w:rsidRDefault="00240B08" w:rsidP="004516D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C178" id="Caixa de texto 679" o:spid="_x0000_s1265" type="#_x0000_t202" style="position:absolute;margin-left:334.3pt;margin-top:15.95pt;width:135.65pt;height:35.1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" filled="f" stroked="f">
                <v:textbox>
                  <w:txbxContent>
                    <w:p w14:paraId="7741E7D3" w14:textId="6851FBCA" w:rsidR="00240B08" w:rsidRPr="005245C5" w:rsidRDefault="00240B08" w:rsidP="004516D4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6DCA" w14:textId="7B2CFEC1" w:rsidR="00CA72EC" w:rsidRPr="00540F57" w:rsidRDefault="00CA72EC" w:rsidP="0045075D">
      <w:pPr>
        <w:rPr>
          <w:lang w:val="pt-BR" w:eastAsia="ja-JP"/>
        </w:rPr>
      </w:pPr>
    </w:p>
    <w:p w14:paraId="307BD333" w14:textId="2295ABE2" w:rsidR="00CA72EC" w:rsidRPr="00540F57" w:rsidRDefault="00CA72EC" w:rsidP="0045075D">
      <w:pPr>
        <w:rPr>
          <w:lang w:val="pt-BR" w:eastAsia="ja-JP"/>
        </w:rPr>
      </w:pPr>
    </w:p>
    <w:p w14:paraId="196205E6" w14:textId="2D825C77" w:rsidR="00CA72EC" w:rsidRPr="00540F57" w:rsidRDefault="00CA72EC" w:rsidP="0045075D">
      <w:pPr>
        <w:rPr>
          <w:lang w:val="pt-BR"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CB33444" wp14:editId="2B08611D">
                <wp:simplePos x="0" y="0"/>
                <wp:positionH relativeFrom="margin">
                  <wp:posOffset>2857500</wp:posOffset>
                </wp:positionH>
                <wp:positionV relativeFrom="paragraph">
                  <wp:posOffset>227330</wp:posOffset>
                </wp:positionV>
                <wp:extent cx="0" cy="359410"/>
                <wp:effectExtent l="0" t="0" r="19050" b="21590"/>
                <wp:wrapNone/>
                <wp:docPr id="508" name="Conector ret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E4C6B" id="Conector reto 508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9pt" to="2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0890F23" w14:textId="71DBF244" w:rsidR="00CA72EC" w:rsidRPr="00540F57" w:rsidRDefault="00740D66" w:rsidP="0045075D">
      <w:pPr>
        <w:rPr>
          <w:lang w:val="pt-BR" w:eastAsia="ja-JP"/>
        </w:rPr>
      </w:pPr>
      <w:r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95B7F5C" wp14:editId="7B8257B2">
                <wp:simplePos x="0" y="0"/>
                <wp:positionH relativeFrom="margin">
                  <wp:posOffset>4295553</wp:posOffset>
                </wp:positionH>
                <wp:positionV relativeFrom="paragraph">
                  <wp:posOffset>250825</wp:posOffset>
                </wp:positionV>
                <wp:extent cx="659219" cy="446568"/>
                <wp:effectExtent l="0" t="0" r="0" b="0"/>
                <wp:wrapNone/>
                <wp:docPr id="682" name="Caixa de texto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69A86" w14:textId="6630C5AE" w:rsidR="00240B08" w:rsidRPr="005245C5" w:rsidRDefault="00240B08" w:rsidP="00740D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7F5C" id="Caixa de texto 682" o:spid="_x0000_s1266" type="#_x0000_t202" style="position:absolute;margin-left:338.25pt;margin-top:19.75pt;width:51.9pt;height:35.15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" filled="f" stroked="f">
                <v:textbox>
                  <w:txbxContent>
                    <w:p w14:paraId="3A969A86" w14:textId="6630C5AE" w:rsidR="00240B08" w:rsidRPr="005245C5" w:rsidRDefault="00240B08" w:rsidP="00740D66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168F9B" w14:textId="157D6F58" w:rsidR="00CA72EC" w:rsidRPr="00540F57" w:rsidRDefault="00AC7BB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7F47D99" wp14:editId="526B306A">
                <wp:simplePos x="0" y="0"/>
                <wp:positionH relativeFrom="margin">
                  <wp:align>left</wp:align>
                </wp:positionH>
                <wp:positionV relativeFrom="paragraph">
                  <wp:posOffset>8787</wp:posOffset>
                </wp:positionV>
                <wp:extent cx="552450" cy="350520"/>
                <wp:effectExtent l="0" t="0" r="0" b="0"/>
                <wp:wrapNone/>
                <wp:docPr id="914" name="Caixa de texto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BE7E6C" w14:textId="511170B9" w:rsidR="00240B08" w:rsidRPr="00140831" w:rsidRDefault="00240B08" w:rsidP="00AC7B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7D99" id="Caixa de texto 914" o:spid="_x0000_s1267" type="#_x0000_t202" style="position:absolute;margin-left:0;margin-top:.7pt;width:43.5pt;height:27.6pt;z-index:251733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" filled="f" stroked="f">
                <v:textbox>
                  <w:txbxContent>
                    <w:p w14:paraId="32BE7E6C" w14:textId="511170B9" w:rsidR="00240B08" w:rsidRPr="00140831" w:rsidRDefault="00240B08" w:rsidP="00AC7B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FD146" w14:textId="34C577A4" w:rsidR="00CA72EC" w:rsidRPr="00540F57" w:rsidRDefault="00CA72EC" w:rsidP="0045075D">
      <w:pPr>
        <w:rPr>
          <w:lang w:val="pt-BR" w:eastAsia="ja-JP"/>
        </w:rPr>
      </w:pPr>
    </w:p>
    <w:p w14:paraId="215C4B77" w14:textId="0AD32114" w:rsidR="00CA72EC" w:rsidRPr="00540F57" w:rsidRDefault="00CA72EC" w:rsidP="0045075D">
      <w:pPr>
        <w:rPr>
          <w:lang w:val="pt-BR" w:eastAsia="ja-JP"/>
        </w:rPr>
      </w:pPr>
    </w:p>
    <w:p w14:paraId="6CC7D052" w14:textId="77777777" w:rsidR="00CA72EC" w:rsidRPr="00540F57" w:rsidRDefault="00CA72EC" w:rsidP="0045075D">
      <w:pPr>
        <w:rPr>
          <w:lang w:val="pt-BR" w:eastAsia="ja-JP"/>
        </w:rPr>
      </w:pPr>
    </w:p>
    <w:p w14:paraId="488FCD8E" w14:textId="77777777" w:rsidR="00CA72EC" w:rsidRPr="00540F57" w:rsidRDefault="00CA72EC" w:rsidP="0045075D">
      <w:pPr>
        <w:rPr>
          <w:lang w:val="pt-BR" w:eastAsia="ja-JP"/>
        </w:rPr>
      </w:pPr>
    </w:p>
    <w:p w14:paraId="4FCD8C7D" w14:textId="77777777" w:rsidR="00CA72EC" w:rsidRPr="00540F57" w:rsidRDefault="00CA72EC" w:rsidP="0045075D">
      <w:pPr>
        <w:rPr>
          <w:lang w:val="pt-BR" w:eastAsia="ja-JP"/>
        </w:rPr>
      </w:pPr>
    </w:p>
    <w:p w14:paraId="1B937154" w14:textId="77777777" w:rsidR="00CA72EC" w:rsidRPr="00540F57" w:rsidRDefault="00CA72EC" w:rsidP="0045075D">
      <w:pPr>
        <w:rPr>
          <w:lang w:val="pt-BR" w:eastAsia="ja-JP"/>
        </w:rPr>
      </w:pPr>
    </w:p>
    <w:p w14:paraId="026F55CC" w14:textId="77777777" w:rsidR="00CA72EC" w:rsidRPr="00540F57" w:rsidRDefault="00CA72EC" w:rsidP="0045075D">
      <w:pPr>
        <w:rPr>
          <w:lang w:val="pt-BR" w:eastAsia="ja-JP"/>
        </w:rPr>
      </w:pPr>
    </w:p>
    <w:p w14:paraId="043B2205" w14:textId="77777777" w:rsidR="00CA72EC" w:rsidRPr="00540F57" w:rsidRDefault="00CA72EC" w:rsidP="0045075D">
      <w:pPr>
        <w:rPr>
          <w:lang w:val="pt-BR" w:eastAsia="ja-JP"/>
        </w:rPr>
      </w:pPr>
    </w:p>
    <w:p w14:paraId="6B94C20E" w14:textId="77777777" w:rsidR="00CA72EC" w:rsidRPr="00540F57" w:rsidRDefault="00CA72EC" w:rsidP="0045075D">
      <w:pPr>
        <w:rPr>
          <w:lang w:val="pt-BR" w:eastAsia="ja-JP"/>
        </w:rPr>
      </w:pPr>
    </w:p>
    <w:p w14:paraId="44E5724F" w14:textId="77777777" w:rsidR="00CA72EC" w:rsidRPr="00540F57" w:rsidRDefault="00CA72EC" w:rsidP="0045075D">
      <w:pPr>
        <w:rPr>
          <w:lang w:val="pt-BR" w:eastAsia="ja-JP"/>
        </w:rPr>
      </w:pPr>
    </w:p>
    <w:p w14:paraId="315F2C86" w14:textId="77777777" w:rsidR="00EF34AB" w:rsidRPr="00540F57" w:rsidRDefault="00EF34AB" w:rsidP="0045075D">
      <w:pPr>
        <w:rPr>
          <w:lang w:val="pt-BR" w:eastAsia="ja-JP"/>
        </w:rPr>
      </w:pPr>
    </w:p>
    <w:p w14:paraId="2B3BD2C5" w14:textId="77777777" w:rsidR="00EF34AB" w:rsidRPr="00540F57" w:rsidRDefault="00EF34AB" w:rsidP="0045075D">
      <w:pPr>
        <w:rPr>
          <w:lang w:val="pt-BR" w:eastAsia="ja-JP"/>
        </w:rPr>
      </w:pPr>
    </w:p>
    <w:p w14:paraId="31118AFC" w14:textId="77777777" w:rsidR="00EF34AB" w:rsidRPr="00540F57" w:rsidRDefault="00EF34AB" w:rsidP="0045075D">
      <w:pPr>
        <w:rPr>
          <w:lang w:val="pt-BR" w:eastAsia="ja-JP"/>
        </w:rPr>
      </w:pPr>
    </w:p>
    <w:p w14:paraId="090DC0F7" w14:textId="77777777" w:rsidR="00EF34AB" w:rsidRPr="00540F57" w:rsidRDefault="00EF34AB" w:rsidP="0045075D">
      <w:pPr>
        <w:rPr>
          <w:lang w:val="pt-BR" w:eastAsia="ja-JP"/>
        </w:rPr>
      </w:pPr>
    </w:p>
    <w:p w14:paraId="6FB067EB" w14:textId="77777777" w:rsidR="00EF34AB" w:rsidRPr="00540F57" w:rsidRDefault="00EF34AB" w:rsidP="0045075D">
      <w:pPr>
        <w:rPr>
          <w:lang w:val="pt-BR" w:eastAsia="ja-JP"/>
        </w:rPr>
      </w:pPr>
    </w:p>
    <w:p w14:paraId="5D8F984F" w14:textId="77777777" w:rsidR="00EF34AB" w:rsidRPr="00540F57" w:rsidRDefault="00EF34AB" w:rsidP="0045075D">
      <w:pPr>
        <w:rPr>
          <w:lang w:val="pt-BR" w:eastAsia="ja-JP"/>
        </w:rPr>
      </w:pPr>
    </w:p>
    <w:p w14:paraId="68D2E4F1" w14:textId="77777777" w:rsidR="00EF34AB" w:rsidRPr="00540F57" w:rsidRDefault="00EF34AB" w:rsidP="0045075D">
      <w:pPr>
        <w:rPr>
          <w:lang w:val="pt-BR"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F14A3FA" wp14:editId="752D29F2">
                <wp:simplePos x="0" y="0"/>
                <wp:positionH relativeFrom="margin">
                  <wp:posOffset>2162175</wp:posOffset>
                </wp:positionH>
                <wp:positionV relativeFrom="paragraph">
                  <wp:posOffset>243205</wp:posOffset>
                </wp:positionV>
                <wp:extent cx="1390650" cy="552450"/>
                <wp:effectExtent l="0" t="0" r="19050" b="19050"/>
                <wp:wrapNone/>
                <wp:docPr id="393" name="Elips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0F14F" w14:textId="65DD73CA" w:rsidR="00240B08" w:rsidRPr="00426281" w:rsidRDefault="00240B08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4A3FA" id="Elipse 393" o:spid="_x0000_s1268" style="position:absolute;margin-left:170.25pt;margin-top:19.15pt;width:109.5pt;height:43.5pt;z-index:25155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31F0F14F" w14:textId="65DD73CA" w:rsidR="00240B08" w:rsidRPr="00426281" w:rsidRDefault="00240B08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A5CE02" w14:textId="2CA30C89" w:rsidR="00EF34AB" w:rsidRPr="00540F57" w:rsidRDefault="00EF34AB" w:rsidP="0045075D">
      <w:pPr>
        <w:rPr>
          <w:lang w:val="pt-BR" w:eastAsia="ja-JP"/>
        </w:rPr>
      </w:pPr>
    </w:p>
    <w:p w14:paraId="5CDD2879" w14:textId="1BC4504A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4C93B93" wp14:editId="60AF2824">
                <wp:simplePos x="0" y="0"/>
                <wp:positionH relativeFrom="margin">
                  <wp:align>left</wp:align>
                </wp:positionH>
                <wp:positionV relativeFrom="paragraph">
                  <wp:posOffset>328857</wp:posOffset>
                </wp:positionV>
                <wp:extent cx="552450" cy="350520"/>
                <wp:effectExtent l="0" t="0" r="0" b="0"/>
                <wp:wrapNone/>
                <wp:docPr id="915" name="Caixa de texto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507807" w14:textId="48D4C078" w:rsidR="00240B08" w:rsidRPr="00140831" w:rsidRDefault="00240B08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3B93" id="Caixa de texto 915" o:spid="_x0000_s1269" type="#_x0000_t202" style="position:absolute;margin-left:0;margin-top:25.9pt;width:43.5pt;height:27.6pt;z-index:251734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" filled="f" stroked="f">
                <v:textbox>
                  <w:txbxContent>
                    <w:p w14:paraId="09507807" w14:textId="48D4C078" w:rsidR="00240B08" w:rsidRPr="00140831" w:rsidRDefault="00240B08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4AB"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648A938E" wp14:editId="3AA3D767">
                <wp:simplePos x="0" y="0"/>
                <wp:positionH relativeFrom="margin">
                  <wp:posOffset>2857500</wp:posOffset>
                </wp:positionH>
                <wp:positionV relativeFrom="paragraph">
                  <wp:posOffset>643890</wp:posOffset>
                </wp:positionV>
                <wp:extent cx="0" cy="228600"/>
                <wp:effectExtent l="0" t="0" r="19050" b="19050"/>
                <wp:wrapNone/>
                <wp:docPr id="397" name="Conector re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BDDA3" id="Conector reto 397" o:spid="_x0000_s1026" style="position:absolute;z-index:25155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50.7pt" to="2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ZUtQEAAMEDAAAOAAAAZHJzL2Uyb0RvYy54bWysU8GOEzEMvSPxD1HudKZFWp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fb9O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F34AB"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8D9746C" wp14:editId="3A8B5A98">
                <wp:simplePos x="0" y="0"/>
                <wp:positionH relativeFrom="margin">
                  <wp:posOffset>2857500</wp:posOffset>
                </wp:positionH>
                <wp:positionV relativeFrom="paragraph">
                  <wp:posOffset>124460</wp:posOffset>
                </wp:positionV>
                <wp:extent cx="0" cy="228600"/>
                <wp:effectExtent l="0" t="0" r="19050" b="19050"/>
                <wp:wrapNone/>
                <wp:docPr id="396" name="Conector re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0BA9" id="Conector reto 396" o:spid="_x0000_s1026" style="position:absolute;z-index:25155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9.8pt" to="2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F34AB"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3B599FD" wp14:editId="0F1F3A56">
                <wp:simplePos x="0" y="0"/>
                <wp:positionH relativeFrom="margin">
                  <wp:posOffset>2162175</wp:posOffset>
                </wp:positionH>
                <wp:positionV relativeFrom="paragraph">
                  <wp:posOffset>361950</wp:posOffset>
                </wp:positionV>
                <wp:extent cx="1381125" cy="295275"/>
                <wp:effectExtent l="0" t="0" r="28575" b="28575"/>
                <wp:wrapNone/>
                <wp:docPr id="394" name="Retângul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9E76" w14:textId="77777777" w:rsidR="00240B08" w:rsidRPr="00426281" w:rsidRDefault="00240B08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99FD" id="Retângulo 394" o:spid="_x0000_s1270" style="position:absolute;margin-left:170.25pt;margin-top:28.5pt;width:108.75pt;height:23.25pt;z-index:251556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DDhQIAAFI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" fillcolor="#5b9bd5 [3204]" strokecolor="#1f4d78 [1604]" strokeweight="1pt">
                <v:textbox>
                  <w:txbxContent>
                    <w:p w14:paraId="05399E76" w14:textId="77777777" w:rsidR="00240B08" w:rsidRPr="00426281" w:rsidRDefault="00240B08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68CA4" w14:textId="38F5AD20" w:rsidR="00EF34AB" w:rsidRPr="00540F57" w:rsidRDefault="008E0CC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862D031" wp14:editId="3C0DA2CD">
                <wp:simplePos x="0" y="0"/>
                <wp:positionH relativeFrom="column">
                  <wp:posOffset>3795823</wp:posOffset>
                </wp:positionH>
                <wp:positionV relativeFrom="paragraph">
                  <wp:posOffset>18651</wp:posOffset>
                </wp:positionV>
                <wp:extent cx="540993" cy="4710224"/>
                <wp:effectExtent l="0" t="0" r="31115" b="14605"/>
                <wp:wrapNone/>
                <wp:docPr id="684" name="Chave direita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47102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B50C" id="Chave direita 684" o:spid="_x0000_s1026" type="#_x0000_t88" style="position:absolute;margin-left:298.9pt;margin-top:1.45pt;width:42.6pt;height:370.9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" adj="207" strokecolor="#5b9bd5 [3204]" strokeweight=".5pt">
                <v:stroke joinstyle="miter"/>
              </v:shape>
            </w:pict>
          </mc:Fallback>
        </mc:AlternateContent>
      </w:r>
    </w:p>
    <w:p w14:paraId="182E2B86" w14:textId="43FF82F6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C0891EB" wp14:editId="722B56BB">
                <wp:simplePos x="0" y="0"/>
                <wp:positionH relativeFrom="margin">
                  <wp:align>left</wp:align>
                </wp:positionH>
                <wp:positionV relativeFrom="paragraph">
                  <wp:posOffset>104332</wp:posOffset>
                </wp:positionV>
                <wp:extent cx="552450" cy="350520"/>
                <wp:effectExtent l="0" t="0" r="0" b="0"/>
                <wp:wrapNone/>
                <wp:docPr id="916" name="Caixa de texto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9421F7" w14:textId="0BE45C0A" w:rsidR="00240B08" w:rsidRPr="00140831" w:rsidRDefault="00240B08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91EB" id="Caixa de texto 916" o:spid="_x0000_s1271" type="#_x0000_t202" style="position:absolute;margin-left:0;margin-top:8.2pt;width:43.5pt;height:27.6pt;z-index:251735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" filled="f" stroked="f">
                <v:textbox>
                  <w:txbxContent>
                    <w:p w14:paraId="0F9421F7" w14:textId="0BE45C0A" w:rsidR="00240B08" w:rsidRPr="00140831" w:rsidRDefault="00240B08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5E0"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67503858" wp14:editId="03AB2FFC">
                <wp:simplePos x="0" y="0"/>
                <wp:positionH relativeFrom="margin">
                  <wp:posOffset>2162175</wp:posOffset>
                </wp:positionH>
                <wp:positionV relativeFrom="paragraph">
                  <wp:posOffset>156845</wp:posOffset>
                </wp:positionV>
                <wp:extent cx="1381125" cy="295275"/>
                <wp:effectExtent l="0" t="0" r="28575" b="28575"/>
                <wp:wrapNone/>
                <wp:docPr id="401" name="Re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4F83" w14:textId="77777777" w:rsidR="00240B08" w:rsidRDefault="00240B08" w:rsidP="00C14CD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02125FE3" w14:textId="77777777" w:rsidR="00240B08" w:rsidRPr="00426281" w:rsidRDefault="00240B08" w:rsidP="000935E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3858" id="Retângulo 401" o:spid="_x0000_s1272" style="position:absolute;margin-left:170.25pt;margin-top:12.35pt;width:108.75pt;height:23.25pt;z-index:25156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" fillcolor="#5b9bd5 [3204]" strokecolor="#1f4d78 [1604]" strokeweight="1pt">
                <v:textbox>
                  <w:txbxContent>
                    <w:p w14:paraId="7FD74F83" w14:textId="77777777" w:rsidR="00240B08" w:rsidRDefault="00240B08" w:rsidP="00C14CD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02125FE3" w14:textId="77777777" w:rsidR="00240B08" w:rsidRPr="00426281" w:rsidRDefault="00240B08" w:rsidP="000935E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487325" w14:textId="48715774" w:rsidR="00EF34AB" w:rsidRPr="00540F57" w:rsidRDefault="000935E0" w:rsidP="0045075D">
      <w:pPr>
        <w:rPr>
          <w:lang w:val="pt-BR"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298595B" wp14:editId="595C8753">
                <wp:simplePos x="0" y="0"/>
                <wp:positionH relativeFrom="margin">
                  <wp:posOffset>2162175</wp:posOffset>
                </wp:positionH>
                <wp:positionV relativeFrom="paragraph">
                  <wp:posOffset>1170305</wp:posOffset>
                </wp:positionV>
                <wp:extent cx="1381125" cy="1031240"/>
                <wp:effectExtent l="0" t="0" r="28575" b="16510"/>
                <wp:wrapNone/>
                <wp:docPr id="398" name="Retângu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16F3" w14:textId="77777777" w:rsidR="00240B08" w:rsidRDefault="00240B08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707D5A77" w14:textId="77777777" w:rsidR="00240B08" w:rsidRDefault="00240B08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1404808B" w14:textId="77777777" w:rsidR="00240B08" w:rsidRPr="00426281" w:rsidRDefault="00240B08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595B" id="Retângulo 398" o:spid="_x0000_s1273" style="position:absolute;margin-left:170.25pt;margin-top:92.15pt;width:108.75pt;height:81.2pt;z-index:251560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" fillcolor="#5b9bd5 [3204]" strokecolor="#1f4d78 [1604]" strokeweight="1pt">
                <v:textbox>
                  <w:txbxContent>
                    <w:p w14:paraId="7A0016F3" w14:textId="77777777" w:rsidR="00240B08" w:rsidRDefault="00240B08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707D5A77" w14:textId="77777777" w:rsidR="00240B08" w:rsidRDefault="00240B08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1404808B" w14:textId="77777777" w:rsidR="00240B08" w:rsidRPr="00426281" w:rsidRDefault="00240B08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218165C" wp14:editId="4DC05E82">
                <wp:simplePos x="0" y="0"/>
                <wp:positionH relativeFrom="margin">
                  <wp:posOffset>2162175</wp:posOffset>
                </wp:positionH>
                <wp:positionV relativeFrom="paragraph">
                  <wp:posOffset>312420</wp:posOffset>
                </wp:positionV>
                <wp:extent cx="1381125" cy="649605"/>
                <wp:effectExtent l="0" t="0" r="28575" b="17145"/>
                <wp:wrapNone/>
                <wp:docPr id="395" name="Retângu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A7F4" w14:textId="77777777" w:rsidR="00240B08" w:rsidRDefault="00240B08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57693001" w14:textId="77777777" w:rsidR="00240B08" w:rsidRDefault="00240B08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796373A5" w14:textId="77777777" w:rsidR="00240B08" w:rsidRPr="00426281" w:rsidRDefault="00240B08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165C" id="Retângulo 395" o:spid="_x0000_s1274" style="position:absolute;margin-left:170.25pt;margin-top:24.6pt;width:108.75pt;height:51.15pt;z-index:251557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" fillcolor="#5b9bd5 [3204]" strokecolor="#1f4d78 [1604]" strokeweight="1pt">
                <v:textbox>
                  <w:txbxContent>
                    <w:p w14:paraId="7AE5A7F4" w14:textId="77777777" w:rsidR="00240B08" w:rsidRDefault="00240B08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57693001" w14:textId="77777777" w:rsidR="00240B08" w:rsidRDefault="00240B08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796373A5" w14:textId="77777777" w:rsidR="00240B08" w:rsidRPr="00426281" w:rsidRDefault="00240B08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0022ED3F" wp14:editId="67F67585">
                <wp:simplePos x="0" y="0"/>
                <wp:positionH relativeFrom="margin">
                  <wp:posOffset>2857500</wp:posOffset>
                </wp:positionH>
                <wp:positionV relativeFrom="paragraph">
                  <wp:posOffset>2181860</wp:posOffset>
                </wp:positionV>
                <wp:extent cx="0" cy="228600"/>
                <wp:effectExtent l="0" t="0" r="19050" b="19050"/>
                <wp:wrapNone/>
                <wp:docPr id="400" name="Conector ret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3889E" id="Conector reto 400" o:spid="_x0000_s1026" style="position:absolute;z-index:25156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71.8pt" to="22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41C3C5C" wp14:editId="7507566A">
                <wp:simplePos x="0" y="0"/>
                <wp:positionH relativeFrom="margin">
                  <wp:posOffset>2857500</wp:posOffset>
                </wp:positionH>
                <wp:positionV relativeFrom="paragraph">
                  <wp:posOffset>947420</wp:posOffset>
                </wp:positionV>
                <wp:extent cx="0" cy="228600"/>
                <wp:effectExtent l="0" t="0" r="19050" b="19050"/>
                <wp:wrapNone/>
                <wp:docPr id="399" name="Conector re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4C576" id="Conector reto 399" o:spid="_x0000_s1026" style="position:absolute;z-index:25156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4.6pt" to="2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23023D7" wp14:editId="358B1E50">
                <wp:simplePos x="0" y="0"/>
                <wp:positionH relativeFrom="margin">
                  <wp:posOffset>2857500</wp:posOffset>
                </wp:positionH>
                <wp:positionV relativeFrom="paragraph">
                  <wp:posOffset>97790</wp:posOffset>
                </wp:positionV>
                <wp:extent cx="0" cy="228600"/>
                <wp:effectExtent l="0" t="0" r="19050" b="19050"/>
                <wp:wrapNone/>
                <wp:docPr id="402" name="Conector re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76CF7" id="Conector reto 402" o:spid="_x0000_s1026" style="position:absolute;z-index:25156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.7pt" to="2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C762682" w14:textId="2818CD8E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1FFDBE8" wp14:editId="3516BC01">
                <wp:simplePos x="0" y="0"/>
                <wp:positionH relativeFrom="margin">
                  <wp:align>left</wp:align>
                </wp:positionH>
                <wp:positionV relativeFrom="paragraph">
                  <wp:posOffset>63013</wp:posOffset>
                </wp:positionV>
                <wp:extent cx="552450" cy="350520"/>
                <wp:effectExtent l="0" t="0" r="0" b="0"/>
                <wp:wrapNone/>
                <wp:docPr id="917" name="Caixa de texto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2BC56D" w14:textId="1E7C55E8" w:rsidR="00240B08" w:rsidRPr="00140831" w:rsidRDefault="00240B08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DBE8" id="Caixa de texto 917" o:spid="_x0000_s1275" type="#_x0000_t202" style="position:absolute;margin-left:0;margin-top:4.95pt;width:43.5pt;height:27.6pt;z-index:251736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" filled="f" stroked="f">
                <v:textbox>
                  <w:txbxContent>
                    <w:p w14:paraId="592BC56D" w14:textId="1E7C55E8" w:rsidR="00240B08" w:rsidRPr="00140831" w:rsidRDefault="00240B08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B041C9" w14:textId="4D709383" w:rsidR="00EF34AB" w:rsidRPr="00540F57" w:rsidRDefault="00EF34AB" w:rsidP="0045075D">
      <w:pPr>
        <w:rPr>
          <w:lang w:val="pt-BR" w:eastAsia="ja-JP"/>
        </w:rPr>
      </w:pPr>
    </w:p>
    <w:p w14:paraId="13D89FE7" w14:textId="36E13860" w:rsidR="00EF34AB" w:rsidRPr="00540F57" w:rsidRDefault="00EF34AB" w:rsidP="0045075D">
      <w:pPr>
        <w:rPr>
          <w:lang w:val="pt-BR" w:eastAsia="ja-JP"/>
        </w:rPr>
      </w:pPr>
    </w:p>
    <w:p w14:paraId="787B1943" w14:textId="5C233D00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010D159" wp14:editId="44373D24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552450" cy="350520"/>
                <wp:effectExtent l="0" t="0" r="0" b="0"/>
                <wp:wrapNone/>
                <wp:docPr id="918" name="Caixa de texto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41468" w14:textId="2BF641B6" w:rsidR="00240B08" w:rsidRPr="00140831" w:rsidRDefault="00240B08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D159" id="Caixa de texto 918" o:spid="_x0000_s1276" type="#_x0000_t202" style="position:absolute;margin-left:0;margin-top:8.2pt;width:43.5pt;height:27.6pt;z-index:251737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" filled="f" stroked="f">
                <v:textbox>
                  <w:txbxContent>
                    <w:p w14:paraId="3F841468" w14:textId="2BF641B6" w:rsidR="00240B08" w:rsidRPr="00140831" w:rsidRDefault="00240B08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CC9"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1FBC25F" wp14:editId="1631728F">
                <wp:simplePos x="0" y="0"/>
                <wp:positionH relativeFrom="margin">
                  <wp:align>right</wp:align>
                </wp:positionH>
                <wp:positionV relativeFrom="paragraph">
                  <wp:posOffset>69200</wp:posOffset>
                </wp:positionV>
                <wp:extent cx="1456660" cy="446568"/>
                <wp:effectExtent l="0" t="0" r="0" b="0"/>
                <wp:wrapNone/>
                <wp:docPr id="685" name="Caixa de tex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ED7E00" w14:textId="6ECAF83A" w:rsidR="00240B08" w:rsidRPr="005245C5" w:rsidRDefault="00240B08" w:rsidP="008E0C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10 -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C25F" id="Caixa de texto 685" o:spid="_x0000_s1277" type="#_x0000_t202" style="position:absolute;margin-left:63.5pt;margin-top:5.45pt;width:114.7pt;height:35.15pt;z-index:25164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" filled="f" stroked="f">
                <v:textbox>
                  <w:txbxContent>
                    <w:p w14:paraId="31ED7E00" w14:textId="6ECAF83A" w:rsidR="00240B08" w:rsidRPr="005245C5" w:rsidRDefault="00240B08" w:rsidP="008E0CC9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10 - Pop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50FF6" w14:textId="40C87D8E" w:rsidR="00EF34AB" w:rsidRPr="00540F57" w:rsidRDefault="00EF34AB" w:rsidP="0045075D">
      <w:pPr>
        <w:rPr>
          <w:lang w:val="pt-BR" w:eastAsia="ja-JP"/>
        </w:rPr>
      </w:pPr>
    </w:p>
    <w:p w14:paraId="7CC20424" w14:textId="639B0769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D744423" wp14:editId="0204A1AF">
                <wp:simplePos x="0" y="0"/>
                <wp:positionH relativeFrom="margin">
                  <wp:align>left</wp:align>
                </wp:positionH>
                <wp:positionV relativeFrom="paragraph">
                  <wp:posOffset>263126</wp:posOffset>
                </wp:positionV>
                <wp:extent cx="552450" cy="350520"/>
                <wp:effectExtent l="0" t="0" r="0" b="0"/>
                <wp:wrapNone/>
                <wp:docPr id="919" name="Caixa de texto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AD68FE" w14:textId="3C730EAC" w:rsidR="00240B08" w:rsidRPr="00140831" w:rsidRDefault="00240B08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4423" id="Caixa de texto 919" o:spid="_x0000_s1278" type="#_x0000_t202" style="position:absolute;margin-left:0;margin-top:20.7pt;width:43.5pt;height:27.6pt;z-index:251738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" filled="f" stroked="f">
                <v:textbox>
                  <w:txbxContent>
                    <w:p w14:paraId="45AD68FE" w14:textId="3C730EAC" w:rsidR="00240B08" w:rsidRPr="00140831" w:rsidRDefault="00240B08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615677D" wp14:editId="06BB5FDD">
                <wp:simplePos x="0" y="0"/>
                <wp:positionH relativeFrom="margin">
                  <wp:posOffset>2162175</wp:posOffset>
                </wp:positionH>
                <wp:positionV relativeFrom="paragraph">
                  <wp:posOffset>1306830</wp:posOffset>
                </wp:positionV>
                <wp:extent cx="1381125" cy="649605"/>
                <wp:effectExtent l="0" t="0" r="28575" b="17145"/>
                <wp:wrapNone/>
                <wp:docPr id="404" name="Retâ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10AD" w14:textId="77777777" w:rsidR="00240B08" w:rsidRDefault="00240B08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67597604" w14:textId="77777777" w:rsidR="00240B08" w:rsidRDefault="00240B08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14:paraId="6E1167FE" w14:textId="77777777" w:rsidR="00240B08" w:rsidRPr="00426281" w:rsidRDefault="00240B08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677D" id="Retângulo 404" o:spid="_x0000_s1279" style="position:absolute;margin-left:170.25pt;margin-top:102.9pt;width:108.75pt;height:51.15pt;z-index:251566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7W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" fillcolor="#5b9bd5 [3204]" strokecolor="#1f4d78 [1604]" strokeweight="1pt">
                <v:textbox>
                  <w:txbxContent>
                    <w:p w14:paraId="1A3110AD" w14:textId="77777777" w:rsidR="00240B08" w:rsidRDefault="00240B08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67597604" w14:textId="77777777" w:rsidR="00240B08" w:rsidRDefault="00240B08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14:paraId="6E1167FE" w14:textId="77777777" w:rsidR="00240B08" w:rsidRPr="00426281" w:rsidRDefault="00240B08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415B765F" wp14:editId="5D5957FC">
                <wp:simplePos x="0" y="0"/>
                <wp:positionH relativeFrom="margin">
                  <wp:posOffset>2857500</wp:posOffset>
                </wp:positionH>
                <wp:positionV relativeFrom="paragraph">
                  <wp:posOffset>615950</wp:posOffset>
                </wp:positionV>
                <wp:extent cx="0" cy="228600"/>
                <wp:effectExtent l="0" t="0" r="19050" b="19050"/>
                <wp:wrapNone/>
                <wp:docPr id="405" name="Conector ret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BDF59" id="Conector reto 405" o:spid="_x0000_s1026" style="position:absolute;z-index:25156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48.5pt" to="2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B146781" wp14:editId="47913FF2">
                <wp:simplePos x="0" y="0"/>
                <wp:positionH relativeFrom="margin">
                  <wp:posOffset>2857500</wp:posOffset>
                </wp:positionH>
                <wp:positionV relativeFrom="paragraph">
                  <wp:posOffset>1941830</wp:posOffset>
                </wp:positionV>
                <wp:extent cx="0" cy="228600"/>
                <wp:effectExtent l="0" t="0" r="19050" b="19050"/>
                <wp:wrapNone/>
                <wp:docPr id="407" name="Conector ret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5F43" id="Conector reto 407" o:spid="_x0000_s1026" style="position:absolute;z-index:25156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52.9pt" to="22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9/tQEAAMEDAAAOAAAAZHJzL2Uyb0RvYy54bWysU02PEzEMvSPxH6Lc6UwrtK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r9s3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88E6222" wp14:editId="2A4EF691">
                <wp:simplePos x="0" y="0"/>
                <wp:positionH relativeFrom="margin">
                  <wp:posOffset>2162175</wp:posOffset>
                </wp:positionH>
                <wp:positionV relativeFrom="paragraph">
                  <wp:posOffset>810260</wp:posOffset>
                </wp:positionV>
                <wp:extent cx="1381125" cy="295275"/>
                <wp:effectExtent l="0" t="0" r="28575" b="28575"/>
                <wp:wrapNone/>
                <wp:docPr id="410" name="Re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E14B5" w14:textId="77777777" w:rsidR="00240B08" w:rsidRDefault="00240B08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14:paraId="702D375F" w14:textId="77777777" w:rsidR="00240B08" w:rsidRPr="00426281" w:rsidRDefault="00240B08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6222" id="Retângulo 410" o:spid="_x0000_s1280" style="position:absolute;margin-left:170.25pt;margin-top:63.8pt;width:108.75pt;height:23.25pt;z-index:25156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" fillcolor="#5b9bd5 [3204]" strokecolor="#1f4d78 [1604]" strokeweight="1pt">
                <v:textbox>
                  <w:txbxContent>
                    <w:p w14:paraId="2DBE14B5" w14:textId="77777777" w:rsidR="00240B08" w:rsidRDefault="00240B08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14:paraId="702D375F" w14:textId="77777777" w:rsidR="00240B08" w:rsidRPr="00426281" w:rsidRDefault="00240B08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CFAD8DF" wp14:editId="3255CF60">
                <wp:simplePos x="0" y="0"/>
                <wp:positionH relativeFrom="margin">
                  <wp:posOffset>2857500</wp:posOffset>
                </wp:positionH>
                <wp:positionV relativeFrom="paragraph">
                  <wp:posOffset>1092200</wp:posOffset>
                </wp:positionV>
                <wp:extent cx="0" cy="228600"/>
                <wp:effectExtent l="0" t="0" r="19050" b="19050"/>
                <wp:wrapNone/>
                <wp:docPr id="411" name="Conector ret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BA226" id="Conector reto 411" o:spid="_x0000_s1026" style="position:absolute;z-index:251570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86pt" to="22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68BC"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4154225" wp14:editId="21016048">
                <wp:simplePos x="0" y="0"/>
                <wp:positionH relativeFrom="margin">
                  <wp:posOffset>2162175</wp:posOffset>
                </wp:positionH>
                <wp:positionV relativeFrom="paragraph">
                  <wp:posOffset>334010</wp:posOffset>
                </wp:positionV>
                <wp:extent cx="1381125" cy="295275"/>
                <wp:effectExtent l="0" t="0" r="28575" b="28575"/>
                <wp:wrapNone/>
                <wp:docPr id="403" name="Retâ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6CC5D" w14:textId="77777777" w:rsidR="00240B08" w:rsidRPr="00426281" w:rsidRDefault="00240B08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4225" id="Retângulo 403" o:spid="_x0000_s1281" style="position:absolute;margin-left:170.25pt;margin-top:26.3pt;width:108.75pt;height:23.2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" fillcolor="#5b9bd5 [3204]" strokecolor="#1f4d78 [1604]" strokeweight="1pt">
                <v:textbox>
                  <w:txbxContent>
                    <w:p w14:paraId="7B66CC5D" w14:textId="77777777" w:rsidR="00240B08" w:rsidRPr="00426281" w:rsidRDefault="00240B08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5C6A0" w14:textId="4EE80217" w:rsidR="00EF34AB" w:rsidRPr="00540F57" w:rsidRDefault="00EF34AB" w:rsidP="0045075D">
      <w:pPr>
        <w:rPr>
          <w:lang w:val="pt-BR" w:eastAsia="ja-JP"/>
        </w:rPr>
      </w:pPr>
    </w:p>
    <w:p w14:paraId="5641B12E" w14:textId="35A50512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3BFE625" wp14:editId="4CD76BCB">
                <wp:simplePos x="0" y="0"/>
                <wp:positionH relativeFrom="margin">
                  <wp:align>left</wp:align>
                </wp:positionH>
                <wp:positionV relativeFrom="paragraph">
                  <wp:posOffset>92267</wp:posOffset>
                </wp:positionV>
                <wp:extent cx="552450" cy="350520"/>
                <wp:effectExtent l="0" t="0" r="0" b="0"/>
                <wp:wrapNone/>
                <wp:docPr id="920" name="Caixa de texto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6E7CC7" w14:textId="0B235BA2" w:rsidR="00240B08" w:rsidRPr="00140831" w:rsidRDefault="00240B08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E625" id="Caixa de texto 920" o:spid="_x0000_s1282" type="#_x0000_t202" style="position:absolute;margin-left:0;margin-top:7.25pt;width:43.5pt;height:27.6pt;z-index:251739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" filled="f" stroked="f">
                <v:textbox>
                  <w:txbxContent>
                    <w:p w14:paraId="716E7CC7" w14:textId="0B235BA2" w:rsidR="00240B08" w:rsidRPr="00140831" w:rsidRDefault="00240B08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70F5F" w14:textId="4C495AAE" w:rsidR="00EF34AB" w:rsidRPr="00540F57" w:rsidRDefault="00EF34AB" w:rsidP="0045075D">
      <w:pPr>
        <w:rPr>
          <w:lang w:val="pt-BR" w:eastAsia="ja-JP"/>
        </w:rPr>
      </w:pPr>
    </w:p>
    <w:p w14:paraId="28558B4D" w14:textId="262212F1" w:rsidR="00EF34AB" w:rsidRPr="00540F57" w:rsidRDefault="000B738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FCEEAE5" wp14:editId="7F4F2914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2450" cy="350520"/>
                <wp:effectExtent l="0" t="0" r="0" b="0"/>
                <wp:wrapNone/>
                <wp:docPr id="921" name="Caixa de texto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274DC" w14:textId="331147A1" w:rsidR="00240B08" w:rsidRPr="00140831" w:rsidRDefault="00240B08" w:rsidP="000B738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EAE5" id="Caixa de texto 921" o:spid="_x0000_s1283" type="#_x0000_t202" style="position:absolute;margin-left:0;margin-top:1.3pt;width:43.5pt;height:27.6pt;z-index:251740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" filled="f" stroked="f">
                <v:textbox>
                  <w:txbxContent>
                    <w:p w14:paraId="195274DC" w14:textId="331147A1" w:rsidR="00240B08" w:rsidRPr="00140831" w:rsidRDefault="00240B08" w:rsidP="000B738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DD000" w14:textId="37D4E558" w:rsidR="00EF34AB" w:rsidRPr="00540F57" w:rsidRDefault="00EF34AB" w:rsidP="0045075D">
      <w:pPr>
        <w:rPr>
          <w:lang w:val="pt-BR" w:eastAsia="ja-JP"/>
        </w:rPr>
      </w:pPr>
    </w:p>
    <w:p w14:paraId="16B197B3" w14:textId="77777777" w:rsidR="00EF34AB" w:rsidRPr="00540F57" w:rsidRDefault="000B02BB" w:rsidP="0045075D">
      <w:pPr>
        <w:rPr>
          <w:lang w:val="pt-BR"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CBF8667" wp14:editId="1AE7D868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390650" cy="552450"/>
                <wp:effectExtent l="0" t="0" r="19050" b="19050"/>
                <wp:wrapNone/>
                <wp:docPr id="412" name="Elips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C5634" w14:textId="2364798B" w:rsidR="00240B08" w:rsidRPr="00426281" w:rsidRDefault="00240B08" w:rsidP="000B02B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F8667" id="Elipse 412" o:spid="_x0000_s1284" style="position:absolute;margin-left:0;margin-top:9.95pt;width:109.5pt;height:43.5pt;z-index:251571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k8fQ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702C5634" w14:textId="2364798B" w:rsidR="00240B08" w:rsidRPr="00426281" w:rsidRDefault="00240B08" w:rsidP="000B02B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155FB5" w14:textId="77777777" w:rsidR="00EF34AB" w:rsidRPr="00540F57" w:rsidRDefault="00EF34AB" w:rsidP="0045075D">
      <w:pPr>
        <w:rPr>
          <w:lang w:val="pt-BR" w:eastAsia="ja-JP"/>
        </w:rPr>
      </w:pPr>
    </w:p>
    <w:p w14:paraId="6D0566A3" w14:textId="77777777" w:rsidR="00EF34AB" w:rsidRPr="00540F57" w:rsidRDefault="00EF34AB" w:rsidP="0045075D">
      <w:pPr>
        <w:rPr>
          <w:lang w:val="pt-BR" w:eastAsia="ja-JP"/>
        </w:rPr>
      </w:pPr>
    </w:p>
    <w:p w14:paraId="033F6ACA" w14:textId="77777777" w:rsidR="00EF34AB" w:rsidRPr="00540F57" w:rsidRDefault="00EF34AB" w:rsidP="0045075D">
      <w:pPr>
        <w:rPr>
          <w:lang w:val="pt-BR" w:eastAsia="ja-JP"/>
        </w:rPr>
      </w:pPr>
    </w:p>
    <w:p w14:paraId="32F06654" w14:textId="77777777" w:rsidR="00EF34AB" w:rsidRPr="00540F57" w:rsidRDefault="00EF34AB" w:rsidP="0045075D">
      <w:pPr>
        <w:rPr>
          <w:lang w:val="pt-BR" w:eastAsia="ja-JP"/>
        </w:rPr>
      </w:pPr>
    </w:p>
    <w:p w14:paraId="4B927F08" w14:textId="34337853" w:rsidR="00EF34AB" w:rsidRPr="00540F57" w:rsidRDefault="00EF34AB" w:rsidP="0045075D">
      <w:pPr>
        <w:rPr>
          <w:lang w:val="pt-BR" w:eastAsia="ja-JP"/>
        </w:rPr>
      </w:pPr>
    </w:p>
    <w:p w14:paraId="4E203092" w14:textId="0D49F370" w:rsidR="00EF34AB" w:rsidRPr="00540F57" w:rsidRDefault="00AD2E20" w:rsidP="0045075D">
      <w:pPr>
        <w:rPr>
          <w:lang w:val="pt-BR" w:eastAsia="ja-JP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19A7DC8D" wp14:editId="4B65D63D">
                <wp:simplePos x="0" y="0"/>
                <wp:positionH relativeFrom="column">
                  <wp:posOffset>2127161</wp:posOffset>
                </wp:positionH>
                <wp:positionV relativeFrom="paragraph">
                  <wp:posOffset>167979</wp:posOffset>
                </wp:positionV>
                <wp:extent cx="2157142" cy="7857018"/>
                <wp:effectExtent l="0" t="0" r="33655" b="10795"/>
                <wp:wrapNone/>
                <wp:docPr id="688" name="Grupo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142" cy="7857018"/>
                          <a:chOff x="0" y="0"/>
                          <a:chExt cx="2157142" cy="7857018"/>
                        </a:xfrm>
                      </wpg:grpSpPr>
                      <wps:wsp>
                        <wps:cNvPr id="406" name="Retângulo 406"/>
                        <wps:cNvSpPr/>
                        <wps:spPr>
                          <a:xfrm>
                            <a:off x="10632" y="754912"/>
                            <a:ext cx="1381125" cy="2333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6626A" w14:textId="77777777" w:rsidR="00240B08" w:rsidRPr="007C7C31" w:rsidRDefault="00240B08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ENSPA</w:t>
                              </w:r>
                            </w:p>
                            <w:p w14:paraId="30CA7957" w14:textId="77777777" w:rsidR="00240B08" w:rsidRPr="007C7C31" w:rsidRDefault="00240B08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MR</w:t>
                              </w:r>
                            </w:p>
                            <w:p w14:paraId="629DC9C2" w14:textId="77777777" w:rsidR="00240B08" w:rsidRDefault="00240B08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(LINTE)</w:t>
                              </w:r>
                            </w:p>
                            <w:p w14:paraId="5A51F86F" w14:textId="77777777" w:rsidR="00240B08" w:rsidRDefault="00240B08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(LCARRY)</w:t>
                              </w:r>
                            </w:p>
                            <w:p w14:paraId="15B495D1" w14:textId="77777777" w:rsidR="00240B08" w:rsidRDefault="00240B08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(LZERO)</w:t>
                              </w:r>
                            </w:p>
                            <w:p w14:paraId="4BE41E16" w14:textId="77777777" w:rsidR="00240B08" w:rsidRDefault="00240B08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0962FD73" w14:textId="77777777" w:rsidR="00240B08" w:rsidRPr="00426281" w:rsidRDefault="00240B08" w:rsidP="000D68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Elipse 413"/>
                        <wps:cNvSpPr/>
                        <wps:spPr>
                          <a:xfrm>
                            <a:off x="10632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4EA91" w14:textId="4124AA9D" w:rsidR="00240B08" w:rsidRPr="00426281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Conector reto 414"/>
                        <wps:cNvCnPr/>
                        <wps:spPr>
                          <a:xfrm>
                            <a:off x="712381" y="542261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ector reto 415"/>
                        <wps:cNvCnPr/>
                        <wps:spPr>
                          <a:xfrm>
                            <a:off x="712381" y="2987749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tângulo 416"/>
                        <wps:cNvSpPr/>
                        <wps:spPr>
                          <a:xfrm>
                            <a:off x="10632" y="3349256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70AD1B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29ADB7D5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087223C0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1DD22729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22352265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6B752FA4" w14:textId="77777777" w:rsidR="00240B08" w:rsidRPr="00426281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Conector reto 417"/>
                        <wps:cNvCnPr/>
                        <wps:spPr>
                          <a:xfrm>
                            <a:off x="701749" y="5029200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tângulo 418"/>
                        <wps:cNvSpPr/>
                        <wps:spPr>
                          <a:xfrm>
                            <a:off x="0" y="5390707"/>
                            <a:ext cx="13811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F3879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ENDES</w:t>
                              </w:r>
                            </w:p>
                            <w:p w14:paraId="1D7672E5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SD0</w:t>
                              </w:r>
                            </w:p>
                            <w:p w14:paraId="64227542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  <w:p w14:paraId="18F95C6A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315B1684" w14:textId="77777777" w:rsidR="00240B08" w:rsidRPr="009D0848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0848"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  <w:p w14:paraId="0E7B8EC9" w14:textId="77777777" w:rsidR="00240B08" w:rsidRPr="00426281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Conector reto 419"/>
                        <wps:cNvCnPr/>
                        <wps:spPr>
                          <a:xfrm>
                            <a:off x="712381" y="7070651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Elipse 421"/>
                        <wps:cNvSpPr/>
                        <wps:spPr>
                          <a:xfrm>
                            <a:off x="10632" y="7304568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FD14" w14:textId="68A3778E" w:rsidR="00240B08" w:rsidRPr="00426281" w:rsidRDefault="00240B08" w:rsidP="00755C83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Chave direita 686"/>
                        <wps:cNvSpPr/>
                        <wps:spPr>
                          <a:xfrm>
                            <a:off x="1616149" y="776177"/>
                            <a:ext cx="540993" cy="231236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7DC8D" id="Grupo 688" o:spid="_x0000_s1285" style="position:absolute;margin-left:167.5pt;margin-top:13.25pt;width:169.85pt;height:618.65pt;z-index:251642368" coordsize="21571,78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">
                <v:rect id="Retângulo 406" o:spid="_x0000_s1286" style="position:absolute;left:106;top:7549;width:13811;height:2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BaMEA&#10;AADc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TJdwf+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FwWjBAAAA3AAAAA8AAAAAAAAAAAAAAAAAmAIAAGRycy9kb3du&#10;cmV2LnhtbFBLBQYAAAAABAAEAPUAAACGAwAAAAA=&#10;" fillcolor="#5b9bd5 [3204]" strokecolor="#1f4d78 [1604]" strokeweight="1pt">
                  <v:textbox>
                    <w:txbxContent>
                      <w:p w14:paraId="7716626A" w14:textId="77777777" w:rsidR="00240B08" w:rsidRPr="007C7C31" w:rsidRDefault="00240B08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ENSPA</w:t>
                        </w:r>
                      </w:p>
                      <w:p w14:paraId="30CA7957" w14:textId="77777777" w:rsidR="00240B08" w:rsidRPr="007C7C31" w:rsidRDefault="00240B08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MR</w:t>
                        </w:r>
                      </w:p>
                      <w:p w14:paraId="629DC9C2" w14:textId="77777777" w:rsidR="00240B08" w:rsidRDefault="00240B08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(LINTE)</w:t>
                        </w:r>
                      </w:p>
                      <w:p w14:paraId="5A51F86F" w14:textId="77777777" w:rsidR="00240B08" w:rsidRDefault="00240B08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(LCARRY)</w:t>
                        </w:r>
                      </w:p>
                      <w:p w14:paraId="15B495D1" w14:textId="77777777" w:rsidR="00240B08" w:rsidRDefault="00240B08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(LZERO)</w:t>
                        </w:r>
                      </w:p>
                      <w:p w14:paraId="4BE41E16" w14:textId="77777777" w:rsidR="00240B08" w:rsidRDefault="00240B08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0962FD73" w14:textId="77777777" w:rsidR="00240B08" w:rsidRPr="00426281" w:rsidRDefault="00240B08" w:rsidP="000D68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(LINT)</w:t>
                        </w:r>
                      </w:p>
                    </w:txbxContent>
                  </v:textbox>
                </v:rect>
                <v:oval id="Elipse 413" o:spid="_x0000_s1287" style="position:absolute;left:106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86qcQA&#10;AADcAAAADwAAAGRycy9kb3ducmV2LnhtbESPT4vCMBTE74LfITxhb5r6B9GuUZaFgivswVrvj+Zt&#10;G2xeShO1u5/eLAgeh5n5DbPZ9bYRN+q8caxgOklAEJdOG64UFKdsvALhA7LGxjEp+CUPu+1wsMFU&#10;uzsf6ZaHSkQI+xQV1CG0qZS+rMmin7iWOHo/rrMYouwqqTu8R7ht5CxJltKi4bhQY0ufNZWX/GoV&#10;/O2zwoTrOl8lxeHyvfjKnDRnpd5G/cc7iEB9eIWf7b1WsJjO4f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Oq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DB4EA91" w14:textId="4124AA9D" w:rsidR="00240B08" w:rsidRPr="00426281" w:rsidRDefault="00240B08" w:rsidP="00755C83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9</w:t>
                        </w:r>
                      </w:p>
                    </w:txbxContent>
                  </v:textbox>
                </v:oval>
                <v:line id="Conector reto 414" o:spid="_x0000_s1288" style="position:absolute;visibility:visible;mso-wrap-style:square" from="7123,5422" to="7123,7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RfKsUAAADcAAAADwAAAGRycy9kb3ducmV2LnhtbESPT2vCQBTE70K/w/IKvekmrajErFIK&#10;lp4K/jt4e2Sf2Wj2bZrdJum37wqCx2FmfsPk68HWoqPWV44VpJMEBHHhdMWlgsN+M16A8AFZY+2Y&#10;FPyRh/XqaZRjpl3PW+p2oRQRwj5DBSaEJpPSF4Ys+olriKN3dq3FEGVbSt1iH+G2lq9JMpMWK44L&#10;Bhv6MFRcd79WwQ8WG7Kn42eX9KZ7m52b7/nlpNTL8/C+BBFoCI/wvf2lFUzT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RfKsUAAADcAAAADwAAAAAAAAAA&#10;AAAAAAChAgAAZHJzL2Rvd25yZXYueG1sUEsFBgAAAAAEAAQA+QAAAJMDAAAAAA==&#10;" strokecolor="#5b9bd5 [3204]" strokeweight=".5pt">
                  <v:stroke joinstyle="miter"/>
                </v:line>
                <v:line id="Conector reto 415" o:spid="_x0000_s1289" style="position:absolute;visibility:visible;mso-wrap-style:square" from="7123,29877" to="7123,33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j6scUAAADcAAAADwAAAGRycy9kb3ducmV2LnhtbESPQWvCQBSE70L/w/IKvenG1qrEbKQU&#10;LD0JWj14e2Sf2djs2zS7TeK/d4VCj8PMfMNk68HWoqPWV44VTCcJCOLC6YpLBYevzXgJwgdkjbVj&#10;UnAlD+v8YZRhql3PO+r2oRQRwj5FBSaEJpXSF4Ys+olriKN3dq3FEGVbSt1iH+G2ls9JMpcWK44L&#10;Bht6N1R873+tgh8sNmRPx48u6U33Mj8328XlpNTT4/C2AhFoCP/hv/anVjCbvsL9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j6scUAAADcAAAADwAAAAAAAAAA&#10;AAAAAAChAgAAZHJzL2Rvd25yZXYueG1sUEsFBgAAAAAEAAQA+QAAAJMDAAAAAA==&#10;" strokecolor="#5b9bd5 [3204]" strokeweight=".5pt">
                  <v:stroke joinstyle="miter"/>
                </v:line>
                <v:rect id="Retângulo 416" o:spid="_x0000_s1290" style="position:absolute;left:106;top:33492;width:13811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XtcIA&#10;AADcAAAADwAAAGRycy9kb3ducmV2LnhtbESPy2rDMBBF94X+g5hCd7XsUNL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Fe1wgAAANwAAAAPAAAAAAAAAAAAAAAAAJgCAABkcnMvZG93&#10;bnJldi54bWxQSwUGAAAAAAQABAD1AAAAhwMAAAAA&#10;" fillcolor="#5b9bd5 [3204]" strokecolor="#1f4d78 [1604]" strokeweight="1pt">
                  <v:textbox>
                    <w:txbxContent>
                      <w:p w14:paraId="1C70AD1B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29ADB7D5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087223C0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1DD22729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22352265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6B752FA4" w14:textId="77777777" w:rsidR="00240B08" w:rsidRPr="00426281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17" o:spid="_x0000_s1291" style="position:absolute;visibility:visible;mso-wrap-style:square" from="7017,50292" to="7017,5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BXcUAAADcAAAADwAAAGRycy9kb3ducmV2LnhtbESPQWvCQBSE7wX/w/KE3nRjLSoxq0hB&#10;6UmorQdvj+xLNpp9m2a3Sfz33YLQ4zAz3zDZdrC16Kj1lWMFs2kCgjh3uuJSwdfnfrIC4QOyxtox&#10;KbiTh+1m9JRhql3PH9SdQikihH2KCkwITSqlzw1Z9FPXEEevcK3FEGVbSt1iH+G2li9JspAWK44L&#10;Bht6M5TfTj9WwTfme7KX86FLetPNF0VzXF4vSj2Ph90aRKAh/Icf7Xet4HW2hL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bBXcUAAADcAAAADwAAAAAAAAAA&#10;AAAAAAChAgAAZHJzL2Rvd25yZXYueG1sUEsFBgAAAAAEAAQA+QAAAJMDAAAAAA==&#10;" strokecolor="#5b9bd5 [3204]" strokeweight=".5pt">
                  <v:stroke joinstyle="miter"/>
                </v:line>
                <v:rect id="Retângulo 418" o:spid="_x0000_s1292" style="position:absolute;top:53907;width:13811;height:1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mXL8A&#10;AADcAAAADwAAAGRycy9kb3ducmV2LnhtbERPzWrCQBC+F3yHZQRvdZMirURXEUEoQg9aH2DIjtlo&#10;djZkV5O8vXMo9Pjx/a+3g2/Uk7pYBzaQzzNQxGWwNVcGLr+H9yWomJAtNoHJwEgRtpvJ2xoLG3o+&#10;0fOcKiUhHAs04FJqC61j6chjnIeWWLhr6DwmgV2lbYe9hPtGf2TZp/ZYszQ4bGnvqLyfH15KkE5j&#10;/tXv7z9uONbUjDd6jMbMpsNuBSrRkP7Ff+5va2CRy1o5I0dAb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2ZcvwAAANwAAAAPAAAAAAAAAAAAAAAAAJgCAABkcnMvZG93bnJl&#10;di54bWxQSwUGAAAAAAQABAD1AAAAhAMAAAAA&#10;" fillcolor="#5b9bd5 [3204]" strokecolor="#1f4d78 [1604]" strokeweight="1pt">
                  <v:textbox>
                    <w:txbxContent>
                      <w:p w14:paraId="7C8F3879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ENDES</w:t>
                        </w:r>
                      </w:p>
                      <w:p w14:paraId="1D7672E5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SD0</w:t>
                        </w:r>
                      </w:p>
                      <w:p w14:paraId="64227542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(LAC)</w:t>
                        </w:r>
                      </w:p>
                      <w:p w14:paraId="18F95C6A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315B1684" w14:textId="77777777" w:rsidR="00240B08" w:rsidRPr="009D0848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0848">
                          <w:rPr>
                            <w:color w:val="FFFFFF" w:themeColor="background1"/>
                          </w:rPr>
                          <w:t>(LINT)</w:t>
                        </w:r>
                      </w:p>
                      <w:p w14:paraId="0E7B8EC9" w14:textId="77777777" w:rsidR="00240B08" w:rsidRPr="00426281" w:rsidRDefault="00240B08" w:rsidP="00755C8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419" o:spid="_x0000_s1293" style="position:absolute;visibility:visible;mso-wrap-style:square" from="7123,70706" to="7123,74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XwtMQAAADcAAAADwAAAGRycy9kb3ducmV2LnhtbESPQWvCQBSE7wX/w/KE3upGW6xGVxHB&#10;0pOgrQdvj+wzG82+jdltEv+9Kwg9DjPzDTNfdrYUDdW+cKxgOEhAEGdOF5wr+P3ZvE1A+ICssXRM&#10;Cm7kYbnovcwx1a7lHTX7kIsIYZ+iAhNClUrpM0MW/cBVxNE7udpiiLLOpa6xjXBbylGSjKXFguOC&#10;wYrWhrLL/s8quGK2IXs8fDVJa5r38anafp6PSr32u9UMRKAu/Ief7W+t4GM4hc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lfC0xAAAANwAAAAPAAAAAAAAAAAA&#10;AAAAAKECAABkcnMvZG93bnJldi54bWxQSwUGAAAAAAQABAD5AAAAkgMAAAAA&#10;" strokecolor="#5b9bd5 [3204]" strokeweight=".5pt">
                  <v:stroke joinstyle="miter"/>
                </v:line>
                <v:oval id="Elipse 421" o:spid="_x0000_s1294" style="position:absolute;left:106;top:73045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3L+M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rmsy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3L+M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60E2FD14" w14:textId="68A3778E" w:rsidR="00240B08" w:rsidRPr="00426281" w:rsidRDefault="00240B08" w:rsidP="00755C83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10</w:t>
                        </w:r>
                      </w:p>
                    </w:txbxContent>
                  </v:textbox>
                </v:oval>
                <v:shape id="Chave direita 686" o:spid="_x0000_s1295" type="#_x0000_t88" style="position:absolute;left:16161;top:7761;width:5410;height:2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vMcMA&#10;AADcAAAADwAAAGRycy9kb3ducmV2LnhtbESPQYvCMBSE78L+h/AW9iKa6qFINYoKylJP1kXW26N5&#10;tsXmpTRZ2/33RhA8DjPzDbNY9aYWd2pdZVnBZByBIM6trrhQ8HPajWYgnEfWWFsmBf/kYLX8GCww&#10;0bbjI90zX4gAYZeggtL7JpHS5SUZdGPbEAfvaluDPsi2kLrFLsBNLadRFEuDFYeFEhvalpTfsj+j&#10;4NA1Z7O/3GiYkk0x/T1n041R6uuzX89BeOr9O/xqf2sF8Sy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evMcMAAADcAAAADwAAAAAAAAAAAAAAAACYAgAAZHJzL2Rv&#10;d25yZXYueG1sUEsFBgAAAAAEAAQA9QAAAIgDAAAAAA==&#10;" adj="421" strokecolor="#5b9bd5 [3204]" strokeweight=".5pt">
                  <v:stroke joinstyle="miter"/>
                </v:shape>
              </v:group>
            </w:pict>
          </mc:Fallback>
        </mc:AlternateContent>
      </w:r>
    </w:p>
    <w:p w14:paraId="43F422A3" w14:textId="5FD2ADC6" w:rsidR="00CA72EC" w:rsidRPr="00540F57" w:rsidRDefault="00CA72EC" w:rsidP="0045075D">
      <w:pPr>
        <w:rPr>
          <w:lang w:val="pt-BR" w:eastAsia="ja-JP"/>
        </w:rPr>
      </w:pPr>
    </w:p>
    <w:p w14:paraId="07E199A4" w14:textId="4E6F4C5D" w:rsidR="00CA72EC" w:rsidRPr="00540F57" w:rsidRDefault="00CA72EC" w:rsidP="0045075D">
      <w:pPr>
        <w:rPr>
          <w:lang w:val="pt-BR" w:eastAsia="ja-JP"/>
        </w:rPr>
      </w:pPr>
    </w:p>
    <w:p w14:paraId="74CFD48F" w14:textId="73DCC9BD" w:rsidR="000B02BB" w:rsidRPr="00540F57" w:rsidRDefault="000B02BB" w:rsidP="0045075D">
      <w:pPr>
        <w:rPr>
          <w:lang w:val="pt-BR" w:eastAsia="ja-JP"/>
        </w:rPr>
      </w:pPr>
    </w:p>
    <w:p w14:paraId="641A63B0" w14:textId="422B71B1" w:rsidR="000B02BB" w:rsidRPr="00540F57" w:rsidRDefault="000B02BB" w:rsidP="0045075D">
      <w:pPr>
        <w:rPr>
          <w:lang w:val="pt-BR" w:eastAsia="ja-JP"/>
        </w:rPr>
      </w:pPr>
    </w:p>
    <w:p w14:paraId="636F4CF3" w14:textId="20605F18" w:rsidR="000B02BB" w:rsidRPr="00540F57" w:rsidRDefault="00AD2E20" w:rsidP="0045075D">
      <w:pPr>
        <w:rPr>
          <w:lang w:val="pt-BR" w:eastAsia="ja-JP"/>
        </w:rPr>
      </w:pPr>
      <w:r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045511E" wp14:editId="1CD8AE71">
                <wp:simplePos x="0" y="0"/>
                <wp:positionH relativeFrom="margin">
                  <wp:posOffset>4300693</wp:posOffset>
                </wp:positionH>
                <wp:positionV relativeFrom="paragraph">
                  <wp:posOffset>135654</wp:posOffset>
                </wp:positionV>
                <wp:extent cx="2052084" cy="446568"/>
                <wp:effectExtent l="0" t="0" r="0" b="0"/>
                <wp:wrapNone/>
                <wp:docPr id="687" name="Caixa de text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8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C07A9C" w14:textId="4CD4D290" w:rsidR="00240B08" w:rsidRPr="005245C5" w:rsidRDefault="00240B08" w:rsidP="008E0C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– Pop (cont.)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511E" id="Caixa de texto 687" o:spid="_x0000_s1296" type="#_x0000_t202" style="position:absolute;margin-left:338.65pt;margin-top:10.7pt;width:161.6pt;height:35.1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" filled="f" stroked="f">
                <v:textbox>
                  <w:txbxContent>
                    <w:p w14:paraId="3EC07A9C" w14:textId="4CD4D290" w:rsidR="00240B08" w:rsidRPr="005245C5" w:rsidRDefault="00240B08" w:rsidP="008E0CC9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– Pop (cont.)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7E357" w14:textId="10A0EEB6" w:rsidR="000B02BB" w:rsidRPr="00540F57" w:rsidRDefault="00066EB2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2E3A13A" wp14:editId="3FA8D515">
                <wp:simplePos x="0" y="0"/>
                <wp:positionH relativeFrom="margin">
                  <wp:align>left</wp:align>
                </wp:positionH>
                <wp:positionV relativeFrom="paragraph">
                  <wp:posOffset>16791</wp:posOffset>
                </wp:positionV>
                <wp:extent cx="552450" cy="350520"/>
                <wp:effectExtent l="0" t="0" r="0" b="0"/>
                <wp:wrapNone/>
                <wp:docPr id="922" name="Caixa de texto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F79069" w14:textId="23C3F94B" w:rsidR="00240B08" w:rsidRPr="00140831" w:rsidRDefault="00240B08" w:rsidP="00066EB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A13A" id="Caixa de texto 922" o:spid="_x0000_s1297" type="#_x0000_t202" style="position:absolute;margin-left:0;margin-top:1.3pt;width:43.5pt;height:27.6pt;z-index:251741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" filled="f" stroked="f">
                <v:textbox>
                  <w:txbxContent>
                    <w:p w14:paraId="49F79069" w14:textId="23C3F94B" w:rsidR="00240B08" w:rsidRPr="00140831" w:rsidRDefault="00240B08" w:rsidP="00066EB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94B02" w14:textId="00D20653" w:rsidR="000B02BB" w:rsidRPr="00540F57" w:rsidRDefault="000B02BB" w:rsidP="0045075D">
      <w:pPr>
        <w:rPr>
          <w:lang w:val="pt-BR" w:eastAsia="ja-JP"/>
        </w:rPr>
      </w:pPr>
    </w:p>
    <w:p w14:paraId="058F73BB" w14:textId="07AEB550" w:rsidR="000B02BB" w:rsidRPr="00540F57" w:rsidRDefault="000B02BB" w:rsidP="0045075D">
      <w:pPr>
        <w:rPr>
          <w:lang w:val="pt-BR" w:eastAsia="ja-JP"/>
        </w:rPr>
      </w:pPr>
    </w:p>
    <w:p w14:paraId="6B5784E7" w14:textId="13EC71FC" w:rsidR="000B02BB" w:rsidRPr="00540F57" w:rsidRDefault="000B02BB" w:rsidP="0045075D">
      <w:pPr>
        <w:rPr>
          <w:lang w:val="pt-BR" w:eastAsia="ja-JP"/>
        </w:rPr>
      </w:pPr>
    </w:p>
    <w:p w14:paraId="1792860F" w14:textId="355CB1A8" w:rsidR="000B02BB" w:rsidRPr="00540F57" w:rsidRDefault="003610C9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969F93" wp14:editId="4B034AAA">
                <wp:simplePos x="0" y="0"/>
                <wp:positionH relativeFrom="column">
                  <wp:posOffset>3720303</wp:posOffset>
                </wp:positionH>
                <wp:positionV relativeFrom="paragraph">
                  <wp:posOffset>105410</wp:posOffset>
                </wp:positionV>
                <wp:extent cx="540993" cy="1753809"/>
                <wp:effectExtent l="0" t="0" r="50165" b="18415"/>
                <wp:wrapNone/>
                <wp:docPr id="689" name="Chave direita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6F0BF" id="Chave direita 689" o:spid="_x0000_s1026" type="#_x0000_t88" style="position:absolute;margin-left:292.95pt;margin-top:8.3pt;width:42.6pt;height:138.1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" adj="555" strokecolor="#5b9bd5 [3204]" strokeweight=".5pt">
                <v:stroke joinstyle="miter"/>
              </v:shape>
            </w:pict>
          </mc:Fallback>
        </mc:AlternateContent>
      </w:r>
    </w:p>
    <w:p w14:paraId="6B2DB5E7" w14:textId="78EB0CB7" w:rsidR="000B02BB" w:rsidRPr="00540F57" w:rsidRDefault="000B02BB" w:rsidP="0045075D">
      <w:pPr>
        <w:rPr>
          <w:lang w:val="pt-BR" w:eastAsia="ja-JP"/>
        </w:rPr>
      </w:pPr>
    </w:p>
    <w:p w14:paraId="53A8518F" w14:textId="6D37D899" w:rsidR="000B02BB" w:rsidRPr="00540F57" w:rsidRDefault="00066EB2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91AC890" wp14:editId="585432E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52450" cy="350520"/>
                <wp:effectExtent l="0" t="0" r="0" b="0"/>
                <wp:wrapNone/>
                <wp:docPr id="923" name="Caixa de texto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9BB7FC" w14:textId="0BC3B528" w:rsidR="00240B08" w:rsidRPr="00140831" w:rsidRDefault="00240B08" w:rsidP="00066EB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C890" id="Caixa de texto 923" o:spid="_x0000_s1298" type="#_x0000_t202" style="position:absolute;margin-left:0;margin-top:.65pt;width:43.5pt;height:27.6pt;z-index:251742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" filled="f" stroked="f">
                <v:textbox>
                  <w:txbxContent>
                    <w:p w14:paraId="3E9BB7FC" w14:textId="0BC3B528" w:rsidR="00240B08" w:rsidRPr="00140831" w:rsidRDefault="00240B08" w:rsidP="00066EB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9" w:rsidRPr="00BD5E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42E412B" wp14:editId="313184E9">
                <wp:simplePos x="0" y="0"/>
                <wp:positionH relativeFrom="margin">
                  <wp:posOffset>4239733</wp:posOffset>
                </wp:positionH>
                <wp:positionV relativeFrom="paragraph">
                  <wp:posOffset>41910</wp:posOffset>
                </wp:positionV>
                <wp:extent cx="1722474" cy="446568"/>
                <wp:effectExtent l="0" t="0" r="0" b="0"/>
                <wp:wrapNone/>
                <wp:docPr id="690" name="Caixa de tex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B7A4C1" w14:textId="4A46A4D7" w:rsidR="00240B08" w:rsidRPr="005245C5" w:rsidRDefault="00240B08" w:rsidP="003610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412B" id="Caixa de texto 690" o:spid="_x0000_s1299" type="#_x0000_t202" style="position:absolute;margin-left:333.85pt;margin-top:3.3pt;width:135.65pt;height:35.1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" filled="f" stroked="f">
                <v:textbox>
                  <w:txbxContent>
                    <w:p w14:paraId="2CB7A4C1" w14:textId="4A46A4D7" w:rsidR="00240B08" w:rsidRPr="005245C5" w:rsidRDefault="00240B08" w:rsidP="003610C9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DB17D" w14:textId="28A87154" w:rsidR="000B02BB" w:rsidRPr="00540F57" w:rsidRDefault="000B02BB" w:rsidP="0045075D">
      <w:pPr>
        <w:rPr>
          <w:lang w:val="pt-BR" w:eastAsia="ja-JP"/>
        </w:rPr>
      </w:pPr>
    </w:p>
    <w:p w14:paraId="6E9F00BE" w14:textId="08F26D33" w:rsidR="000B02BB" w:rsidRPr="00540F57" w:rsidRDefault="000B02BB" w:rsidP="0045075D">
      <w:pPr>
        <w:rPr>
          <w:lang w:val="pt-BR" w:eastAsia="ja-JP"/>
        </w:rPr>
      </w:pPr>
    </w:p>
    <w:p w14:paraId="64EC6E6F" w14:textId="6962259E" w:rsidR="000B02BB" w:rsidRPr="00540F57" w:rsidRDefault="000B02BB" w:rsidP="0045075D">
      <w:pPr>
        <w:rPr>
          <w:lang w:val="pt-BR" w:eastAsia="ja-JP"/>
        </w:rPr>
      </w:pPr>
    </w:p>
    <w:p w14:paraId="5D558A70" w14:textId="1E4E278E" w:rsidR="000B02BB" w:rsidRPr="00540F57" w:rsidRDefault="008C4532" w:rsidP="0045075D">
      <w:pPr>
        <w:rPr>
          <w:lang w:val="pt-BR"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47E3607" wp14:editId="53C4B2F0">
                <wp:simplePos x="0" y="0"/>
                <wp:positionH relativeFrom="column">
                  <wp:posOffset>3668233</wp:posOffset>
                </wp:positionH>
                <wp:positionV relativeFrom="paragraph">
                  <wp:posOffset>93080</wp:posOffset>
                </wp:positionV>
                <wp:extent cx="540993" cy="1753809"/>
                <wp:effectExtent l="0" t="0" r="50165" b="18415"/>
                <wp:wrapNone/>
                <wp:docPr id="691" name="Chave direita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C24D9" id="Chave direita 691" o:spid="_x0000_s1026" type="#_x0000_t88" style="position:absolute;margin-left:288.85pt;margin-top:7.35pt;width:42.6pt;height:138.1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" adj="555" strokecolor="#5b9bd5 [3204]" strokeweight=".5pt">
                <v:stroke joinstyle="miter"/>
              </v:shape>
            </w:pict>
          </mc:Fallback>
        </mc:AlternateContent>
      </w:r>
    </w:p>
    <w:p w14:paraId="35ACDD07" w14:textId="7F0F4862" w:rsidR="000B02BB" w:rsidRPr="00540F57" w:rsidRDefault="000B02BB" w:rsidP="0045075D">
      <w:pPr>
        <w:rPr>
          <w:lang w:val="pt-BR" w:eastAsia="ja-JP"/>
        </w:rPr>
      </w:pPr>
    </w:p>
    <w:p w14:paraId="43A8366D" w14:textId="0858C467" w:rsidR="000B02BB" w:rsidRPr="00540F57" w:rsidRDefault="00066EB2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F62505D" wp14:editId="3C11884A">
                <wp:simplePos x="0" y="0"/>
                <wp:positionH relativeFrom="margin">
                  <wp:align>left</wp:align>
                </wp:positionH>
                <wp:positionV relativeFrom="paragraph">
                  <wp:posOffset>80438</wp:posOffset>
                </wp:positionV>
                <wp:extent cx="552450" cy="350520"/>
                <wp:effectExtent l="0" t="0" r="0" b="0"/>
                <wp:wrapNone/>
                <wp:docPr id="924" name="Caixa de texto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A5C57F" w14:textId="7DDE0AC1" w:rsidR="00240B08" w:rsidRPr="00140831" w:rsidRDefault="00240B08" w:rsidP="00066EB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505D" id="Caixa de texto 924" o:spid="_x0000_s1300" type="#_x0000_t202" style="position:absolute;margin-left:0;margin-top:6.35pt;width:43.5pt;height:27.6pt;z-index:251743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" filled="f" stroked="f">
                <v:textbox>
                  <w:txbxContent>
                    <w:p w14:paraId="03A5C57F" w14:textId="7DDE0AC1" w:rsidR="00240B08" w:rsidRPr="00140831" w:rsidRDefault="00240B08" w:rsidP="00066EB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32"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BF4049" wp14:editId="07A65654">
                <wp:simplePos x="0" y="0"/>
                <wp:positionH relativeFrom="margin">
                  <wp:posOffset>4187663</wp:posOffset>
                </wp:positionH>
                <wp:positionV relativeFrom="paragraph">
                  <wp:posOffset>29580</wp:posOffset>
                </wp:positionV>
                <wp:extent cx="1722474" cy="446568"/>
                <wp:effectExtent l="0" t="0" r="0" b="0"/>
                <wp:wrapNone/>
                <wp:docPr id="692" name="Caixa de texto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9EA29C" w14:textId="44EF7A00" w:rsidR="00240B08" w:rsidRPr="005245C5" w:rsidRDefault="00240B08" w:rsidP="008C45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049" id="Caixa de texto 692" o:spid="_x0000_s1301" type="#_x0000_t202" style="position:absolute;margin-left:329.75pt;margin-top:2.35pt;width:135.65pt;height:35.1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" filled="f" stroked="f">
                <v:textbox>
                  <w:txbxContent>
                    <w:p w14:paraId="539EA29C" w14:textId="44EF7A00" w:rsidR="00240B08" w:rsidRPr="005245C5" w:rsidRDefault="00240B08" w:rsidP="008C4532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CC81E" w14:textId="77777777" w:rsidR="000B02BB" w:rsidRPr="00540F57" w:rsidRDefault="000B02BB" w:rsidP="0045075D">
      <w:pPr>
        <w:rPr>
          <w:lang w:val="pt-BR" w:eastAsia="ja-JP"/>
        </w:rPr>
      </w:pPr>
    </w:p>
    <w:p w14:paraId="61D5FC8A" w14:textId="5753F007" w:rsidR="000B02BB" w:rsidRPr="00540F57" w:rsidRDefault="000B02BB" w:rsidP="0045075D">
      <w:pPr>
        <w:rPr>
          <w:lang w:val="pt-BR" w:eastAsia="ja-JP"/>
        </w:rPr>
      </w:pPr>
    </w:p>
    <w:p w14:paraId="69462B92" w14:textId="77777777" w:rsidR="000B02BB" w:rsidRPr="00540F57" w:rsidRDefault="000B02BB" w:rsidP="0045075D">
      <w:pPr>
        <w:rPr>
          <w:lang w:val="pt-BR" w:eastAsia="ja-JP"/>
        </w:rPr>
      </w:pPr>
    </w:p>
    <w:p w14:paraId="44028064" w14:textId="77777777" w:rsidR="000B02BB" w:rsidRPr="00540F57" w:rsidRDefault="000B02BB" w:rsidP="0045075D">
      <w:pPr>
        <w:rPr>
          <w:lang w:val="pt-BR" w:eastAsia="ja-JP"/>
        </w:rPr>
      </w:pPr>
    </w:p>
    <w:p w14:paraId="2F045BF0" w14:textId="77777777" w:rsidR="000B02BB" w:rsidRPr="00540F57" w:rsidRDefault="000B02BB" w:rsidP="0045075D">
      <w:pPr>
        <w:rPr>
          <w:lang w:val="pt-BR" w:eastAsia="ja-JP"/>
        </w:rPr>
      </w:pPr>
    </w:p>
    <w:p w14:paraId="5547D755" w14:textId="77777777" w:rsidR="000B02BB" w:rsidRPr="00540F57" w:rsidRDefault="000B02BB" w:rsidP="0045075D">
      <w:pPr>
        <w:rPr>
          <w:lang w:val="pt-BR" w:eastAsia="ja-JP"/>
        </w:rPr>
      </w:pPr>
    </w:p>
    <w:p w14:paraId="401CCD38" w14:textId="573BB25B" w:rsidR="000B02BB" w:rsidRPr="00540F57" w:rsidRDefault="000B02BB" w:rsidP="0045075D">
      <w:pPr>
        <w:rPr>
          <w:lang w:val="pt-BR" w:eastAsia="ja-JP"/>
        </w:rPr>
      </w:pPr>
    </w:p>
    <w:p w14:paraId="2BF9A20E" w14:textId="77777777" w:rsidR="000B02BB" w:rsidRPr="00540F57" w:rsidRDefault="000B02BB" w:rsidP="0045075D">
      <w:pPr>
        <w:rPr>
          <w:lang w:val="pt-BR" w:eastAsia="ja-JP"/>
        </w:rPr>
      </w:pPr>
    </w:p>
    <w:p w14:paraId="22CABC38" w14:textId="77777777" w:rsidR="000B02BB" w:rsidRPr="00540F57" w:rsidRDefault="000B02BB" w:rsidP="0045075D">
      <w:pPr>
        <w:rPr>
          <w:lang w:val="pt-BR" w:eastAsia="ja-JP"/>
        </w:rPr>
      </w:pPr>
    </w:p>
    <w:p w14:paraId="56A36E9C" w14:textId="77777777" w:rsidR="000B02BB" w:rsidRPr="00540F57" w:rsidRDefault="000B02BB" w:rsidP="0045075D">
      <w:pPr>
        <w:rPr>
          <w:lang w:val="pt-BR" w:eastAsia="ja-JP"/>
        </w:rPr>
      </w:pPr>
    </w:p>
    <w:p w14:paraId="56D72E56" w14:textId="77777777" w:rsidR="000B02BB" w:rsidRPr="00540F57" w:rsidRDefault="006E4669" w:rsidP="0045075D">
      <w:pPr>
        <w:rPr>
          <w:lang w:val="pt-BR"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887F5E2" wp14:editId="134A8705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1390650" cy="552450"/>
                <wp:effectExtent l="0" t="0" r="19050" b="19050"/>
                <wp:wrapNone/>
                <wp:docPr id="422" name="Elips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D77AB" w14:textId="2D6AB069" w:rsidR="00240B08" w:rsidRPr="00426281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7F5E2" id="Elipse 422" o:spid="_x0000_s1302" style="position:absolute;margin-left:0;margin-top:15.55pt;width:109.5pt;height:43.5pt;z-index:251572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6CD77AB" w14:textId="2D6AB069" w:rsidR="00240B08" w:rsidRPr="00426281" w:rsidRDefault="00240B08" w:rsidP="006E466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198704" w14:textId="6948D44D" w:rsidR="00CA72EC" w:rsidRPr="00540F57" w:rsidRDefault="00CA72EC" w:rsidP="0045075D">
      <w:pPr>
        <w:rPr>
          <w:lang w:val="pt-BR" w:eastAsia="ja-JP"/>
        </w:rPr>
      </w:pPr>
    </w:p>
    <w:p w14:paraId="265D5BE7" w14:textId="55F56EFB" w:rsidR="006E4669" w:rsidRPr="00540F57" w:rsidRDefault="006E4669" w:rsidP="0045075D">
      <w:pPr>
        <w:rPr>
          <w:lang w:val="pt-BR"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6D45428" wp14:editId="2D2A8EA1">
                <wp:simplePos x="0" y="0"/>
                <wp:positionH relativeFrom="margin">
                  <wp:posOffset>2847975</wp:posOffset>
                </wp:positionH>
                <wp:positionV relativeFrom="paragraph">
                  <wp:posOffset>2050415</wp:posOffset>
                </wp:positionV>
                <wp:extent cx="0" cy="359410"/>
                <wp:effectExtent l="0" t="0" r="19050" b="21590"/>
                <wp:wrapNone/>
                <wp:docPr id="429" name="Conector ret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AB982" id="Conector reto 429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61.45pt" to="224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6368BC6" wp14:editId="54AE78B9">
                <wp:simplePos x="0" y="0"/>
                <wp:positionH relativeFrom="margin">
                  <wp:posOffset>2857500</wp:posOffset>
                </wp:positionH>
                <wp:positionV relativeFrom="paragraph">
                  <wp:posOffset>9525</wp:posOffset>
                </wp:positionV>
                <wp:extent cx="0" cy="359410"/>
                <wp:effectExtent l="0" t="0" r="19050" b="21590"/>
                <wp:wrapNone/>
                <wp:docPr id="426" name="Conector re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0A8C" id="Conector reto 426" o:spid="_x0000_s1026" style="position:absolute;z-index: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.75pt" to="2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69B7047" w14:textId="553A6516" w:rsidR="006E4669" w:rsidRPr="00540F57" w:rsidRDefault="008C4532" w:rsidP="0045075D">
      <w:pPr>
        <w:rPr>
          <w:lang w:val="pt-BR"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61E7F2" wp14:editId="445A40ED">
                <wp:simplePos x="0" y="0"/>
                <wp:positionH relativeFrom="column">
                  <wp:posOffset>3686013</wp:posOffset>
                </wp:positionH>
                <wp:positionV relativeFrom="paragraph">
                  <wp:posOffset>30480</wp:posOffset>
                </wp:positionV>
                <wp:extent cx="540993" cy="1753809"/>
                <wp:effectExtent l="0" t="0" r="50165" b="18415"/>
                <wp:wrapNone/>
                <wp:docPr id="693" name="Chave direita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9837B" id="Chave direita 693" o:spid="_x0000_s1026" type="#_x0000_t88" style="position:absolute;margin-left:290.25pt;margin-top:2.4pt;width:42.6pt;height:138.1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" adj="555" strokecolor="#5b9bd5 [3204]" strokeweight=".5pt">
                <v:stroke joinstyle="miter"/>
              </v:shape>
            </w:pict>
          </mc:Fallback>
        </mc:AlternateContent>
      </w:r>
      <w:r w:rsidR="006E4669"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17CA5E1" wp14:editId="55799744">
                <wp:simplePos x="0" y="0"/>
                <wp:positionH relativeFrom="margin">
                  <wp:posOffset>2162175</wp:posOffset>
                </wp:positionH>
                <wp:positionV relativeFrom="paragraph">
                  <wp:posOffset>33020</wp:posOffset>
                </wp:positionV>
                <wp:extent cx="1381125" cy="1666875"/>
                <wp:effectExtent l="0" t="0" r="28575" b="28575"/>
                <wp:wrapNone/>
                <wp:docPr id="427" name="Retâ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3002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09FD9884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14:paraId="60D0C6FC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446E92E1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610599B4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2EE671AC" w14:textId="77777777" w:rsidR="00240B08" w:rsidRPr="00426281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CA5E1" id="Retângulo 427" o:spid="_x0000_s1303" style="position:absolute;margin-left:170.25pt;margin-top:2.6pt;width:108.75pt;height:131.25pt;z-index:251574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" fillcolor="#5b9bd5 [3204]" strokecolor="#1f4d78 [1604]" strokeweight="1pt">
                <v:textbox>
                  <w:txbxContent>
                    <w:p w14:paraId="2CCB3002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09FD9884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14:paraId="60D0C6FC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446E92E1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610599B4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2EE671AC" w14:textId="77777777" w:rsidR="00240B08" w:rsidRPr="00426281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F38F1" w14:textId="7BF6EE7A" w:rsidR="006E4669" w:rsidRPr="00540F57" w:rsidRDefault="00DF2F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6820868" wp14:editId="34ACFD5F">
                <wp:simplePos x="0" y="0"/>
                <wp:positionH relativeFrom="margin">
                  <wp:align>left</wp:align>
                </wp:positionH>
                <wp:positionV relativeFrom="paragraph">
                  <wp:posOffset>307709</wp:posOffset>
                </wp:positionV>
                <wp:extent cx="552450" cy="350520"/>
                <wp:effectExtent l="0" t="0" r="0" b="0"/>
                <wp:wrapNone/>
                <wp:docPr id="925" name="Caixa de texto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90D69C" w14:textId="7FAB4B29" w:rsidR="00240B08" w:rsidRPr="00140831" w:rsidRDefault="00240B08" w:rsidP="00DF2F5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0868" id="Caixa de texto 925" o:spid="_x0000_s1304" type="#_x0000_t202" style="position:absolute;margin-left:0;margin-top:24.25pt;width:43.5pt;height:27.6pt;z-index:25174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" filled="f" stroked="f">
                <v:textbox>
                  <w:txbxContent>
                    <w:p w14:paraId="7F90D69C" w14:textId="7FAB4B29" w:rsidR="00240B08" w:rsidRPr="00140831" w:rsidRDefault="00240B08" w:rsidP="00DF2F5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32"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68D773" wp14:editId="6B80EE0A">
                <wp:simplePos x="0" y="0"/>
                <wp:positionH relativeFrom="margin">
                  <wp:posOffset>4205443</wp:posOffset>
                </wp:positionH>
                <wp:positionV relativeFrom="paragraph">
                  <wp:posOffset>307340</wp:posOffset>
                </wp:positionV>
                <wp:extent cx="1722474" cy="446568"/>
                <wp:effectExtent l="0" t="0" r="0" b="0"/>
                <wp:wrapNone/>
                <wp:docPr id="694" name="Caixa de texto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283522" w14:textId="4F8F9755" w:rsidR="00240B08" w:rsidRPr="005245C5" w:rsidRDefault="00240B08" w:rsidP="008C45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D773" id="Caixa de texto 694" o:spid="_x0000_s1305" type="#_x0000_t202" style="position:absolute;margin-left:331.15pt;margin-top:24.2pt;width:135.65pt;height:35.1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" filled="f" stroked="f">
                <v:textbox>
                  <w:txbxContent>
                    <w:p w14:paraId="32283522" w14:textId="4F8F9755" w:rsidR="00240B08" w:rsidRPr="005245C5" w:rsidRDefault="00240B08" w:rsidP="008C4532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A87DFF" w14:textId="1FD2FB14" w:rsidR="006E4669" w:rsidRPr="00540F57" w:rsidRDefault="006E4669" w:rsidP="0045075D">
      <w:pPr>
        <w:rPr>
          <w:lang w:val="pt-BR" w:eastAsia="ja-JP"/>
        </w:rPr>
      </w:pPr>
    </w:p>
    <w:p w14:paraId="24F670A3" w14:textId="77777777" w:rsidR="006E4669" w:rsidRPr="00540F57" w:rsidRDefault="006E4669" w:rsidP="0045075D">
      <w:pPr>
        <w:rPr>
          <w:lang w:val="pt-BR" w:eastAsia="ja-JP"/>
        </w:rPr>
      </w:pPr>
    </w:p>
    <w:p w14:paraId="1D4BDE41" w14:textId="77777777" w:rsidR="006E4669" w:rsidRPr="00540F57" w:rsidRDefault="006E4669" w:rsidP="0045075D">
      <w:pPr>
        <w:rPr>
          <w:lang w:val="pt-BR" w:eastAsia="ja-JP"/>
        </w:rPr>
      </w:pPr>
    </w:p>
    <w:p w14:paraId="029A3092" w14:textId="77777777" w:rsidR="006E4669" w:rsidRPr="00540F57" w:rsidRDefault="006E4669" w:rsidP="0045075D">
      <w:pPr>
        <w:rPr>
          <w:lang w:val="pt-BR" w:eastAsia="ja-JP"/>
        </w:rPr>
      </w:pPr>
    </w:p>
    <w:p w14:paraId="7045F30E" w14:textId="3C44F1CE" w:rsidR="006E4669" w:rsidRPr="00540F57" w:rsidRDefault="008C4532" w:rsidP="0045075D">
      <w:pPr>
        <w:rPr>
          <w:lang w:val="pt-BR"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46656D" wp14:editId="4C38EF3E">
                <wp:simplePos x="0" y="0"/>
                <wp:positionH relativeFrom="column">
                  <wp:posOffset>3721395</wp:posOffset>
                </wp:positionH>
                <wp:positionV relativeFrom="paragraph">
                  <wp:posOffset>64666</wp:posOffset>
                </wp:positionV>
                <wp:extent cx="540993" cy="1753809"/>
                <wp:effectExtent l="0" t="0" r="50165" b="18415"/>
                <wp:wrapNone/>
                <wp:docPr id="695" name="Chave direita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1753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CDF44" id="Chave direita 695" o:spid="_x0000_s1026" type="#_x0000_t88" style="position:absolute;margin-left:293pt;margin-top:5.1pt;width:42.6pt;height:138.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" adj="555" strokecolor="#5b9bd5 [3204]" strokeweight=".5pt">
                <v:stroke joinstyle="miter"/>
              </v:shape>
            </w:pict>
          </mc:Fallback>
        </mc:AlternateContent>
      </w:r>
      <w:r w:rsidR="006E4669"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0EEB1AD" wp14:editId="3F3EEFDF">
                <wp:simplePos x="0" y="0"/>
                <wp:positionH relativeFrom="margin">
                  <wp:posOffset>2152650</wp:posOffset>
                </wp:positionH>
                <wp:positionV relativeFrom="paragraph">
                  <wp:posOffset>29845</wp:posOffset>
                </wp:positionV>
                <wp:extent cx="1381125" cy="1666875"/>
                <wp:effectExtent l="0" t="0" r="28575" b="28575"/>
                <wp:wrapNone/>
                <wp:docPr id="512" name="Re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106B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0E4BD64E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14:paraId="0E692483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72AA7593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106D8D41" w14:textId="77777777" w:rsidR="00240B08" w:rsidRPr="009D0848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55D0AC09" w14:textId="77777777" w:rsidR="00240B08" w:rsidRPr="00426281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EB1AD" id="Retângulo 512" o:spid="_x0000_s1306" style="position:absolute;margin-left:169.5pt;margin-top:2.35pt;width:108.75pt;height:131.25pt;z-index:251576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" fillcolor="#5b9bd5 [3204]" strokecolor="#1f4d78 [1604]" strokeweight="1pt">
                <v:textbox>
                  <w:txbxContent>
                    <w:p w14:paraId="755D106B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0E4BD64E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14:paraId="0E692483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72AA7593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106D8D41" w14:textId="77777777" w:rsidR="00240B08" w:rsidRPr="009D0848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55D0AC09" w14:textId="77777777" w:rsidR="00240B08" w:rsidRPr="00426281" w:rsidRDefault="00240B08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8A4BC3" w14:textId="56A7801E" w:rsidR="006E4669" w:rsidRPr="00540F57" w:rsidRDefault="008C4532" w:rsidP="0045075D">
      <w:pPr>
        <w:rPr>
          <w:lang w:val="pt-BR"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F1D30C" wp14:editId="6C850963">
                <wp:simplePos x="0" y="0"/>
                <wp:positionH relativeFrom="margin">
                  <wp:posOffset>4240825</wp:posOffset>
                </wp:positionH>
                <wp:positionV relativeFrom="paragraph">
                  <wp:posOffset>341526</wp:posOffset>
                </wp:positionV>
                <wp:extent cx="1722474" cy="446568"/>
                <wp:effectExtent l="0" t="0" r="0" b="0"/>
                <wp:wrapNone/>
                <wp:docPr id="696" name="Caixa de texto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663D14" w14:textId="7AB4C75E" w:rsidR="00240B08" w:rsidRPr="005245C5" w:rsidRDefault="00240B08" w:rsidP="008C45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° SH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D30C" id="Caixa de texto 696" o:spid="_x0000_s1307" type="#_x0000_t202" style="position:absolute;margin-left:333.9pt;margin-top:26.9pt;width:135.65pt;height:35.1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" filled="f" stroked="f">
                <v:textbox>
                  <w:txbxContent>
                    <w:p w14:paraId="4E663D14" w14:textId="7AB4C75E" w:rsidR="00240B08" w:rsidRPr="005245C5" w:rsidRDefault="00240B08" w:rsidP="008C4532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° SH</w:t>
                      </w: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942FE" w14:textId="6BE7DD6E" w:rsidR="006E4669" w:rsidRPr="00540F57" w:rsidRDefault="00DF2F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076B60" wp14:editId="46C610D4">
                <wp:simplePos x="0" y="0"/>
                <wp:positionH relativeFrom="margin">
                  <wp:align>left</wp:align>
                </wp:positionH>
                <wp:positionV relativeFrom="paragraph">
                  <wp:posOffset>18268</wp:posOffset>
                </wp:positionV>
                <wp:extent cx="552450" cy="350520"/>
                <wp:effectExtent l="0" t="0" r="0" b="0"/>
                <wp:wrapNone/>
                <wp:docPr id="926" name="Caixa de texto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0A13E4" w14:textId="73AD2A3D" w:rsidR="00240B08" w:rsidRPr="00140831" w:rsidRDefault="00240B08" w:rsidP="00DF2F5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6B60" id="Caixa de texto 926" o:spid="_x0000_s1308" type="#_x0000_t202" style="position:absolute;margin-left:0;margin-top:1.45pt;width:43.5pt;height:27.6pt;z-index:251745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" filled="f" stroked="f">
                <v:textbox>
                  <w:txbxContent>
                    <w:p w14:paraId="220A13E4" w14:textId="73AD2A3D" w:rsidR="00240B08" w:rsidRPr="00140831" w:rsidRDefault="00240B08" w:rsidP="00DF2F5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BEB3C" w14:textId="6F127856" w:rsidR="006E4669" w:rsidRPr="00540F57" w:rsidRDefault="006E4669" w:rsidP="0045075D">
      <w:pPr>
        <w:rPr>
          <w:lang w:val="pt-BR" w:eastAsia="ja-JP"/>
        </w:rPr>
      </w:pPr>
    </w:p>
    <w:p w14:paraId="5DDC11EB" w14:textId="77777777" w:rsidR="006E4669" w:rsidRPr="00540F57" w:rsidRDefault="006E4669" w:rsidP="0045075D">
      <w:pPr>
        <w:rPr>
          <w:lang w:val="pt-BR"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FD634A9" wp14:editId="37806437">
                <wp:simplePos x="0" y="0"/>
                <wp:positionH relativeFrom="margin">
                  <wp:posOffset>2857500</wp:posOffset>
                </wp:positionH>
                <wp:positionV relativeFrom="paragraph">
                  <wp:posOffset>347345</wp:posOffset>
                </wp:positionV>
                <wp:extent cx="0" cy="359410"/>
                <wp:effectExtent l="0" t="0" r="19050" b="21590"/>
                <wp:wrapNone/>
                <wp:docPr id="513" name="Conector ret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3D695" id="Conector reto 513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7.35pt" to="2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EA85C41" w14:textId="77777777" w:rsidR="006E4669" w:rsidRPr="00540F57" w:rsidRDefault="006E4669" w:rsidP="0045075D">
      <w:pPr>
        <w:rPr>
          <w:lang w:val="pt-BR"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D2D3669" wp14:editId="53916B98">
                <wp:simplePos x="0" y="0"/>
                <wp:positionH relativeFrom="margin">
                  <wp:posOffset>2161540</wp:posOffset>
                </wp:positionH>
                <wp:positionV relativeFrom="paragraph">
                  <wp:posOffset>235585</wp:posOffset>
                </wp:positionV>
                <wp:extent cx="1390650" cy="552450"/>
                <wp:effectExtent l="0" t="0" r="19050" b="19050"/>
                <wp:wrapNone/>
                <wp:docPr id="514" name="Elips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CD517" w14:textId="6C3F2A8F" w:rsidR="00240B08" w:rsidRPr="00426281" w:rsidRDefault="00240B08" w:rsidP="006E466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D3669" id="Elipse 514" o:spid="_x0000_s1309" style="position:absolute;margin-left:170.2pt;margin-top:18.55pt;width:109.5pt;height:43.5pt;z-index:25157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18CD517" w14:textId="6C3F2A8F" w:rsidR="00240B08" w:rsidRPr="00426281" w:rsidRDefault="00240B08" w:rsidP="006E466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E81B6D" w14:textId="77777777" w:rsidR="006E4669" w:rsidRPr="00540F57" w:rsidRDefault="006E4669" w:rsidP="0045075D">
      <w:pPr>
        <w:rPr>
          <w:lang w:val="pt-BR" w:eastAsia="ja-JP"/>
        </w:rPr>
      </w:pPr>
    </w:p>
    <w:p w14:paraId="1271216E" w14:textId="77777777" w:rsidR="006E4669" w:rsidRPr="00540F57" w:rsidRDefault="006E4669" w:rsidP="0045075D">
      <w:pPr>
        <w:rPr>
          <w:lang w:val="pt-BR" w:eastAsia="ja-JP"/>
        </w:rPr>
      </w:pPr>
    </w:p>
    <w:p w14:paraId="191C441E" w14:textId="77777777" w:rsidR="006E4669" w:rsidRPr="00540F57" w:rsidRDefault="006E4669" w:rsidP="0045075D">
      <w:pPr>
        <w:rPr>
          <w:lang w:val="pt-BR" w:eastAsia="ja-JP"/>
        </w:rPr>
      </w:pPr>
    </w:p>
    <w:p w14:paraId="6C6DED7D" w14:textId="77777777" w:rsidR="006E4669" w:rsidRPr="00540F57" w:rsidRDefault="006E4669" w:rsidP="0045075D">
      <w:pPr>
        <w:rPr>
          <w:lang w:val="pt-BR" w:eastAsia="ja-JP"/>
        </w:rPr>
      </w:pPr>
    </w:p>
    <w:p w14:paraId="503CD643" w14:textId="77777777" w:rsidR="006E4669" w:rsidRPr="00540F57" w:rsidRDefault="006E4669" w:rsidP="0045075D">
      <w:pPr>
        <w:rPr>
          <w:lang w:val="pt-BR" w:eastAsia="ja-JP"/>
        </w:rPr>
      </w:pPr>
    </w:p>
    <w:p w14:paraId="48F499F0" w14:textId="77777777" w:rsidR="006E4669" w:rsidRPr="00540F57" w:rsidRDefault="006E4669" w:rsidP="0045075D">
      <w:pPr>
        <w:rPr>
          <w:lang w:val="pt-BR" w:eastAsia="ja-JP"/>
        </w:rPr>
      </w:pPr>
    </w:p>
    <w:p w14:paraId="6AC25E9B" w14:textId="77777777" w:rsidR="007D5098" w:rsidRPr="00540F57" w:rsidRDefault="007D5098" w:rsidP="0045075D">
      <w:pPr>
        <w:rPr>
          <w:lang w:val="pt-BR" w:eastAsia="ja-JP"/>
        </w:rPr>
      </w:pPr>
    </w:p>
    <w:p w14:paraId="3DB45905" w14:textId="77777777" w:rsidR="007D5098" w:rsidRPr="00540F57" w:rsidRDefault="007D5098" w:rsidP="0045075D">
      <w:pPr>
        <w:rPr>
          <w:lang w:val="pt-BR" w:eastAsia="ja-JP"/>
        </w:rPr>
      </w:pPr>
    </w:p>
    <w:p w14:paraId="4AC7E032" w14:textId="77777777" w:rsidR="007D5098" w:rsidRPr="00540F57" w:rsidRDefault="007D5098" w:rsidP="0045075D">
      <w:pPr>
        <w:rPr>
          <w:lang w:val="pt-BR" w:eastAsia="ja-JP"/>
        </w:rPr>
      </w:pPr>
    </w:p>
    <w:p w14:paraId="70F0ADA9" w14:textId="4D015198" w:rsidR="007D5098" w:rsidRPr="00540F57" w:rsidRDefault="008C4532" w:rsidP="0045075D">
      <w:pPr>
        <w:rPr>
          <w:lang w:val="pt-BR"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0FC0398" wp14:editId="0CD9895A">
                <wp:simplePos x="0" y="0"/>
                <wp:positionH relativeFrom="margin">
                  <wp:posOffset>3361055</wp:posOffset>
                </wp:positionH>
                <wp:positionV relativeFrom="paragraph">
                  <wp:posOffset>360045</wp:posOffset>
                </wp:positionV>
                <wp:extent cx="0" cy="719455"/>
                <wp:effectExtent l="0" t="0" r="19050" b="23495"/>
                <wp:wrapNone/>
                <wp:docPr id="528" name="Conector ret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255AE" id="Conector reto 528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65pt,28.35pt" to="264.6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0FCD6AD" wp14:editId="10770116">
                <wp:simplePos x="0" y="0"/>
                <wp:positionH relativeFrom="margin">
                  <wp:posOffset>2665730</wp:posOffset>
                </wp:positionH>
                <wp:positionV relativeFrom="paragraph">
                  <wp:posOffset>7620</wp:posOffset>
                </wp:positionV>
                <wp:extent cx="1390650" cy="552450"/>
                <wp:effectExtent l="0" t="0" r="19050" b="19050"/>
                <wp:wrapNone/>
                <wp:docPr id="526" name="Elips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4C12" w14:textId="03C5907F" w:rsidR="00240B08" w:rsidRPr="00426281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CD6AD" id="Elipse 526" o:spid="_x0000_s1310" style="position:absolute;margin-left:209.9pt;margin-top:.6pt;width:109.5pt;height:43.5pt;z-index:251579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6D44C12" w14:textId="03C5907F" w:rsidR="00240B08" w:rsidRPr="00426281" w:rsidRDefault="00240B08" w:rsidP="00BC14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4321E1" w14:textId="18BEFCE1" w:rsidR="007D5098" w:rsidRPr="00540F57" w:rsidRDefault="007D5098" w:rsidP="0045075D">
      <w:pPr>
        <w:rPr>
          <w:lang w:val="pt-BR" w:eastAsia="ja-JP"/>
        </w:rPr>
      </w:pPr>
    </w:p>
    <w:p w14:paraId="1677ADC0" w14:textId="25F6A3E1" w:rsidR="007D5098" w:rsidRPr="00540F57" w:rsidRDefault="007D5098" w:rsidP="0045075D">
      <w:pPr>
        <w:rPr>
          <w:lang w:val="pt-BR" w:eastAsia="ja-JP"/>
        </w:rPr>
      </w:pPr>
    </w:p>
    <w:p w14:paraId="08515FA4" w14:textId="2A2DADA8" w:rsidR="007D5098" w:rsidRPr="00540F57" w:rsidRDefault="00FE409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2E48EA10" wp14:editId="40717618">
                <wp:simplePos x="0" y="0"/>
                <wp:positionH relativeFrom="margin">
                  <wp:posOffset>4497572</wp:posOffset>
                </wp:positionH>
                <wp:positionV relativeFrom="paragraph">
                  <wp:posOffset>341984</wp:posOffset>
                </wp:positionV>
                <wp:extent cx="457200" cy="297180"/>
                <wp:effectExtent l="0" t="0" r="0" b="7620"/>
                <wp:wrapNone/>
                <wp:docPr id="969" name="Caixa de texto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D6E82E" w14:textId="77777777" w:rsidR="00240B08" w:rsidRPr="008C1C86" w:rsidRDefault="00240B08" w:rsidP="00FE409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EA10" id="Caixa de texto 969" o:spid="_x0000_s1311" type="#_x0000_t202" style="position:absolute;margin-left:354.15pt;margin-top:26.95pt;width:36pt;height:23.4pt;z-index:-25152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" filled="f" stroked="f">
                <v:textbox>
                  <w:txbxContent>
                    <w:p w14:paraId="60D6E82E" w14:textId="77777777" w:rsidR="00240B08" w:rsidRPr="008C1C86" w:rsidRDefault="00240B08" w:rsidP="00FE409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235"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99F00DA" wp14:editId="5BCC4D09">
                <wp:simplePos x="0" y="0"/>
                <wp:positionH relativeFrom="margin">
                  <wp:posOffset>265814</wp:posOffset>
                </wp:positionH>
                <wp:positionV relativeFrom="paragraph">
                  <wp:posOffset>340360</wp:posOffset>
                </wp:positionV>
                <wp:extent cx="1390650" cy="552450"/>
                <wp:effectExtent l="0" t="0" r="19050" b="19050"/>
                <wp:wrapNone/>
                <wp:docPr id="879" name="Elips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F0DC" w14:textId="2DCF61F4" w:rsidR="00240B08" w:rsidRPr="00426281" w:rsidRDefault="00240B08" w:rsidP="00107235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</w:t>
                            </w:r>
                            <w:r w:rsidR="009713BD">
                              <w:rPr>
                                <w:color w:val="FFFFFF" w:themeColor="background1"/>
                                <w:lang w:val="pt-BR"/>
                              </w:rPr>
                              <w:t>V 16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F00DA" id="Elipse 879" o:spid="_x0000_s1312" style="position:absolute;margin-left:20.95pt;margin-top:26.8pt;width:109.5pt;height:43.5pt;z-index:25169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0D61F0DC" w14:textId="2DCF61F4" w:rsidR="00240B08" w:rsidRPr="00426281" w:rsidRDefault="00240B08" w:rsidP="00107235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</w:t>
                      </w:r>
                      <w:r w:rsidR="009713BD">
                        <w:rPr>
                          <w:color w:val="FFFFFF" w:themeColor="background1"/>
                          <w:lang w:val="pt-BR"/>
                        </w:rPr>
                        <w:t>V 16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C500F7"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18283E0" wp14:editId="47B435B3">
                <wp:simplePos x="0" y="0"/>
                <wp:positionH relativeFrom="margin">
                  <wp:posOffset>2541181</wp:posOffset>
                </wp:positionH>
                <wp:positionV relativeFrom="paragraph">
                  <wp:posOffset>19523</wp:posOffset>
                </wp:positionV>
                <wp:extent cx="2200940" cy="361315"/>
                <wp:effectExtent l="19050" t="0" r="46990" b="19685"/>
                <wp:wrapNone/>
                <wp:docPr id="527" name="Trapezoid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4D882" w14:textId="69FE58AF" w:rsidR="00240B08" w:rsidRPr="008C4532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83E0" id="Trapezoide 527" o:spid="_x0000_s1313" style="position:absolute;margin-left:200.1pt;margin-top:1.55pt;width:173.3pt;height:28.45pt;z-index:2515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0094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" adj="-11796480,,5400" path="m,361315l315518,,1885422,r315518,361315l,361315xe" fillcolor="#5b9bd5 [3204]" strokecolor="#1f4d78 [1604]" strokeweight="1pt">
                <v:stroke joinstyle="miter"/>
                <v:formulas/>
                <v:path arrowok="t" o:connecttype="custom" o:connectlocs="0,361315;315518,0;1885422,0;2200940,361315;0,361315" o:connectangles="0,0,0,0,0" textboxrect="0,0,2200940,361315"/>
                <v:textbox>
                  <w:txbxContent>
                    <w:p w14:paraId="4974D882" w14:textId="69FE58AF" w:rsidR="00240B08" w:rsidRPr="008C4532" w:rsidRDefault="00240B08" w:rsidP="00BC14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32"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E9C1FFB" wp14:editId="677CEF4A">
                <wp:simplePos x="0" y="0"/>
                <wp:positionH relativeFrom="margin">
                  <wp:posOffset>2649382</wp:posOffset>
                </wp:positionH>
                <wp:positionV relativeFrom="paragraph">
                  <wp:posOffset>289560</wp:posOffset>
                </wp:positionV>
                <wp:extent cx="0" cy="719455"/>
                <wp:effectExtent l="0" t="0" r="19050" b="23495"/>
                <wp:wrapNone/>
                <wp:docPr id="531" name="Conector re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CE7B0" id="Conector reto 53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6pt,22.8pt" to="208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4CED598" w14:textId="369DBB65" w:rsidR="007D5098" w:rsidRPr="00540F57" w:rsidRDefault="00FE409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8800" behindDoc="1" locked="0" layoutInCell="1" allowOverlap="1" wp14:anchorId="6DCDF2D3" wp14:editId="3EF4CCDD">
                <wp:simplePos x="0" y="0"/>
                <wp:positionH relativeFrom="margin">
                  <wp:posOffset>2541181</wp:posOffset>
                </wp:positionH>
                <wp:positionV relativeFrom="paragraph">
                  <wp:posOffset>10869</wp:posOffset>
                </wp:positionV>
                <wp:extent cx="457200" cy="297180"/>
                <wp:effectExtent l="0" t="0" r="0" b="7620"/>
                <wp:wrapNone/>
                <wp:docPr id="970" name="Caixa de texto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6D2D91" w14:textId="77777777" w:rsidR="00240B08" w:rsidRPr="008C1C86" w:rsidRDefault="00240B08" w:rsidP="00FE409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F2D3" id="Caixa de texto 970" o:spid="_x0000_s1314" type="#_x0000_t202" style="position:absolute;margin-left:200.1pt;margin-top:.85pt;width:36pt;height:23.4pt;z-index:-25152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" filled="f" stroked="f">
                <v:textbox>
                  <w:txbxContent>
                    <w:p w14:paraId="2D6D2D91" w14:textId="77777777" w:rsidR="00240B08" w:rsidRPr="008C1C86" w:rsidRDefault="00240B08" w:rsidP="00FE409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23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CF2AE02" wp14:editId="5064121A">
                <wp:simplePos x="0" y="0"/>
                <wp:positionH relativeFrom="column">
                  <wp:posOffset>1658147</wp:posOffset>
                </wp:positionH>
                <wp:positionV relativeFrom="paragraph">
                  <wp:posOffset>284480</wp:posOffset>
                </wp:positionV>
                <wp:extent cx="997245" cy="0"/>
                <wp:effectExtent l="0" t="0" r="31750" b="19050"/>
                <wp:wrapNone/>
                <wp:docPr id="880" name="Conector reto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13360" id="Conector reto 880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5pt,22.4pt" to="209.0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C500F7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2EF56A75" wp14:editId="2A1744CA">
                <wp:simplePos x="0" y="0"/>
                <wp:positionH relativeFrom="column">
                  <wp:posOffset>4301328</wp:posOffset>
                </wp:positionH>
                <wp:positionV relativeFrom="paragraph">
                  <wp:posOffset>7620</wp:posOffset>
                </wp:positionV>
                <wp:extent cx="680484" cy="1986191"/>
                <wp:effectExtent l="0" t="0" r="24765" b="14605"/>
                <wp:wrapNone/>
                <wp:docPr id="701" name="Grupo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84" cy="1986191"/>
                          <a:chOff x="0" y="0"/>
                          <a:chExt cx="680484" cy="1986191"/>
                        </a:xfrm>
                      </wpg:grpSpPr>
                      <wps:wsp>
                        <wps:cNvPr id="529" name="Elipse 529"/>
                        <wps:cNvSpPr/>
                        <wps:spPr>
                          <a:xfrm>
                            <a:off x="159489" y="1626781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FA1AF" w14:textId="77777777" w:rsidR="00240B08" w:rsidRPr="0020318E" w:rsidRDefault="00240B08" w:rsidP="00BC148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0318E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Conector reto 530"/>
                        <wps:cNvCnPr/>
                        <wps:spPr>
                          <a:xfrm>
                            <a:off x="329610" y="967563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Conector reto 537"/>
                        <wps:cNvCnPr/>
                        <wps:spPr>
                          <a:xfrm>
                            <a:off x="329610" y="0"/>
                            <a:ext cx="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Retângulo 538"/>
                        <wps:cNvSpPr/>
                        <wps:spPr>
                          <a:xfrm>
                            <a:off x="0" y="680484"/>
                            <a:ext cx="680484" cy="6592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D5F7F" w14:textId="00555CBD" w:rsidR="00240B08" w:rsidRDefault="00240B08" w:rsidP="00BC1482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ERROR</w:t>
                              </w:r>
                            </w:p>
                            <w:p w14:paraId="7AA3E250" w14:textId="77777777" w:rsidR="00240B08" w:rsidRPr="00426281" w:rsidRDefault="00240B08" w:rsidP="00BC148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T0</w:t>
                              </w:r>
                            </w:p>
                            <w:p w14:paraId="7C2E21E7" w14:textId="77777777" w:rsidR="00240B08" w:rsidRPr="00426281" w:rsidRDefault="00240B08" w:rsidP="00BC148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56A75" id="Grupo 701" o:spid="_x0000_s1315" style="position:absolute;margin-left:338.7pt;margin-top:.6pt;width:53.6pt;height:156.4pt;z-index:251585024" coordsize="6804,1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">
                <v:oval id="Elipse 529" o:spid="_x0000_s1316" style="position:absolute;left:1594;top:16267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IY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x3Q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6yG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37FFA1AF" w14:textId="77777777" w:rsidR="00240B08" w:rsidRPr="0020318E" w:rsidRDefault="00240B08" w:rsidP="00BC148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0318E">
                          <w:rPr>
                            <w:color w:val="FFFFFF" w:themeColor="background1"/>
                          </w:rPr>
                          <w:t>A</w:t>
                        </w:r>
                      </w:p>
                    </w:txbxContent>
                  </v:textbox>
                </v:oval>
                <v:line id="Conector reto 530" o:spid="_x0000_s1317" style="position:absolute;visibility:visible;mso-wrap-style:square" from="3296,9675" to="3296,1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sK1MEAAADcAAAADwAAAGRycy9kb3ducmV2LnhtbERPTYvCMBC9C/6HMII3TVXUpWsUWVA8&#10;CbrrwdvQjE13m0m3iW399+YgeHy879Wms6VoqPaFYwWTcQKCOHO64FzBz/du9AHCB2SNpWNS8CAP&#10;m3W/t8JUu5ZP1JxDLmII+xQVmBCqVEqfGbLox64ijtzN1RZDhHUudY1tDLelnCbJQlosODYYrOjL&#10;UPZ3vlsF/5jtyF4v+yZpTTNb3Krj8veq1HDQbT9BBOrCW/xyH7SC+SzOj2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+wrUwQAAANwAAAAPAAAAAAAAAAAAAAAA&#10;AKECAABkcnMvZG93bnJldi54bWxQSwUGAAAAAAQABAD5AAAAjwMAAAAA&#10;" strokecolor="#5b9bd5 [3204]" strokeweight=".5pt">
                  <v:stroke joinstyle="miter"/>
                </v:line>
                <v:line id="Conector reto 537" o:spid="_x0000_s1318" style="position:absolute;visibility:visible;mso-wrap-style:square" from="3296,0" to="3296,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KSoMUAAADcAAAADwAAAGRycy9kb3ducmV2LnhtbESPT2vCQBTE7wW/w/KE3urGSo1EV5GC&#10;0pNQ/xy8PbLPbDT7NmbXJH77bqHQ4zAzv2EWq95WoqXGl44VjEcJCOLc6ZILBcfD5m0GwgdkjZVj&#10;UvAkD6vl4GWBmXYdf1O7D4WIEPYZKjAh1JmUPjdk0Y9cTRy9i2sshiibQuoGuwi3lXxPkqm0WHJc&#10;MFjTp6H8tn9YBXfMN2TPp22bdKadTC/1Lr2elXod9us5iEB9+A//tb+0go9JC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KSoMUAAADcAAAADwAAAAAAAAAA&#10;AAAAAAChAgAAZHJzL2Rvd25yZXYueG1sUEsFBgAAAAAEAAQA+QAAAJMDAAAAAA==&#10;" strokecolor="#5b9bd5 [3204]" strokeweight=".5pt">
                  <v:stroke joinstyle="miter"/>
                </v:line>
                <v:rect id="Retângulo 538" o:spid="_x0000_s1319" style="position:absolute;top:6804;width:6804;height:6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s1ob8A&#10;AADcAAAADwAAAGRycy9kb3ducmV2LnhtbERPzWrCQBC+C77DMkJvurFSlegqIhSk0IO2DzBkx2w0&#10;Oxuyq0nevnMoePz4/rf73tfqSW2sAhuYzzJQxEWwFZcGfn8+p2tQMSFbrAOTgYEi7Hfj0RZzGzo+&#10;0/OSSiUhHHM04FJqcq1j4chjnIWGWLhraD0mgW2pbYudhPtav2fZUnusWBocNnR0VNwvDy8lSOdh&#10;vuqO92/Xf1VUDzd6DMa8TfrDBlSiPr3E/+6TNfCxkLV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2zWhvwAAANwAAAAPAAAAAAAAAAAAAAAAAJgCAABkcnMvZG93bnJl&#10;di54bWxQSwUGAAAAAAQABAD1AAAAhAMAAAAA&#10;" fillcolor="#5b9bd5 [3204]" strokecolor="#1f4d78 [1604]" strokeweight="1pt">
                  <v:textbox>
                    <w:txbxContent>
                      <w:p w14:paraId="314D5F7F" w14:textId="00555CBD" w:rsidR="00240B08" w:rsidRDefault="00240B08" w:rsidP="00BC1482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ERROR</w:t>
                        </w:r>
                      </w:p>
                      <w:p w14:paraId="7AA3E250" w14:textId="77777777" w:rsidR="00240B08" w:rsidRPr="00426281" w:rsidRDefault="00240B08" w:rsidP="00BC148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T0</w:t>
                        </w:r>
                      </w:p>
                      <w:p w14:paraId="7C2E21E7" w14:textId="77777777" w:rsidR="00240B08" w:rsidRPr="00426281" w:rsidRDefault="00240B08" w:rsidP="00BC148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DE4F8D7" w14:textId="7E87B0FC" w:rsidR="007D5098" w:rsidRPr="00540F57" w:rsidRDefault="008C4532" w:rsidP="0045075D">
      <w:pPr>
        <w:rPr>
          <w:lang w:val="pt-BR"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B30952" wp14:editId="59B6CEF3">
                <wp:simplePos x="0" y="0"/>
                <wp:positionH relativeFrom="margin">
                  <wp:posOffset>1839434</wp:posOffset>
                </wp:positionH>
                <wp:positionV relativeFrom="paragraph">
                  <wp:posOffset>326995</wp:posOffset>
                </wp:positionV>
                <wp:extent cx="1871330" cy="361315"/>
                <wp:effectExtent l="19050" t="0" r="34290" b="19685"/>
                <wp:wrapNone/>
                <wp:docPr id="698" name="Trapezoid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5C6B" w14:textId="77777777" w:rsidR="00240B08" w:rsidRPr="00C855FB" w:rsidRDefault="00240B08" w:rsidP="008C453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55FB"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0952" id="Trapezoide 698" o:spid="_x0000_s1320" style="position:absolute;margin-left:144.85pt;margin-top:25.75pt;width:147.35pt;height:28.4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7133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" adj="-11796480,,5400" path="m,361315l315518,,1555812,r315518,361315l,361315xe" fillcolor="#5b9bd5 [3204]" strokecolor="#1f4d78 [1604]" strokeweight="1pt">
                <v:stroke joinstyle="miter"/>
                <v:formulas/>
                <v:path arrowok="t" o:connecttype="custom" o:connectlocs="0,361315;315518,0;1555812,0;1871330,361315;0,361315" o:connectangles="0,0,0,0,0" textboxrect="0,0,1871330,361315"/>
                <v:textbox>
                  <w:txbxContent>
                    <w:p w14:paraId="58125C6B" w14:textId="77777777" w:rsidR="00240B08" w:rsidRPr="00C855FB" w:rsidRDefault="00240B08" w:rsidP="008C453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55FB"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2B3B07" w14:textId="4AD1B935" w:rsidR="007D5098" w:rsidRPr="00540F57" w:rsidRDefault="007D5098" w:rsidP="0045075D">
      <w:pPr>
        <w:rPr>
          <w:lang w:val="pt-BR" w:eastAsia="ja-JP"/>
        </w:rPr>
      </w:pPr>
    </w:p>
    <w:p w14:paraId="19845D2D" w14:textId="7FBDC077" w:rsidR="007D5098" w:rsidRPr="00540F57" w:rsidRDefault="005C6EE4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C590F65" wp14:editId="552E2AC0">
                <wp:simplePos x="0" y="0"/>
                <wp:positionH relativeFrom="margin">
                  <wp:posOffset>3281518</wp:posOffset>
                </wp:positionH>
                <wp:positionV relativeFrom="paragraph">
                  <wp:posOffset>9525</wp:posOffset>
                </wp:positionV>
                <wp:extent cx="457200" cy="297180"/>
                <wp:effectExtent l="0" t="0" r="0" b="7620"/>
                <wp:wrapNone/>
                <wp:docPr id="704" name="Caixa de texto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1F0EBB" w14:textId="5B86318E" w:rsidR="00240B08" w:rsidRPr="008C1C86" w:rsidRDefault="00240B08" w:rsidP="008A1F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0F65" id="Caixa de texto 704" o:spid="_x0000_s1321" type="#_x0000_t202" style="position:absolute;margin-left:258.4pt;margin-top:.75pt;width:36pt;height:23.4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" filled="f" stroked="f">
                <v:textbox>
                  <w:txbxContent>
                    <w:p w14:paraId="1A1F0EBB" w14:textId="5B86318E" w:rsidR="00240B08" w:rsidRPr="008C1C86" w:rsidRDefault="00240B08" w:rsidP="008A1F78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F1E318" wp14:editId="672AE5DC">
                <wp:simplePos x="0" y="0"/>
                <wp:positionH relativeFrom="margin">
                  <wp:posOffset>3623472</wp:posOffset>
                </wp:positionH>
                <wp:positionV relativeFrom="paragraph">
                  <wp:posOffset>20955</wp:posOffset>
                </wp:positionV>
                <wp:extent cx="0" cy="719455"/>
                <wp:effectExtent l="0" t="0" r="19050" b="23495"/>
                <wp:wrapNone/>
                <wp:docPr id="703" name="Conector reto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5A53A" id="Conector reto 70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3pt,1.65pt" to="285.3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A1F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ADB9A97" wp14:editId="73C10827">
                <wp:simplePos x="0" y="0"/>
                <wp:positionH relativeFrom="margin">
                  <wp:posOffset>1594884</wp:posOffset>
                </wp:positionH>
                <wp:positionV relativeFrom="paragraph">
                  <wp:posOffset>10440</wp:posOffset>
                </wp:positionV>
                <wp:extent cx="457200" cy="297180"/>
                <wp:effectExtent l="0" t="0" r="0" b="7620"/>
                <wp:wrapNone/>
                <wp:docPr id="702" name="Caixa de texto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DEBE6C" w14:textId="77777777" w:rsidR="00240B08" w:rsidRPr="008C1C86" w:rsidRDefault="00240B08" w:rsidP="008A1F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:lang w:val="pt-BR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9A97" id="Caixa de texto 702" o:spid="_x0000_s1322" type="#_x0000_t202" style="position:absolute;margin-left:125.6pt;margin-top:.8pt;width:36pt;height:23.4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" filled="f" stroked="f">
                <v:textbox>
                  <w:txbxContent>
                    <w:p w14:paraId="50DEBE6C" w14:textId="77777777" w:rsidR="00240B08" w:rsidRPr="008C1C86" w:rsidRDefault="00240B08" w:rsidP="008A1F78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:lang w:val="pt-BR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291"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EE240F" wp14:editId="4F62BB33">
                <wp:simplePos x="0" y="0"/>
                <wp:positionH relativeFrom="margin">
                  <wp:posOffset>1954692</wp:posOffset>
                </wp:positionH>
                <wp:positionV relativeFrom="paragraph">
                  <wp:posOffset>19685</wp:posOffset>
                </wp:positionV>
                <wp:extent cx="0" cy="719455"/>
                <wp:effectExtent l="0" t="0" r="19050" b="23495"/>
                <wp:wrapNone/>
                <wp:docPr id="699" name="Conector reto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00F50" id="Conector reto 69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9pt,1.55pt" to="153.9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5F754D4" w14:textId="3CECD088" w:rsidR="007D5098" w:rsidRPr="00540F57" w:rsidRDefault="007D5098" w:rsidP="0045075D">
      <w:pPr>
        <w:rPr>
          <w:lang w:val="pt-BR" w:eastAsia="ja-JP"/>
        </w:rPr>
      </w:pPr>
    </w:p>
    <w:p w14:paraId="7C7DF572" w14:textId="4B86A904" w:rsidR="007D5098" w:rsidRPr="009A1ECC" w:rsidRDefault="005C6EE4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B1E1CF0" wp14:editId="19B47742">
                <wp:simplePos x="0" y="0"/>
                <wp:positionH relativeFrom="margin">
                  <wp:posOffset>2933862</wp:posOffset>
                </wp:positionH>
                <wp:positionV relativeFrom="paragraph">
                  <wp:posOffset>74930</wp:posOffset>
                </wp:positionV>
                <wp:extent cx="1381125" cy="649605"/>
                <wp:effectExtent l="0" t="0" r="28575" b="17145"/>
                <wp:wrapNone/>
                <wp:docPr id="881" name="Retângulo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54232" w14:textId="77777777" w:rsidR="00240B08" w:rsidRDefault="00240B08" w:rsidP="005C6EE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14:paraId="4A0936E1" w14:textId="4FC4AAC2" w:rsidR="00240B08" w:rsidRDefault="00240B08" w:rsidP="005C6EE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14:paraId="5E8B30D9" w14:textId="77777777" w:rsidR="00240B08" w:rsidRPr="00426281" w:rsidRDefault="00240B08" w:rsidP="005C6EE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1CF0" id="Retângulo 881" o:spid="_x0000_s1323" style="position:absolute;margin-left:231pt;margin-top:5.9pt;width:108.75pt;height:51.15pt;z-index:251700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" fillcolor="#5b9bd5 [3204]" strokecolor="#1f4d78 [1604]" strokeweight="1pt">
                <v:textbox>
                  <w:txbxContent>
                    <w:p w14:paraId="26454232" w14:textId="77777777" w:rsidR="00240B08" w:rsidRDefault="00240B08" w:rsidP="005C6EE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14:paraId="4A0936E1" w14:textId="4FC4AAC2" w:rsidR="00240B08" w:rsidRDefault="00240B08" w:rsidP="005C6EE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14:paraId="5E8B30D9" w14:textId="77777777" w:rsidR="00240B08" w:rsidRPr="00426281" w:rsidRDefault="00240B08" w:rsidP="005C6EE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5291"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BC170A9" wp14:editId="3B4FEFC0">
                <wp:simplePos x="0" y="0"/>
                <wp:positionH relativeFrom="margin">
                  <wp:posOffset>1266987</wp:posOffset>
                </wp:positionH>
                <wp:positionV relativeFrom="paragraph">
                  <wp:posOffset>4445</wp:posOffset>
                </wp:positionV>
                <wp:extent cx="1381125" cy="2990850"/>
                <wp:effectExtent l="0" t="0" r="28575" b="19050"/>
                <wp:wrapNone/>
                <wp:docPr id="539" name="Re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77BA2" w14:textId="77777777" w:rsidR="00240B08" w:rsidRPr="009D0848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1D8ECE45" w14:textId="77777777" w:rsidR="00240B08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14:paraId="0A8BED6F" w14:textId="77777777" w:rsidR="00240B08" w:rsidRPr="009D0848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OP1</w:t>
                            </w:r>
                          </w:p>
                          <w:p w14:paraId="35206FED" w14:textId="77777777" w:rsidR="00240B08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38729E35" w14:textId="77777777" w:rsidR="00240B08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SCZ</w:t>
                            </w:r>
                          </w:p>
                          <w:p w14:paraId="202C1931" w14:textId="77777777" w:rsidR="00240B08" w:rsidRPr="009D0848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14:paraId="56CF40A5" w14:textId="77777777" w:rsidR="00240B08" w:rsidRPr="009D0848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78150062" w14:textId="4A839B82" w:rsidR="00240B08" w:rsidRPr="009D0848" w:rsidRDefault="00240B08" w:rsidP="00AB38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58BCAC95" w14:textId="77777777" w:rsidR="00240B08" w:rsidRPr="00426281" w:rsidRDefault="00240B08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170A9" id="Retângulo 539" o:spid="_x0000_s1324" style="position:absolute;margin-left:99.75pt;margin-top:.35pt;width:108.75pt;height:235.5pt;z-index:251586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" fillcolor="#5b9bd5 [3204]" strokecolor="#1f4d78 [1604]" strokeweight="1pt">
                <v:textbox>
                  <w:txbxContent>
                    <w:p w14:paraId="5A377BA2" w14:textId="77777777" w:rsidR="00240B08" w:rsidRPr="009D0848" w:rsidRDefault="00240B08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1D8ECE45" w14:textId="77777777" w:rsidR="00240B08" w:rsidRDefault="00240B08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OP2</w:t>
                      </w:r>
                    </w:p>
                    <w:p w14:paraId="0A8BED6F" w14:textId="77777777" w:rsidR="00240B08" w:rsidRPr="009D0848" w:rsidRDefault="00240B08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OP1</w:t>
                      </w:r>
                    </w:p>
                    <w:p w14:paraId="35206FED" w14:textId="77777777" w:rsidR="00240B08" w:rsidRDefault="00240B08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38729E35" w14:textId="77777777" w:rsidR="00240B08" w:rsidRDefault="00240B08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SCZ</w:t>
                      </w:r>
                    </w:p>
                    <w:p w14:paraId="202C1931" w14:textId="77777777" w:rsidR="00240B08" w:rsidRPr="009D0848" w:rsidRDefault="00240B08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14:paraId="56CF40A5" w14:textId="77777777" w:rsidR="00240B08" w:rsidRPr="009D0848" w:rsidRDefault="00240B08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78150062" w14:textId="4A839B82" w:rsidR="00240B08" w:rsidRPr="009D0848" w:rsidRDefault="00240B08" w:rsidP="00AB38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58BCAC95" w14:textId="77777777" w:rsidR="00240B08" w:rsidRPr="00426281" w:rsidRDefault="00240B08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3E0B9B" w14:textId="32764A16" w:rsidR="007D5098" w:rsidRPr="009A1ECC" w:rsidRDefault="00BF4A0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D6E4E16" wp14:editId="04AD6B40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552450" cy="350520"/>
                <wp:effectExtent l="0" t="0" r="0" b="0"/>
                <wp:wrapNone/>
                <wp:docPr id="927" name="Caixa de texto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0F5BF2" w14:textId="0E96CC26" w:rsidR="00240B08" w:rsidRPr="00140831" w:rsidRDefault="00240B08" w:rsidP="00BF4A0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4E16" id="Caixa de texto 927" o:spid="_x0000_s1325" type="#_x0000_t202" style="position:absolute;margin-left:0;margin-top:26.8pt;width:43.5pt;height:27.6pt;z-index:251746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" filled="f" stroked="f">
                <v:textbox>
                  <w:txbxContent>
                    <w:p w14:paraId="2D0F5BF2" w14:textId="0E96CC26" w:rsidR="00240B08" w:rsidRPr="00140831" w:rsidRDefault="00240B08" w:rsidP="00BF4A0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FF014" w14:textId="76C9B01D" w:rsidR="007D5098" w:rsidRPr="009A1ECC" w:rsidRDefault="005C6EE4" w:rsidP="0045075D">
      <w:pPr>
        <w:rPr>
          <w:lang w:eastAsia="ja-JP"/>
        </w:rPr>
      </w:pPr>
      <w:r w:rsidRPr="005C6EE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CCDF8A9" wp14:editId="0BF82934">
                <wp:simplePos x="0" y="0"/>
                <wp:positionH relativeFrom="column">
                  <wp:posOffset>3625126</wp:posOffset>
                </wp:positionH>
                <wp:positionV relativeFrom="paragraph">
                  <wp:posOffset>960</wp:posOffset>
                </wp:positionV>
                <wp:extent cx="0" cy="719257"/>
                <wp:effectExtent l="0" t="0" r="0" b="0"/>
                <wp:wrapNone/>
                <wp:docPr id="883" name="Conector reto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C1A97" id="Conector reto 883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.1pt" to="285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7FBA26FF" w14:textId="4BBC59BE" w:rsidR="007D5098" w:rsidRPr="009A1ECC" w:rsidRDefault="005C6EE4" w:rsidP="0045075D">
      <w:pPr>
        <w:rPr>
          <w:lang w:eastAsia="ja-JP"/>
        </w:rPr>
      </w:pPr>
      <w:r w:rsidRPr="005C6EE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30F8B14" wp14:editId="4A517726">
                <wp:simplePos x="0" y="0"/>
                <wp:positionH relativeFrom="column">
                  <wp:posOffset>3455581</wp:posOffset>
                </wp:positionH>
                <wp:positionV relativeFrom="paragraph">
                  <wp:posOffset>319095</wp:posOffset>
                </wp:positionV>
                <wp:extent cx="359199" cy="359311"/>
                <wp:effectExtent l="0" t="0" r="0" b="0"/>
                <wp:wrapNone/>
                <wp:docPr id="882" name="Elips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99" cy="3593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A4269" w14:textId="77777777" w:rsidR="00240B08" w:rsidRPr="0020318E" w:rsidRDefault="00240B08" w:rsidP="005C6EE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F8B14" id="Elipse 882" o:spid="_x0000_s1326" style="position:absolute;margin-left:272.1pt;margin-top:25.15pt;width:28.3pt;height:28.3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9EA4269" w14:textId="77777777" w:rsidR="00240B08" w:rsidRPr="0020318E" w:rsidRDefault="00240B08" w:rsidP="005C6EE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3770F08" w14:textId="62B4C37C" w:rsidR="007D5098" w:rsidRPr="009A1ECC" w:rsidRDefault="007D5098" w:rsidP="0045075D">
      <w:pPr>
        <w:rPr>
          <w:lang w:eastAsia="ja-JP"/>
        </w:rPr>
      </w:pPr>
    </w:p>
    <w:p w14:paraId="29886C44" w14:textId="57C69831" w:rsidR="007D5098" w:rsidRPr="009A1ECC" w:rsidRDefault="007D5098" w:rsidP="0045075D">
      <w:pPr>
        <w:rPr>
          <w:lang w:eastAsia="ja-JP"/>
        </w:rPr>
      </w:pPr>
    </w:p>
    <w:p w14:paraId="71AE35AE" w14:textId="07785FE3" w:rsidR="007D5098" w:rsidRPr="009A1ECC" w:rsidRDefault="007D5098" w:rsidP="0045075D">
      <w:pPr>
        <w:rPr>
          <w:lang w:eastAsia="ja-JP"/>
        </w:rPr>
      </w:pPr>
    </w:p>
    <w:p w14:paraId="434E5144" w14:textId="2492BC16" w:rsidR="007D5098" w:rsidRPr="009A1ECC" w:rsidRDefault="007D5098" w:rsidP="0045075D">
      <w:pPr>
        <w:rPr>
          <w:lang w:eastAsia="ja-JP"/>
        </w:rPr>
      </w:pPr>
    </w:p>
    <w:p w14:paraId="2E907DB0" w14:textId="32C49FC3"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80548B8" wp14:editId="3254BCAE">
                <wp:simplePos x="0" y="0"/>
                <wp:positionH relativeFrom="margin">
                  <wp:posOffset>1966757</wp:posOffset>
                </wp:positionH>
                <wp:positionV relativeFrom="paragraph">
                  <wp:posOffset>267970</wp:posOffset>
                </wp:positionV>
                <wp:extent cx="0" cy="425302"/>
                <wp:effectExtent l="0" t="0" r="19050" b="32385"/>
                <wp:wrapNone/>
                <wp:docPr id="533" name="Conector ret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5B410" id="Conector reto 533" o:spid="_x0000_s1026" style="position:absolute;z-index:251584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54.85pt,21.1pt" to="154.8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832968F" w14:textId="16846B19" w:rsidR="007D5098" w:rsidRPr="009A1ECC" w:rsidRDefault="007D5098" w:rsidP="0045075D">
      <w:pPr>
        <w:rPr>
          <w:lang w:eastAsia="ja-JP"/>
        </w:rPr>
      </w:pPr>
    </w:p>
    <w:p w14:paraId="47C6F30B" w14:textId="54F7ED5E" w:rsidR="007D5098" w:rsidRPr="009A1ECC" w:rsidRDefault="00F95291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10B907" wp14:editId="77D72ACF">
                <wp:simplePos x="0" y="0"/>
                <wp:positionH relativeFrom="margin">
                  <wp:posOffset>1275553</wp:posOffset>
                </wp:positionH>
                <wp:positionV relativeFrom="paragraph">
                  <wp:posOffset>14605</wp:posOffset>
                </wp:positionV>
                <wp:extent cx="1390650" cy="552450"/>
                <wp:effectExtent l="0" t="0" r="19050" b="19050"/>
                <wp:wrapNone/>
                <wp:docPr id="700" name="Elips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38C9" w14:textId="472AD34F" w:rsidR="00240B08" w:rsidRPr="00426281" w:rsidRDefault="00240B08" w:rsidP="00F9529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0B907" id="Elipse 700" o:spid="_x0000_s1327" style="position:absolute;margin-left:100.45pt;margin-top:1.15pt;width:109.5pt;height:43.5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5AC838C9" w14:textId="472AD34F" w:rsidR="00240B08" w:rsidRPr="00426281" w:rsidRDefault="00240B08" w:rsidP="00F9529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66DA05" w14:textId="261028BF" w:rsidR="007D5098" w:rsidRPr="009A1ECC" w:rsidRDefault="007D5098" w:rsidP="0045075D">
      <w:pPr>
        <w:rPr>
          <w:lang w:eastAsia="ja-JP"/>
        </w:rPr>
      </w:pPr>
    </w:p>
    <w:p w14:paraId="22C6B04F" w14:textId="31557DB5" w:rsidR="007D5098" w:rsidRPr="009A1ECC" w:rsidRDefault="007D5098" w:rsidP="0045075D">
      <w:pPr>
        <w:rPr>
          <w:lang w:eastAsia="ja-JP"/>
        </w:rPr>
      </w:pPr>
    </w:p>
    <w:p w14:paraId="3B668CE8" w14:textId="64EDD5F1" w:rsidR="007D5098" w:rsidRPr="009A1ECC" w:rsidRDefault="007D5098" w:rsidP="0045075D">
      <w:pPr>
        <w:rPr>
          <w:lang w:eastAsia="ja-JP"/>
        </w:rPr>
      </w:pPr>
    </w:p>
    <w:p w14:paraId="683881B0" w14:textId="6454DEDF" w:rsidR="006E4669" w:rsidRPr="009A1ECC" w:rsidRDefault="006E4669" w:rsidP="0045075D">
      <w:pPr>
        <w:rPr>
          <w:lang w:eastAsia="ja-JP"/>
        </w:rPr>
      </w:pPr>
    </w:p>
    <w:p w14:paraId="5AD41BDF" w14:textId="77777777" w:rsidR="006E4669" w:rsidRPr="009A1ECC" w:rsidRDefault="006E4669" w:rsidP="0045075D">
      <w:pPr>
        <w:rPr>
          <w:lang w:eastAsia="ja-JP"/>
        </w:rPr>
      </w:pPr>
    </w:p>
    <w:p w14:paraId="163E192C" w14:textId="39A1BAE7" w:rsidR="006E4669" w:rsidRPr="009A1ECC" w:rsidRDefault="006E4669" w:rsidP="0045075D">
      <w:pPr>
        <w:rPr>
          <w:lang w:eastAsia="ja-JP"/>
        </w:rPr>
      </w:pPr>
    </w:p>
    <w:p w14:paraId="67587AAF" w14:textId="458F4558" w:rsidR="006E4669" w:rsidRPr="009A1ECC" w:rsidRDefault="00C7788E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45A923" wp14:editId="149251F8">
                <wp:simplePos x="0" y="0"/>
                <wp:positionH relativeFrom="margin">
                  <wp:align>center</wp:align>
                </wp:positionH>
                <wp:positionV relativeFrom="paragraph">
                  <wp:posOffset>20630</wp:posOffset>
                </wp:positionV>
                <wp:extent cx="1390650" cy="552450"/>
                <wp:effectExtent l="0" t="0" r="19050" b="19050"/>
                <wp:wrapNone/>
                <wp:docPr id="705" name="Elips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AAAF4" w14:textId="77777777" w:rsidR="00240B08" w:rsidRPr="00426281" w:rsidRDefault="00240B08" w:rsidP="00C7788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5A923" id="Elipse 705" o:spid="_x0000_s1328" style="position:absolute;margin-left:0;margin-top:1.6pt;width:109.5pt;height:43.5pt;z-index:251658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4FAAAF4" w14:textId="77777777" w:rsidR="00240B08" w:rsidRPr="00426281" w:rsidRDefault="00240B08" w:rsidP="00C7788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677346" w14:textId="52765420" w:rsidR="006E4669" w:rsidRPr="009A1ECC" w:rsidRDefault="00C7788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FD3985D" wp14:editId="4C5F59DB">
                <wp:simplePos x="0" y="0"/>
                <wp:positionH relativeFrom="margin">
                  <wp:posOffset>2158409</wp:posOffset>
                </wp:positionH>
                <wp:positionV relativeFrom="paragraph">
                  <wp:posOffset>233045</wp:posOffset>
                </wp:positionV>
                <wp:extent cx="1381125" cy="6118860"/>
                <wp:effectExtent l="0" t="0" r="28575" b="15240"/>
                <wp:wrapNone/>
                <wp:docPr id="708" name="Grupo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6118860"/>
                          <a:chOff x="0" y="0"/>
                          <a:chExt cx="1381125" cy="6119037"/>
                        </a:xfrm>
                      </wpg:grpSpPr>
                      <wps:wsp>
                        <wps:cNvPr id="709" name="Conector reto 709"/>
                        <wps:cNvCnPr/>
                        <wps:spPr>
                          <a:xfrm>
                            <a:off x="701749" y="0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Retângulo 710"/>
                        <wps:cNvSpPr/>
                        <wps:spPr>
                          <a:xfrm>
                            <a:off x="0" y="329609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A1793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58875AF6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ENFLD</w:t>
                              </w:r>
                            </w:p>
                            <w:p w14:paraId="5BB9732C" w14:textId="77777777" w:rsidR="00240B08" w:rsidRPr="00426281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Retângulo 711"/>
                        <wps:cNvSpPr/>
                        <wps:spPr>
                          <a:xfrm>
                            <a:off x="0" y="1169581"/>
                            <a:ext cx="1381125" cy="9873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44BF3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64525CC0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ENFLD</w:t>
                              </w:r>
                            </w:p>
                            <w:p w14:paraId="46BD29C9" w14:textId="77777777" w:rsidR="00240B08" w:rsidRPr="00426281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Retângulo 712"/>
                        <wps:cNvSpPr/>
                        <wps:spPr>
                          <a:xfrm>
                            <a:off x="0" y="232853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2D35F" w14:textId="77777777" w:rsidR="00240B08" w:rsidRPr="00426281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(DECSP)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Conector reto 713"/>
                        <wps:cNvCnPr/>
                        <wps:spPr>
                          <a:xfrm>
                            <a:off x="701749" y="2105248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ector reto 714"/>
                        <wps:cNvCnPr/>
                        <wps:spPr>
                          <a:xfrm>
                            <a:off x="701749" y="861237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ector reto 715"/>
                        <wps:cNvCnPr/>
                        <wps:spPr>
                          <a:xfrm>
                            <a:off x="701749" y="2562446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Retângulo 716"/>
                        <wps:cNvSpPr/>
                        <wps:spPr>
                          <a:xfrm>
                            <a:off x="0" y="2881423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78FAE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5F7FE717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48D1583D" w14:textId="77777777" w:rsidR="00240B08" w:rsidRPr="00426281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Retângulo 717"/>
                        <wps:cNvSpPr/>
                        <wps:spPr>
                          <a:xfrm>
                            <a:off x="0" y="3732027"/>
                            <a:ext cx="1381125" cy="986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336EB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3A0E88FF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5AAA7E3E" w14:textId="77777777" w:rsidR="00240B08" w:rsidRPr="00426281" w:rsidRDefault="00240B08" w:rsidP="00C7788E">
                              <w:pPr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Conector reto 718"/>
                        <wps:cNvCnPr/>
                        <wps:spPr>
                          <a:xfrm>
                            <a:off x="701749" y="464642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Conector reto 719"/>
                        <wps:cNvCnPr/>
                        <wps:spPr>
                          <a:xfrm>
                            <a:off x="701749" y="3413051"/>
                            <a:ext cx="0" cy="3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" name="Retângulo 720"/>
                        <wps:cNvSpPr/>
                        <wps:spPr>
                          <a:xfrm>
                            <a:off x="0" y="4901609"/>
                            <a:ext cx="1381125" cy="986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3103E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(DECSP)</w:t>
                              </w:r>
                            </w:p>
                            <w:p w14:paraId="4C230598" w14:textId="77777777" w:rsidR="00240B08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(LRESET)</w:t>
                              </w:r>
                            </w:p>
                            <w:p w14:paraId="769A87B6" w14:textId="77777777" w:rsidR="00240B08" w:rsidRPr="00D5242B" w:rsidRDefault="00240B08" w:rsidP="00C7788E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(LINT)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Conector reto 721"/>
                        <wps:cNvCnPr/>
                        <wps:spPr>
                          <a:xfrm>
                            <a:off x="701749" y="5890437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3985D" id="Grupo 708" o:spid="_x0000_s1329" style="position:absolute;margin-left:169.95pt;margin-top:18.35pt;width:108.75pt;height:481.8pt;z-index:251660800;mso-position-horizontal-relative:margin" coordsize="13811,6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">
                <v:line id="Conector reto 709" o:spid="_x0000_s1330" style="position:absolute;visibility:visible;mso-wrap-style:square" from="7017,0" to="701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HFcUAAADcAAAADwAAAGRycy9kb3ducmV2LnhtbESPS2vDMBCE74X8B7GB3hopLeThRAmh&#10;kNBToXkcclusjeXEWjmWYrv/vioUehxm5htmue5dJVpqQulZw3ikQBDn3pRcaDgeti8zECEiG6w8&#10;k4ZvCrBeDZ6WmBnf8Re1+1iIBOGQoQYbY51JGXJLDsPI18TJu/jGYUyyKaRpsEtwV8lXpSbSYclp&#10;wWJN75by2/7hNNwx35I7n3at6mz7NrnUn9PrWevnYb9ZgIjUx//wX/vDaJiqO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kHFcUAAADcAAAADwAAAAAAAAAA&#10;AAAAAAChAgAAZHJzL2Rvd25yZXYueG1sUEsFBgAAAAAEAAQA+QAAAJMDAAAAAA==&#10;" strokecolor="#5b9bd5 [3204]" strokeweight=".5pt">
                  <v:stroke joinstyle="miter"/>
                </v:line>
                <v:rect id="Retângulo 710" o:spid="_x0000_s1331" style="position:absolute;top:329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wLJr4A&#10;AADcAAAADwAAAGRycy9kb3ducmV2LnhtbERPzYrCMBC+L/gOYRa8rWk96FKNsgiCCB7UfYChmW26&#10;NpPSRNu+vXMQPH58/+vt4Bv1oC7WgQ3kswwUcRlszZWB3+v+6xtUTMgWm8BkYKQI283kY42FDT2f&#10;6XFJlZIQjgUacCm1hdaxdOQxzkJLLNxf6DwmgV2lbYe9hPtGz7NsoT3WLA0OW9o5Km+Xu5cSpPOY&#10;L/vd7eSGY03N+E/30Zjp5/CzApVoSG/xy32wBpa5zJc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cCya+AAAA3AAAAA8AAAAAAAAAAAAAAAAAmAIAAGRycy9kb3ducmV2&#10;LnhtbFBLBQYAAAAABAAEAPUAAACDAwAAAAA=&#10;" fillcolor="#5b9bd5 [3204]" strokecolor="#1f4d78 [1604]" strokeweight="1pt">
                  <v:textbox>
                    <w:txbxContent>
                      <w:p w14:paraId="5E9A1793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58875AF6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ENFLD</w:t>
                        </w:r>
                      </w:p>
                      <w:p w14:paraId="5BB9732C" w14:textId="77777777" w:rsidR="00240B08" w:rsidRPr="00426281" w:rsidRDefault="00240B08" w:rsidP="00C778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711" o:spid="_x0000_s1332" style="position:absolute;top:11695;width:13811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uvcIA&#10;AADcAAAADwAAAGRycy9kb3ducmV2LnhtbESPzWqDQBSF94W8w3AD3TWjXTTFOkoQAqGQRdI+wMW5&#10;dYzOHXHGqG+fKRS6PJyfj5OXi+3FnUbfOlaQ7hIQxLXTLTcKvr+OL+8gfEDW2DsmBSt5KIvNU46Z&#10;djNf6H4NjYgj7DNUYEIYMil9bcii37mBOHo/brQYohwbqUec47jt5WuSvEmLLUeCwYEqQ3V3nWyE&#10;IF3WdD9X3dksny31642mVann7XL4ABFoCf/hv/ZJK9inKfyeiUdAF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K69wgAAANwAAAAPAAAAAAAAAAAAAAAAAJgCAABkcnMvZG93&#10;bnJldi54bWxQSwUGAAAAAAQABAD1AAAAhwMAAAAA&#10;" fillcolor="#5b9bd5 [3204]" strokecolor="#1f4d78 [1604]" strokeweight="1pt">
                  <v:textbox>
                    <w:txbxContent>
                      <w:p w14:paraId="0F344BF3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64525CC0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ENFLD</w:t>
                        </w:r>
                      </w:p>
                      <w:p w14:paraId="46BD29C9" w14:textId="77777777" w:rsidR="00240B08" w:rsidRPr="00426281" w:rsidRDefault="00240B08" w:rsidP="00C778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MW</w:t>
                        </w:r>
                      </w:p>
                    </w:txbxContent>
                  </v:textbox>
                </v:rect>
                <v:rect id="Retângulo 712" o:spid="_x0000_s1333" style="position:absolute;top:23285;width:1381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wys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JOt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MMrBAAAA3AAAAA8AAAAAAAAAAAAAAAAAmAIAAGRycy9kb3du&#10;cmV2LnhtbFBLBQYAAAAABAAEAPUAAACGAwAAAAA=&#10;" fillcolor="#5b9bd5 [3204]" strokecolor="#1f4d78 [1604]" strokeweight="1pt">
                  <v:textbox>
                    <w:txbxContent>
                      <w:p w14:paraId="2352D35F" w14:textId="77777777" w:rsidR="00240B08" w:rsidRPr="00426281" w:rsidRDefault="00240B08" w:rsidP="00C778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(DECSP)</w:t>
                        </w:r>
                      </w:p>
                    </w:txbxContent>
                  </v:textbox>
                </v:rect>
                <v:line id="Conector reto 713" o:spid="_x0000_s1334" style="position:absolute;visibility:visible;mso-wrap-style:square" from="7017,21052" to="7017,2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imIsUAAADcAAAADwAAAGRycy9kb3ducmV2LnhtbESPQWvCQBSE7wX/w/KE3uomFYxEVxEh&#10;0lOhaXvw9sg+s9Hs2zS7Jum/7xYKPQ4z8w2z3U+2FQP1vnGsIF0kIIgrpxuuFXy8F09rED4ga2wd&#10;k4Jv8rDfzR62mGs38hsNZahFhLDPUYEJocul9JUhi37hOuLoXVxvMUTZ11L3OEa4beVzkqykxYbj&#10;gsGOjoaqW3m3Cr6wKsieP09DMpphubp0r9n1rNTjfDpsQASawn/4r/2iFWTpE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imIsUAAADcAAAADwAAAAAAAAAA&#10;AAAAAAChAgAAZHJzL2Rvd25yZXYueG1sUEsFBgAAAAAEAAQA+QAAAJMDAAAAAA==&#10;" strokecolor="#5b9bd5 [3204]" strokeweight=".5pt">
                  <v:stroke joinstyle="miter"/>
                </v:line>
                <v:line id="Conector reto 714" o:spid="_x0000_s1335" style="position:absolute;visibility:visible;mso-wrap-style:square" from="7017,8612" to="7017,1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+VsUAAADcAAAADwAAAGRycy9kb3ducmV2LnhtbESPQWvCQBSE7wX/w/KE3nRjLSoxq0hB&#10;6UmorQdvj+xLNpp9m2a3Sfz33YLQ4zAz3zDZdrC16Kj1lWMFs2kCgjh3uuJSwdfnfrIC4QOyxtox&#10;KbiTh+1m9JRhql3PH9SdQikihH2KCkwITSqlzw1Z9FPXEEevcK3FEGVbSt1iH+G2li9JspAWK44L&#10;Bht6M5TfTj9WwTfme7KX86FLetPNF0VzXF4vSj2Ph90aRKAh/Icf7XetYDl7hb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E+VsUAAADcAAAADwAAAAAAAAAA&#10;AAAAAAChAgAAZHJzL2Rvd25yZXYueG1sUEsFBgAAAAAEAAQA+QAAAJMDAAAAAA==&#10;" strokecolor="#5b9bd5 [3204]" strokeweight=".5pt">
                  <v:stroke joinstyle="miter"/>
                </v:line>
                <v:line id="Conector reto 715" o:spid="_x0000_s1336" style="position:absolute;visibility:visible;mso-wrap-style:square" from="7017,25624" to="7017,2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2bzcUAAADcAAAADwAAAGRycy9kb3ducmV2LnhtbESPQWvCQBSE7wX/w/KE3nRjpSoxq0hB&#10;6UmorQdvj+xLNpp9m2a3Sfz33YLQ4zAz3zDZdrC16Kj1lWMFs2kCgjh3uuJSwdfnfrIC4QOyxtox&#10;KbiTh+1m9JRhql3PH9SdQikihH2KCkwITSqlzw1Z9FPXEEevcK3FEGVbSt1iH+G2li9JspAWK44L&#10;Bht6M5TfTj9WwTfme7KX86FLetPNF0VzXF4vSj2Ph90aRKAh/Icf7XetYDl7hb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2bzcUAAADcAAAADwAAAAAAAAAA&#10;AAAAAAChAgAAZHJzL2Rvd25yZXYueG1sUEsFBgAAAAAEAAQA+QAAAJMDAAAAAA==&#10;" strokecolor="#5b9bd5 [3204]" strokeweight=".5pt">
                  <v:stroke joinstyle="miter"/>
                </v:line>
                <v:rect id="Retângulo 716" o:spid="_x0000_s1337" style="position:absolute;top:28814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2ycEA&#10;AADcAAAADwAAAGRycy9kb3ducmV2LnhtbESPzYrCMBSF9wO+Q7iCuzGtizpUo0hBkAEXOvMAl+ZO&#10;07G5KU369/YTQZjl4fx8nP1xso0YqPO1YwXpOgFBXDpdc6Xg++v8/gHCB2SNjWNSMJOH42Hxtsdc&#10;u5FvNNxDJeII+xwVmBDaXEpfGrLo164ljt6P6yyGKLtK6g7HOG4buUmSTFqsORIMtlQYKh/33kYI&#10;0m1Ot2PxuJrps6Zm/qV+Vmq1nE47EIGm8B9+tS9awTbN4Hk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5NsnBAAAA3AAAAA8AAAAAAAAAAAAAAAAAmAIAAGRycy9kb3du&#10;cmV2LnhtbFBLBQYAAAAABAAEAPUAAACGAwAAAAA=&#10;" fillcolor="#5b9bd5 [3204]" strokecolor="#1f4d78 [1604]" strokeweight="1pt">
                  <v:textbox>
                    <w:txbxContent>
                      <w:p w14:paraId="45E78FAE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5F7FE717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48D1583D" w14:textId="77777777" w:rsidR="00240B08" w:rsidRPr="00426281" w:rsidRDefault="00240B08" w:rsidP="00C778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717" o:spid="_x0000_s1338" style="position:absolute;top:37320;width:13811;height:9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TUsEA&#10;AADcAAAADwAAAGRycy9kb3ducmV2LnhtbESPzYrCMBSF98K8Q7gD7jTtLKxUUxFhYBiYhT8PcGmu&#10;TW1zU5po27efCILLw/n5ONvdaFvxoN7XjhWkywQEcel0zZWCy/l7sQbhA7LG1jEpmMjDrviYbTHX&#10;buAjPU6hEnGEfY4KTAhdLqUvDVn0S9cRR+/qeoshyr6SuschjttWfiXJSlqsORIMdnQwVDanu40Q&#10;pOOUZsOh+TPjb03tdKP7pNT8c9xvQAQawzv8av9oBVmawfNMPA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1k1LBAAAA3AAAAA8AAAAAAAAAAAAAAAAAmAIAAGRycy9kb3du&#10;cmV2LnhtbFBLBQYAAAAABAAEAPUAAACGAwAAAAA=&#10;" fillcolor="#5b9bd5 [3204]" strokecolor="#1f4d78 [1604]" strokeweight="1pt">
                  <v:textbox>
                    <w:txbxContent>
                      <w:p w14:paraId="177336EB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3A0E88FF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5AAA7E3E" w14:textId="77777777" w:rsidR="00240B08" w:rsidRPr="00426281" w:rsidRDefault="00240B08" w:rsidP="00C7788E">
                        <w:pPr>
                          <w:ind w:firstLine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MW</w:t>
                        </w:r>
                      </w:p>
                    </w:txbxContent>
                  </v:textbox>
                </v:rect>
                <v:line id="Conector reto 718" o:spid="_x0000_s1339" style="position:absolute;visibility:visible;mso-wrap-style:square" from="7017,46464" to="7017,4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w0U8AAAADcAAAADwAAAGRycy9kb3ducmV2LnhtbERPy4rCMBTdC/5DuMLsbKqCDh2jiKC4&#10;GvC1cHdprk1nmpvaxLbz95OF4PJw3st1byvRUuNLxwomSQqCOHe65ELB5bwbf4LwAVlj5ZgU/JGH&#10;9Wo4WGKmXcdHak+hEDGEfYYKTAh1JqXPDVn0iauJI3d3jcUQYVNI3WAXw20lp2k6lxZLjg0Ga9oa&#10;yn9PT6vggfmO7O26b9POtLP5vf5e/NyU+hj1my8QgfrwFr/cB61gMYlr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8NFPAAAAA3AAAAA8AAAAAAAAAAAAAAAAA&#10;oQIAAGRycy9kb3ducmV2LnhtbFBLBQYAAAAABAAEAPkAAACOAwAAAAA=&#10;" strokecolor="#5b9bd5 [3204]" strokeweight=".5pt">
                  <v:stroke joinstyle="miter"/>
                </v:line>
                <v:line id="Conector reto 719" o:spid="_x0000_s1340" style="position:absolute;visibility:visible;mso-wrap-style:square" from="7017,34130" to="7017,3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CRyMUAAADcAAAADwAAAGRycy9kb3ducmV2LnhtbESPS2vDMBCE74H+B7GF3hLZLeThWAml&#10;kNJTIa9Dbou1sZxYK9dSbfffV4FAjsPMfMPk68HWoqPWV44VpJMEBHHhdMWlgsN+M56D8AFZY+2Y&#10;FPyRh/XqaZRjpl3PW+p2oRQRwj5DBSaEJpPSF4Ys+olriKN3dq3FEGVbSt1iH+G2lq9JMpUWK44L&#10;Bhv6MFRcd79WwQ8WG7Kn42eX9KZ7m56b79nlpNTL8/C+BBFoCI/wvf2lFczSB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CRyMUAAADcAAAADwAAAAAAAAAA&#10;AAAAAAChAgAAZHJzL2Rvd25yZXYueG1sUEsFBgAAAAAEAAQA+QAAAJMDAAAAAA==&#10;" strokecolor="#5b9bd5 [3204]" strokeweight=".5pt">
                  <v:stroke joinstyle="miter"/>
                </v:line>
                <v:rect id="Retângulo 720" o:spid="_x0000_s1341" style="position:absolute;top:49016;width:13811;height:9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Bm74A&#10;AADcAAAADwAAAGRycy9kb3ducmV2LnhtbERPzYrCMBC+L/gOYYS9rakeVKpRRBBE8KDrAwzN2FSb&#10;SWmibd/eOSzs8eP7X297X6s3tbEKbGA6yUARF8FWXBq4/R5+lqBiQrZYByYDA0XYbkZfa8xt6PhC&#10;72sqlYRwzNGAS6nJtY6FI49xEhpi4e6h9ZgEtqW2LXYS7ms9y7K59lixNDhsaO+oeF5fXkqQLsN0&#10;0e2fZ9efKqqHB70GY77H/W4FKlGf/sV/7qM1sJjJfDkjR0Bv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wwZu+AAAA3AAAAA8AAAAAAAAAAAAAAAAAmAIAAGRycy9kb3ducmV2&#10;LnhtbFBLBQYAAAAABAAEAPUAAACDAwAAAAA=&#10;" fillcolor="#5b9bd5 [3204]" strokecolor="#1f4d78 [1604]" strokeweight="1pt">
                  <v:textbox>
                    <w:txbxContent>
                      <w:p w14:paraId="50D3103E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(DECSP)</w:t>
                        </w:r>
                      </w:p>
                      <w:p w14:paraId="4C230598" w14:textId="77777777" w:rsidR="00240B08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(LRESET)</w:t>
                        </w:r>
                      </w:p>
                      <w:p w14:paraId="769A87B6" w14:textId="77777777" w:rsidR="00240B08" w:rsidRPr="00D5242B" w:rsidRDefault="00240B08" w:rsidP="00C7788E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(LINT)</w:t>
                        </w:r>
                      </w:p>
                    </w:txbxContent>
                  </v:textbox>
                </v:rect>
                <v:line id="Conector reto 721" o:spid="_x0000_s1342" style="position:absolute;visibility:visible;mso-wrap-style:square" from="7017,58904" to="7017,6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Xc8UAAADcAAAADwAAAGRycy9kb3ducmV2LnhtbESPQWvCQBSE7wX/w/KE3uomFoxEVxEh&#10;xVOhaXvw9sg+s9Hs2zS7Jum/7xYKPQ4z8w2z3U+2FQP1vnGsIF0kIIgrpxuuFXy8F09rED4ga2wd&#10;k4Jv8rDfzR62mGs38hsNZahFhLDPUYEJocul9JUhi37hOuLoXVxvMUTZ11L3OEa4beUySVbSYsNx&#10;wWBHR0PVrbxbBV9YFWTPny9DMprheXXpXrPrWanH+XTYgAg0hf/wX/ukFWTLF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pXc8UAAADc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3BE2D41" w14:textId="51EC3014" w:rsidR="006E4669" w:rsidRDefault="00C7788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B4868C" wp14:editId="0106FA55">
                <wp:simplePos x="0" y="0"/>
                <wp:positionH relativeFrom="column">
                  <wp:posOffset>3615070</wp:posOffset>
                </wp:positionH>
                <wp:positionV relativeFrom="paragraph">
                  <wp:posOffset>221659</wp:posOffset>
                </wp:positionV>
                <wp:extent cx="542260" cy="5613991"/>
                <wp:effectExtent l="0" t="0" r="29845" b="25400"/>
                <wp:wrapNone/>
                <wp:docPr id="722" name="Chave direita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61399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71E7" id="Chave direita 722" o:spid="_x0000_s1026" type="#_x0000_t88" style="position:absolute;margin-left:284.65pt;margin-top:17.45pt;width:42.7pt;height:442.0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" adj="174" strokecolor="#5b9bd5 [3204]" strokeweight=".5pt">
                <v:stroke joinstyle="miter"/>
              </v:shape>
            </w:pict>
          </mc:Fallback>
        </mc:AlternateContent>
      </w:r>
    </w:p>
    <w:p w14:paraId="6505FA17" w14:textId="6E16B9F9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978DF25" wp14:editId="03BE4535">
                <wp:simplePos x="0" y="0"/>
                <wp:positionH relativeFrom="margin">
                  <wp:align>left</wp:align>
                </wp:positionH>
                <wp:positionV relativeFrom="paragraph">
                  <wp:posOffset>63770</wp:posOffset>
                </wp:positionV>
                <wp:extent cx="552450" cy="350520"/>
                <wp:effectExtent l="0" t="0" r="0" b="0"/>
                <wp:wrapNone/>
                <wp:docPr id="928" name="Caixa de texto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227A50" w14:textId="3ED23E48" w:rsidR="00240B08" w:rsidRPr="00140831" w:rsidRDefault="00240B08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DF25" id="Caixa de texto 928" o:spid="_x0000_s1343" type="#_x0000_t202" style="position:absolute;margin-left:0;margin-top:5pt;width:43.5pt;height:27.6pt;z-index:251747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" filled="f" stroked="f">
                <v:textbox>
                  <w:txbxContent>
                    <w:p w14:paraId="4A227A50" w14:textId="3ED23E48" w:rsidR="00240B08" w:rsidRPr="00140831" w:rsidRDefault="00240B08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83161" w14:textId="6B28821B" w:rsidR="00C7788E" w:rsidRDefault="00C7788E" w:rsidP="0045075D">
      <w:pPr>
        <w:rPr>
          <w:lang w:eastAsia="ja-JP"/>
        </w:rPr>
      </w:pPr>
    </w:p>
    <w:p w14:paraId="1F6B14BB" w14:textId="030D5885" w:rsidR="00C7788E" w:rsidRDefault="00C7788E" w:rsidP="0045075D">
      <w:pPr>
        <w:rPr>
          <w:lang w:eastAsia="ja-JP"/>
        </w:rPr>
      </w:pPr>
    </w:p>
    <w:p w14:paraId="6A071024" w14:textId="67E007FD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2FEB078" wp14:editId="3571A9D1">
                <wp:simplePos x="0" y="0"/>
                <wp:positionH relativeFrom="margin">
                  <wp:align>left</wp:align>
                </wp:positionH>
                <wp:positionV relativeFrom="paragraph">
                  <wp:posOffset>10352</wp:posOffset>
                </wp:positionV>
                <wp:extent cx="552450" cy="350520"/>
                <wp:effectExtent l="0" t="0" r="0" b="0"/>
                <wp:wrapNone/>
                <wp:docPr id="929" name="Caixa de texto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E8F1C4" w14:textId="413014AE" w:rsidR="00240B08" w:rsidRPr="00140831" w:rsidRDefault="00240B08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B078" id="Caixa de texto 929" o:spid="_x0000_s1344" type="#_x0000_t202" style="position:absolute;margin-left:0;margin-top:.8pt;width:43.5pt;height:27.6pt;z-index:251748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" filled="f" stroked="f">
                <v:textbox>
                  <w:txbxContent>
                    <w:p w14:paraId="0FE8F1C4" w14:textId="413014AE" w:rsidR="00240B08" w:rsidRPr="00140831" w:rsidRDefault="00240B08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3167D" w14:textId="7900F248" w:rsidR="00C7788E" w:rsidRDefault="00C7788E" w:rsidP="0045075D">
      <w:pPr>
        <w:rPr>
          <w:lang w:eastAsia="ja-JP"/>
        </w:rPr>
      </w:pPr>
    </w:p>
    <w:p w14:paraId="0D8271FC" w14:textId="6B2ECAD4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51A0536" wp14:editId="648C98AA">
                <wp:simplePos x="0" y="0"/>
                <wp:positionH relativeFrom="margin">
                  <wp:align>left</wp:align>
                </wp:positionH>
                <wp:positionV relativeFrom="paragraph">
                  <wp:posOffset>137248</wp:posOffset>
                </wp:positionV>
                <wp:extent cx="552450" cy="350520"/>
                <wp:effectExtent l="0" t="0" r="0" b="0"/>
                <wp:wrapNone/>
                <wp:docPr id="930" name="Caixa de texto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BC84A6" w14:textId="59886A06" w:rsidR="00240B08" w:rsidRPr="00140831" w:rsidRDefault="00240B08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0536" id="Caixa de texto 930" o:spid="_x0000_s1345" type="#_x0000_t202" style="position:absolute;margin-left:0;margin-top:10.8pt;width:43.5pt;height:27.6pt;z-index:25174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" filled="f" stroked="f">
                <v:textbox>
                  <w:txbxContent>
                    <w:p w14:paraId="31BC84A6" w14:textId="59886A06" w:rsidR="00240B08" w:rsidRPr="00140831" w:rsidRDefault="00240B08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B8957" w14:textId="77777777" w:rsidR="00C7788E" w:rsidRDefault="00C7788E" w:rsidP="0045075D">
      <w:pPr>
        <w:rPr>
          <w:lang w:eastAsia="ja-JP"/>
        </w:rPr>
      </w:pPr>
    </w:p>
    <w:p w14:paraId="32B0C2AC" w14:textId="3B21956B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53EDD37" wp14:editId="00C99544">
                <wp:simplePos x="0" y="0"/>
                <wp:positionH relativeFrom="margin">
                  <wp:align>left</wp:align>
                </wp:positionH>
                <wp:positionV relativeFrom="paragraph">
                  <wp:posOffset>168556</wp:posOffset>
                </wp:positionV>
                <wp:extent cx="552450" cy="350520"/>
                <wp:effectExtent l="0" t="0" r="0" b="0"/>
                <wp:wrapNone/>
                <wp:docPr id="931" name="Caixa de texto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E31138" w14:textId="11261449" w:rsidR="00240B08" w:rsidRPr="00140831" w:rsidRDefault="00240B08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D37" id="Caixa de texto 931" o:spid="_x0000_s1346" type="#_x0000_t202" style="position:absolute;margin-left:0;margin-top:13.25pt;width:43.5pt;height:27.6pt;z-index:25175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" filled="f" stroked="f">
                <v:textbox>
                  <w:txbxContent>
                    <w:p w14:paraId="60E31138" w14:textId="11261449" w:rsidR="00240B08" w:rsidRPr="00140831" w:rsidRDefault="00240B08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88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3A2EEA" wp14:editId="50700D92">
                <wp:simplePos x="0" y="0"/>
                <wp:positionH relativeFrom="margin">
                  <wp:posOffset>4401879</wp:posOffset>
                </wp:positionH>
                <wp:positionV relativeFrom="paragraph">
                  <wp:posOffset>16156</wp:posOffset>
                </wp:positionV>
                <wp:extent cx="1509823" cy="542261"/>
                <wp:effectExtent l="0" t="0" r="0" b="0"/>
                <wp:wrapNone/>
                <wp:docPr id="706" name="Caixa de tex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823" cy="542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66BB35" w14:textId="73C3AED1" w:rsidR="00240B08" w:rsidRPr="008E0CC9" w:rsidRDefault="006179F4" w:rsidP="00C778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="00240B08" w:rsidRPr="008E0CC9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2EEA" id="Caixa de texto 706" o:spid="_x0000_s1347" type="#_x0000_t202" style="position:absolute;margin-left:346.6pt;margin-top:1.25pt;width:118.9pt;height:42.7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" filled="f" stroked="f">
                <v:textbox>
                  <w:txbxContent>
                    <w:p w14:paraId="6B66BB35" w14:textId="73C3AED1" w:rsidR="00240B08" w:rsidRPr="008E0CC9" w:rsidRDefault="006179F4" w:rsidP="00C7788E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="00240B08" w:rsidRPr="008E0CC9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push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901D2" w14:textId="2D0C055F" w:rsidR="00C7788E" w:rsidRDefault="00C7788E" w:rsidP="0045075D">
      <w:pPr>
        <w:rPr>
          <w:lang w:eastAsia="ja-JP"/>
        </w:rPr>
      </w:pPr>
    </w:p>
    <w:p w14:paraId="3A37BE1D" w14:textId="2C52C2F6" w:rsidR="00C7788E" w:rsidRDefault="00C7788E" w:rsidP="0045075D">
      <w:pPr>
        <w:rPr>
          <w:lang w:eastAsia="ja-JP"/>
        </w:rPr>
      </w:pPr>
    </w:p>
    <w:p w14:paraId="07853CCC" w14:textId="0F3B756D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06C0D4B" wp14:editId="75C578E6">
                <wp:simplePos x="0" y="0"/>
                <wp:positionH relativeFrom="margin">
                  <wp:align>left</wp:align>
                </wp:positionH>
                <wp:positionV relativeFrom="paragraph">
                  <wp:posOffset>145755</wp:posOffset>
                </wp:positionV>
                <wp:extent cx="552450" cy="350520"/>
                <wp:effectExtent l="0" t="0" r="0" b="0"/>
                <wp:wrapNone/>
                <wp:docPr id="932" name="Caixa de texto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B3B72F" w14:textId="76541FE8" w:rsidR="00240B08" w:rsidRPr="00140831" w:rsidRDefault="00240B08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0D4B" id="Caixa de texto 932" o:spid="_x0000_s1348" type="#_x0000_t202" style="position:absolute;margin-left:0;margin-top:11.5pt;width:43.5pt;height:27.6pt;z-index:251751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" filled="f" stroked="f">
                <v:textbox>
                  <w:txbxContent>
                    <w:p w14:paraId="33B3B72F" w14:textId="76541FE8" w:rsidR="00240B08" w:rsidRPr="00140831" w:rsidRDefault="00240B08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A24EB" w14:textId="4C099FBE" w:rsidR="00C7788E" w:rsidRDefault="00C7788E" w:rsidP="0045075D">
      <w:pPr>
        <w:rPr>
          <w:lang w:eastAsia="ja-JP"/>
        </w:rPr>
      </w:pPr>
    </w:p>
    <w:p w14:paraId="71E717CC" w14:textId="432460C5" w:rsidR="00C7788E" w:rsidRDefault="00C7788E" w:rsidP="0045075D">
      <w:pPr>
        <w:rPr>
          <w:lang w:eastAsia="ja-JP"/>
        </w:rPr>
      </w:pPr>
    </w:p>
    <w:p w14:paraId="4988D170" w14:textId="42296514" w:rsidR="00C7788E" w:rsidRDefault="00C7788E" w:rsidP="0045075D">
      <w:pPr>
        <w:rPr>
          <w:lang w:eastAsia="ja-JP"/>
        </w:rPr>
      </w:pPr>
    </w:p>
    <w:p w14:paraId="20D797EC" w14:textId="49178E27" w:rsidR="00C7788E" w:rsidRDefault="007B7C1E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9A5CCFF" wp14:editId="33BBF336">
                <wp:simplePos x="0" y="0"/>
                <wp:positionH relativeFrom="margin">
                  <wp:align>left</wp:align>
                </wp:positionH>
                <wp:positionV relativeFrom="paragraph">
                  <wp:posOffset>16451</wp:posOffset>
                </wp:positionV>
                <wp:extent cx="552450" cy="350520"/>
                <wp:effectExtent l="0" t="0" r="0" b="0"/>
                <wp:wrapNone/>
                <wp:docPr id="933" name="Caixa de texto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052E18" w14:textId="35C8FA12" w:rsidR="00240B08" w:rsidRPr="00140831" w:rsidRDefault="00240B08" w:rsidP="007B7C1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CCFF" id="Caixa de texto 933" o:spid="_x0000_s1349" type="#_x0000_t202" style="position:absolute;margin-left:0;margin-top:1.3pt;width:43.5pt;height:27.6pt;z-index:251752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" filled="f" stroked="f">
                <v:textbox>
                  <w:txbxContent>
                    <w:p w14:paraId="76052E18" w14:textId="35C8FA12" w:rsidR="00240B08" w:rsidRPr="00140831" w:rsidRDefault="00240B08" w:rsidP="007B7C1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EBF13C" w14:textId="0E83B2A0" w:rsidR="00C7788E" w:rsidRDefault="00C7788E" w:rsidP="0045075D">
      <w:pPr>
        <w:rPr>
          <w:lang w:eastAsia="ja-JP"/>
        </w:rPr>
      </w:pPr>
    </w:p>
    <w:p w14:paraId="3B923CA0" w14:textId="6D6855A6" w:rsidR="00C7788E" w:rsidRDefault="00A31B41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6F5455" wp14:editId="4C6E2892">
                <wp:simplePos x="0" y="0"/>
                <wp:positionH relativeFrom="margin">
                  <wp:align>center</wp:align>
                </wp:positionH>
                <wp:positionV relativeFrom="paragraph">
                  <wp:posOffset>222442</wp:posOffset>
                </wp:positionV>
                <wp:extent cx="1390650" cy="552450"/>
                <wp:effectExtent l="0" t="0" r="19050" b="19050"/>
                <wp:wrapNone/>
                <wp:docPr id="723" name="Elips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06BBE" w14:textId="3C94FBAF" w:rsidR="00240B08" w:rsidRPr="00426281" w:rsidRDefault="00240B08" w:rsidP="00A31B4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F5455" id="Elipse 723" o:spid="_x0000_s1350" style="position:absolute;margin-left:0;margin-top:17.5pt;width:109.5pt;height:43.5pt;z-index:251662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A306BBE" w14:textId="3C94FBAF" w:rsidR="00240B08" w:rsidRPr="00426281" w:rsidRDefault="00240B08" w:rsidP="00A31B4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2C97F2" w14:textId="77777777" w:rsidR="00C7788E" w:rsidRDefault="00C7788E" w:rsidP="0045075D">
      <w:pPr>
        <w:rPr>
          <w:lang w:eastAsia="ja-JP"/>
        </w:rPr>
      </w:pPr>
    </w:p>
    <w:p w14:paraId="6DCE063D" w14:textId="77777777" w:rsidR="00C7788E" w:rsidRDefault="00C7788E" w:rsidP="0045075D">
      <w:pPr>
        <w:rPr>
          <w:lang w:eastAsia="ja-JP"/>
        </w:rPr>
      </w:pPr>
    </w:p>
    <w:p w14:paraId="13D23E96" w14:textId="77777777" w:rsidR="00C7788E" w:rsidRDefault="00C7788E" w:rsidP="0045075D">
      <w:pPr>
        <w:rPr>
          <w:lang w:eastAsia="ja-JP"/>
        </w:rPr>
      </w:pPr>
    </w:p>
    <w:p w14:paraId="3A8834ED" w14:textId="77777777" w:rsidR="00A31B41" w:rsidRDefault="00A31B41" w:rsidP="0045075D">
      <w:pPr>
        <w:rPr>
          <w:lang w:eastAsia="ja-JP"/>
        </w:rPr>
      </w:pPr>
    </w:p>
    <w:p w14:paraId="16634576" w14:textId="77777777" w:rsidR="00A31B41" w:rsidRDefault="00A31B41" w:rsidP="0045075D">
      <w:pPr>
        <w:rPr>
          <w:lang w:eastAsia="ja-JP"/>
        </w:rPr>
      </w:pPr>
    </w:p>
    <w:p w14:paraId="796C7FC7" w14:textId="716BABA9" w:rsidR="00A31B41" w:rsidRDefault="00787CDD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C6418E8" wp14:editId="39174D98">
                <wp:simplePos x="0" y="0"/>
                <wp:positionH relativeFrom="column">
                  <wp:posOffset>2158409</wp:posOffset>
                </wp:positionH>
                <wp:positionV relativeFrom="paragraph">
                  <wp:posOffset>116958</wp:posOffset>
                </wp:positionV>
                <wp:extent cx="1390650" cy="6214182"/>
                <wp:effectExtent l="0" t="0" r="19050" b="15240"/>
                <wp:wrapNone/>
                <wp:docPr id="741" name="Grupo 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6214182"/>
                          <a:chOff x="0" y="0"/>
                          <a:chExt cx="1390650" cy="6214589"/>
                        </a:xfrm>
                      </wpg:grpSpPr>
                      <wps:wsp>
                        <wps:cNvPr id="724" name="Elipse 724"/>
                        <wps:cNvSpPr/>
                        <wps:spPr>
                          <a:xfrm>
                            <a:off x="0" y="0"/>
                            <a:ext cx="1390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A1EF5D" w14:textId="77777777" w:rsidR="00240B08" w:rsidRPr="00426281" w:rsidRDefault="00240B08" w:rsidP="00A31B41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Retângulo 725"/>
                        <wps:cNvSpPr/>
                        <wps:spPr>
                          <a:xfrm>
                            <a:off x="0" y="850605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D712E" w14:textId="77777777" w:rsidR="00240B08" w:rsidRDefault="00240B08" w:rsidP="008F5877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132BB812" w14:textId="76A5FFD8" w:rsidR="00240B08" w:rsidRDefault="00240B08" w:rsidP="008F5877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LAC</w:t>
                              </w:r>
                            </w:p>
                            <w:p w14:paraId="0F415386" w14:textId="77777777" w:rsidR="00240B08" w:rsidRPr="00426281" w:rsidRDefault="00240B08" w:rsidP="008F587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Conector reto 726"/>
                        <wps:cNvCnPr/>
                        <wps:spPr>
                          <a:xfrm>
                            <a:off x="701749" y="510363"/>
                            <a:ext cx="0" cy="334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7" name="Grupo 727"/>
                        <wpg:cNvGrpSpPr/>
                        <wpg:grpSpPr>
                          <a:xfrm>
                            <a:off x="701749" y="1339703"/>
                            <a:ext cx="0" cy="4874886"/>
                            <a:chOff x="701749" y="0"/>
                            <a:chExt cx="0" cy="4875027"/>
                          </a:xfrm>
                        </wpg:grpSpPr>
                        <wps:wsp>
                          <wps:cNvPr id="728" name="Conector reto 728"/>
                          <wps:cNvCnPr/>
                          <wps:spPr>
                            <a:xfrm>
                              <a:off x="701749" y="0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" name="Conector reto 733"/>
                          <wps:cNvCnPr/>
                          <wps:spPr>
                            <a:xfrm>
                              <a:off x="701749" y="861237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4" name="Conector reto 734"/>
                          <wps:cNvCnPr/>
                          <wps:spPr>
                            <a:xfrm>
                              <a:off x="701749" y="2562446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7" name="Conector reto 737"/>
                          <wps:cNvCnPr/>
                          <wps:spPr>
                            <a:xfrm>
                              <a:off x="701749" y="4646427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" name="Conector reto 738"/>
                          <wps:cNvCnPr/>
                          <wps:spPr>
                            <a:xfrm>
                              <a:off x="701749" y="3413051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418E8" id="Grupo 741" o:spid="_x0000_s1351" style="position:absolute;margin-left:169.95pt;margin-top:9.2pt;width:109.5pt;height:489.3pt;z-index:251663872;mso-height-relative:margin" coordsize="13906,6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">
                <v:oval id="Elipse 724" o:spid="_x0000_s1352" style="position:absolute;width:139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JHM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53Q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/CR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9A1EF5D" w14:textId="77777777" w:rsidR="00240B08" w:rsidRPr="00426281" w:rsidRDefault="00240B08" w:rsidP="00A31B41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13</w:t>
                        </w:r>
                      </w:p>
                    </w:txbxContent>
                  </v:textbox>
                </v:oval>
                <v:rect id="Retângulo 725" o:spid="_x0000_s1353" style="position:absolute;top:8506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iA8EA&#10;AADcAAAADwAAAGRycy9kb3ducmV2LnhtbESP3YrCMBCF74V9hzAL3tlUwR+6pmURBBG80PUBhma2&#10;6dpMShNt+/ZGEPbycH4+zrYYbCMe1PnasYJ5koIgLp2uuVJw/dnPNiB8QNbYOCYFI3ko8o/JFjPt&#10;ej7T4xIqEUfYZ6jAhNBmUvrSkEWfuJY4er+usxii7CqpO+zjuG3kIk1X0mLNkWCwpZ2h8na52whB&#10;Oo/zdb+7ncxwrKkZ/+g+KjX9HL6/QAQawn/43T5oBevFEl5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HYgPBAAAA3AAAAA8AAAAAAAAAAAAAAAAAmAIAAGRycy9kb3du&#10;cmV2LnhtbFBLBQYAAAAABAAEAPUAAACGAwAAAAA=&#10;" fillcolor="#5b9bd5 [3204]" strokecolor="#1f4d78 [1604]" strokeweight="1pt">
                  <v:textbox>
                    <w:txbxContent>
                      <w:p w14:paraId="1F3D712E" w14:textId="77777777" w:rsidR="00240B08" w:rsidRDefault="00240B08" w:rsidP="008F5877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132BB812" w14:textId="76A5FFD8" w:rsidR="00240B08" w:rsidRDefault="00240B08" w:rsidP="008F5877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LAC</w:t>
                        </w:r>
                      </w:p>
                      <w:p w14:paraId="0F415386" w14:textId="77777777" w:rsidR="00240B08" w:rsidRPr="00426281" w:rsidRDefault="00240B08" w:rsidP="008F587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726" o:spid="_x0000_s1354" style="position:absolute;visibility:visible;mso-wrap-style:square" from="7017,5103" to="7017,8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PPB8QAAADcAAAADwAAAGRycy9kb3ducmV2LnhtbESPT2vCQBTE70K/w/IKvZlNLcQSXUUK&#10;Sk8F//Tg7ZF9ZqPZtzG7TdJv7wqCx2FmfsPMl4OtRUetrxwreE9SEMSF0xWXCg779fgThA/IGmvH&#10;pOCfPCwXL6M55tr1vKVuF0oRIexzVGBCaHIpfWHIok9cQxy9k2sthijbUuoW+wi3tZykaSYtVhwX&#10;DDb0Zai47P6sgisWa7LH302X9qb7yE7Nz/R8VOrtdVjNQAQawjP8aH9rBdNJB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Q88HxAAAANwAAAAPAAAAAAAAAAAA&#10;AAAAAKECAABkcnMvZG93bnJldi54bWxQSwUGAAAAAAQABAD5AAAAkgMAAAAA&#10;" strokecolor="#5b9bd5 [3204]" strokeweight=".5pt">
                  <v:stroke joinstyle="miter"/>
                </v:line>
                <v:group id="Grupo 727" o:spid="_x0000_s1355" style="position:absolute;left:7017;top:13397;width:0;height:48748" coordorigin="7017" coordsize="0,4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<v:line id="Conector reto 728" o:spid="_x0000_s1356" style="position:absolute;visibility:visible;mso-wrap-style:square" from="7017,0" to="701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D+7sAAAADcAAAADwAAAGRycy9kb3ducmV2LnhtbERPTYvCMBC9L/gfwgje1lQFlWoUERRP&#10;gu7uwdvQjE21mdQmtvXfm4Owx8f7Xq47W4qGal84VjAaJiCIM6cLzhX8/uy+5yB8QNZYOiYFL/Kw&#10;XvW+lphq1/KJmnPIRQxhn6ICE0KVSukzQxb90FXEkbu62mKIsM6lrrGN4baU4ySZSosFxwaDFW0N&#10;Zffz0yp4YLYje/nbN0lrmsn0Wh1nt4tSg363WYAI1IV/8cd90Apm47g2nolH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Q/u7AAAAA3AAAAA8AAAAAAAAAAAAAAAAA&#10;oQIAAGRycy9kb3ducmV2LnhtbFBLBQYAAAAABAAEAPkAAACOAwAAAAA=&#10;" strokecolor="#5b9bd5 [3204]" strokeweight=".5pt">
                    <v:stroke joinstyle="miter"/>
                  </v:line>
                  <v:line id="Conector reto 733" o:spid="_x0000_s1357" style="position:absolute;visibility:visible;mso-wrap-style:square" from="7017,8612" to="7017,1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36QsQAAADcAAAADwAAAGRycy9kb3ducmV2LnhtbESPQWvCQBSE74X+h+UVequbNqAlZiNS&#10;UHoSqvbg7ZF9ZqPZt2l2TeK/7wqCx2FmvmHyxWgb0VPna8cK3icJCOLS6ZorBfvd6u0ThA/IGhvH&#10;pOBKHhbF81OOmXYD/1C/DZWIEPYZKjAhtJmUvjRk0U9cSxy9o+sshii7SuoOhwi3jfxIkqm0WHNc&#10;MNjSl6HyvL1YBX9Yrsgeftd9Mpg+nR7bzex0UOr1ZVzOQQQawyN8b39rBbM0hduZeARk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7fpCxAAAANwAAAAPAAAAAAAAAAAA&#10;AAAAAKECAABkcnMvZG93bnJldi54bWxQSwUGAAAAAAQABAD5AAAAkgMAAAAA&#10;" strokecolor="#5b9bd5 [3204]" strokeweight=".5pt">
                    <v:stroke joinstyle="miter"/>
                  </v:line>
                  <v:line id="Conector reto 734" o:spid="_x0000_s1358" style="position:absolute;visibility:visible;mso-wrap-style:square" from="7017,25624" to="7017,2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RiNsUAAADcAAAADwAAAGRycy9kb3ducmV2LnhtbESPT2vCQBTE7wW/w/KE3urGWoxEV5GC&#10;0pNQ/xy8PbLPbDT7NmbXJH77bqHQ4zAzv2EWq95WoqXGl44VjEcJCOLc6ZILBcfD5m0GwgdkjZVj&#10;UvAkD6vl4GWBmXYdf1O7D4WIEPYZKjAh1JmUPjdk0Y9cTRy9i2sshiibQuoGuwi3lXxPkqm0WHJc&#10;MFjTp6H8tn9YBXfMN2TPp22bdKadTC/1Lr2elXod9us5iEB9+A//tb+0gnTyAb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RiNsUAAADcAAAADwAAAAAAAAAA&#10;AAAAAAChAgAAZHJzL2Rvd25yZXYueG1sUEsFBgAAAAAEAAQA+QAAAJMDAAAAAA==&#10;" strokecolor="#5b9bd5 [3204]" strokeweight=".5pt">
                    <v:stroke joinstyle="miter"/>
                  </v:line>
                  <v:line id="Conector reto 737" o:spid="_x0000_s1359" style="position:absolute;visibility:visible;mso-wrap-style:square" from="7017,46464" to="7017,4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b8QcQAAADcAAAADwAAAGRycy9kb3ducmV2LnhtbESPT4vCMBTE7wt+h/CEva2pClaqUURQ&#10;9rSw/jl4ezTPptq81Ca23W+/WVjwOMzMb5jlureVaKnxpWMF41ECgjh3uuRCwem4+5iD8AFZY+WY&#10;FPyQh/Vq8LbETLuOv6k9hEJECPsMFZgQ6kxKnxuy6EeuJo7e1TUWQ5RNIXWDXYTbSk6SZCYtlhwX&#10;DNa0NZTfD0+r4IH5juzlvG+TzrTT2bX+Sm8Xpd6H/WYBIlAfXuH/9qdWkE5T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1vxBxAAAANwAAAAPAAAAAAAAAAAA&#10;AAAAAKECAABkcnMvZG93bnJldi54bWxQSwUGAAAAAAQABAD5AAAAkgMAAAAA&#10;" strokecolor="#5b9bd5 [3204]" strokeweight=".5pt">
                    <v:stroke joinstyle="miter"/>
                  </v:line>
                  <v:line id="Conector reto 738" o:spid="_x0000_s1360" style="position:absolute;visibility:visible;mso-wrap-style:square" from="7017,34130" to="7017,3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oM8IAAADcAAAADwAAAGRycy9kb3ducmV2LnhtbERPz2vCMBS+D/wfwhN2m+kUrFSjjIGy&#10;08BuO/T2aF6bavPSNVlb/3tzEHb8+H7vDpNtxUC9bxwreF0kIIhLpxuuFXx/HV82IHxA1tg6JgU3&#10;8nDYz552mGk38pmGPNQihrDPUIEJocuk9KUhi37hOuLIVa63GCLsa6l7HGO4beUySdbSYsOxwWBH&#10;74bKa/5nFfxieSRb/JyGZDTDal11n+mlUOp5Pr1tQQSawr/44f7QCtJVXBvPxCM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oM8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526EF32C" w14:textId="312EF4A2" w:rsidR="00A31B41" w:rsidRDefault="00A31B41" w:rsidP="0045075D">
      <w:pPr>
        <w:rPr>
          <w:lang w:eastAsia="ja-JP"/>
        </w:rPr>
      </w:pPr>
    </w:p>
    <w:p w14:paraId="0573BED2" w14:textId="75AF9A76" w:rsidR="00A31B41" w:rsidRDefault="00787CDD" w:rsidP="0045075D">
      <w:pPr>
        <w:rPr>
          <w:lang w:eastAsia="ja-JP"/>
        </w:rPr>
      </w:pP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E22B9F" wp14:editId="4E0890EA">
                <wp:simplePos x="0" y="0"/>
                <wp:positionH relativeFrom="column">
                  <wp:posOffset>3604437</wp:posOffset>
                </wp:positionH>
                <wp:positionV relativeFrom="paragraph">
                  <wp:posOffset>243679</wp:posOffset>
                </wp:positionV>
                <wp:extent cx="540993" cy="723014"/>
                <wp:effectExtent l="0" t="0" r="31115" b="20320"/>
                <wp:wrapNone/>
                <wp:docPr id="746" name="Chave direita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93" cy="7230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8A00" id="Chave direita 746" o:spid="_x0000_s1026" type="#_x0000_t88" style="position:absolute;margin-left:283.8pt;margin-top:19.2pt;width:42.6pt;height:56.9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" adj="1347" strokecolor="#5b9bd5 [3204]" strokeweight=".5pt">
                <v:stroke joinstyle="miter"/>
              </v:shape>
            </w:pict>
          </mc:Fallback>
        </mc:AlternateContent>
      </w:r>
    </w:p>
    <w:p w14:paraId="446C3DFA" w14:textId="1B2B3C56" w:rsidR="00A31B41" w:rsidRDefault="0094324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FE28B5" wp14:editId="39AC52E6">
                <wp:simplePos x="0" y="0"/>
                <wp:positionH relativeFrom="margin">
                  <wp:posOffset>4157330</wp:posOffset>
                </wp:positionH>
                <wp:positionV relativeFrom="paragraph">
                  <wp:posOffset>19641</wp:posOffset>
                </wp:positionV>
                <wp:extent cx="2083982" cy="541655"/>
                <wp:effectExtent l="0" t="0" r="0" b="0"/>
                <wp:wrapNone/>
                <wp:docPr id="747" name="Caixa de texto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2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35F373" w14:textId="39DEE96D" w:rsidR="00240B08" w:rsidRPr="008E0CC9" w:rsidRDefault="006179F4" w:rsidP="00787C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  <w:r w:rsidR="00240B08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carrega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28B5" id="Caixa de texto 747" o:spid="_x0000_s1361" type="#_x0000_t202" style="position:absolute;margin-left:327.35pt;margin-top:1.55pt;width:164.1pt;height:42.6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" filled="f" stroked="f">
                <v:textbox>
                  <w:txbxContent>
                    <w:p w14:paraId="2235F373" w14:textId="39DEE96D" w:rsidR="00240B08" w:rsidRPr="008E0CC9" w:rsidRDefault="006179F4" w:rsidP="00787CDD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  <w:r w:rsidR="00240B08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carrega 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CE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77B0A90" wp14:editId="22F51EFE">
                <wp:simplePos x="0" y="0"/>
                <wp:positionH relativeFrom="margin">
                  <wp:align>left</wp:align>
                </wp:positionH>
                <wp:positionV relativeFrom="paragraph">
                  <wp:posOffset>85446</wp:posOffset>
                </wp:positionV>
                <wp:extent cx="552450" cy="350520"/>
                <wp:effectExtent l="0" t="0" r="0" b="0"/>
                <wp:wrapNone/>
                <wp:docPr id="934" name="Caixa de texto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BC218D" w14:textId="72F3FC31" w:rsidR="00240B08" w:rsidRPr="00140831" w:rsidRDefault="00240B08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0A90" id="Caixa de texto 934" o:spid="_x0000_s1362" type="#_x0000_t202" style="position:absolute;margin-left:0;margin-top:6.75pt;width:43.5pt;height:27.6pt;z-index:251753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" filled="f" stroked="f">
                <v:textbox>
                  <w:txbxContent>
                    <w:p w14:paraId="77BC218D" w14:textId="72F3FC31" w:rsidR="00240B08" w:rsidRPr="00140831" w:rsidRDefault="00240B08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288CC" w14:textId="2F300420" w:rsidR="00A31B41" w:rsidRDefault="00A31B41" w:rsidP="0045075D">
      <w:pPr>
        <w:rPr>
          <w:lang w:eastAsia="ja-JP"/>
        </w:rPr>
      </w:pPr>
    </w:p>
    <w:p w14:paraId="1B96BFF2" w14:textId="3FF9E9B4" w:rsidR="00A31B41" w:rsidRDefault="00250F22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EA9B4AE" wp14:editId="30B2BD28">
                <wp:simplePos x="0" y="0"/>
                <wp:positionH relativeFrom="margin">
                  <wp:posOffset>4146550</wp:posOffset>
                </wp:positionH>
                <wp:positionV relativeFrom="paragraph">
                  <wp:posOffset>164627</wp:posOffset>
                </wp:positionV>
                <wp:extent cx="2136775" cy="541655"/>
                <wp:effectExtent l="0" t="0" r="0" b="0"/>
                <wp:wrapNone/>
                <wp:docPr id="972" name="Caixa de texto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FB4FD9" w14:textId="2273C198" w:rsidR="00240B08" w:rsidRPr="00C120A8" w:rsidRDefault="006179F4" w:rsidP="00C120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  <w:r w:rsidR="00240B08" w:rsidRPr="00C120A8">
                              <w:rPr>
                                <w:noProof/>
                                <w:color w:val="000000" w:themeColor="text1"/>
                                <w:sz w:val="40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carrega 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B4AE" id="Caixa de texto 972" o:spid="_x0000_s1363" type="#_x0000_t202" style="position:absolute;margin-left:326.5pt;margin-top:12.95pt;width:168.25pt;height:42.6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" filled="f" stroked="f">
                <v:textbox>
                  <w:txbxContent>
                    <w:p w14:paraId="6FFB4FD9" w14:textId="2273C198" w:rsidR="00240B08" w:rsidRPr="00C120A8" w:rsidRDefault="006179F4" w:rsidP="00C120A8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  <w:r w:rsidR="00240B08" w:rsidRPr="00C120A8">
                        <w:rPr>
                          <w:noProof/>
                          <w:color w:val="000000" w:themeColor="text1"/>
                          <w:sz w:val="40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carrega 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53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A3C00E3" wp14:editId="540F7AED">
                <wp:simplePos x="0" y="0"/>
                <wp:positionH relativeFrom="column">
                  <wp:posOffset>3607435</wp:posOffset>
                </wp:positionH>
                <wp:positionV relativeFrom="paragraph">
                  <wp:posOffset>62068</wp:posOffset>
                </wp:positionV>
                <wp:extent cx="540385" cy="722630"/>
                <wp:effectExtent l="0" t="0" r="31115" b="20320"/>
                <wp:wrapNone/>
                <wp:docPr id="971" name="Chave direita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7226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E0C5" id="Chave direita 971" o:spid="_x0000_s1026" type="#_x0000_t88" style="position:absolute;margin-left:284.05pt;margin-top:4.9pt;width:42.55pt;height:56.9pt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" adj="1346" strokecolor="#5b9bd5 [3204]" strokeweight=".5pt">
                <v:stroke joinstyle="miter"/>
              </v:shape>
            </w:pict>
          </mc:Fallback>
        </mc:AlternateContent>
      </w: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BDFCF8C" wp14:editId="70EBB64E">
                <wp:simplePos x="0" y="0"/>
                <wp:positionH relativeFrom="margin">
                  <wp:posOffset>2161540</wp:posOffset>
                </wp:positionH>
                <wp:positionV relativeFrom="paragraph">
                  <wp:posOffset>92872</wp:posOffset>
                </wp:positionV>
                <wp:extent cx="1381125" cy="649605"/>
                <wp:effectExtent l="0" t="0" r="28575" b="17145"/>
                <wp:wrapNone/>
                <wp:docPr id="766" name="Retângulo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A3BB" w14:textId="77777777" w:rsidR="00240B08" w:rsidRDefault="00240B08" w:rsidP="0094324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14:paraId="47C3E83E" w14:textId="77777777" w:rsidR="00240B08" w:rsidRDefault="00240B08" w:rsidP="0094324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LACC</w:t>
                            </w:r>
                          </w:p>
                          <w:p w14:paraId="41B16BEA" w14:textId="77777777" w:rsidR="00240B08" w:rsidRPr="00426281" w:rsidRDefault="00240B08" w:rsidP="0094324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FCF8C" id="Retângulo 766" o:spid="_x0000_s1364" style="position:absolute;margin-left:170.2pt;margin-top:7.3pt;width:108.75pt;height:51.15pt;z-index:251789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" fillcolor="#5b9bd5 [3204]" strokecolor="#1f4d78 [1604]" strokeweight="1pt">
                <v:textbox>
                  <w:txbxContent>
                    <w:p w14:paraId="0606A3BB" w14:textId="77777777" w:rsidR="00240B08" w:rsidRDefault="00240B08" w:rsidP="0094324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14:paraId="47C3E83E" w14:textId="77777777" w:rsidR="00240B08" w:rsidRDefault="00240B08" w:rsidP="0094324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LACC</w:t>
                      </w:r>
                    </w:p>
                    <w:p w14:paraId="41B16BEA" w14:textId="77777777" w:rsidR="00240B08" w:rsidRPr="00426281" w:rsidRDefault="00240B08" w:rsidP="0094324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2CE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F12E53E" wp14:editId="1DBDB0DE">
                <wp:simplePos x="0" y="0"/>
                <wp:positionH relativeFrom="margin">
                  <wp:align>left</wp:align>
                </wp:positionH>
                <wp:positionV relativeFrom="paragraph">
                  <wp:posOffset>224081</wp:posOffset>
                </wp:positionV>
                <wp:extent cx="552450" cy="350520"/>
                <wp:effectExtent l="0" t="0" r="0" b="0"/>
                <wp:wrapNone/>
                <wp:docPr id="935" name="Caixa de texto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A9435D" w14:textId="5CE44EB2" w:rsidR="00240B08" w:rsidRPr="00140831" w:rsidRDefault="00240B08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E53E" id="Caixa de texto 935" o:spid="_x0000_s1365" type="#_x0000_t202" style="position:absolute;margin-left:0;margin-top:17.65pt;width:43.5pt;height:27.6pt;z-index:25175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" filled="f" stroked="f">
                <v:textbox>
                  <w:txbxContent>
                    <w:p w14:paraId="41A9435D" w14:textId="5CE44EB2" w:rsidR="00240B08" w:rsidRPr="00140831" w:rsidRDefault="00240B08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E657C" w14:textId="78086941" w:rsidR="00A31B41" w:rsidRDefault="00A31B41" w:rsidP="0045075D">
      <w:pPr>
        <w:rPr>
          <w:lang w:eastAsia="ja-JP"/>
        </w:rPr>
      </w:pPr>
    </w:p>
    <w:p w14:paraId="3797ECDC" w14:textId="0466D96E" w:rsidR="00A31B41" w:rsidRDefault="00250F22" w:rsidP="0045075D">
      <w:pPr>
        <w:rPr>
          <w:lang w:eastAsia="ja-JP"/>
        </w:rPr>
      </w:pPr>
      <w:r w:rsidRPr="00F3297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5148F06" wp14:editId="11370919">
                <wp:simplePos x="0" y="0"/>
                <wp:positionH relativeFrom="column">
                  <wp:posOffset>3604437</wp:posOffset>
                </wp:positionH>
                <wp:positionV relativeFrom="paragraph">
                  <wp:posOffset>211770</wp:posOffset>
                </wp:positionV>
                <wp:extent cx="540385" cy="4108450"/>
                <wp:effectExtent l="0" t="0" r="31115" b="25400"/>
                <wp:wrapNone/>
                <wp:docPr id="838" name="Chave direita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4108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2AB6" id="Chave direita 838" o:spid="_x0000_s1026" type="#_x0000_t88" style="position:absolute;margin-left:283.8pt;margin-top:16.65pt;width:42.55pt;height:323.5pt;z-index:25179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" adj="237" strokecolor="#5b9bd5 [3204]" strokeweight=".5pt">
                <v:stroke joinstyle="miter"/>
              </v:shape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C51C6ED" wp14:editId="0764AC66">
                <wp:simplePos x="0" y="0"/>
                <wp:positionH relativeFrom="margin">
                  <wp:posOffset>2168097</wp:posOffset>
                </wp:positionH>
                <wp:positionV relativeFrom="paragraph">
                  <wp:posOffset>256171</wp:posOffset>
                </wp:positionV>
                <wp:extent cx="1381125" cy="986790"/>
                <wp:effectExtent l="0" t="0" r="28575" b="22860"/>
                <wp:wrapNone/>
                <wp:docPr id="835" name="Retângulo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8D84" w14:textId="77777777" w:rsidR="00240B0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ENCG</w:t>
                            </w:r>
                          </w:p>
                          <w:p w14:paraId="5FE001D4" w14:textId="77777777" w:rsidR="00240B0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CON</w:t>
                            </w:r>
                          </w:p>
                          <w:p w14:paraId="2FB30C0A" w14:textId="77777777" w:rsidR="00240B08" w:rsidRPr="00426281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1C6ED" id="Retângulo 835" o:spid="_x0000_s1366" style="position:absolute;margin-left:170.7pt;margin-top:20.15pt;width:108.75pt;height:77.7pt;z-index:251792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" fillcolor="#5b9bd5 [3204]" strokecolor="#1f4d78 [1604]" strokeweight="1pt">
                <v:textbox>
                  <w:txbxContent>
                    <w:p w14:paraId="78368D84" w14:textId="77777777" w:rsidR="00240B08" w:rsidRDefault="00240B08" w:rsidP="00250F2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ENCG</w:t>
                      </w:r>
                    </w:p>
                    <w:p w14:paraId="5FE001D4" w14:textId="77777777" w:rsidR="00240B08" w:rsidRDefault="00240B08" w:rsidP="00250F2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CON</w:t>
                      </w:r>
                    </w:p>
                    <w:p w14:paraId="2FB30C0A" w14:textId="77777777" w:rsidR="00240B08" w:rsidRPr="00426281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669135" w14:textId="010C1704" w:rsidR="00A31B41" w:rsidRDefault="00742CE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4ED0753" wp14:editId="3C366DE4">
                <wp:simplePos x="0" y="0"/>
                <wp:positionH relativeFrom="margin">
                  <wp:align>left</wp:align>
                </wp:positionH>
                <wp:positionV relativeFrom="paragraph">
                  <wp:posOffset>169737</wp:posOffset>
                </wp:positionV>
                <wp:extent cx="552450" cy="350520"/>
                <wp:effectExtent l="0" t="0" r="0" b="0"/>
                <wp:wrapNone/>
                <wp:docPr id="936" name="Caixa de texto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7A528C" w14:textId="070B9D75" w:rsidR="00240B08" w:rsidRPr="00140831" w:rsidRDefault="00240B08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0753" id="Caixa de texto 936" o:spid="_x0000_s1367" type="#_x0000_t202" style="position:absolute;margin-left:0;margin-top:13.35pt;width:43.5pt;height:27.6pt;z-index:251756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" filled="f" stroked="f">
                <v:textbox>
                  <w:txbxContent>
                    <w:p w14:paraId="617A528C" w14:textId="070B9D75" w:rsidR="00240B08" w:rsidRPr="00140831" w:rsidRDefault="00240B08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7DBA3" w14:textId="5392769D" w:rsidR="00787CDD" w:rsidRDefault="00787CDD" w:rsidP="0045075D">
      <w:pPr>
        <w:rPr>
          <w:lang w:eastAsia="ja-JP"/>
        </w:rPr>
      </w:pPr>
    </w:p>
    <w:p w14:paraId="0F334FA1" w14:textId="4F756396" w:rsidR="00787CDD" w:rsidRDefault="00250F22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C106577" wp14:editId="0F229D72">
                <wp:simplePos x="0" y="0"/>
                <wp:positionH relativeFrom="margin">
                  <wp:posOffset>2884008</wp:posOffset>
                </wp:positionH>
                <wp:positionV relativeFrom="paragraph">
                  <wp:posOffset>218440</wp:posOffset>
                </wp:positionV>
                <wp:extent cx="0" cy="382772"/>
                <wp:effectExtent l="0" t="0" r="19050" b="36830"/>
                <wp:wrapNone/>
                <wp:docPr id="837" name="Conector reto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58E04" id="Conector reto 837" o:spid="_x0000_s1026" style="position:absolute;z-index:25179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7.1pt,17.2pt" to="227.1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E8281B8" w14:textId="552B17A6" w:rsidR="00787CDD" w:rsidRDefault="00250F22" w:rsidP="0045075D">
      <w:pPr>
        <w:rPr>
          <w:lang w:eastAsia="ja-JP"/>
        </w:rPr>
      </w:pP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ED92907" wp14:editId="3DFEDB2E">
                <wp:simplePos x="0" y="0"/>
                <wp:positionH relativeFrom="margin">
                  <wp:posOffset>2168363</wp:posOffset>
                </wp:positionH>
                <wp:positionV relativeFrom="paragraph">
                  <wp:posOffset>176530</wp:posOffset>
                </wp:positionV>
                <wp:extent cx="1381125" cy="2721934"/>
                <wp:effectExtent l="0" t="0" r="28575" b="21590"/>
                <wp:wrapNone/>
                <wp:docPr id="836" name="Retângulo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21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1B64D" w14:textId="77777777" w:rsidR="00240B08" w:rsidRPr="009D084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14:paraId="281B5335" w14:textId="77777777" w:rsidR="00240B08" w:rsidRPr="009D084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14:paraId="3B53EAAE" w14:textId="77777777" w:rsidR="00240B0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14:paraId="1D5ED833" w14:textId="77777777" w:rsidR="00240B0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SCZ</w:t>
                            </w:r>
                          </w:p>
                          <w:p w14:paraId="5A98DED6" w14:textId="77777777" w:rsidR="00240B0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14:paraId="35A9AE6E" w14:textId="77777777" w:rsidR="00240B08" w:rsidRPr="009D084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(LZERO)</w:t>
                            </w:r>
                          </w:p>
                          <w:p w14:paraId="49958103" w14:textId="77777777" w:rsidR="00240B08" w:rsidRPr="009D084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14:paraId="07831BC5" w14:textId="77777777" w:rsidR="00240B08" w:rsidRPr="009D0848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14:paraId="4BCD1993" w14:textId="77777777" w:rsidR="00240B08" w:rsidRPr="00426281" w:rsidRDefault="00240B08" w:rsidP="00250F2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92907" id="Retângulo 836" o:spid="_x0000_s1368" style="position:absolute;margin-left:170.75pt;margin-top:13.9pt;width:108.75pt;height:214.35pt;z-index:25179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" fillcolor="#5b9bd5 [3204]" strokecolor="#1f4d78 [1604]" strokeweight="1pt">
                <v:textbox>
                  <w:txbxContent>
                    <w:p w14:paraId="02E1B64D" w14:textId="77777777" w:rsidR="00240B08" w:rsidRPr="009D0848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14:paraId="281B5335" w14:textId="77777777" w:rsidR="00240B08" w:rsidRPr="009D0848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OP2</w:t>
                      </w:r>
                    </w:p>
                    <w:p w14:paraId="3B53EAAE" w14:textId="77777777" w:rsidR="00240B08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14:paraId="1D5ED833" w14:textId="77777777" w:rsidR="00240B08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SCZ</w:t>
                      </w:r>
                    </w:p>
                    <w:p w14:paraId="5A98DED6" w14:textId="77777777" w:rsidR="00240B08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14:paraId="35A9AE6E" w14:textId="77777777" w:rsidR="00240B08" w:rsidRPr="009D0848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(LZERO)</w:t>
                      </w:r>
                    </w:p>
                    <w:p w14:paraId="49958103" w14:textId="77777777" w:rsidR="00240B08" w:rsidRPr="009D0848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14:paraId="07831BC5" w14:textId="77777777" w:rsidR="00240B08" w:rsidRPr="009D0848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14:paraId="4BCD1993" w14:textId="77777777" w:rsidR="00240B08" w:rsidRPr="00426281" w:rsidRDefault="00240B08" w:rsidP="00250F2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B74C75" w14:textId="41A097EA" w:rsidR="00787CDD" w:rsidRDefault="00250F22" w:rsidP="0045075D">
      <w:pPr>
        <w:rPr>
          <w:lang w:eastAsia="ja-JP"/>
        </w:rPr>
      </w:pPr>
      <w:r w:rsidRPr="00145C2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32730CE" wp14:editId="752B5976">
                <wp:simplePos x="0" y="0"/>
                <wp:positionH relativeFrom="margin">
                  <wp:posOffset>4143552</wp:posOffset>
                </wp:positionH>
                <wp:positionV relativeFrom="paragraph">
                  <wp:posOffset>294955</wp:posOffset>
                </wp:positionV>
                <wp:extent cx="1254642" cy="446405"/>
                <wp:effectExtent l="0" t="0" r="0" b="0"/>
                <wp:wrapNone/>
                <wp:docPr id="839" name="Caixa de texto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42CFB9" w14:textId="40660CB8" w:rsidR="00240B08" w:rsidRPr="005245C5" w:rsidRDefault="006179F4" w:rsidP="00250F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  <w:r w:rsidR="00240B08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30CE" id="Caixa de texto 839" o:spid="_x0000_s1369" type="#_x0000_t202" style="position:absolute;margin-left:326.25pt;margin-top:23.2pt;width:98.8pt;height:35.15pt;z-index:25179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" filled="f" stroked="f">
                <v:textbox>
                  <w:txbxContent>
                    <w:p w14:paraId="2442CFB9" w14:textId="40660CB8" w:rsidR="00240B08" w:rsidRPr="005245C5" w:rsidRDefault="006179F4" w:rsidP="00250F22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  <w:r w:rsidR="00240B08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INC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CEB77" w14:textId="6F1B88C0" w:rsidR="00787CDD" w:rsidRDefault="00787CDD" w:rsidP="0045075D">
      <w:pPr>
        <w:rPr>
          <w:lang w:eastAsia="ja-JP"/>
        </w:rPr>
      </w:pPr>
    </w:p>
    <w:p w14:paraId="72E1E83A" w14:textId="3590AA4D" w:rsidR="00787CDD" w:rsidRDefault="00787CDD" w:rsidP="0045075D">
      <w:pPr>
        <w:rPr>
          <w:lang w:eastAsia="ja-JP"/>
        </w:rPr>
      </w:pPr>
    </w:p>
    <w:p w14:paraId="5F96FB85" w14:textId="09E2200C" w:rsidR="00787CDD" w:rsidRDefault="0011575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DABE73F" wp14:editId="1B13F756">
                <wp:simplePos x="0" y="0"/>
                <wp:positionH relativeFrom="margin">
                  <wp:align>left</wp:align>
                </wp:positionH>
                <wp:positionV relativeFrom="paragraph">
                  <wp:posOffset>14916</wp:posOffset>
                </wp:positionV>
                <wp:extent cx="552450" cy="350520"/>
                <wp:effectExtent l="0" t="0" r="0" b="0"/>
                <wp:wrapNone/>
                <wp:docPr id="937" name="Caixa de texto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42B5FC" w14:textId="32B7632C" w:rsidR="00240B08" w:rsidRPr="00140831" w:rsidRDefault="00240B08" w:rsidP="00742CE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E73F" id="Caixa de texto 937" o:spid="_x0000_s1370" type="#_x0000_t202" style="position:absolute;margin-left:0;margin-top:1.15pt;width:43.5pt;height:27.6pt;z-index:251757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" filled="f" stroked="f">
                <v:textbox>
                  <w:txbxContent>
                    <w:p w14:paraId="3742B5FC" w14:textId="32B7632C" w:rsidR="00240B08" w:rsidRPr="00140831" w:rsidRDefault="00240B08" w:rsidP="00742CE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C004C" w14:textId="3CB16F46" w:rsidR="00787CDD" w:rsidRDefault="00787CDD" w:rsidP="0045075D">
      <w:pPr>
        <w:rPr>
          <w:lang w:eastAsia="ja-JP"/>
        </w:rPr>
      </w:pPr>
    </w:p>
    <w:p w14:paraId="1EE43B6D" w14:textId="77777777" w:rsidR="00787CDD" w:rsidRDefault="00787CDD" w:rsidP="0045075D">
      <w:pPr>
        <w:rPr>
          <w:lang w:eastAsia="ja-JP"/>
        </w:rPr>
      </w:pPr>
    </w:p>
    <w:p w14:paraId="34C899F1" w14:textId="73F42970" w:rsidR="00787CDD" w:rsidRDefault="00787CDD" w:rsidP="0045075D">
      <w:pPr>
        <w:rPr>
          <w:lang w:eastAsia="ja-JP"/>
        </w:rPr>
      </w:pPr>
    </w:p>
    <w:p w14:paraId="0EC6881F" w14:textId="0CF8B7D7" w:rsidR="00787CDD" w:rsidRDefault="00A1221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E316C44" wp14:editId="68044E45">
                <wp:simplePos x="0" y="0"/>
                <wp:positionH relativeFrom="margin">
                  <wp:align>center</wp:align>
                </wp:positionH>
                <wp:positionV relativeFrom="paragraph">
                  <wp:posOffset>122053</wp:posOffset>
                </wp:positionV>
                <wp:extent cx="0" cy="382772"/>
                <wp:effectExtent l="0" t="0" r="19050" b="36830"/>
                <wp:wrapNone/>
                <wp:docPr id="973" name="Conector reto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7CAF4" id="Conector reto 973" o:spid="_x0000_s1026" style="position:absolute;z-index:2517980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9.6pt" to="0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160D15E" w14:textId="46303943" w:rsidR="00787CDD" w:rsidRDefault="00A1221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D0353E" wp14:editId="083B9778">
                <wp:simplePos x="0" y="0"/>
                <wp:positionH relativeFrom="margin">
                  <wp:posOffset>2171700</wp:posOffset>
                </wp:positionH>
                <wp:positionV relativeFrom="paragraph">
                  <wp:posOffset>24838</wp:posOffset>
                </wp:positionV>
                <wp:extent cx="1390650" cy="552414"/>
                <wp:effectExtent l="0" t="0" r="19050" b="19685"/>
                <wp:wrapNone/>
                <wp:docPr id="742" name="Elips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F6EC3" w14:textId="19708197" w:rsidR="00240B08" w:rsidRPr="00426281" w:rsidRDefault="00240B08" w:rsidP="00787CDD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0353E" id="Elipse 742" o:spid="_x0000_s1371" style="position:absolute;margin-left:171pt;margin-top:1.95pt;width:109.5pt;height:43.5pt;z-index:25166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68F6EC3" w14:textId="19708197" w:rsidR="00240B08" w:rsidRPr="00426281" w:rsidRDefault="00240B08" w:rsidP="00787CDD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4D07A0" w14:textId="74DFBBB0" w:rsidR="00787CDD" w:rsidRDefault="00787CDD" w:rsidP="0045075D">
      <w:pPr>
        <w:rPr>
          <w:lang w:eastAsia="ja-JP"/>
        </w:rPr>
      </w:pPr>
    </w:p>
    <w:p w14:paraId="5C4B9B09" w14:textId="39127C27" w:rsidR="00A7242D" w:rsidRDefault="00A7242D" w:rsidP="0045075D">
      <w:pPr>
        <w:rPr>
          <w:lang w:eastAsia="ja-JP"/>
        </w:rPr>
      </w:pPr>
    </w:p>
    <w:p w14:paraId="5B8787CD" w14:textId="2454DB9E" w:rsidR="00A7242D" w:rsidRDefault="00A7242D" w:rsidP="0045075D">
      <w:pPr>
        <w:rPr>
          <w:lang w:eastAsia="ja-JP"/>
        </w:rPr>
      </w:pPr>
    </w:p>
    <w:p w14:paraId="7971B403" w14:textId="1070DACA" w:rsidR="00A7242D" w:rsidRDefault="00A7242D" w:rsidP="0045075D">
      <w:pPr>
        <w:rPr>
          <w:lang w:eastAsia="ja-JP"/>
        </w:rPr>
      </w:pPr>
    </w:p>
    <w:p w14:paraId="1A13D08D" w14:textId="2F87DF9E" w:rsidR="00A7242D" w:rsidRDefault="00A7242D" w:rsidP="0045075D">
      <w:pPr>
        <w:rPr>
          <w:lang w:eastAsia="ja-JP"/>
        </w:rPr>
      </w:pPr>
    </w:p>
    <w:p w14:paraId="053475A3" w14:textId="207BED6F" w:rsidR="00A7242D" w:rsidRDefault="00675A19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809280" behindDoc="0" locked="0" layoutInCell="1" allowOverlap="1" wp14:anchorId="4DC865A0" wp14:editId="2160AB4D">
                <wp:simplePos x="0" y="0"/>
                <wp:positionH relativeFrom="column">
                  <wp:posOffset>2158365</wp:posOffset>
                </wp:positionH>
                <wp:positionV relativeFrom="paragraph">
                  <wp:posOffset>103343</wp:posOffset>
                </wp:positionV>
                <wp:extent cx="1401445" cy="7266940"/>
                <wp:effectExtent l="0" t="0" r="27305" b="10160"/>
                <wp:wrapNone/>
                <wp:docPr id="987" name="Grupo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45" cy="7266940"/>
                          <a:chOff x="0" y="0"/>
                          <a:chExt cx="1401755" cy="7267302"/>
                        </a:xfrm>
                      </wpg:grpSpPr>
                      <wps:wsp>
                        <wps:cNvPr id="748" name="Elipse 748"/>
                        <wps:cNvSpPr/>
                        <wps:spPr>
                          <a:xfrm>
                            <a:off x="0" y="0"/>
                            <a:ext cx="1390343" cy="5518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B1B8A" w14:textId="77777777" w:rsidR="00240B08" w:rsidRPr="00426281" w:rsidRDefault="00240B08" w:rsidP="00A7242D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Retângulo 840"/>
                        <wps:cNvSpPr/>
                        <wps:spPr>
                          <a:xfrm>
                            <a:off x="10633" y="723014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D7809D" w14:textId="77777777" w:rsidR="00240B08" w:rsidRDefault="00240B08" w:rsidP="0059110B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556DD110" w14:textId="77777777" w:rsidR="00240B08" w:rsidRDefault="00240B08" w:rsidP="0059110B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LMD</w:t>
                              </w:r>
                            </w:p>
                            <w:p w14:paraId="70FA3E55" w14:textId="77777777" w:rsidR="00240B08" w:rsidRPr="00426281" w:rsidRDefault="00240B08" w:rsidP="005911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Conector reto 841"/>
                        <wps:cNvCnPr/>
                        <wps:spPr>
                          <a:xfrm>
                            <a:off x="691117" y="510363"/>
                            <a:ext cx="0" cy="22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Conector reto 842"/>
                        <wps:cNvCnPr/>
                        <wps:spPr>
                          <a:xfrm>
                            <a:off x="691117" y="1371600"/>
                            <a:ext cx="0" cy="22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Retângulo 843"/>
                        <wps:cNvSpPr/>
                        <wps:spPr>
                          <a:xfrm>
                            <a:off x="10633" y="1562986"/>
                            <a:ext cx="1381125" cy="649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635D2" w14:textId="77777777" w:rsidR="00240B08" w:rsidRDefault="00240B08" w:rsidP="0059110B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ENDES</w:t>
                              </w:r>
                            </w:p>
                            <w:p w14:paraId="79BB8557" w14:textId="77777777" w:rsidR="00240B08" w:rsidRDefault="00240B08" w:rsidP="0059110B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LACC</w:t>
                              </w:r>
                            </w:p>
                            <w:p w14:paraId="29F74275" w14:textId="77777777" w:rsidR="00240B08" w:rsidRPr="00426281" w:rsidRDefault="00240B08" w:rsidP="0059110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Conector reto 845"/>
                        <wps:cNvCnPr/>
                        <wps:spPr>
                          <a:xfrm>
                            <a:off x="691117" y="2200939"/>
                            <a:ext cx="0" cy="22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" name="Retângulo 852"/>
                        <wps:cNvSpPr/>
                        <wps:spPr>
                          <a:xfrm>
                            <a:off x="10633" y="2413591"/>
                            <a:ext cx="138049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5AD59" w14:textId="77777777" w:rsidR="00240B08" w:rsidRPr="00426281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(INCSP)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Retângulo 853"/>
                        <wps:cNvSpPr/>
                        <wps:spPr>
                          <a:xfrm>
                            <a:off x="10633" y="3391786"/>
                            <a:ext cx="1380490" cy="648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2FAFA" w14:textId="7CDD6FEE" w:rsidR="00240B08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561C0A40" w14:textId="065F0BE1" w:rsidR="00240B08" w:rsidRPr="00B90F9A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Conector reto 854"/>
                        <wps:cNvCnPr/>
                        <wps:spPr>
                          <a:xfrm>
                            <a:off x="691117" y="2700670"/>
                            <a:ext cx="0" cy="22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5" name="Retângulo 855"/>
                        <wps:cNvSpPr/>
                        <wps:spPr>
                          <a:xfrm>
                            <a:off x="10633" y="4242391"/>
                            <a:ext cx="1380490" cy="1030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FD9C2" w14:textId="77777777" w:rsidR="00240B08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0F61A5BF" w14:textId="77777777" w:rsidR="00240B08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MR</w:t>
                              </w:r>
                            </w:p>
                            <w:p w14:paraId="302041B1" w14:textId="77777777" w:rsidR="00240B08" w:rsidRPr="00426281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(LAC)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Conector reto 856"/>
                        <wps:cNvCnPr/>
                        <wps:spPr>
                          <a:xfrm>
                            <a:off x="691117" y="4019107"/>
                            <a:ext cx="0" cy="22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Conector reto 857"/>
                        <wps:cNvCnPr/>
                        <wps:spPr>
                          <a:xfrm>
                            <a:off x="691117" y="5252484"/>
                            <a:ext cx="0" cy="22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" name="Retângulo 858"/>
                        <wps:cNvSpPr/>
                        <wps:spPr>
                          <a:xfrm>
                            <a:off x="10633" y="2892056"/>
                            <a:ext cx="138049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4EAB5" w14:textId="77777777" w:rsidR="00240B08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662CFF90" w14:textId="77777777" w:rsidR="00240B08" w:rsidRPr="00426281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Conector reto 859"/>
                        <wps:cNvCnPr/>
                        <wps:spPr>
                          <a:xfrm>
                            <a:off x="691117" y="3168502"/>
                            <a:ext cx="0" cy="227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Retângulo 863"/>
                        <wps:cNvSpPr/>
                        <wps:spPr>
                          <a:xfrm>
                            <a:off x="21265" y="5443870"/>
                            <a:ext cx="138049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52109" w14:textId="77777777" w:rsidR="00240B08" w:rsidRPr="00426281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(INCSP)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6" name="Grupo 986"/>
                        <wpg:cNvGrpSpPr/>
                        <wpg:grpSpPr>
                          <a:xfrm>
                            <a:off x="0" y="5709684"/>
                            <a:ext cx="1380490" cy="1557618"/>
                            <a:chOff x="0" y="0"/>
                            <a:chExt cx="1380490" cy="1557618"/>
                          </a:xfrm>
                        </wpg:grpSpPr>
                        <wps:wsp>
                          <wps:cNvPr id="864" name="Retângulo 864"/>
                          <wps:cNvSpPr/>
                          <wps:spPr>
                            <a:xfrm>
                              <a:off x="0" y="691116"/>
                              <a:ext cx="1380490" cy="6494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DB0F0B" w14:textId="77777777" w:rsidR="00240B08" w:rsidRPr="00426281" w:rsidRDefault="00240B08" w:rsidP="00675A1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" name="Conector reto 865"/>
                          <wps:cNvCnPr/>
                          <wps:spPr>
                            <a:xfrm>
                              <a:off x="691116" y="0"/>
                              <a:ext cx="0" cy="2285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6" name="Conector reto 866"/>
                          <wps:cNvCnPr/>
                          <wps:spPr>
                            <a:xfrm>
                              <a:off x="691116" y="1329070"/>
                              <a:ext cx="0" cy="2285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7" name="Retângulo 867"/>
                          <wps:cNvSpPr/>
                          <wps:spPr>
                            <a:xfrm>
                              <a:off x="0" y="202019"/>
                              <a:ext cx="1380490" cy="2952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33B5D2" w14:textId="77777777" w:rsidR="00240B08" w:rsidRPr="00426281" w:rsidRDefault="00240B08" w:rsidP="00675A1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8" name="Conector reto 868"/>
                          <wps:cNvCnPr/>
                          <wps:spPr>
                            <a:xfrm>
                              <a:off x="691116" y="478465"/>
                              <a:ext cx="0" cy="2285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C865A0" id="Grupo 987" o:spid="_x0000_s1372" style="position:absolute;margin-left:169.95pt;margin-top:8.15pt;width:110.35pt;height:572.2pt;z-index:251809280" coordsize="14017,7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">
                <v:oval id="Elipse 748" o:spid="_x0000_s1373" style="position:absolute;width:13903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mucIA&#10;AADcAAAADwAAAGRycy9kb3ducmV2LnhtbERPz2vCMBS+C/sfwhN2s4lDZleNMgYFN9jB2t0fzbMN&#10;Ni+lidrtr18Ogx0/vt/b/eR6caMxWM8alpkCQdx4Y7nVUJ/KRQ4iRGSDvWfS8E0B9ruH2RYL4+98&#10;pFsVW5FCOBSooYtxKKQMTUcOQ+YH4sSd/egwJji20ox4T+Gul09KPUuHllNDhwO9ddRcqqvT8HMo&#10;axuvL1Wu6o/L5+q99NJ+af04n143ICJN8V/85z4YDetVWpv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ea5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3E2B1B8A" w14:textId="77777777" w:rsidR="00240B08" w:rsidRPr="00426281" w:rsidRDefault="00240B08" w:rsidP="00A7242D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14</w:t>
                        </w:r>
                      </w:p>
                    </w:txbxContent>
                  </v:textbox>
                </v:oval>
                <v:rect id="Retângulo 840" o:spid="_x0000_s1374" style="position:absolute;left:106;top:7230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wbb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tZLmS9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bsG2+AAAA3AAAAA8AAAAAAAAAAAAAAAAAmAIAAGRycy9kb3ducmV2&#10;LnhtbFBLBQYAAAAABAAEAPUAAACDAwAAAAA=&#10;" fillcolor="#5b9bd5 [3204]" strokecolor="#1f4d78 [1604]" strokeweight="1pt">
                  <v:textbox>
                    <w:txbxContent>
                      <w:p w14:paraId="3BD7809D" w14:textId="77777777" w:rsidR="00240B08" w:rsidRDefault="00240B08" w:rsidP="0059110B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556DD110" w14:textId="77777777" w:rsidR="00240B08" w:rsidRDefault="00240B08" w:rsidP="0059110B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LMD</w:t>
                        </w:r>
                      </w:p>
                      <w:p w14:paraId="70FA3E55" w14:textId="77777777" w:rsidR="00240B08" w:rsidRPr="00426281" w:rsidRDefault="00240B08" w:rsidP="005911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841" o:spid="_x0000_s1375" style="position:absolute;visibility:visible;mso-wrap-style:square" from="6911,5103" to="6911,7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EmhcUAAADcAAAADwAAAGRycy9kb3ducmV2LnhtbESPQWvCQBSE7wX/w/KE3nRjLSoxq0hB&#10;6UmorQdvj+xLNpp9m2a3Sfz33YLQ4zAz3zDZdrC16Kj1lWMFs2kCgjh3uuJSwdfnfrIC4QOyxtox&#10;KbiTh+1m9JRhql3PH9SdQikihH2KCkwITSqlzw1Z9FPXEEevcK3FEGVbSt1iH+G2li9JspAWK44L&#10;Bht6M5TfTj9WwTfme7KX86FLetPNF0VzXF4vSj2Ph90aRKAh/Icf7XetYPU6g7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EmhcUAAADcAAAADwAAAAAAAAAA&#10;AAAAAAChAgAAZHJzL2Rvd25yZXYueG1sUEsFBgAAAAAEAAQA+QAAAJMDAAAAAA==&#10;" strokecolor="#5b9bd5 [3204]" strokeweight=".5pt">
                  <v:stroke joinstyle="miter"/>
                </v:line>
                <v:line id="Conector reto 842" o:spid="_x0000_s1376" style="position:absolute;visibility:visible;mso-wrap-style:square" from="6911,13716" to="6911,15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O48sUAAADcAAAADwAAAGRycy9kb3ducmV2LnhtbESPT2vCQBTE7wW/w/KE3upGLRqiq0hB&#10;6Umofw7eHtlnNpp9G7PbJH77bqHQ4zAzv2GW695WoqXGl44VjEcJCOLc6ZILBafj9i0F4QOyxsox&#10;KXiSh/Vq8LLETLuOv6g9hEJECPsMFZgQ6kxKnxuy6EeuJo7e1TUWQ5RNIXWDXYTbSk6SZCYtlhwX&#10;DNb0YSi/H76tggfmW7KX865NOtNOZ9d6P79dlHod9psFiEB9+A//tT+1gvR9A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O48sUAAADcAAAADwAAAAAAAAAA&#10;AAAAAAChAgAAZHJzL2Rvd25yZXYueG1sUEsFBgAAAAAEAAQA+QAAAJMDAAAAAA==&#10;" strokecolor="#5b9bd5 [3204]" strokeweight=".5pt">
                  <v:stroke joinstyle="miter"/>
                </v:line>
                <v:rect id="Retângulo 843" o:spid="_x0000_s1377" style="position:absolute;left:106;top:15629;width:1381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kuGsIA&#10;AADcAAAADwAAAGRycy9kb3ducmV2LnhtbESP3YrCMBCF74V9hzAL3mnqKqvURlkEQYS98OcBhmZs&#10;aptJaaJt394sCHt5OD8fJ9v2thZPan3pWMFsmoAgzp0uuVBwvewnKxA+IGusHZOCgTxsNx+jDFPt&#10;Oj7R8xwKEUfYp6jAhNCkUvrckEU/dQ1x9G6utRiibAupW+ziuK3lV5J8S4slR4LBhnaG8ur8sBGC&#10;dBpmy25X/Zr+WFI93OkxKDX+7H/WIAL14T/8bh+0gtViDn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S4awgAAANwAAAAPAAAAAAAAAAAAAAAAAJgCAABkcnMvZG93&#10;bnJldi54bWxQSwUGAAAAAAQABAD1AAAAhwMAAAAA&#10;" fillcolor="#5b9bd5 [3204]" strokecolor="#1f4d78 [1604]" strokeweight="1pt">
                  <v:textbox>
                    <w:txbxContent>
                      <w:p w14:paraId="4B3635D2" w14:textId="77777777" w:rsidR="00240B08" w:rsidRDefault="00240B08" w:rsidP="0059110B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ENDES</w:t>
                        </w:r>
                      </w:p>
                      <w:p w14:paraId="79BB8557" w14:textId="77777777" w:rsidR="00240B08" w:rsidRDefault="00240B08" w:rsidP="0059110B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LACC</w:t>
                        </w:r>
                      </w:p>
                      <w:p w14:paraId="29F74275" w14:textId="77777777" w:rsidR="00240B08" w:rsidRPr="00426281" w:rsidRDefault="00240B08" w:rsidP="005911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845" o:spid="_x0000_s1378" style="position:absolute;visibility:visible;mso-wrap-style:square" from="6911,22009" to="6911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oghsUAAADcAAAADwAAAGRycy9kb3ducmV2LnhtbESPQWvCQBSE70L/w/IKvemmrVWJWaUU&#10;LD0JWj14e2RfstHs2zS7TeK/d4VCj8PMfMNk68HWoqPWV44VPE8SEMS50xWXCg7fm/EChA/IGmvH&#10;pOBKHtarh1GGqXY976jbh1JECPsUFZgQmlRKnxuy6CeuIY5e4VqLIcq2lLrFPsJtLV+SZCYtVhwX&#10;DDb0YSi/7H+tgh/MN2RPx88u6U33Oiua7fx8UurpcXhfggg0hP/wX/tLK1hM3+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oghsUAAADcAAAADwAAAAAAAAAA&#10;AAAAAAChAgAAZHJzL2Rvd25yZXYueG1sUEsFBgAAAAAEAAQA+QAAAJMDAAAAAA==&#10;" strokecolor="#5b9bd5 [3204]" strokeweight=".5pt">
                  <v:stroke joinstyle="miter"/>
                </v:line>
                <v:rect id="Retângulo 852" o:spid="_x0000_s1379" style="position:absolute;left:106;top:24135;width:1380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XM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0gnU3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wdXMAAAADcAAAADwAAAAAAAAAAAAAAAACYAgAAZHJzL2Rvd25y&#10;ZXYueG1sUEsFBgAAAAAEAAQA9QAAAIUDAAAAAA==&#10;" fillcolor="#5b9bd5 [3204]" strokecolor="#1f4d78 [1604]" strokeweight="1pt">
                  <v:textbox>
                    <w:txbxContent>
                      <w:p w14:paraId="6775AD59" w14:textId="77777777" w:rsidR="00240B08" w:rsidRPr="00426281" w:rsidRDefault="00240B08" w:rsidP="00675A1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(INCSP)</w:t>
                        </w:r>
                      </w:p>
                    </w:txbxContent>
                  </v:textbox>
                </v:rect>
                <v:rect id="Retângulo 853" o:spid="_x0000_s1380" style="position:absolute;left:106;top:33917;width:13805;height:6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C4x8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tViDn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0LjHwgAAANwAAAAPAAAAAAAAAAAAAAAAAJgCAABkcnMvZG93&#10;bnJldi54bWxQSwUGAAAAAAQABAD1AAAAhwMAAAAA&#10;" fillcolor="#5b9bd5 [3204]" strokecolor="#1f4d78 [1604]" strokeweight="1pt">
                  <v:textbox>
                    <w:txbxContent>
                      <w:p w14:paraId="0752FAFA" w14:textId="7CDD6FEE" w:rsidR="00240B08" w:rsidRDefault="00240B08" w:rsidP="00675A1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561C0A40" w14:textId="065F0BE1" w:rsidR="00240B08" w:rsidRPr="00B90F9A" w:rsidRDefault="00240B08" w:rsidP="00675A1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MR</w:t>
                        </w:r>
                      </w:p>
                    </w:txbxContent>
                  </v:textbox>
                </v:rect>
                <v:line id="Conector reto 854" o:spid="_x0000_s1381" style="position:absolute;visibility:visible;mso-wrap-style:square" from="6911,27006" to="6911,29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8TwMUAAADcAAAADwAAAGRycy9kb3ducmV2LnhtbESPQWvCQBSE70L/w/IKvemmrVWJWaUU&#10;LD0JWj14e2RfstHs2zS7TeK/d4VCj8PMfMNk68HWoqPWV44VPE8SEMS50xWXCg7fm/EChA/IGmvH&#10;pOBKHtarh1GGqXY976jbh1JECPsUFZgQmlRKnxuy6CeuIY5e4VqLIcq2lLrFPsJtLV+SZCYtVhwX&#10;DDb0YSi/7H+tgh/MN2RPx88u6U33Oiua7fx8UurpcXhfggg0hP/wX/tLK1i8TeF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8TwMUAAADcAAAADwAAAAAAAAAA&#10;AAAAAAChAgAAZHJzL2Rvd25yZXYueG1sUEsFBgAAAAAEAAQA+QAAAJMDAAAAAA==&#10;" strokecolor="#5b9bd5 [3204]" strokeweight=".5pt">
                  <v:stroke joinstyle="miter"/>
                </v:line>
                <v:rect id="Retângulo 855" o:spid="_x0000_s1382" style="position:absolute;left:106;top:42423;width:13805;height:10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WFKM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0gnc3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3WFKMAAAADcAAAADwAAAAAAAAAAAAAAAACYAgAAZHJzL2Rvd25y&#10;ZXYueG1sUEsFBgAAAAAEAAQA9QAAAIUDAAAAAA==&#10;" fillcolor="#5b9bd5 [3204]" strokecolor="#1f4d78 [1604]" strokeweight="1pt">
                  <v:textbox>
                    <w:txbxContent>
                      <w:p w14:paraId="214FD9C2" w14:textId="77777777" w:rsidR="00240B08" w:rsidRDefault="00240B08" w:rsidP="00675A1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0F61A5BF" w14:textId="77777777" w:rsidR="00240B08" w:rsidRDefault="00240B08" w:rsidP="00675A1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MR</w:t>
                        </w:r>
                      </w:p>
                      <w:p w14:paraId="302041B1" w14:textId="77777777" w:rsidR="00240B08" w:rsidRPr="00426281" w:rsidRDefault="00240B08" w:rsidP="00675A1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(LAC)</w:t>
                        </w:r>
                      </w:p>
                    </w:txbxContent>
                  </v:textbox>
                </v:rect>
                <v:line id="Conector reto 856" o:spid="_x0000_s1383" style="position:absolute;visibility:visible;mso-wrap-style:square" from="6911,40191" to="6911,4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EoLMUAAADcAAAADwAAAGRycy9kb3ducmV2LnhtbESPQWvCQBSE7wX/w/IEb81GpVFSV5GC&#10;4qlQtQdvj+xLNm32bZpdk/TfdwuFHoeZ+YbZ7EbbiJ46XztWME9SEMSF0zVXCq6Xw+MahA/IGhvH&#10;pOCbPOy2k4cN5toN/Eb9OVQiQtjnqMCE0OZS+sKQRZ+4ljh6pesshii7SuoOhwi3jVykaSYt1hwX&#10;DLb0Yqj4PN+tgi8sDmRv78c+HUy/zMr2dfVxU2o2HffPIAKN4T/81z5pBeunDH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EoLMUAAADcAAAADwAAAAAAAAAA&#10;AAAAAAChAgAAZHJzL2Rvd25yZXYueG1sUEsFBgAAAAAEAAQA+QAAAJMDAAAAAA==&#10;" strokecolor="#5b9bd5 [3204]" strokeweight=".5pt">
                  <v:stroke joinstyle="miter"/>
                </v:line>
                <v:line id="Conector reto 857" o:spid="_x0000_s1384" style="position:absolute;visibility:visible;mso-wrap-style:square" from="6911,52524" to="6911,5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2Nt8UAAADcAAAADwAAAGRycy9kb3ducmV2LnhtbESPT2vCQBTE70K/w/KE3urGikZSVymC&#10;0lPBPz14e2Sf2Wj2bcxuk/Tbu0LB4zAzv2EWq95WoqXGl44VjEcJCOLc6ZILBcfD5m0OwgdkjZVj&#10;UvBHHlbLl8ECM+063lG7D4WIEPYZKjAh1JmUPjdk0Y9cTRy9s2sshiibQuoGuwi3lXxPkpm0WHJc&#10;MFjT2lB+3f9aBTfMN2RPP9s26Uw7mZ3r7/RyUup12H9+gAjUh2f4v/2lFcyn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2Nt8UAAADcAAAADwAAAAAAAAAA&#10;AAAAAAChAgAAZHJzL2Rvd25yZXYueG1sUEsFBgAAAAAEAAQA+QAAAJMDAAAAAA==&#10;" strokecolor="#5b9bd5 [3204]" strokeweight=".5pt">
                  <v:stroke joinstyle="miter"/>
                </v:line>
                <v:rect id="Retângulo 858" o:spid="_x0000_s1385" style="position:absolute;left:106;top:28920;width:138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qtr4A&#10;AADcAAAADwAAAGRycy9kb3ducmV2LnhtbERPzYrCMBC+C75DGMGbpi7oSjWKCMIi7EF3H2BoZptq&#10;MylNtO3bO4cFjx/f/3bf+1o9qY1VYAOLeQaKuAi24tLA789ptgYVE7LFOjAZGCjCfjcebTG3oeML&#10;Pa+pVBLCMUcDLqUm1zoWjjzGeWiIhfsLrccksC21bbGTcF/rjyxbaY8VS4PDho6Oivv14aUE6TIs&#10;Prvj/dv154rq4UaPwZjppD9sQCXq01v87/6yBtZL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l0Kra+AAAA3AAAAA8AAAAAAAAAAAAAAAAAmAIAAGRycy9kb3ducmV2&#10;LnhtbFBLBQYAAAAABAAEAPUAAACDAwAAAAA=&#10;" fillcolor="#5b9bd5 [3204]" strokecolor="#1f4d78 [1604]" strokeweight="1pt">
                  <v:textbox>
                    <w:txbxContent>
                      <w:p w14:paraId="6084EAB5" w14:textId="77777777" w:rsidR="00240B08" w:rsidRDefault="00240B08" w:rsidP="00675A1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662CFF90" w14:textId="77777777" w:rsidR="00240B08" w:rsidRPr="00426281" w:rsidRDefault="00240B08" w:rsidP="00675A1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line id="Conector reto 859" o:spid="_x0000_s1386" style="position:absolute;visibility:visible;mso-wrap-style:square" from="6911,31685" to="6911,3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8XsYAAADcAAAADwAAAGRycy9kb3ducmV2LnhtbESPT2vCQBTE7wW/w/KE3upGi38asxEp&#10;WDwVqvbg7ZF9ZqPZt2l2m6TfvlsoeBxm5jdMthlsLTpqfeVYwXSSgCAunK64VHA67p5WIHxA1lg7&#10;JgU/5GGTjx4yTLXr+YO6QyhFhLBPUYEJoUml9IUhi37iGuLoXVxrMUTZllK32Ee4reUsSRbSYsVx&#10;wWBDr4aK2+HbKvjCYkf2/PnWJb3pnheX5n15PSv1OB62axCBhnAP/7f3WsFq/gJ/Z+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uvF7GAAAA3AAAAA8AAAAAAAAA&#10;AAAAAAAAoQIAAGRycy9kb3ducmV2LnhtbFBLBQYAAAAABAAEAPkAAACUAwAAAAA=&#10;" strokecolor="#5b9bd5 [3204]" strokeweight=".5pt">
                  <v:stroke joinstyle="miter"/>
                </v:line>
                <v:rect id="Retângulo 863" o:spid="_x0000_s1387" style="position:absolute;left:212;top:54438;width:1380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yer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8Oo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vHJ6vwAAANwAAAAPAAAAAAAAAAAAAAAAAJgCAABkcnMvZG93bnJl&#10;di54bWxQSwUGAAAAAAQABAD1AAAAhAMAAAAA&#10;" fillcolor="#5b9bd5 [3204]" strokecolor="#1f4d78 [1604]" strokeweight="1pt">
                  <v:textbox>
                    <w:txbxContent>
                      <w:p w14:paraId="67552109" w14:textId="77777777" w:rsidR="00240B08" w:rsidRPr="00426281" w:rsidRDefault="00240B08" w:rsidP="00675A1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(INCSP)</w:t>
                        </w:r>
                      </w:p>
                    </w:txbxContent>
                  </v:textbox>
                </v:rect>
                <v:group id="Grupo 986" o:spid="_x0000_s1388" style="position:absolute;top:57096;width:13804;height:15577" coordsize="13804,15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    <v:rect id="Retângulo 864" o:spid="_x0000_s1389" style="position:absolute;top:6911;width:13804;height:6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qDr8A&#10;AADcAAAADwAAAGRycy9kb3ducmV2LnhtbESPzarCMBCF9xd8hzCCu2uqiEo1igiCCC78eYChGZtq&#10;MylNtO3bG0FweTg/H2e5bm0pXlT7wrGC0TABQZw5XXCu4HrZ/c9B+ICssXRMCjrysF71/paYatfw&#10;iV7nkIs4wj5FBSaEKpXSZ4Ys+qGriKN3c7XFEGWdS11jE8dtKcdJMpUWC44EgxVtDWWP89NGCNKp&#10;G82a7eNo2kNBZXenZ6fUoN9uFiACteEX/rb3WsF8Oo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VeoOvwAAANwAAAAPAAAAAAAAAAAAAAAAAJgCAABkcnMvZG93bnJl&#10;di54bWxQSwUGAAAAAAQABAD1AAAAhAMAAAAA&#10;" fillcolor="#5b9bd5 [3204]" strokecolor="#1f4d78 [1604]" strokeweight="1pt">
                    <v:textbox>
                      <w:txbxContent>
                        <w:p w14:paraId="78DB0F0B" w14:textId="77777777" w:rsidR="00240B08" w:rsidRPr="00426281" w:rsidRDefault="00240B08" w:rsidP="00675A1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865" o:spid="_x0000_s1390" style="position:absolute;visibility:visible;mso-wrap-style:square" from="6911,0" to="6911,2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985sUAAADcAAAADwAAAGRycy9kb3ducmV2LnhtbESPQWvCQBSE7wX/w/IEb81GpVFSV5GC&#10;4qlQtQdvj+xLNm32bZpdk/TfdwuFHoeZ+YbZ7EbbiJ46XztWME9SEMSF0zVXCq6Xw+MahA/IGhvH&#10;pOCbPOy2k4cN5toN/Eb9OVQiQtjnqMCE0OZS+sKQRZ+4ljh6pesshii7SuoOhwi3jVykaSYt1hwX&#10;DLb0Yqj4PN+tgi8sDmRv78c+HUy/zMr2dfVxU2o2HffPIAKN4T/81z5pBevsCX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985sUAAADcAAAADwAAAAAAAAAA&#10;AAAAAAChAgAAZHJzL2Rvd25yZXYueG1sUEsFBgAAAAAEAAQA+QAAAJMDAAAAAA==&#10;" strokecolor="#5b9bd5 [3204]" strokeweight=".5pt">
                    <v:stroke joinstyle="miter"/>
                  </v:line>
                  <v:line id="Conector reto 866" o:spid="_x0000_s1391" style="position:absolute;visibility:visible;mso-wrap-style:square" from="6911,13290" to="6911,1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3ikcQAAADcAAAADwAAAGRycy9kb3ducmV2LnhtbESPQWvCQBSE7wX/w/IEb3VjhVSimyCC&#10;4kmobQ/eHtlnNpp9m2bXJP333UKhx2FmvmE2xWgb0VPna8cKFvMEBHHpdM2Vgo/3/fMKhA/IGhvH&#10;pOCbPBT55GmDmXYDv1F/DpWIEPYZKjAhtJmUvjRk0c9dSxy9q+sshii7SuoOhwi3jXxJklRarDku&#10;GGxpZ6i8nx9WwReWe7KXz0OfDKZfptf29Hq7KDWbjts1iEBj+A//tY9awSpN4fdMPAI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eKRxAAAANwAAAAPAAAAAAAAAAAA&#10;AAAAAKECAABkcnMvZG93bnJldi54bWxQSwUGAAAAAAQABAD5AAAAkgMAAAAA&#10;" strokecolor="#5b9bd5 [3204]" strokeweight=".5pt">
                    <v:stroke joinstyle="miter"/>
                  </v:line>
                  <v:rect id="Retângulo 867" o:spid="_x0000_s1392" style="position:absolute;top:2020;width:1380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0eb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sJjN4X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HdHm+AAAA3AAAAA8AAAAAAAAAAAAAAAAAmAIAAGRycy9kb3ducmV2&#10;LnhtbFBLBQYAAAAABAAEAPUAAACDAwAAAAA=&#10;" fillcolor="#5b9bd5 [3204]" strokecolor="#1f4d78 [1604]" strokeweight="1pt">
                    <v:textbox>
                      <w:txbxContent>
                        <w:p w14:paraId="6A33B5D2" w14:textId="77777777" w:rsidR="00240B08" w:rsidRPr="00426281" w:rsidRDefault="00240B08" w:rsidP="00675A1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line id="Conector reto 868" o:spid="_x0000_s1393" style="position:absolute;visibility:visible;mso-wrap-style:square" from="6911,4784" to="6911,7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7TeMEAAADcAAAADwAAAGRycy9kb3ducmV2LnhtbERPy4rCMBTdD/gP4QqzG1MdqFKNIoLi&#10;amB8LNxdmmtTbW5qE9vO308WgsvDeS9Wva1ES40vHSsYjxIQxLnTJRcKTsft1wyED8gaK8ek4I88&#10;rJaDjwVm2nX8S+0hFCKGsM9QgQmhzqT0uSGLfuRq4shdXWMxRNgUUjfYxXBbyUmSpNJiybHBYE0b&#10;Q/n98LQKHphvyV7OuzbpTPudXuuf6e2i1OewX89BBOrDW/xy77WCWRrXxj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TtN4wQAAANw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48919B79" w14:textId="19847725" w:rsidR="00A7242D" w:rsidRDefault="00A7242D" w:rsidP="0045075D">
      <w:pPr>
        <w:rPr>
          <w:lang w:eastAsia="ja-JP"/>
        </w:rPr>
      </w:pPr>
    </w:p>
    <w:p w14:paraId="15063FB6" w14:textId="1CAABE3B" w:rsidR="00A7242D" w:rsidRDefault="0081661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DE2C284" wp14:editId="5A5BE39A">
                <wp:simplePos x="0" y="0"/>
                <wp:positionH relativeFrom="margin">
                  <wp:posOffset>0</wp:posOffset>
                </wp:positionH>
                <wp:positionV relativeFrom="paragraph">
                  <wp:posOffset>257722</wp:posOffset>
                </wp:positionV>
                <wp:extent cx="552450" cy="350520"/>
                <wp:effectExtent l="0" t="0" r="0" b="0"/>
                <wp:wrapNone/>
                <wp:docPr id="941" name="Caixa de texto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2EB551" w14:textId="2385953A" w:rsidR="00240B08" w:rsidRPr="00140831" w:rsidRDefault="00240B08" w:rsidP="00062D3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C284" id="Caixa de texto 941" o:spid="_x0000_s1394" type="#_x0000_t202" style="position:absolute;margin-left:0;margin-top:20.3pt;width:43.5pt;height:27.6pt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" filled="f" stroked="f">
                <v:textbox>
                  <w:txbxContent>
                    <w:p w14:paraId="472EB551" w14:textId="2385953A" w:rsidR="00240B08" w:rsidRPr="00140831" w:rsidRDefault="00240B08" w:rsidP="00062D3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4D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0CEE131" wp14:editId="6A5F3C1F">
                <wp:simplePos x="0" y="0"/>
                <wp:positionH relativeFrom="margin">
                  <wp:posOffset>4189095</wp:posOffset>
                </wp:positionH>
                <wp:positionV relativeFrom="paragraph">
                  <wp:posOffset>246070</wp:posOffset>
                </wp:positionV>
                <wp:extent cx="2083982" cy="541655"/>
                <wp:effectExtent l="0" t="0" r="0" b="0"/>
                <wp:wrapNone/>
                <wp:docPr id="983" name="Caixa de texto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2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F1B0B2" w14:textId="536F5808" w:rsidR="00240B08" w:rsidRPr="0059110B" w:rsidRDefault="00240B08" w:rsidP="0059110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10B">
                              <w:rPr>
                                <w:noProof/>
                                <w:color w:val="000000" w:themeColor="text1"/>
                                <w:sz w:val="40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6179F4">
                              <w:rPr>
                                <w:noProof/>
                                <w:color w:val="000000" w:themeColor="text1"/>
                                <w:sz w:val="40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59110B">
                              <w:rPr>
                                <w:noProof/>
                                <w:color w:val="000000" w:themeColor="text1"/>
                                <w:sz w:val="40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carrega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131" id="Caixa de texto 983" o:spid="_x0000_s1395" type="#_x0000_t202" style="position:absolute;margin-left:329.85pt;margin-top:19.4pt;width:164.1pt;height:42.65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" filled="f" stroked="f">
                <v:textbox>
                  <w:txbxContent>
                    <w:p w14:paraId="1BF1B0B2" w14:textId="536F5808" w:rsidR="00240B08" w:rsidRPr="0059110B" w:rsidRDefault="00240B08" w:rsidP="0059110B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10B">
                        <w:rPr>
                          <w:noProof/>
                          <w:color w:val="000000" w:themeColor="text1"/>
                          <w:sz w:val="40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6179F4">
                        <w:rPr>
                          <w:noProof/>
                          <w:color w:val="000000" w:themeColor="text1"/>
                          <w:sz w:val="40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59110B">
                        <w:rPr>
                          <w:noProof/>
                          <w:color w:val="000000" w:themeColor="text1"/>
                          <w:sz w:val="40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carrega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4D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901E696" wp14:editId="16147665">
                <wp:simplePos x="0" y="0"/>
                <wp:positionH relativeFrom="column">
                  <wp:posOffset>3678703</wp:posOffset>
                </wp:positionH>
                <wp:positionV relativeFrom="paragraph">
                  <wp:posOffset>190551</wp:posOffset>
                </wp:positionV>
                <wp:extent cx="540385" cy="605790"/>
                <wp:effectExtent l="0" t="0" r="50165" b="22860"/>
                <wp:wrapNone/>
                <wp:docPr id="846" name="Chave direita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6057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4240" id="Chave direita 846" o:spid="_x0000_s1026" type="#_x0000_t88" style="position:absolute;margin-left:289.65pt;margin-top:15pt;width:42.55pt;height:47.7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" adj="1606" strokecolor="#5b9bd5 [3204]" strokeweight=".5pt">
                <v:stroke joinstyle="miter"/>
              </v:shape>
            </w:pict>
          </mc:Fallback>
        </mc:AlternateContent>
      </w:r>
    </w:p>
    <w:p w14:paraId="2BC6D8EC" w14:textId="72E37FCD" w:rsidR="00A7242D" w:rsidRDefault="00A7242D" w:rsidP="0045075D">
      <w:pPr>
        <w:rPr>
          <w:lang w:eastAsia="ja-JP"/>
        </w:rPr>
      </w:pPr>
    </w:p>
    <w:p w14:paraId="067CAB3B" w14:textId="49B9DA9B" w:rsidR="00A7242D" w:rsidRDefault="00A7242D" w:rsidP="0045075D">
      <w:pPr>
        <w:rPr>
          <w:lang w:eastAsia="ja-JP"/>
        </w:rPr>
      </w:pPr>
    </w:p>
    <w:p w14:paraId="682A3DFE" w14:textId="10CB87A6" w:rsidR="00787CDD" w:rsidRDefault="0081661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8C7A895" wp14:editId="1EA92772">
                <wp:simplePos x="0" y="0"/>
                <wp:positionH relativeFrom="margin">
                  <wp:posOffset>3175</wp:posOffset>
                </wp:positionH>
                <wp:positionV relativeFrom="paragraph">
                  <wp:posOffset>95929</wp:posOffset>
                </wp:positionV>
                <wp:extent cx="552450" cy="350520"/>
                <wp:effectExtent l="0" t="0" r="0" b="0"/>
                <wp:wrapNone/>
                <wp:docPr id="942" name="Caixa de texto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E47CF2" w14:textId="75022395" w:rsidR="00240B08" w:rsidRPr="00140831" w:rsidRDefault="00240B08" w:rsidP="00062D3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A895" id="Caixa de texto 942" o:spid="_x0000_s1396" type="#_x0000_t202" style="position:absolute;margin-left:.25pt;margin-top:7.55pt;width:43.5pt;height:27.6pt;z-index:25175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" filled="f" stroked="f">
                <v:textbox>
                  <w:txbxContent>
                    <w:p w14:paraId="25E47CF2" w14:textId="75022395" w:rsidR="00240B08" w:rsidRPr="00140831" w:rsidRDefault="00240B08" w:rsidP="00062D3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4D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C2C4DAE" wp14:editId="775D4D5E">
                <wp:simplePos x="0" y="0"/>
                <wp:positionH relativeFrom="margin">
                  <wp:posOffset>4190394</wp:posOffset>
                </wp:positionH>
                <wp:positionV relativeFrom="paragraph">
                  <wp:posOffset>89535</wp:posOffset>
                </wp:positionV>
                <wp:extent cx="2083982" cy="541655"/>
                <wp:effectExtent l="0" t="0" r="0" b="0"/>
                <wp:wrapNone/>
                <wp:docPr id="984" name="Caixa de texto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2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BEE150" w14:textId="63394784" w:rsidR="00240B08" w:rsidRPr="0059110B" w:rsidRDefault="00240B08" w:rsidP="0059110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8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10B">
                              <w:rPr>
                                <w:noProof/>
                                <w:color w:val="000000" w:themeColor="text1"/>
                                <w:sz w:val="38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6179F4">
                              <w:rPr>
                                <w:noProof/>
                                <w:color w:val="000000" w:themeColor="text1"/>
                                <w:sz w:val="38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59110B">
                              <w:rPr>
                                <w:noProof/>
                                <w:color w:val="000000" w:themeColor="text1"/>
                                <w:sz w:val="38"/>
                                <w:szCs w:val="4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carrega 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4DAE" id="Caixa de texto 984" o:spid="_x0000_s1397" type="#_x0000_t202" style="position:absolute;margin-left:329.95pt;margin-top:7.05pt;width:164.1pt;height:42.65pt;z-index:25180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" filled="f" stroked="f">
                <v:textbox>
                  <w:txbxContent>
                    <w:p w14:paraId="05BEE150" w14:textId="63394784" w:rsidR="00240B08" w:rsidRPr="0059110B" w:rsidRDefault="00240B08" w:rsidP="0059110B">
                      <w:pPr>
                        <w:jc w:val="center"/>
                        <w:rPr>
                          <w:noProof/>
                          <w:color w:val="000000" w:themeColor="text1"/>
                          <w:sz w:val="38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10B">
                        <w:rPr>
                          <w:noProof/>
                          <w:color w:val="000000" w:themeColor="text1"/>
                          <w:sz w:val="38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6179F4">
                        <w:rPr>
                          <w:noProof/>
                          <w:color w:val="000000" w:themeColor="text1"/>
                          <w:sz w:val="38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59110B">
                        <w:rPr>
                          <w:noProof/>
                          <w:color w:val="000000" w:themeColor="text1"/>
                          <w:sz w:val="38"/>
                          <w:szCs w:val="4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carrega 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4D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F502475" wp14:editId="154FF730">
                <wp:simplePos x="0" y="0"/>
                <wp:positionH relativeFrom="column">
                  <wp:posOffset>3648681</wp:posOffset>
                </wp:positionH>
                <wp:positionV relativeFrom="paragraph">
                  <wp:posOffset>9120</wp:posOffset>
                </wp:positionV>
                <wp:extent cx="540385" cy="605790"/>
                <wp:effectExtent l="0" t="0" r="50165" b="22860"/>
                <wp:wrapNone/>
                <wp:docPr id="847" name="Chave direita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6057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B73C" id="Chave direita 847" o:spid="_x0000_s1026" type="#_x0000_t88" style="position:absolute;margin-left:287.3pt;margin-top:.7pt;width:42.55pt;height:47.7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" adj="1606" strokecolor="#5b9bd5 [3204]" strokeweight=".5pt">
                <v:stroke joinstyle="miter"/>
              </v:shape>
            </w:pict>
          </mc:Fallback>
        </mc:AlternateContent>
      </w:r>
    </w:p>
    <w:p w14:paraId="10A76CC5" w14:textId="0D01955B" w:rsidR="00A7242D" w:rsidRDefault="00A7242D" w:rsidP="0045075D">
      <w:pPr>
        <w:rPr>
          <w:lang w:eastAsia="ja-JP"/>
        </w:rPr>
      </w:pPr>
    </w:p>
    <w:p w14:paraId="02046E74" w14:textId="398EAB39" w:rsidR="00A7242D" w:rsidRDefault="0081661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254EBD3" wp14:editId="72186091">
                <wp:simplePos x="0" y="0"/>
                <wp:positionH relativeFrom="margin">
                  <wp:posOffset>0</wp:posOffset>
                </wp:positionH>
                <wp:positionV relativeFrom="paragraph">
                  <wp:posOffset>73880</wp:posOffset>
                </wp:positionV>
                <wp:extent cx="552450" cy="350520"/>
                <wp:effectExtent l="0" t="0" r="0" b="0"/>
                <wp:wrapNone/>
                <wp:docPr id="943" name="Caixa de texto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59B6C8" w14:textId="719E1D38" w:rsidR="00240B08" w:rsidRPr="00140831" w:rsidRDefault="00240B08" w:rsidP="00062D3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EBD3" id="Caixa de texto 943" o:spid="_x0000_s1398" type="#_x0000_t202" style="position:absolute;margin-left:0;margin-top:5.8pt;width:43.5pt;height:27.6pt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" filled="f" stroked="f">
                <v:textbox>
                  <w:txbxContent>
                    <w:p w14:paraId="1659B6C8" w14:textId="719E1D38" w:rsidR="00240B08" w:rsidRPr="00140831" w:rsidRDefault="00240B08" w:rsidP="00062D3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2D2" w:rsidRPr="00FD72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D363965" wp14:editId="64DCDF47">
                <wp:simplePos x="0" y="0"/>
                <wp:positionH relativeFrom="column">
                  <wp:posOffset>3646967</wp:posOffset>
                </wp:positionH>
                <wp:positionV relativeFrom="paragraph">
                  <wp:posOffset>99296</wp:posOffset>
                </wp:positionV>
                <wp:extent cx="540921" cy="4688657"/>
                <wp:effectExtent l="0" t="0" r="31115" b="17145"/>
                <wp:wrapNone/>
                <wp:docPr id="860" name="Chave direita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" cy="46886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EEFF" id="Chave direita 860" o:spid="_x0000_s1026" type="#_x0000_t88" style="position:absolute;margin-left:287.15pt;margin-top:7.8pt;width:42.6pt;height:369.2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" adj="208" strokecolor="#5b9bd5 [3204]" strokeweight=".5pt">
                <v:stroke joinstyle="miter"/>
              </v:shape>
            </w:pict>
          </mc:Fallback>
        </mc:AlternateContent>
      </w:r>
    </w:p>
    <w:p w14:paraId="7F0E040C" w14:textId="200CE576" w:rsidR="00A7242D" w:rsidRDefault="009437F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1CD7C39" wp14:editId="751E7862">
                <wp:simplePos x="0" y="0"/>
                <wp:positionH relativeFrom="margin">
                  <wp:posOffset>0</wp:posOffset>
                </wp:positionH>
                <wp:positionV relativeFrom="paragraph">
                  <wp:posOffset>222269</wp:posOffset>
                </wp:positionV>
                <wp:extent cx="552450" cy="350520"/>
                <wp:effectExtent l="0" t="0" r="0" b="0"/>
                <wp:wrapNone/>
                <wp:docPr id="949" name="Caixa de texto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E22DD1" w14:textId="77777777" w:rsidR="00240B08" w:rsidRPr="00140831" w:rsidRDefault="00240B08" w:rsidP="009437F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7C39" id="Caixa de texto 949" o:spid="_x0000_s1399" type="#_x0000_t202" style="position:absolute;margin-left:0;margin-top:17.5pt;width:43.5pt;height:27.6pt;z-index:25181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" filled="f" stroked="f">
                <v:textbox>
                  <w:txbxContent>
                    <w:p w14:paraId="05E22DD1" w14:textId="77777777" w:rsidR="00240B08" w:rsidRPr="00140831" w:rsidRDefault="00240B08" w:rsidP="009437F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BE2B22" w14:textId="4531BC2D" w:rsidR="00A7242D" w:rsidRDefault="00A7242D" w:rsidP="0045075D">
      <w:pPr>
        <w:rPr>
          <w:lang w:eastAsia="ja-JP"/>
        </w:rPr>
      </w:pPr>
    </w:p>
    <w:p w14:paraId="3589A1FA" w14:textId="327E8E85" w:rsidR="00A7242D" w:rsidRDefault="009437F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DEFC715" wp14:editId="5E48541E">
                <wp:simplePos x="0" y="0"/>
                <wp:positionH relativeFrom="margin">
                  <wp:posOffset>0</wp:posOffset>
                </wp:positionH>
                <wp:positionV relativeFrom="paragraph">
                  <wp:posOffset>211500</wp:posOffset>
                </wp:positionV>
                <wp:extent cx="552450" cy="350520"/>
                <wp:effectExtent l="0" t="0" r="0" b="0"/>
                <wp:wrapNone/>
                <wp:docPr id="976" name="Caixa de texto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045EA0" w14:textId="77777777" w:rsidR="00240B08" w:rsidRPr="00140831" w:rsidRDefault="00240B08" w:rsidP="009437F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C715" id="Caixa de texto 976" o:spid="_x0000_s1400" type="#_x0000_t202" style="position:absolute;margin-left:0;margin-top:16.65pt;width:43.5pt;height:27.6pt;z-index:25181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" filled="f" stroked="f">
                <v:textbox>
                  <w:txbxContent>
                    <w:p w14:paraId="51045EA0" w14:textId="77777777" w:rsidR="00240B08" w:rsidRPr="00140831" w:rsidRDefault="00240B08" w:rsidP="009437F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7B980" w14:textId="029F409E" w:rsidR="00A7242D" w:rsidRDefault="00675A19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FA58F5F" wp14:editId="326AA358">
                <wp:simplePos x="0" y="0"/>
                <wp:positionH relativeFrom="column">
                  <wp:posOffset>2847340</wp:posOffset>
                </wp:positionH>
                <wp:positionV relativeFrom="paragraph">
                  <wp:posOffset>46355</wp:posOffset>
                </wp:positionV>
                <wp:extent cx="0" cy="227965"/>
                <wp:effectExtent l="0" t="0" r="19050" b="1968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DFE98" id="Conector reto 7" o:spid="_x0000_s1026" style="position:absolute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3.65pt" to="224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14:paraId="353460DB" w14:textId="01C98A1F" w:rsidR="00A7242D" w:rsidRDefault="00A7242D" w:rsidP="0045075D">
      <w:pPr>
        <w:rPr>
          <w:lang w:eastAsia="ja-JP"/>
        </w:rPr>
      </w:pPr>
    </w:p>
    <w:p w14:paraId="3574870E" w14:textId="65913510" w:rsidR="00A7242D" w:rsidRDefault="009437F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F8F33EB" wp14:editId="252B6EF5">
                <wp:simplePos x="0" y="0"/>
                <wp:positionH relativeFrom="margin">
                  <wp:posOffset>0</wp:posOffset>
                </wp:positionH>
                <wp:positionV relativeFrom="paragraph">
                  <wp:posOffset>220389</wp:posOffset>
                </wp:positionV>
                <wp:extent cx="552450" cy="350520"/>
                <wp:effectExtent l="0" t="0" r="0" b="0"/>
                <wp:wrapNone/>
                <wp:docPr id="951" name="Caixa de texto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AF06B4" w14:textId="77777777" w:rsidR="00240B08" w:rsidRPr="00140831" w:rsidRDefault="00240B08" w:rsidP="009437F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33EB" id="Caixa de texto 951" o:spid="_x0000_s1401" type="#_x0000_t202" style="position:absolute;margin-left:0;margin-top:17.35pt;width:43.5pt;height:27.6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" filled="f" stroked="f">
                <v:textbox>
                  <w:txbxContent>
                    <w:p w14:paraId="2FAF06B4" w14:textId="77777777" w:rsidR="00240B08" w:rsidRPr="00140831" w:rsidRDefault="00240B08" w:rsidP="009437F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2D2" w:rsidRPr="00FD72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F5D8679" wp14:editId="27B92BE5">
                <wp:simplePos x="0" y="0"/>
                <wp:positionH relativeFrom="margin">
                  <wp:posOffset>4096547</wp:posOffset>
                </wp:positionH>
                <wp:positionV relativeFrom="paragraph">
                  <wp:posOffset>139301</wp:posOffset>
                </wp:positionV>
                <wp:extent cx="1467293" cy="446405"/>
                <wp:effectExtent l="0" t="0" r="0" b="0"/>
                <wp:wrapNone/>
                <wp:docPr id="872" name="Caixa de texto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0AB3FB" w14:textId="787D7758" w:rsidR="00240B08" w:rsidRPr="005245C5" w:rsidRDefault="006179F4" w:rsidP="00FD72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  <w:r w:rsidR="00240B08" w:rsidRPr="005245C5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</w:t>
                            </w:r>
                            <w:r w:rsidR="00240B08">
                              <w:rPr>
                                <w:noProof/>
                                <w:color w:val="000000" w:themeColor="text1"/>
                                <w:sz w:val="4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8679" id="Caixa de texto 872" o:spid="_x0000_s1402" type="#_x0000_t202" style="position:absolute;margin-left:322.55pt;margin-top:10.95pt;width:115.55pt;height:35.15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" filled="f" stroked="f">
                <v:textbox>
                  <w:txbxContent>
                    <w:p w14:paraId="2A0AB3FB" w14:textId="787D7758" w:rsidR="00240B08" w:rsidRPr="005245C5" w:rsidRDefault="006179F4" w:rsidP="00FD72D2">
                      <w:pPr>
                        <w:jc w:val="center"/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  <w:r w:rsidR="00240B08" w:rsidRPr="005245C5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</w:t>
                      </w:r>
                      <w:r w:rsidR="00240B08">
                        <w:rPr>
                          <w:noProof/>
                          <w:color w:val="000000" w:themeColor="text1"/>
                          <w:sz w:val="4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A1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75F546A" wp14:editId="504BEB38">
                <wp:simplePos x="0" y="0"/>
                <wp:positionH relativeFrom="column">
                  <wp:posOffset>2847340</wp:posOffset>
                </wp:positionH>
                <wp:positionV relativeFrom="paragraph">
                  <wp:posOffset>215265</wp:posOffset>
                </wp:positionV>
                <wp:extent cx="0" cy="227965"/>
                <wp:effectExtent l="0" t="0" r="19050" b="19685"/>
                <wp:wrapNone/>
                <wp:docPr id="938" name="Conector reto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7BA4F" id="Conector reto 938" o:spid="_x0000_s1026" style="position:absolute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16.95pt" to="224.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526DE13A" w14:textId="19582507" w:rsidR="00A7242D" w:rsidRDefault="00A7242D" w:rsidP="0045075D">
      <w:pPr>
        <w:rPr>
          <w:lang w:eastAsia="ja-JP"/>
        </w:rPr>
      </w:pPr>
    </w:p>
    <w:p w14:paraId="5C66504D" w14:textId="1005BFA9" w:rsidR="00A7242D" w:rsidRDefault="00A7242D" w:rsidP="0045075D">
      <w:pPr>
        <w:rPr>
          <w:lang w:eastAsia="ja-JP"/>
        </w:rPr>
      </w:pPr>
    </w:p>
    <w:p w14:paraId="5C2378D5" w14:textId="200F524E" w:rsidR="00A7242D" w:rsidRDefault="009437F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9A0EE8D" wp14:editId="77EA1650">
                <wp:simplePos x="0" y="0"/>
                <wp:positionH relativeFrom="margin">
                  <wp:posOffset>0</wp:posOffset>
                </wp:positionH>
                <wp:positionV relativeFrom="paragraph">
                  <wp:posOffset>66410</wp:posOffset>
                </wp:positionV>
                <wp:extent cx="552450" cy="350520"/>
                <wp:effectExtent l="0" t="0" r="0" b="0"/>
                <wp:wrapNone/>
                <wp:docPr id="952" name="Caixa de texto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18285" w14:textId="17577099" w:rsidR="00240B08" w:rsidRPr="00140831" w:rsidRDefault="00240B08" w:rsidP="009437F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EE8D" id="Caixa de texto 952" o:spid="_x0000_s1403" type="#_x0000_t202" style="position:absolute;margin-left:0;margin-top:5.25pt;width:43.5pt;height:27.6pt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" filled="f" stroked="f">
                <v:textbox>
                  <w:txbxContent>
                    <w:p w14:paraId="15018285" w14:textId="17577099" w:rsidR="00240B08" w:rsidRPr="00140831" w:rsidRDefault="00240B08" w:rsidP="009437F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DF5B92" w14:textId="6AC6E91D" w:rsidR="00A7242D" w:rsidRDefault="009437F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BF4F277" wp14:editId="30042EE2">
                <wp:simplePos x="0" y="0"/>
                <wp:positionH relativeFrom="margin">
                  <wp:posOffset>0</wp:posOffset>
                </wp:positionH>
                <wp:positionV relativeFrom="paragraph">
                  <wp:posOffset>173139</wp:posOffset>
                </wp:positionV>
                <wp:extent cx="552450" cy="350520"/>
                <wp:effectExtent l="0" t="0" r="0" b="0"/>
                <wp:wrapNone/>
                <wp:docPr id="953" name="Caixa de texto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F8DD70" w14:textId="353FDB76" w:rsidR="00240B08" w:rsidRPr="00140831" w:rsidRDefault="00240B08" w:rsidP="009437F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F277" id="Caixa de texto 953" o:spid="_x0000_s1404" type="#_x0000_t202" style="position:absolute;margin-left:0;margin-top:13.65pt;width:43.5pt;height:27.6pt;z-index:25182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" filled="f" stroked="f">
                <v:textbox>
                  <w:txbxContent>
                    <w:p w14:paraId="75F8DD70" w14:textId="353FDB76" w:rsidR="00240B08" w:rsidRPr="00140831" w:rsidRDefault="00240B08" w:rsidP="009437F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CD2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565F223F" wp14:editId="1B9E5862">
                <wp:simplePos x="0" y="0"/>
                <wp:positionH relativeFrom="column">
                  <wp:posOffset>2158675</wp:posOffset>
                </wp:positionH>
                <wp:positionV relativeFrom="paragraph">
                  <wp:posOffset>23185</wp:posOffset>
                </wp:positionV>
                <wp:extent cx="1380490" cy="1557618"/>
                <wp:effectExtent l="0" t="0" r="10160" b="24130"/>
                <wp:wrapNone/>
                <wp:docPr id="939" name="Grupo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490" cy="1557618"/>
                          <a:chOff x="0" y="0"/>
                          <a:chExt cx="1380490" cy="1557618"/>
                        </a:xfrm>
                      </wpg:grpSpPr>
                      <wps:wsp>
                        <wps:cNvPr id="940" name="Retângulo 940"/>
                        <wps:cNvSpPr/>
                        <wps:spPr>
                          <a:xfrm>
                            <a:off x="0" y="691116"/>
                            <a:ext cx="1380490" cy="649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E4089" w14:textId="21FF4AB4" w:rsidR="00240B08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  <w:p w14:paraId="40D7630A" w14:textId="59E1AD96" w:rsidR="00240B08" w:rsidRPr="00B90F9A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Conector reto 944"/>
                        <wps:cNvCnPr/>
                        <wps:spPr>
                          <a:xfrm>
                            <a:off x="691116" y="0"/>
                            <a:ext cx="0" cy="228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" name="Conector reto 945"/>
                        <wps:cNvCnPr/>
                        <wps:spPr>
                          <a:xfrm>
                            <a:off x="691116" y="1329070"/>
                            <a:ext cx="0" cy="228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6" name="Retângulo 946"/>
                        <wps:cNvSpPr/>
                        <wps:spPr>
                          <a:xfrm>
                            <a:off x="0" y="202019"/>
                            <a:ext cx="1380490" cy="2952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DC521" w14:textId="075772AF" w:rsidR="00240B08" w:rsidRPr="00B90F9A" w:rsidRDefault="00240B08" w:rsidP="00675A19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ENSPA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Conector reto 947"/>
                        <wps:cNvCnPr/>
                        <wps:spPr>
                          <a:xfrm>
                            <a:off x="691116" y="478465"/>
                            <a:ext cx="0" cy="228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F223F" id="Grupo 939" o:spid="_x0000_s1405" style="position:absolute;margin-left:169.95pt;margin-top:1.85pt;width:108.7pt;height:122.65pt;z-index:251810304" coordsize="13804,1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">
                <v:rect id="Retângulo 940" o:spid="_x0000_s1406" style="position:absolute;top:6911;width:13804;height:6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/8L8A&#10;AADcAAAADwAAAGRycy9kb3ducmV2LnhtbERPzWrCQBC+C77DMkJvurFI1egqIhSk0IO2DzBkx2w0&#10;Oxuyq0nevnMoePz4/rf73tfqSW2sAhuYzzJQxEWwFZcGfn8+pytQMSFbrAOTgYEi7Hfj0RZzGzo+&#10;0/OSSiUhHHM04FJqcq1j4chjnIWGWLhraD0mgW2pbYudhPtav2fZh/ZYsTQ4bOjoqLhfHl5KkM7D&#10;fNkd79+u/6qoHm70GIx5m/SHDahEfXqJ/90na2C9kP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Or/wvwAAANwAAAAPAAAAAAAAAAAAAAAAAJgCAABkcnMvZG93bnJl&#10;di54bWxQSwUGAAAAAAQABAD1AAAAhAMAAAAA&#10;" fillcolor="#5b9bd5 [3204]" strokecolor="#1f4d78 [1604]" strokeweight="1pt">
                  <v:textbox>
                    <w:txbxContent>
                      <w:p w14:paraId="4F1E4089" w14:textId="21FF4AB4" w:rsidR="00240B08" w:rsidRDefault="00240B08" w:rsidP="00675A1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  <w:p w14:paraId="40D7630A" w14:textId="59E1AD96" w:rsidR="00240B08" w:rsidRPr="00B90F9A" w:rsidRDefault="00240B08" w:rsidP="00675A1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MR</w:t>
                        </w:r>
                      </w:p>
                    </w:txbxContent>
                  </v:textbox>
                </v:rect>
                <v:line id="Conector reto 944" o:spid="_x0000_s1407" style="position:absolute;visibility:visible;mso-wrap-style:square" from="6911,0" to="6911,2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eKg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fTu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eKgMUAAADcAAAADwAAAAAAAAAA&#10;AAAAAAChAgAAZHJzL2Rvd25yZXYueG1sUEsFBgAAAAAEAAQA+QAAAJMDAAAAAA==&#10;" strokecolor="#5b9bd5 [3204]" strokeweight=".5pt">
                  <v:stroke joinstyle="miter"/>
                </v:line>
                <v:line id="Conector reto 945" o:spid="_x0000_s1408" style="position:absolute;visibility:visible;mso-wrap-style:square" from="6911,13290" to="6911,1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svG8UAAADcAAAADwAAAGRycy9kb3ducmV2LnhtbESPT2vCQBTE70K/w/IK3nTTWv9FVxFB&#10;8VSorQdvj+wzG5t9m2bXJP32bkHocZiZ3zDLdWdL0VDtC8cKXoYJCOLM6YJzBV+fu8EMhA/IGkvH&#10;pOCXPKxXT70lptq1/EHNMeQiQtinqMCEUKVS+syQRT90FXH0Lq62GKKsc6lrbCPclvI1SSbSYsFx&#10;wWBFW0PZ9/FmFfxgtiN7Pu2bpDXNaHKp3qfXs1L9526zABGoC//hR/ugFczfxvB3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svG8UAAADcAAAADwAAAAAAAAAA&#10;AAAAAAChAgAAZHJzL2Rvd25yZXYueG1sUEsFBgAAAAAEAAQA+QAAAJMDAAAAAA==&#10;" strokecolor="#5b9bd5 [3204]" strokeweight=".5pt">
                  <v:stroke joinstyle="miter"/>
                </v:line>
                <v:rect id="Retângulo 946" o:spid="_x0000_s1409" style="position:absolute;top:2020;width:1380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CH8MA&#10;AADcAAAADwAAAGRycy9kb3ducmV2LnhtbESPy2rDMBBF94H+g5hCdonsENLWjWKKIRAKWeTxAYM1&#10;tdxYI2PJsf33USHQ5eU+Dnebj7YRd+p87VhBukxAEJdO11wpuF72i3cQPiBrbByTgok85LuX2RYz&#10;7QY+0f0cKhFH2GeowITQZlL60pBFv3QtcfR+XGcxRNlVUnc4xHHbyFWSbKTFmiPBYEuFofJ27m2E&#10;IJ2m9G0obkczftfUTL/UT0rNX8evTxCBxvAffrYPWsHHeg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+CH8MAAADcAAAADwAAAAAAAAAAAAAAAACYAgAAZHJzL2Rv&#10;d25yZXYueG1sUEsFBgAAAAAEAAQA9QAAAIgDAAAAAA==&#10;" fillcolor="#5b9bd5 [3204]" strokecolor="#1f4d78 [1604]" strokeweight="1pt">
                  <v:textbox>
                    <w:txbxContent>
                      <w:p w14:paraId="1F8DC521" w14:textId="075772AF" w:rsidR="00240B08" w:rsidRPr="00B90F9A" w:rsidRDefault="00240B08" w:rsidP="00675A19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ENSPA</w:t>
                        </w:r>
                      </w:p>
                    </w:txbxContent>
                  </v:textbox>
                </v:rect>
                <v:line id="Conector reto 947" o:spid="_x0000_s1410" style="position:absolute;visibility:visible;mso-wrap-style:square" from="6911,4784" to="6911,7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UU98YAAADcAAAADwAAAGRycy9kb3ducmV2LnhtbESPT2vCQBTE7wW/w/IEb3VjLf5Js5Ei&#10;KD0VatuDt0f2mU3Nvo3ZNYnf3i0Uehxm5jdMthlsLTpqfeVYwWyagCAunK64VPD1uXtcgfABWWPt&#10;mBTcyMMmHz1kmGrX8wd1h1CKCGGfogITQpNK6QtDFv3UNcTRO7nWYoiyLaVusY9wW8unJFlIixXH&#10;BYMNbQ0V58PVKrhgsSN7/N53SW+6+eLUvC9/jkpNxsPrC4hAQ/gP/7XftIL18xJ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FFPfGAAAA3AAAAA8AAAAAAAAA&#10;AAAAAAAAoQIAAGRycy9kb3ducmV2LnhtbFBLBQYAAAAABAAEAPkAAACUAwAAAAA=&#10;" strokecolor="#5b9bd5 [3204]" strokeweight=".5pt">
                  <v:stroke joinstyle="miter"/>
                </v:line>
              </v:group>
            </w:pict>
          </mc:Fallback>
        </mc:AlternateContent>
      </w:r>
      <w:r w:rsidR="00675A1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2A241CD" wp14:editId="24B17621">
                <wp:simplePos x="0" y="0"/>
                <wp:positionH relativeFrom="column">
                  <wp:posOffset>2847340</wp:posOffset>
                </wp:positionH>
                <wp:positionV relativeFrom="paragraph">
                  <wp:posOffset>85725</wp:posOffset>
                </wp:positionV>
                <wp:extent cx="0" cy="227965"/>
                <wp:effectExtent l="0" t="0" r="19050" b="19685"/>
                <wp:wrapNone/>
                <wp:docPr id="948" name="Conector reto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476C" id="Conector reto 948" o:spid="_x0000_s1026" style="position:absolute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6.75pt" to="224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2EC8C1DD" w14:textId="676D64F5" w:rsidR="00A7242D" w:rsidRDefault="00A7242D" w:rsidP="0045075D">
      <w:pPr>
        <w:rPr>
          <w:lang w:eastAsia="ja-JP"/>
        </w:rPr>
      </w:pPr>
    </w:p>
    <w:p w14:paraId="66C1FC3F" w14:textId="3064D1D4" w:rsidR="00A7242D" w:rsidRDefault="009437F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F91E697" wp14:editId="04ED9F62">
                <wp:simplePos x="0" y="0"/>
                <wp:positionH relativeFrom="margin">
                  <wp:posOffset>0</wp:posOffset>
                </wp:positionH>
                <wp:positionV relativeFrom="paragraph">
                  <wp:posOffset>182097</wp:posOffset>
                </wp:positionV>
                <wp:extent cx="552450" cy="350520"/>
                <wp:effectExtent l="0" t="0" r="0" b="0"/>
                <wp:wrapNone/>
                <wp:docPr id="954" name="Caixa de texto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540992" w14:textId="57667F3C" w:rsidR="00240B08" w:rsidRPr="00140831" w:rsidRDefault="00240B08" w:rsidP="009437F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E697" id="Caixa de texto 954" o:spid="_x0000_s1411" type="#_x0000_t202" style="position:absolute;margin-left:0;margin-top:14.35pt;width:43.5pt;height:27.6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" filled="f" stroked="f">
                <v:textbox>
                  <w:txbxContent>
                    <w:p w14:paraId="67540992" w14:textId="57667F3C" w:rsidR="00240B08" w:rsidRPr="00140831" w:rsidRDefault="00240B08" w:rsidP="009437F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6E93C" w14:textId="58A9D7B0" w:rsidR="00A7242D" w:rsidRDefault="00A7242D" w:rsidP="0045075D">
      <w:pPr>
        <w:rPr>
          <w:lang w:eastAsia="ja-JP"/>
        </w:rPr>
      </w:pPr>
    </w:p>
    <w:p w14:paraId="2D5E6F4D" w14:textId="6ADF22A3" w:rsidR="00A7242D" w:rsidRDefault="00675A19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E689CA7" wp14:editId="2E6B8140">
                <wp:simplePos x="0" y="0"/>
                <wp:positionH relativeFrom="column">
                  <wp:posOffset>2158040</wp:posOffset>
                </wp:positionH>
                <wp:positionV relativeFrom="paragraph">
                  <wp:posOffset>218337</wp:posOffset>
                </wp:positionV>
                <wp:extent cx="1390015" cy="551180"/>
                <wp:effectExtent l="0" t="0" r="19685" b="20320"/>
                <wp:wrapNone/>
                <wp:docPr id="844" name="Elips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530E" w14:textId="59C45546" w:rsidR="00240B08" w:rsidRPr="00426281" w:rsidRDefault="00240B08" w:rsidP="0059110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DIV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89CA7" id="Elipse 844" o:spid="_x0000_s1412" style="position:absolute;margin-left:169.9pt;margin-top:17.2pt;width:109.45pt;height:43.4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0DBD530E" w14:textId="59C45546" w:rsidR="00240B08" w:rsidRPr="00426281" w:rsidRDefault="00240B08" w:rsidP="0059110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DIV 15</w:t>
                      </w:r>
                    </w:p>
                  </w:txbxContent>
                </v:textbox>
              </v:oval>
            </w:pict>
          </mc:Fallback>
        </mc:AlternateContent>
      </w:r>
    </w:p>
    <w:p w14:paraId="1AE0A1E9" w14:textId="14F1ED7C" w:rsidR="00A7242D" w:rsidRDefault="00A7242D" w:rsidP="0045075D">
      <w:pPr>
        <w:rPr>
          <w:lang w:eastAsia="ja-JP"/>
        </w:rPr>
      </w:pPr>
    </w:p>
    <w:p w14:paraId="100B4751" w14:textId="2D7570E3" w:rsidR="003E19F3" w:rsidRDefault="003E19F3" w:rsidP="0045075D">
      <w:pPr>
        <w:rPr>
          <w:lang w:eastAsia="ja-JP"/>
        </w:rPr>
      </w:pPr>
    </w:p>
    <w:p w14:paraId="1BBB9983" w14:textId="77777777" w:rsidR="003E19F3" w:rsidRDefault="003E19F3" w:rsidP="0045075D">
      <w:pPr>
        <w:rPr>
          <w:lang w:eastAsia="ja-JP"/>
        </w:rPr>
      </w:pPr>
    </w:p>
    <w:p w14:paraId="06FCFB14" w14:textId="313DB258" w:rsidR="003E19F3" w:rsidRDefault="003E19F3" w:rsidP="0045075D">
      <w:pPr>
        <w:rPr>
          <w:lang w:eastAsia="ja-JP"/>
        </w:rPr>
      </w:pPr>
    </w:p>
    <w:p w14:paraId="3238E27E" w14:textId="2B95BE1E" w:rsidR="003E19F3" w:rsidRDefault="003E19F3" w:rsidP="0045075D">
      <w:pPr>
        <w:rPr>
          <w:lang w:eastAsia="ja-JP"/>
        </w:rPr>
      </w:pPr>
    </w:p>
    <w:p w14:paraId="4B55C667" w14:textId="0D7E6A96" w:rsidR="003E19F3" w:rsidRDefault="00FD72D2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815424" behindDoc="0" locked="0" layoutInCell="1" allowOverlap="1" wp14:anchorId="58FA2C5F" wp14:editId="3407B94C">
                <wp:simplePos x="0" y="0"/>
                <wp:positionH relativeFrom="column">
                  <wp:posOffset>2141058</wp:posOffset>
                </wp:positionH>
                <wp:positionV relativeFrom="paragraph">
                  <wp:posOffset>13970</wp:posOffset>
                </wp:positionV>
                <wp:extent cx="4104168" cy="4208145"/>
                <wp:effectExtent l="0" t="0" r="0" b="20955"/>
                <wp:wrapNone/>
                <wp:docPr id="975" name="Grupo 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168" cy="4208145"/>
                          <a:chOff x="0" y="0"/>
                          <a:chExt cx="4104168" cy="4208145"/>
                        </a:xfrm>
                      </wpg:grpSpPr>
                      <wps:wsp>
                        <wps:cNvPr id="869" name="Retângulo 869"/>
                        <wps:cNvSpPr/>
                        <wps:spPr>
                          <a:xfrm>
                            <a:off x="10633" y="978196"/>
                            <a:ext cx="1380490" cy="2332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EE15D" w14:textId="77777777" w:rsidR="00240B08" w:rsidRPr="007C7C31" w:rsidRDefault="00240B08" w:rsidP="00FD72D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ENSPA</w:t>
                              </w:r>
                            </w:p>
                            <w:p w14:paraId="08486D27" w14:textId="77777777" w:rsidR="00240B08" w:rsidRPr="007C7C31" w:rsidRDefault="00240B08" w:rsidP="00FD72D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C7C31">
                                <w:rPr>
                                  <w:color w:val="FFFFFF" w:themeColor="background1"/>
                                </w:rPr>
                                <w:t>MR</w:t>
                              </w:r>
                            </w:p>
                            <w:p w14:paraId="5D9025C4" w14:textId="77777777" w:rsidR="00240B08" w:rsidRDefault="00240B08" w:rsidP="00FD72D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(LINTE)</w:t>
                              </w:r>
                            </w:p>
                            <w:p w14:paraId="7E05BDAB" w14:textId="77777777" w:rsidR="00240B08" w:rsidRDefault="00240B08" w:rsidP="00FD72D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(LCARRY)</w:t>
                              </w:r>
                            </w:p>
                            <w:p w14:paraId="3D4A57C9" w14:textId="77777777" w:rsidR="00240B08" w:rsidRDefault="00240B08" w:rsidP="00FD72D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(LZERO)</w:t>
                              </w:r>
                            </w:p>
                            <w:p w14:paraId="68168DDD" w14:textId="77777777" w:rsidR="00240B08" w:rsidRDefault="00240B08" w:rsidP="00FD72D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(LRESET)</w:t>
                              </w:r>
                            </w:p>
                            <w:p w14:paraId="444D3AF1" w14:textId="77777777" w:rsidR="00240B08" w:rsidRPr="00426281" w:rsidRDefault="00240B08" w:rsidP="00FD72D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(LINT)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Elipse 873"/>
                        <wps:cNvSpPr/>
                        <wps:spPr>
                          <a:xfrm>
                            <a:off x="0" y="0"/>
                            <a:ext cx="1390015" cy="550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AF95A" w14:textId="00BE956C" w:rsidR="00240B08" w:rsidRPr="00426281" w:rsidRDefault="009713BD" w:rsidP="00FD72D2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DIV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Conector reto 874"/>
                        <wps:cNvCnPr/>
                        <wps:spPr>
                          <a:xfrm>
                            <a:off x="701749" y="552893"/>
                            <a:ext cx="0" cy="425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" name="Chave direita 875"/>
                        <wps:cNvSpPr/>
                        <wps:spPr>
                          <a:xfrm>
                            <a:off x="1488558" y="935665"/>
                            <a:ext cx="540993" cy="246675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Caixa de texto 876"/>
                        <wps:cNvSpPr txBox="1"/>
                        <wps:spPr>
                          <a:xfrm>
                            <a:off x="2009554" y="1913861"/>
                            <a:ext cx="2094614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89CEEAD" w14:textId="5CA0F6E2" w:rsidR="00240B08" w:rsidRPr="005245C5" w:rsidRDefault="006179F4" w:rsidP="00FD72D2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2"/>
                                  <w:szCs w:val="72"/>
                                  <w:lang w:val="pt-B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2"/>
                                  <w:szCs w:val="72"/>
                                  <w:lang w:val="pt-B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18</w:t>
                              </w:r>
                              <w:r w:rsidR="00240B08" w:rsidRPr="005245C5">
                                <w:rPr>
                                  <w:noProof/>
                                  <w:color w:val="000000" w:themeColor="text1"/>
                                  <w:sz w:val="42"/>
                                  <w:szCs w:val="72"/>
                                  <w:lang w:val="pt-B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 </w:t>
                              </w:r>
                              <w:r w:rsidR="00240B08">
                                <w:rPr>
                                  <w:noProof/>
                                  <w:color w:val="000000" w:themeColor="text1"/>
                                  <w:sz w:val="42"/>
                                  <w:szCs w:val="72"/>
                                  <w:lang w:val="pt-B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Pop (cont.)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Elipse 877"/>
                        <wps:cNvSpPr/>
                        <wps:spPr>
                          <a:xfrm>
                            <a:off x="0" y="3657600"/>
                            <a:ext cx="1390015" cy="550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D3BCA" w14:textId="309A2887" w:rsidR="00240B08" w:rsidRPr="00426281" w:rsidRDefault="00240B08" w:rsidP="00FD72D2">
                              <w:pPr>
                                <w:jc w:val="center"/>
                                <w:rPr>
                                  <w:color w:val="FFFFFF" w:themeColor="background1"/>
                                  <w:lang w:val="pt-B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t-BR"/>
                                </w:rPr>
                                <w:t>DI</w:t>
                              </w:r>
                              <w:r w:rsidR="009713BD">
                                <w:rPr>
                                  <w:color w:val="FFFFFF" w:themeColor="background1"/>
                                  <w:lang w:val="pt-BR"/>
                                </w:rPr>
                                <w:t>V 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Conector reto 878"/>
                        <wps:cNvCnPr/>
                        <wps:spPr>
                          <a:xfrm>
                            <a:off x="723014" y="3253563"/>
                            <a:ext cx="0" cy="425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A2C5F" id="Grupo 975" o:spid="_x0000_s1413" style="position:absolute;margin-left:168.6pt;margin-top:1.1pt;width:323.15pt;height:331.35pt;z-index:251815424" coordsize="41041,42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">
                <v:rect id="Retângulo 869" o:spid="_x0000_s1414" style="position:absolute;left:106;top:9781;width:13805;height:23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FkMIA&#10;AADcAAAADwAAAGRycy9kb3ducmV2LnhtbESPy4rCMBSG98K8QzgD7myqCy8d0zIIggiz8PIAh+ZM&#10;07E5KU207dubAcHlz3/5+LfFYBvxoM7XjhXMkxQEcel0zZWC62U/W4PwAVlj45gUjOShyD8mW8y0&#10;6/lEj3OoRBxhn6ECE0KbSelLQxZ94lri6P26zmKIsquk7rCP47aRizRdSos1R4LBlnaGytv5biME&#10;6TTOV/3u9mOGY03N+Ef3Uanp5/D9BSLQEN7hV/ugFayXG/g/E4+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EWQwgAAANwAAAAPAAAAAAAAAAAAAAAAAJgCAABkcnMvZG93&#10;bnJldi54bWxQSwUGAAAAAAQABAD1AAAAhwMAAAAA&#10;" fillcolor="#5b9bd5 [3204]" strokecolor="#1f4d78 [1604]" strokeweight="1pt">
                  <v:textbox>
                    <w:txbxContent>
                      <w:p w14:paraId="15EEE15D" w14:textId="77777777" w:rsidR="00240B08" w:rsidRPr="007C7C31" w:rsidRDefault="00240B08" w:rsidP="00FD72D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ENSPA</w:t>
                        </w:r>
                      </w:p>
                      <w:p w14:paraId="08486D27" w14:textId="77777777" w:rsidR="00240B08" w:rsidRPr="007C7C31" w:rsidRDefault="00240B08" w:rsidP="00FD72D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C7C31">
                          <w:rPr>
                            <w:color w:val="FFFFFF" w:themeColor="background1"/>
                          </w:rPr>
                          <w:t>MR</w:t>
                        </w:r>
                      </w:p>
                      <w:p w14:paraId="5D9025C4" w14:textId="77777777" w:rsidR="00240B08" w:rsidRDefault="00240B08" w:rsidP="00FD72D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(LINTE)</w:t>
                        </w:r>
                      </w:p>
                      <w:p w14:paraId="7E05BDAB" w14:textId="77777777" w:rsidR="00240B08" w:rsidRDefault="00240B08" w:rsidP="00FD72D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(LCARRY)</w:t>
                        </w:r>
                      </w:p>
                      <w:p w14:paraId="3D4A57C9" w14:textId="77777777" w:rsidR="00240B08" w:rsidRDefault="00240B08" w:rsidP="00FD72D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(LZERO)</w:t>
                        </w:r>
                      </w:p>
                      <w:p w14:paraId="68168DDD" w14:textId="77777777" w:rsidR="00240B08" w:rsidRDefault="00240B08" w:rsidP="00FD72D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(LRESET)</w:t>
                        </w:r>
                      </w:p>
                      <w:p w14:paraId="444D3AF1" w14:textId="77777777" w:rsidR="00240B08" w:rsidRPr="00426281" w:rsidRDefault="00240B08" w:rsidP="00FD72D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(LINT)</w:t>
                        </w:r>
                      </w:p>
                    </w:txbxContent>
                  </v:textbox>
                </v:rect>
                <v:oval id="Elipse 873" o:spid="_x0000_s1415" style="position:absolute;width:13900;height:5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qI8QA&#10;AADcAAAADwAAAGRycy9kb3ducmV2LnhtbESPQWvCQBSE7wX/w/IEb3WjLW2MriKFgBZ6aIz3R/aZ&#10;LGbfhuyq0V/fLRR6HGbmG2a1GWwrrtR741jBbJqAIK6cNlwrKA/5cwrCB2SNrWNScCcPm/XoaYWZ&#10;djf+pmsRahEh7DNU0ITQZVL6qiGLfuo64uidXG8xRNnXUvd4i3DbynmSvEmLhuNCgx19NFSdi4tV&#10;8NjlpQmXRZEm5ef563WfO2mOSk3Gw3YJItAQ/sN/7Z1WkL6/wO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RKi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61DAF95A" w14:textId="00BE956C" w:rsidR="00240B08" w:rsidRPr="00426281" w:rsidRDefault="009713BD" w:rsidP="00FD72D2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DIV 15</w:t>
                        </w:r>
                      </w:p>
                    </w:txbxContent>
                  </v:textbox>
                </v:oval>
                <v:line id="Conector reto 874" o:spid="_x0000_s1416" style="position:absolute;visibility:visible;mso-wrap-style:square" from="7017,5528" to="7017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pPoMUAAADcAAAADwAAAGRycy9kb3ducmV2LnhtbESPT2vCQBTE70K/w/KE3urGKkZSVymC&#10;0lPBPz14e2Sf2Wj2bcxuk/Tbu0LB4zAzv2EWq95WoqXGl44VjEcJCOLc6ZILBcfD5m0OwgdkjZVj&#10;UvBHHlbLl8ECM+063lG7D4WIEPYZKjAh1JmUPjdk0Y9cTRy9s2sshiibQuoGuwi3lXxPkpm0WHJc&#10;MFjT2lB+3f9aBTfMN2RPP9s26Uw7mZ3r7/RyUup12H9+gAjUh2f4v/2lFczT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pPoMUAAADcAAAADwAAAAAAAAAA&#10;AAAAAAChAgAAZHJzL2Rvd25yZXYueG1sUEsFBgAAAAAEAAQA+QAAAJMDAAAAAA==&#10;" strokecolor="#5b9bd5 [3204]" strokeweight=".5pt">
                  <v:stroke joinstyle="miter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have direita 875" o:spid="_x0000_s1417" type="#_x0000_t88" style="position:absolute;left:14885;top:9356;width:5410;height:2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jEMYA&#10;AADcAAAADwAAAGRycy9kb3ducmV2LnhtbESP3UrDQBSE7wXfYTmCd3ZT8adNuy1VqUgLhf48wGn2&#10;NAnNng27xyb69K4geDnMzDfMdN67Rl0oxNqzgeEgA0VceFtzaeCwX96NQEVBtth4JgNfFGE+u76a&#10;Ym59x1u67KRUCcIxRwOVSJtrHYuKHMaBb4mTd/LBoSQZSm0DdgnuGn2fZU/aYc1pocKWXisqzrtP&#10;Z4C6l7D+Xi8f5G0lm6PV9n3bjI25vekXE1BCvfyH/9of1sDo+RF+z6Qjo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ajEMYAAADcAAAADwAAAAAAAAAAAAAAAACYAgAAZHJz&#10;L2Rvd25yZXYueG1sUEsFBgAAAAAEAAQA9QAAAIsDAAAAAA==&#10;" adj="395" strokecolor="#5b9bd5 [3204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76" o:spid="_x0000_s1418" type="#_x0000_t202" style="position:absolute;left:20095;top:19138;width:20946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H3M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5HM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B9zEAAAA3AAAAA8AAAAAAAAAAAAAAAAAmAIAAGRycy9k&#10;b3ducmV2LnhtbFBLBQYAAAAABAAEAPUAAACJAwAAAAA=&#10;" filled="f" stroked="f">
                  <v:textbox>
                    <w:txbxContent>
                      <w:p w14:paraId="289CEEAD" w14:textId="5CA0F6E2" w:rsidR="00240B08" w:rsidRPr="005245C5" w:rsidRDefault="006179F4" w:rsidP="00FD72D2">
                        <w:pPr>
                          <w:jc w:val="center"/>
                          <w:rPr>
                            <w:noProof/>
                            <w:color w:val="000000" w:themeColor="text1"/>
                            <w:sz w:val="42"/>
                            <w:szCs w:val="72"/>
                            <w:lang w:val="pt-B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2"/>
                            <w:szCs w:val="72"/>
                            <w:lang w:val="pt-B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18</w:t>
                        </w:r>
                        <w:r w:rsidR="00240B08" w:rsidRPr="005245C5">
                          <w:rPr>
                            <w:noProof/>
                            <w:color w:val="000000" w:themeColor="text1"/>
                            <w:sz w:val="42"/>
                            <w:szCs w:val="72"/>
                            <w:lang w:val="pt-B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 </w:t>
                        </w:r>
                        <w:r w:rsidR="00240B08">
                          <w:rPr>
                            <w:noProof/>
                            <w:color w:val="000000" w:themeColor="text1"/>
                            <w:sz w:val="42"/>
                            <w:szCs w:val="72"/>
                            <w:lang w:val="pt-B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Pop (cont.)</w:t>
                        </w:r>
                      </w:p>
                    </w:txbxContent>
                  </v:textbox>
                </v:shape>
                <v:oval id="Elipse 877" o:spid="_x0000_s1419" style="position:absolute;top:36576;width:13900;height:5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sIMQA&#10;AADcAAAADwAAAGRycy9kb3ducmV2LnhtbESPQWvCQBSE7wX/w/KE3urGUjRNXUWEgBY8mKb3R/aZ&#10;LGbfhuyqqb++Kwgeh5n5hlmsBtuKC/XeOFYwnSQgiCunDdcKyp/8LQXhA7LG1jEp+CMPq+XoZYGZ&#10;dlc+0KUItYgQ9hkqaELoMil91ZBFP3EdcfSOrrcYouxrqXu8Rrht5XuSzKRFw3GhwY42DVWn4mwV&#10;3LZ5acL5s0iT8vu0/9jlTppfpV7Hw/oLRKAhPMOP9lYrSOdz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qLCD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277D3BCA" w14:textId="309A2887" w:rsidR="00240B08" w:rsidRPr="00426281" w:rsidRDefault="00240B08" w:rsidP="00FD72D2">
                        <w:pPr>
                          <w:jc w:val="center"/>
                          <w:rPr>
                            <w:color w:val="FFFFFF" w:themeColor="background1"/>
                            <w:lang w:val="pt-BR"/>
                          </w:rPr>
                        </w:pPr>
                        <w:r>
                          <w:rPr>
                            <w:color w:val="FFFFFF" w:themeColor="background1"/>
                            <w:lang w:val="pt-BR"/>
                          </w:rPr>
                          <w:t>DI</w:t>
                        </w:r>
                        <w:r w:rsidR="009713BD">
                          <w:rPr>
                            <w:color w:val="FFFFFF" w:themeColor="background1"/>
                            <w:lang w:val="pt-BR"/>
                          </w:rPr>
                          <w:t>V 16</w:t>
                        </w:r>
                      </w:p>
                    </w:txbxContent>
                  </v:textbox>
                </v:oval>
                <v:line id="Conector reto 878" o:spid="_x0000_s1420" style="position:absolute;visibility:visible;mso-wrap-style:square" from="7230,32535" to="7230,3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dFpcAAAADcAAAADwAAAGRycy9kb3ducmV2LnhtbERPTYvCMBC9L/gfwgje1tQVVKpRRFA8&#10;Cbp68DY0Y1NtJt0mtvXfm4Owx8f7Xqw6W4qGal84VjAaJiCIM6cLzhWcf7ffMxA+IGssHZOCF3lY&#10;LXtfC0y1a/lIzSnkIoawT1GBCaFKpfSZIYt+6CriyN1cbTFEWOdS19jGcFvKnySZSIsFxwaDFW0M&#10;ZY/T0yr4w2xL9nrZNUlrmvHkVh2m96tSg363noMI1IV/8ce91wpm07g2nolHQC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XRaXAAAAA3A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4A933F6" w14:textId="6FB34110" w:rsidR="003E19F3" w:rsidRDefault="003E19F3" w:rsidP="0045075D">
      <w:pPr>
        <w:rPr>
          <w:lang w:eastAsia="ja-JP"/>
        </w:rPr>
      </w:pPr>
    </w:p>
    <w:p w14:paraId="5A3B3656" w14:textId="5B1764DC" w:rsidR="003E19F3" w:rsidRDefault="003E19F3" w:rsidP="0045075D">
      <w:pPr>
        <w:rPr>
          <w:lang w:eastAsia="ja-JP"/>
        </w:rPr>
      </w:pPr>
    </w:p>
    <w:p w14:paraId="2CA07682" w14:textId="37C8E33E" w:rsidR="003E19F3" w:rsidRDefault="003E19F3" w:rsidP="0045075D">
      <w:pPr>
        <w:rPr>
          <w:lang w:eastAsia="ja-JP"/>
        </w:rPr>
      </w:pPr>
    </w:p>
    <w:p w14:paraId="22EF16F8" w14:textId="41C8DE4D" w:rsidR="003E19F3" w:rsidRDefault="003E19F3" w:rsidP="0045075D">
      <w:pPr>
        <w:rPr>
          <w:lang w:eastAsia="ja-JP"/>
        </w:rPr>
      </w:pPr>
    </w:p>
    <w:p w14:paraId="4950F558" w14:textId="52050CF5" w:rsidR="003E19F3" w:rsidRDefault="009437F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DB8253" wp14:editId="6E6BDF95">
                <wp:simplePos x="0" y="0"/>
                <wp:positionH relativeFrom="margin">
                  <wp:posOffset>443</wp:posOffset>
                </wp:positionH>
                <wp:positionV relativeFrom="paragraph">
                  <wp:posOffset>209093</wp:posOffset>
                </wp:positionV>
                <wp:extent cx="552450" cy="350520"/>
                <wp:effectExtent l="0" t="0" r="0" b="0"/>
                <wp:wrapNone/>
                <wp:docPr id="955" name="Caixa de texto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0017DC" w14:textId="7A421F52" w:rsidR="00240B08" w:rsidRPr="00140831" w:rsidRDefault="00240B08" w:rsidP="009437F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0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8253" id="Caixa de texto 955" o:spid="_x0000_s1421" type="#_x0000_t202" style="position:absolute;margin-left:.05pt;margin-top:16.45pt;width:43.5pt;height:27.6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" filled="f" stroked="f">
                <v:textbox>
                  <w:txbxContent>
                    <w:p w14:paraId="1E0017DC" w14:textId="7A421F52" w:rsidR="00240B08" w:rsidRPr="00140831" w:rsidRDefault="00240B08" w:rsidP="009437F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0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E11539" w14:textId="0D45AE37" w:rsidR="003E19F3" w:rsidRDefault="003E19F3" w:rsidP="0045075D">
      <w:pPr>
        <w:rPr>
          <w:lang w:eastAsia="ja-JP"/>
        </w:rPr>
      </w:pPr>
    </w:p>
    <w:p w14:paraId="72F806E4" w14:textId="468FC4AB" w:rsidR="003E19F3" w:rsidRDefault="003E19F3" w:rsidP="0045075D">
      <w:pPr>
        <w:rPr>
          <w:lang w:eastAsia="ja-JP"/>
        </w:rPr>
      </w:pPr>
    </w:p>
    <w:p w14:paraId="302D5B34" w14:textId="5CE36B86" w:rsidR="003E19F3" w:rsidRDefault="003E19F3" w:rsidP="0045075D">
      <w:pPr>
        <w:rPr>
          <w:lang w:eastAsia="ja-JP"/>
        </w:rPr>
      </w:pPr>
    </w:p>
    <w:p w14:paraId="5710B5D4" w14:textId="3BC236CD" w:rsidR="003E19F3" w:rsidRDefault="003E19F3" w:rsidP="0045075D">
      <w:pPr>
        <w:rPr>
          <w:lang w:eastAsia="ja-JP"/>
        </w:rPr>
      </w:pPr>
    </w:p>
    <w:p w14:paraId="371C5AFC" w14:textId="3D6E310E" w:rsidR="003E19F3" w:rsidRDefault="003E19F3" w:rsidP="0045075D">
      <w:pPr>
        <w:rPr>
          <w:lang w:eastAsia="ja-JP"/>
        </w:rPr>
      </w:pPr>
    </w:p>
    <w:p w14:paraId="55DB4EA3" w14:textId="3FB632A7" w:rsidR="003E19F3" w:rsidRDefault="003E19F3" w:rsidP="0045075D">
      <w:pPr>
        <w:rPr>
          <w:lang w:eastAsia="ja-JP"/>
        </w:rPr>
      </w:pPr>
    </w:p>
    <w:p w14:paraId="59649BEE" w14:textId="009A9154" w:rsidR="003E19F3" w:rsidRDefault="003E19F3" w:rsidP="0045075D">
      <w:pPr>
        <w:rPr>
          <w:lang w:eastAsia="ja-JP"/>
        </w:rPr>
      </w:pPr>
    </w:p>
    <w:p w14:paraId="03BED5B4" w14:textId="26814CA9" w:rsidR="003E19F3" w:rsidRDefault="003E19F3" w:rsidP="0045075D">
      <w:pPr>
        <w:rPr>
          <w:lang w:eastAsia="ja-JP"/>
        </w:rPr>
      </w:pPr>
    </w:p>
    <w:p w14:paraId="4B18FE81" w14:textId="15D26051" w:rsidR="003E19F3" w:rsidRDefault="003E19F3" w:rsidP="0045075D">
      <w:pPr>
        <w:rPr>
          <w:lang w:eastAsia="ja-JP"/>
        </w:rPr>
      </w:pPr>
    </w:p>
    <w:p w14:paraId="18E889D6" w14:textId="06F64CD5" w:rsidR="003E19F3" w:rsidRDefault="003E19F3" w:rsidP="0045075D">
      <w:pPr>
        <w:rPr>
          <w:lang w:eastAsia="ja-JP"/>
        </w:rPr>
      </w:pPr>
    </w:p>
    <w:p w14:paraId="2BFC8A98" w14:textId="764BBE8A" w:rsidR="003E19F3" w:rsidRDefault="003E19F3" w:rsidP="0045075D">
      <w:pPr>
        <w:rPr>
          <w:lang w:eastAsia="ja-JP"/>
        </w:rPr>
      </w:pPr>
    </w:p>
    <w:p w14:paraId="125DB75F" w14:textId="25ACF313" w:rsidR="003E19F3" w:rsidRDefault="003E19F3" w:rsidP="0045075D">
      <w:pPr>
        <w:rPr>
          <w:lang w:eastAsia="ja-JP"/>
        </w:rPr>
      </w:pPr>
    </w:p>
    <w:p w14:paraId="30507C4C" w14:textId="77777777" w:rsidR="003E19F3" w:rsidRDefault="003E19F3" w:rsidP="0045075D">
      <w:pPr>
        <w:rPr>
          <w:lang w:eastAsia="ja-JP"/>
        </w:rPr>
      </w:pPr>
    </w:p>
    <w:p w14:paraId="1ABD3FB6" w14:textId="5FDA1BA4" w:rsidR="003E19F3" w:rsidRDefault="003E19F3" w:rsidP="0045075D">
      <w:pPr>
        <w:rPr>
          <w:lang w:eastAsia="ja-JP"/>
        </w:rPr>
      </w:pPr>
    </w:p>
    <w:p w14:paraId="067DB9AB" w14:textId="77777777" w:rsidR="00456FCE" w:rsidRDefault="00456FCE" w:rsidP="0045075D">
      <w:pPr>
        <w:rPr>
          <w:lang w:eastAsia="ja-JP"/>
        </w:rPr>
      </w:pPr>
    </w:p>
    <w:p w14:paraId="2F2C821A" w14:textId="77777777" w:rsidR="00033C25" w:rsidRPr="009A1ECC" w:rsidRDefault="00033C25" w:rsidP="0045075D">
      <w:pPr>
        <w:rPr>
          <w:lang w:eastAsia="ja-JP"/>
        </w:rPr>
      </w:pPr>
    </w:p>
    <w:p w14:paraId="71DAF4DF" w14:textId="77777777" w:rsidR="00150D59" w:rsidRDefault="0045075D" w:rsidP="00C21781">
      <w:pPr>
        <w:pStyle w:val="ttulo1"/>
        <w:numPr>
          <w:ilvl w:val="0"/>
          <w:numId w:val="3"/>
        </w:numPr>
        <w:ind w:left="630"/>
      </w:pPr>
      <w:bookmarkStart w:id="2" w:name="_Read_mode"/>
      <w:bookmarkEnd w:id="2"/>
      <w:r>
        <w:rPr>
          <w:lang w:val="pt-BR"/>
        </w:rPr>
        <w:lastRenderedPageBreak/>
        <w:t>Máquina de Estados</w:t>
      </w:r>
    </w:p>
    <w:p w14:paraId="73076393" w14:textId="77777777" w:rsidR="00924E0F" w:rsidRDefault="00924E0F" w:rsidP="00DD670A">
      <w:pPr>
        <w:rPr>
          <w:lang w:val="pt-BR"/>
        </w:rPr>
      </w:pPr>
    </w:p>
    <w:p w14:paraId="505C977F" w14:textId="77777777" w:rsidR="00871D19" w:rsidRPr="00287914" w:rsidRDefault="00871D19" w:rsidP="00871D19">
      <w:pPr>
        <w:rPr>
          <w:b/>
        </w:rPr>
      </w:pPr>
      <w:r w:rsidRPr="00287914">
        <w:rPr>
          <w:b/>
        </w:rPr>
        <w:t>module div(T, clock);</w:t>
      </w:r>
    </w:p>
    <w:p w14:paraId="0B2CB988" w14:textId="0372F43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>reg [32:0] T;</w:t>
      </w:r>
    </w:p>
    <w:p w14:paraId="4DD65A71" w14:textId="6C0FF13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>input clock;</w:t>
      </w:r>
    </w:p>
    <w:p w14:paraId="33587832" w14:textId="3AA6BCC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>output SIGNAL;</w:t>
      </w:r>
    </w:p>
    <w:p w14:paraId="6407D327" w14:textId="29A3FAE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>always @(posedge clock or negedge clock) begin</w:t>
      </w:r>
    </w:p>
    <w:p w14:paraId="1B3C79D4" w14:textId="7777777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</w:p>
    <w:p w14:paraId="7A1A7AC0" w14:textId="12DC372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>if (clock = 0)</w:t>
      </w:r>
    </w:p>
    <w:p w14:paraId="64E4158D" w14:textId="253C632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  <w:t>begin</w:t>
      </w:r>
    </w:p>
    <w:p w14:paraId="1D1BC187" w14:textId="18B3B6E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ENPCA = 0;</w:t>
      </w:r>
    </w:p>
    <w:p w14:paraId="4CDC22D2" w14:textId="417D054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MR = 1;</w:t>
      </w:r>
    </w:p>
    <w:p w14:paraId="3430B6C5" w14:textId="743F44B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LMAH = 0;</w:t>
      </w:r>
    </w:p>
    <w:p w14:paraId="4BE06D4C" w14:textId="3A3BD98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LMAL = 0;</w:t>
      </w:r>
    </w:p>
    <w:p w14:paraId="7BCDCC41" w14:textId="2513E62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INCPC = 0;</w:t>
      </w:r>
    </w:p>
    <w:p w14:paraId="2121DD0A" w14:textId="0772550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ENMAA = 0;</w:t>
      </w:r>
    </w:p>
    <w:p w14:paraId="2B299330" w14:textId="4834604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LMD = 0;</w:t>
      </w:r>
    </w:p>
    <w:p w14:paraId="75006802" w14:textId="1C5E7E3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DECSP = 0;</w:t>
      </w:r>
    </w:p>
    <w:p w14:paraId="2BA3112F" w14:textId="701D494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ENDES = 0;</w:t>
      </w:r>
    </w:p>
    <w:p w14:paraId="29D706AD" w14:textId="2E90998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LAC = 0;</w:t>
      </w:r>
    </w:p>
    <w:p w14:paraId="3927E314" w14:textId="7C5DE7F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LMD = 0;</w:t>
      </w:r>
    </w:p>
    <w:p w14:paraId="4A3F5400" w14:textId="3998E37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LAAC = 0;</w:t>
      </w:r>
    </w:p>
    <w:p w14:paraId="7A8666C1" w14:textId="395B4C6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LINT = 0;</w:t>
      </w:r>
    </w:p>
    <w:p w14:paraId="1120E364" w14:textId="7E900FF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LINTE = 0;</w:t>
      </w:r>
    </w:p>
    <w:p w14:paraId="35C02EBF" w14:textId="77C2830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LRESET = 0;</w:t>
      </w:r>
    </w:p>
    <w:p w14:paraId="28CE30CD" w14:textId="7C2971D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SD0 = 0;</w:t>
      </w:r>
    </w:p>
    <w:p w14:paraId="0932F308" w14:textId="5D013E4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lastRenderedPageBreak/>
        <w:tab/>
      </w:r>
      <w:r w:rsidRPr="00287914">
        <w:rPr>
          <w:b/>
        </w:rPr>
        <w:tab/>
        <w:t>OP1 = 0;</w:t>
      </w:r>
    </w:p>
    <w:p w14:paraId="02A2231F" w14:textId="13BE859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OP2 = 0;</w:t>
      </w:r>
    </w:p>
    <w:p w14:paraId="212A0BFE" w14:textId="0F18490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ENSPA = 0;</w:t>
      </w:r>
    </w:p>
    <w:p w14:paraId="651ADDCC" w14:textId="31B744F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ERROR = 0;</w:t>
      </w:r>
    </w:p>
    <w:p w14:paraId="52BBD9BD" w14:textId="5EDDE8B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  <w:t>end</w:t>
      </w:r>
    </w:p>
    <w:p w14:paraId="0B9D0074" w14:textId="77777777" w:rsidR="00871D19" w:rsidRPr="00287914" w:rsidRDefault="00871D19" w:rsidP="00871D19">
      <w:pPr>
        <w:ind w:left="720"/>
        <w:rPr>
          <w:b/>
        </w:rPr>
      </w:pPr>
    </w:p>
    <w:p w14:paraId="21271EFC" w14:textId="0235694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  <w:t>case (T) //begin</w:t>
      </w:r>
    </w:p>
    <w:p w14:paraId="74DC6FE7" w14:textId="5615B15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4: begin </w:t>
      </w:r>
    </w:p>
    <w:p w14:paraId="47BDE043" w14:textId="19417F4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ENPCA = 1;</w:t>
      </w:r>
    </w:p>
    <w:p w14:paraId="5A51412E" w14:textId="00BC660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5;</w:t>
      </w:r>
    </w:p>
    <w:p w14:paraId="7A3E6F8D" w14:textId="56A35DA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end</w:t>
      </w:r>
    </w:p>
    <w:p w14:paraId="484A7F5D" w14:textId="544CCF9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5: begin</w:t>
      </w:r>
      <w:r w:rsidRPr="00287914">
        <w:rPr>
          <w:b/>
        </w:rPr>
        <w:tab/>
      </w:r>
    </w:p>
    <w:p w14:paraId="6D04F876" w14:textId="21C3FBA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ENPCA = 1;</w:t>
      </w:r>
    </w:p>
    <w:p w14:paraId="72BCB35C" w14:textId="769A8A9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4C39D139" w14:textId="21C48B6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6;</w:t>
      </w:r>
    </w:p>
    <w:p w14:paraId="611C5AD6" w14:textId="0C254E6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end</w:t>
      </w:r>
    </w:p>
    <w:p w14:paraId="17D5A97F" w14:textId="0E3CB62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6: begin</w:t>
      </w:r>
    </w:p>
    <w:p w14:paraId="7AD43A3C" w14:textId="4A24EAF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ENPCA = 1;</w:t>
      </w:r>
    </w:p>
    <w:p w14:paraId="3ACB0C7A" w14:textId="05577FD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1AAA87C1" w14:textId="08D0411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LMAH = 1;</w:t>
      </w:r>
    </w:p>
    <w:p w14:paraId="1B26AC04" w14:textId="385DA4A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7;</w:t>
      </w:r>
    </w:p>
    <w:p w14:paraId="35A1D212" w14:textId="7B81CB2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end</w:t>
      </w:r>
    </w:p>
    <w:p w14:paraId="1C04D45C" w14:textId="3D5C152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7: begin</w:t>
      </w:r>
    </w:p>
    <w:p w14:paraId="00537C68" w14:textId="10A5303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INCPC = 1;</w:t>
      </w:r>
    </w:p>
    <w:p w14:paraId="1DD850FD" w14:textId="2C36C7A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8;</w:t>
      </w:r>
    </w:p>
    <w:p w14:paraId="0EA7BE06" w14:textId="4C9540A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end</w:t>
      </w:r>
    </w:p>
    <w:p w14:paraId="5431B250" w14:textId="14DF413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lastRenderedPageBreak/>
        <w:tab/>
      </w:r>
      <w:r w:rsidRPr="00287914">
        <w:rPr>
          <w:b/>
        </w:rPr>
        <w:tab/>
      </w:r>
      <w:r w:rsidRPr="00287914">
        <w:rPr>
          <w:b/>
        </w:rPr>
        <w:tab/>
        <w:t>8: begin</w:t>
      </w:r>
      <w:r w:rsidRPr="00287914">
        <w:rPr>
          <w:b/>
        </w:rPr>
        <w:tab/>
      </w:r>
      <w:r w:rsidRPr="00287914">
        <w:rPr>
          <w:b/>
        </w:rPr>
        <w:tab/>
      </w:r>
    </w:p>
    <w:p w14:paraId="11928181" w14:textId="53D55A9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ENPCA = 1;</w:t>
      </w:r>
    </w:p>
    <w:p w14:paraId="3C7EEE8E" w14:textId="3B01C9A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9;</w:t>
      </w:r>
    </w:p>
    <w:p w14:paraId="6C929C5E" w14:textId="4EA28B6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end</w:t>
      </w:r>
    </w:p>
    <w:p w14:paraId="4F85B9BC" w14:textId="4CCA9F9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9: begin</w:t>
      </w:r>
      <w:r w:rsidRPr="00287914">
        <w:rPr>
          <w:b/>
        </w:rPr>
        <w:tab/>
      </w:r>
      <w:r w:rsidRPr="00287914">
        <w:rPr>
          <w:b/>
        </w:rPr>
        <w:tab/>
      </w:r>
    </w:p>
    <w:p w14:paraId="5833373D" w14:textId="145883E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ENPCA = 1;</w:t>
      </w:r>
    </w:p>
    <w:p w14:paraId="3FDB061D" w14:textId="22C7E81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5086500A" w14:textId="6A1E96C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10;</w:t>
      </w:r>
    </w:p>
    <w:p w14:paraId="4BB970BD" w14:textId="328B893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end</w:t>
      </w:r>
    </w:p>
    <w:p w14:paraId="2426EC16" w14:textId="2E1BE7E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10: begin</w:t>
      </w:r>
      <w:r w:rsidRPr="00287914">
        <w:rPr>
          <w:b/>
        </w:rPr>
        <w:tab/>
      </w:r>
    </w:p>
    <w:p w14:paraId="043BD147" w14:textId="7F9CA2D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ENPCA = 1;</w:t>
      </w:r>
    </w:p>
    <w:p w14:paraId="05D836A3" w14:textId="371F2F9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52B4B446" w14:textId="4270F9C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LMAL = 1;</w:t>
      </w:r>
    </w:p>
    <w:p w14:paraId="7974CFF2" w14:textId="032B76A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11;</w:t>
      </w:r>
    </w:p>
    <w:p w14:paraId="115A740C" w14:textId="3572B37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5622B105" w14:textId="0C5B9FD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11: begin</w:t>
      </w:r>
      <w:r w:rsidRPr="00287914">
        <w:rPr>
          <w:b/>
        </w:rPr>
        <w:tab/>
      </w:r>
    </w:p>
    <w:p w14:paraId="0BEE03A8" w14:textId="320EFFA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INCPC = 1;</w:t>
      </w:r>
    </w:p>
    <w:p w14:paraId="450EFAA7" w14:textId="047169C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ENMAA = 1;</w:t>
      </w:r>
    </w:p>
    <w:p w14:paraId="6AB2C277" w14:textId="0DF3CA2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12;</w:t>
      </w:r>
    </w:p>
    <w:p w14:paraId="66DB3B5A" w14:textId="5C9F830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0380C9A9" w14:textId="6E7362B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12: begin</w:t>
      </w:r>
    </w:p>
    <w:p w14:paraId="7EC50353" w14:textId="5B9FBE6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ENMAA = 1;</w:t>
      </w:r>
    </w:p>
    <w:p w14:paraId="671D8A6D" w14:textId="1A587C3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73545A6D" w14:textId="4FA21B0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13;</w:t>
      </w:r>
    </w:p>
    <w:p w14:paraId="061DF7D8" w14:textId="08FD069D" w:rsidR="00871D19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</w:t>
      </w:r>
      <w:r>
        <w:rPr>
          <w:b/>
        </w:rPr>
        <w:t>e</w:t>
      </w:r>
      <w:r w:rsidRPr="00287914">
        <w:rPr>
          <w:b/>
        </w:rPr>
        <w:t>nd</w:t>
      </w:r>
    </w:p>
    <w:p w14:paraId="6BDA9D0B" w14:textId="77777777" w:rsidR="00871D19" w:rsidRPr="00287914" w:rsidRDefault="00871D19" w:rsidP="00871D19">
      <w:pPr>
        <w:ind w:left="720"/>
        <w:rPr>
          <w:b/>
        </w:rPr>
      </w:pPr>
    </w:p>
    <w:p w14:paraId="46B9D0D7" w14:textId="7E14518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lastRenderedPageBreak/>
        <w:tab/>
      </w:r>
      <w:r w:rsidRPr="00287914">
        <w:rPr>
          <w:b/>
        </w:rPr>
        <w:tab/>
      </w:r>
      <w:r w:rsidRPr="00287914">
        <w:rPr>
          <w:b/>
        </w:rPr>
        <w:tab/>
        <w:t>13: begin</w:t>
      </w:r>
    </w:p>
    <w:p w14:paraId="618DAADC" w14:textId="6C8956F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ENMAA = 1;</w:t>
      </w:r>
    </w:p>
    <w:p w14:paraId="12E0A333" w14:textId="6DF3791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4EE196DF" w14:textId="30787EA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LMD = 1;</w:t>
      </w:r>
    </w:p>
    <w:p w14:paraId="3F65BD75" w14:textId="19A0BCA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14;</w:t>
      </w:r>
    </w:p>
    <w:p w14:paraId="3D22002E" w14:textId="1419AD1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end</w:t>
      </w:r>
    </w:p>
    <w:p w14:paraId="5C6DB3E9" w14:textId="3811FCC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14: begin</w:t>
      </w:r>
      <w:r w:rsidRPr="00287914">
        <w:rPr>
          <w:b/>
        </w:rPr>
        <w:tab/>
      </w:r>
    </w:p>
    <w:p w14:paraId="779BCB41" w14:textId="251C668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2ED1861C" w14:textId="4D96B81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37129FA3" w14:textId="2A20284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15;</w:t>
      </w:r>
    </w:p>
    <w:p w14:paraId="60830448" w14:textId="2EB656A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1D4836B8" w14:textId="24263DB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15: begin</w:t>
      </w:r>
    </w:p>
    <w:p w14:paraId="7667EE48" w14:textId="6A1AB6E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0C2D3E44" w14:textId="1DE692F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ENFLD = 1;</w:t>
      </w:r>
    </w:p>
    <w:p w14:paraId="3EBA5ECA" w14:textId="31A083D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16;</w:t>
      </w:r>
    </w:p>
    <w:p w14:paraId="0ED34C0B" w14:textId="75EEA9D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5B19019C" w14:textId="5FF69C0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16: begin</w:t>
      </w:r>
    </w:p>
    <w:p w14:paraId="695F9FAD" w14:textId="12CCD3B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147DA02B" w14:textId="56E31A8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ENFLD = 1;</w:t>
      </w:r>
    </w:p>
    <w:p w14:paraId="32764FD0" w14:textId="617C867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MW = 0;</w:t>
      </w:r>
    </w:p>
    <w:p w14:paraId="7FE0AF42" w14:textId="013FD85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17;</w:t>
      </w:r>
    </w:p>
    <w:p w14:paraId="69B068DE" w14:textId="095AD87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2FB3EA16" w14:textId="7D2F582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17: begin</w:t>
      </w:r>
    </w:p>
    <w:p w14:paraId="242814E0" w14:textId="1C55860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DECSP = 1;</w:t>
      </w:r>
    </w:p>
    <w:p w14:paraId="30B5A8C5" w14:textId="1802AEA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18;</w:t>
      </w:r>
    </w:p>
    <w:p w14:paraId="44186DC6" w14:textId="39F311C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78382775" w14:textId="3CFE330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lastRenderedPageBreak/>
        <w:tab/>
      </w:r>
      <w:r w:rsidRPr="00287914">
        <w:rPr>
          <w:b/>
        </w:rPr>
        <w:tab/>
      </w:r>
      <w:r w:rsidRPr="00287914">
        <w:rPr>
          <w:b/>
        </w:rPr>
        <w:tab/>
        <w:t>18: begin</w:t>
      </w:r>
    </w:p>
    <w:p w14:paraId="1D4EAE3D" w14:textId="7EF923D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6E7F2204" w14:textId="36E07F5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1E48D4B6" w14:textId="5D82FCA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19;</w:t>
      </w:r>
    </w:p>
    <w:p w14:paraId="6B151B43" w14:textId="0523AC2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23C3CEAE" w14:textId="448EFB1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19: begin</w:t>
      </w:r>
    </w:p>
    <w:p w14:paraId="29DCAE12" w14:textId="3C43E61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120EBF9C" w14:textId="13DFE64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5AD979B2" w14:textId="0F92731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MW = 0;</w:t>
      </w:r>
    </w:p>
    <w:p w14:paraId="641E7A14" w14:textId="0056C4E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20;</w:t>
      </w:r>
    </w:p>
    <w:p w14:paraId="003E37FF" w14:textId="1BCD841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6DF6E63C" w14:textId="3650ADC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20: begin</w:t>
      </w:r>
      <w:r w:rsidRPr="00287914">
        <w:rPr>
          <w:b/>
        </w:rPr>
        <w:tab/>
      </w:r>
      <w:r w:rsidRPr="00287914">
        <w:rPr>
          <w:b/>
        </w:rPr>
        <w:tab/>
      </w:r>
    </w:p>
    <w:p w14:paraId="33EB7945" w14:textId="5027DAE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DECSP = 1;</w:t>
      </w:r>
    </w:p>
    <w:p w14:paraId="6B981C76" w14:textId="240686F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4588D740" w14:textId="2973CB6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2DB679CF" w14:textId="5A4E1D6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21;</w:t>
      </w:r>
    </w:p>
    <w:p w14:paraId="4C6BBF95" w14:textId="01CBF2F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5CA1989C" w14:textId="08346D5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21: begin</w:t>
      </w:r>
    </w:p>
    <w:p w14:paraId="3E687E93" w14:textId="5E54196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49CCA871" w14:textId="5B601B2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LMD = 1;</w:t>
      </w:r>
    </w:p>
    <w:p w14:paraId="4B66C520" w14:textId="10FE199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22;</w:t>
      </w:r>
    </w:p>
    <w:p w14:paraId="40A540CE" w14:textId="7F292DD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1EB3F30F" w14:textId="69D1805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22: begin</w:t>
      </w:r>
    </w:p>
    <w:p w14:paraId="78804037" w14:textId="2534F8E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6B2C7FE7" w14:textId="7C3D55F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OP2 = 1;</w:t>
      </w:r>
    </w:p>
    <w:p w14:paraId="2533BFEC" w14:textId="58189AD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4D569614" w14:textId="42F9BC9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lastRenderedPageBreak/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0DC852D6" w14:textId="01C3EDE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591E9FDA" w14:textId="548B827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23;</w:t>
      </w:r>
    </w:p>
    <w:p w14:paraId="06E74C4F" w14:textId="071952F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  end</w:t>
      </w:r>
    </w:p>
    <w:p w14:paraId="72672B91" w14:textId="718FE97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23: begin</w:t>
      </w:r>
    </w:p>
    <w:p w14:paraId="7AFF54B4" w14:textId="38FCC5D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3061877C" w14:textId="543D83F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LMD = 1;</w:t>
      </w:r>
    </w:p>
    <w:p w14:paraId="289770E5" w14:textId="56FC9EE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24;</w:t>
      </w:r>
    </w:p>
    <w:p w14:paraId="54D2DAA8" w14:textId="3468EDA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381B343A" w14:textId="387191B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24: begin</w:t>
      </w:r>
    </w:p>
    <w:p w14:paraId="06AF5CB5" w14:textId="77F0950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108431BF" w14:textId="63918B6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OP2 = 1;</w:t>
      </w:r>
    </w:p>
    <w:p w14:paraId="3A752362" w14:textId="619CC24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3ADB4CE1" w14:textId="55D721C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0A212B42" w14:textId="393770F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35853C73" w14:textId="1EF4700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25;</w:t>
      </w:r>
    </w:p>
    <w:p w14:paraId="536CC777" w14:textId="227A389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0F2D0935" w14:textId="45D9213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25: begin</w:t>
      </w:r>
    </w:p>
    <w:p w14:paraId="4DC6FC16" w14:textId="35DB1AB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65C1BCEB" w14:textId="319C7DA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LMD = 1;</w:t>
      </w:r>
    </w:p>
    <w:p w14:paraId="547976E9" w14:textId="5B8D38B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26;</w:t>
      </w:r>
    </w:p>
    <w:p w14:paraId="52D3A5EE" w14:textId="53C5EED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1C917AC6" w14:textId="6B69966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26: begin</w:t>
      </w:r>
    </w:p>
    <w:p w14:paraId="141FB335" w14:textId="4CBD0DB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1F2AB15A" w14:textId="0BC42D2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OP2 = 1;</w:t>
      </w:r>
    </w:p>
    <w:p w14:paraId="43E28CE8" w14:textId="0005EF5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6544777F" w14:textId="7EBAB35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lastRenderedPageBreak/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0EA92D77" w14:textId="5B7F044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0B41D80B" w14:textId="32D4AA6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27;</w:t>
      </w:r>
    </w:p>
    <w:p w14:paraId="7809DF1B" w14:textId="239A269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 </w:t>
      </w:r>
    </w:p>
    <w:p w14:paraId="2DC10918" w14:textId="6BC7E57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27: begin</w:t>
      </w:r>
    </w:p>
    <w:p w14:paraId="6186A1FA" w14:textId="6EBA17C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0500DFDF" w14:textId="742F5E0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LMD = 1;</w:t>
      </w:r>
    </w:p>
    <w:p w14:paraId="0D991EA5" w14:textId="5837DF1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28;</w:t>
      </w:r>
    </w:p>
    <w:p w14:paraId="46394EFF" w14:textId="7275F1A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 end</w:t>
      </w:r>
    </w:p>
    <w:p w14:paraId="1F98692D" w14:textId="31C5A43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28: begin</w:t>
      </w:r>
    </w:p>
    <w:p w14:paraId="3507A356" w14:textId="063A6DB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0111F8BB" w14:textId="0A909A4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OP2 = 1;</w:t>
      </w:r>
    </w:p>
    <w:p w14:paraId="297FD349" w14:textId="687AFBC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27D95796" w14:textId="511A737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5801E015" w14:textId="7ECC521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5AFE6BDE" w14:textId="7F76A04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29;</w:t>
      </w:r>
    </w:p>
    <w:p w14:paraId="6D7D0AE6" w14:textId="04EFFFA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7117FEEE" w14:textId="062EF87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29: begin</w:t>
      </w:r>
    </w:p>
    <w:p w14:paraId="409BE786" w14:textId="52FDD3E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380DCB48" w14:textId="6EB812D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SD0 = 1;</w:t>
      </w:r>
    </w:p>
    <w:p w14:paraId="043C6D90" w14:textId="26B8E4C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1D43F013" w14:textId="1E2E8CF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525DDCAC" w14:textId="7AE31A0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75E78F2B" w14:textId="7569614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30;</w:t>
      </w:r>
    </w:p>
    <w:p w14:paraId="4F6C58E9" w14:textId="66C563D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 end </w:t>
      </w:r>
    </w:p>
    <w:p w14:paraId="183B928E" w14:textId="77777777" w:rsidR="00871D19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</w:p>
    <w:p w14:paraId="0A9BB8E4" w14:textId="40720FDA" w:rsidR="00871D19" w:rsidRPr="00287914" w:rsidRDefault="00871D19" w:rsidP="00871D19">
      <w:pPr>
        <w:ind w:left="2160" w:firstLine="720"/>
        <w:rPr>
          <w:b/>
        </w:rPr>
      </w:pPr>
      <w:r w:rsidRPr="00287914">
        <w:rPr>
          <w:b/>
        </w:rPr>
        <w:lastRenderedPageBreak/>
        <w:t>30: begin</w:t>
      </w:r>
    </w:p>
    <w:p w14:paraId="1310B8EE" w14:textId="72D6F5D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03933B7C" w14:textId="3BA2E6B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SD0 = 1;</w:t>
      </w:r>
    </w:p>
    <w:p w14:paraId="425DC04A" w14:textId="7378F22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21A6B239" w14:textId="01EFE5C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130FF84C" w14:textId="6B4E713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66B528F0" w14:textId="3B5AED4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31;</w:t>
      </w:r>
    </w:p>
    <w:p w14:paraId="4EF07B45" w14:textId="2A4CBB1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7AB5D81C" w14:textId="5CB2517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31: begin</w:t>
      </w:r>
    </w:p>
    <w:p w14:paraId="2D30A668" w14:textId="3FEB786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3E6C9D8D" w14:textId="4777CAA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SD0 = 1;</w:t>
      </w:r>
    </w:p>
    <w:p w14:paraId="67E505C8" w14:textId="59A67FC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581BC882" w14:textId="63819D1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3CE810EC" w14:textId="7E75198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2DDE0494" w14:textId="6D605E0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32;</w:t>
      </w:r>
    </w:p>
    <w:p w14:paraId="3962693F" w14:textId="250314D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 end</w:t>
      </w:r>
    </w:p>
    <w:p w14:paraId="0F6C7AAB" w14:textId="024288A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32: begin</w:t>
      </w:r>
    </w:p>
    <w:p w14:paraId="4FAAB15C" w14:textId="4D80D8F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6262FBF3" w14:textId="630F557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SD0 = 1;</w:t>
      </w:r>
    </w:p>
    <w:p w14:paraId="0A6877D7" w14:textId="5E4EA4C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64CA2F6C" w14:textId="0A13308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3B8A248A" w14:textId="1D391ED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3DA8A7F6" w14:textId="336093E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33;</w:t>
      </w:r>
    </w:p>
    <w:p w14:paraId="0A405C71" w14:textId="1B175D3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0F6C4FF3" w14:textId="77777777" w:rsidR="00871D19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</w:p>
    <w:p w14:paraId="49A96DEA" w14:textId="77777777" w:rsidR="00871D19" w:rsidRDefault="00871D19" w:rsidP="00871D19">
      <w:pPr>
        <w:ind w:left="720"/>
        <w:rPr>
          <w:b/>
        </w:rPr>
      </w:pPr>
    </w:p>
    <w:p w14:paraId="622706E2" w14:textId="4943D0AE" w:rsidR="00871D19" w:rsidRPr="00287914" w:rsidRDefault="00871D19" w:rsidP="00871D19">
      <w:pPr>
        <w:ind w:left="2160" w:firstLine="720"/>
        <w:rPr>
          <w:b/>
        </w:rPr>
      </w:pPr>
      <w:r w:rsidRPr="00287914">
        <w:rPr>
          <w:b/>
        </w:rPr>
        <w:lastRenderedPageBreak/>
        <w:t>33: begin</w:t>
      </w:r>
    </w:p>
    <w:p w14:paraId="0E3FEFE9" w14:textId="1A46E4A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45E36F06" w14:textId="2CBDFBA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LMD = 1;</w:t>
      </w:r>
    </w:p>
    <w:p w14:paraId="4127078E" w14:textId="03EA878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34;</w:t>
      </w:r>
    </w:p>
    <w:p w14:paraId="1159AC47" w14:textId="575DC72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3832E387" w14:textId="43AE8BE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34: begin</w:t>
      </w:r>
    </w:p>
    <w:p w14:paraId="134F93AD" w14:textId="1A39B0C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INCSP = 1;</w:t>
      </w:r>
    </w:p>
    <w:p w14:paraId="6EE12152" w14:textId="323F7AF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35;</w:t>
      </w:r>
    </w:p>
    <w:p w14:paraId="4DC83FF3" w14:textId="485C2F5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164A1C2E" w14:textId="1390000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35: begin</w:t>
      </w:r>
    </w:p>
    <w:p w14:paraId="3427CE74" w14:textId="165D0E7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76280564" w14:textId="0AFFC3F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36;</w:t>
      </w:r>
    </w:p>
    <w:p w14:paraId="7863B194" w14:textId="110EB0E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23A07C78" w14:textId="7BA6632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36: begin</w:t>
      </w:r>
    </w:p>
    <w:p w14:paraId="5ED3CB41" w14:textId="39363D4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7E295746" w14:textId="70D8FD7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13061065" w14:textId="4F7FCA8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37;</w:t>
      </w:r>
    </w:p>
    <w:p w14:paraId="6AAF9ED2" w14:textId="7489FEF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6E6CDDF7" w14:textId="6D06A2E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37: begin</w:t>
      </w:r>
    </w:p>
    <w:p w14:paraId="618C3A59" w14:textId="32A4E7E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5BA75EA4" w14:textId="7B61CE0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3EE6B283" w14:textId="722AC4F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335B2BE0" w14:textId="6DD2A4C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38;</w:t>
      </w:r>
    </w:p>
    <w:p w14:paraId="4BAEF383" w14:textId="45081B9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73D01CA9" w14:textId="77777777" w:rsidR="00871D19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</w:p>
    <w:p w14:paraId="1E854CFE" w14:textId="77777777" w:rsidR="00871D19" w:rsidRDefault="00871D19" w:rsidP="00871D19">
      <w:pPr>
        <w:ind w:left="720"/>
        <w:rPr>
          <w:b/>
        </w:rPr>
      </w:pPr>
    </w:p>
    <w:p w14:paraId="11C0B8D7" w14:textId="11E87962" w:rsidR="00871D19" w:rsidRPr="00287914" w:rsidRDefault="00871D19" w:rsidP="00871D19">
      <w:pPr>
        <w:ind w:left="2160" w:firstLine="720"/>
        <w:rPr>
          <w:b/>
        </w:rPr>
      </w:pPr>
      <w:r w:rsidRPr="00287914">
        <w:rPr>
          <w:b/>
        </w:rPr>
        <w:lastRenderedPageBreak/>
        <w:t>38: begin</w:t>
      </w:r>
    </w:p>
    <w:p w14:paraId="297FD830" w14:textId="6DCF06C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INCSP = 1;</w:t>
      </w:r>
    </w:p>
    <w:p w14:paraId="2895793D" w14:textId="3A44933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39;</w:t>
      </w:r>
    </w:p>
    <w:p w14:paraId="0958DDCC" w14:textId="7777777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31419D46" w14:textId="3232CA2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39: begin</w:t>
      </w:r>
    </w:p>
    <w:p w14:paraId="3D3B48D1" w14:textId="618287E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26655138" w14:textId="67A53A5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40;</w:t>
      </w:r>
    </w:p>
    <w:p w14:paraId="17E99C46" w14:textId="48BBA14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781CF57B" w14:textId="6127D95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40: begin</w:t>
      </w:r>
    </w:p>
    <w:p w14:paraId="0A02578A" w14:textId="50C8EA2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16E4F352" w14:textId="46CC431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68574E61" w14:textId="2537CB6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41;</w:t>
      </w:r>
    </w:p>
    <w:p w14:paraId="7866C4EA" w14:textId="6882679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199D3182" w14:textId="6DCDB2E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41: begin</w:t>
      </w:r>
    </w:p>
    <w:p w14:paraId="3E80FC4D" w14:textId="0755ED1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755BF906" w14:textId="0676423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646D6053" w14:textId="01D7C35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LINTE = 1;</w:t>
      </w:r>
    </w:p>
    <w:p w14:paraId="531547D0" w14:textId="4D6D249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LCARRY = 1;</w:t>
      </w:r>
    </w:p>
    <w:p w14:paraId="7270D379" w14:textId="6F217BB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LZERO = 1;</w:t>
      </w:r>
    </w:p>
    <w:p w14:paraId="6D6DABC9" w14:textId="7294EC0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23642E57" w14:textId="5630D29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55527DDF" w14:textId="2A0BCE4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42;</w:t>
      </w:r>
    </w:p>
    <w:p w14:paraId="58B3ABAD" w14:textId="21F5A1C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 end </w:t>
      </w:r>
    </w:p>
    <w:p w14:paraId="04D139E6" w14:textId="77777777" w:rsidR="001C0562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</w:p>
    <w:p w14:paraId="3FB71E0E" w14:textId="77777777" w:rsidR="001C0562" w:rsidRDefault="001C0562" w:rsidP="00871D19">
      <w:pPr>
        <w:ind w:left="720"/>
        <w:rPr>
          <w:b/>
        </w:rPr>
      </w:pPr>
    </w:p>
    <w:p w14:paraId="6F08DEB1" w14:textId="77777777" w:rsidR="001C0562" w:rsidRDefault="001C0562" w:rsidP="00871D19">
      <w:pPr>
        <w:ind w:left="720"/>
        <w:rPr>
          <w:b/>
        </w:rPr>
      </w:pPr>
    </w:p>
    <w:p w14:paraId="7FCDF99D" w14:textId="69A6D144" w:rsidR="00871D19" w:rsidRPr="00287914" w:rsidRDefault="00871D19" w:rsidP="001C0562">
      <w:pPr>
        <w:ind w:left="2160" w:firstLine="720"/>
        <w:rPr>
          <w:b/>
        </w:rPr>
      </w:pPr>
      <w:r w:rsidRPr="00287914">
        <w:rPr>
          <w:b/>
        </w:rPr>
        <w:lastRenderedPageBreak/>
        <w:t>42: begin</w:t>
      </w:r>
    </w:p>
    <w:p w14:paraId="1BEE0036" w14:textId="76F13D0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148ADAFB" w14:textId="1FBF314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SD0 = 1;</w:t>
      </w:r>
    </w:p>
    <w:p w14:paraId="2DFF8DFA" w14:textId="425423D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3FF66B8A" w14:textId="30EEB19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6B885E0E" w14:textId="50209FB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698D1F84" w14:textId="0E9BF47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43;</w:t>
      </w:r>
    </w:p>
    <w:p w14:paraId="65FF0276" w14:textId="0FFF446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030E5E35" w14:textId="4EF06AA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43: begin</w:t>
      </w:r>
    </w:p>
    <w:p w14:paraId="5940DBF6" w14:textId="783861D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28435BDD" w14:textId="260E081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SD0 = 1;</w:t>
      </w:r>
    </w:p>
    <w:p w14:paraId="3B28028E" w14:textId="0358260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08F6D030" w14:textId="67B6C62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7F9D89AA" w14:textId="69DDE06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59B742DB" w14:textId="7FF6956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44;</w:t>
      </w:r>
    </w:p>
    <w:p w14:paraId="668CAE63" w14:textId="31CE5CE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3E0AFC35" w14:textId="54CF8EB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44: begin</w:t>
      </w:r>
    </w:p>
    <w:p w14:paraId="467A5AD7" w14:textId="39A3F40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5EFBBEEC" w14:textId="61D584B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SD0 = 1;</w:t>
      </w:r>
    </w:p>
    <w:p w14:paraId="7AD8553F" w14:textId="57502D1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584B5935" w14:textId="39DF1E2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5DAA21E4" w14:textId="3F93B01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62E30749" w14:textId="1FD7C6A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45;</w:t>
      </w:r>
    </w:p>
    <w:p w14:paraId="3A9B6518" w14:textId="33ED2CD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26026266" w14:textId="77777777" w:rsidR="001C0562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</w:p>
    <w:p w14:paraId="5653D567" w14:textId="77777777" w:rsidR="001C0562" w:rsidRDefault="001C0562" w:rsidP="00871D19">
      <w:pPr>
        <w:ind w:left="720"/>
        <w:rPr>
          <w:b/>
        </w:rPr>
      </w:pPr>
    </w:p>
    <w:p w14:paraId="768220EF" w14:textId="4485A691" w:rsidR="00871D19" w:rsidRPr="00287914" w:rsidRDefault="00871D19" w:rsidP="001C0562">
      <w:pPr>
        <w:ind w:left="2160" w:firstLine="720"/>
        <w:rPr>
          <w:b/>
        </w:rPr>
      </w:pPr>
      <w:r w:rsidRPr="00287914">
        <w:rPr>
          <w:b/>
        </w:rPr>
        <w:lastRenderedPageBreak/>
        <w:t>45: begin</w:t>
      </w:r>
    </w:p>
    <w:p w14:paraId="79365B25" w14:textId="60816F4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3553910E" w14:textId="6097436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SD0 = 1;</w:t>
      </w:r>
    </w:p>
    <w:p w14:paraId="61F08E3D" w14:textId="692EAA4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648DB74A" w14:textId="3E4677A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2BBD78C3" w14:textId="3068F4B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 = 1;</w:t>
      </w:r>
    </w:p>
    <w:p w14:paraId="1ECE9361" w14:textId="45801EE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if(MD &lt; 1) begin</w:t>
      </w:r>
    </w:p>
    <w:p w14:paraId="75F8AF1A" w14:textId="5F2DDC9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ERROR=1;</w:t>
      </w:r>
    </w:p>
    <w:p w14:paraId="6062617E" w14:textId="7D740C1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0;</w:t>
      </w:r>
    </w:p>
    <w:p w14:paraId="39431217" w14:textId="680148B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end </w:t>
      </w:r>
    </w:p>
    <w:p w14:paraId="5D19C4BC" w14:textId="144E82E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else begin</w:t>
      </w:r>
    </w:p>
    <w:p w14:paraId="409D4BF8" w14:textId="230067C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 = 46;</w:t>
      </w:r>
    </w:p>
    <w:p w14:paraId="6D78439B" w14:textId="619B10C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</w:t>
      </w:r>
    </w:p>
    <w:p w14:paraId="39C67B55" w14:textId="14E0161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end</w:t>
      </w:r>
    </w:p>
    <w:p w14:paraId="0E76469F" w14:textId="73BD0C4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46: begin</w:t>
      </w:r>
    </w:p>
    <w:p w14:paraId="6A7FF3F6" w14:textId="101B2BB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if(AC&gt;MD) begin</w:t>
      </w:r>
      <w:r w:rsidRPr="00287914">
        <w:rPr>
          <w:b/>
        </w:rPr>
        <w:tab/>
        <w:t>// Instrução que faz a operação: AC = AC - MD</w:t>
      </w:r>
    </w:p>
    <w:p w14:paraId="49BF1908" w14:textId="1568F72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43301AA1" w14:textId="3E80F67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OP2 = 1;</w:t>
      </w:r>
    </w:p>
    <w:p w14:paraId="277A5A59" w14:textId="15A66B0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OP1 = 1;</w:t>
      </w:r>
    </w:p>
    <w:p w14:paraId="1BE8C33A" w14:textId="5D1C30A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4B965911" w14:textId="50DF270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SCZ = 1;</w:t>
      </w:r>
    </w:p>
    <w:p w14:paraId="61E3C893" w14:textId="4A5B035F" w:rsidR="00871D19" w:rsidRPr="00871D19" w:rsidRDefault="00871D19" w:rsidP="00871D19">
      <w:pPr>
        <w:ind w:left="720"/>
        <w:rPr>
          <w:b/>
          <w:lang w:val="pt-BR"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871D19">
        <w:rPr>
          <w:b/>
          <w:lang w:val="pt-BR"/>
        </w:rPr>
        <w:t>LCARRY = 1;</w:t>
      </w:r>
    </w:p>
    <w:p w14:paraId="7A92A2B7" w14:textId="7FFFE626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LRESET = 1;</w:t>
      </w:r>
    </w:p>
    <w:p w14:paraId="66793539" w14:textId="074EBD50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LINT = 1;</w:t>
      </w:r>
    </w:p>
    <w:p w14:paraId="52FBB787" w14:textId="4A8C5830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T = 47;</w:t>
      </w:r>
    </w:p>
    <w:p w14:paraId="1DBC9E7F" w14:textId="21DD7351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lastRenderedPageBreak/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end </w:t>
      </w:r>
      <w:r w:rsidRPr="00871D19">
        <w:rPr>
          <w:b/>
          <w:lang w:val="pt-BR"/>
        </w:rPr>
        <w:tab/>
        <w:t>// fim da instrução</w:t>
      </w:r>
    </w:p>
    <w:p w14:paraId="6819298E" w14:textId="7795B8A2" w:rsidR="00871D19" w:rsidRPr="000F3961" w:rsidRDefault="00871D19" w:rsidP="00871D19">
      <w:pPr>
        <w:ind w:left="720"/>
        <w:rPr>
          <w:b/>
          <w:sz w:val="20"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else begin</w:t>
      </w:r>
      <w:r w:rsidRPr="00871D19">
        <w:rPr>
          <w:b/>
          <w:lang w:val="pt-BR"/>
        </w:rPr>
        <w:tab/>
      </w:r>
      <w:r w:rsidRPr="000F3961">
        <w:rPr>
          <w:b/>
          <w:sz w:val="20"/>
          <w:lang w:val="pt-BR"/>
        </w:rPr>
        <w:t>// Instrução que carrega um dado no AC</w:t>
      </w:r>
    </w:p>
    <w:p w14:paraId="285C0800" w14:textId="397047A5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ENDES = 1;</w:t>
      </w:r>
    </w:p>
    <w:p w14:paraId="6DABB28D" w14:textId="7E4F7165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LAC = 1;</w:t>
      </w:r>
    </w:p>
    <w:p w14:paraId="6EEDC128" w14:textId="4C81AA4D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T = 0;</w:t>
      </w:r>
    </w:p>
    <w:p w14:paraId="32181823" w14:textId="0F720767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end // fim da instrução</w:t>
      </w:r>
    </w:p>
    <w:p w14:paraId="6162D340" w14:textId="6478BCBA" w:rsidR="00871D19" w:rsidRPr="00287914" w:rsidRDefault="00871D19" w:rsidP="00871D19">
      <w:pPr>
        <w:ind w:left="720"/>
        <w:rPr>
          <w:b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287914">
        <w:rPr>
          <w:b/>
        </w:rPr>
        <w:t>end</w:t>
      </w:r>
    </w:p>
    <w:p w14:paraId="274F249B" w14:textId="36FC5A8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default: begin</w:t>
      </w:r>
    </w:p>
    <w:p w14:paraId="223C066F" w14:textId="7065CCD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T=0;</w:t>
      </w:r>
    </w:p>
    <w:p w14:paraId="73CF85AC" w14:textId="330A5035" w:rsidR="00871D19" w:rsidRPr="000F3961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0F3961">
        <w:rPr>
          <w:b/>
        </w:rPr>
        <w:t>end</w:t>
      </w:r>
    </w:p>
    <w:p w14:paraId="7B47FDE8" w14:textId="77777777" w:rsidR="00871D19" w:rsidRPr="000F3961" w:rsidRDefault="00871D19" w:rsidP="00871D19">
      <w:pPr>
        <w:ind w:left="720"/>
        <w:rPr>
          <w:b/>
        </w:rPr>
      </w:pP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</w:r>
    </w:p>
    <w:p w14:paraId="13E4B92D" w14:textId="2DB3C870" w:rsidR="00871D19" w:rsidRPr="000F3961" w:rsidRDefault="00871D19" w:rsidP="00871D19">
      <w:pPr>
        <w:ind w:left="720"/>
        <w:rPr>
          <w:b/>
          <w:sz w:val="18"/>
        </w:rPr>
      </w:pP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  <w:t xml:space="preserve">47: begin </w:t>
      </w:r>
      <w:r w:rsidRPr="000F3961">
        <w:rPr>
          <w:b/>
        </w:rPr>
        <w:tab/>
      </w:r>
      <w:r w:rsidRPr="000F3961">
        <w:rPr>
          <w:b/>
          <w:sz w:val="20"/>
        </w:rPr>
        <w:t>// Instrução que insere o AC na pilha (PUSH)</w:t>
      </w:r>
    </w:p>
    <w:p w14:paraId="48A0AB9E" w14:textId="651D3997" w:rsidR="00871D19" w:rsidRPr="00287914" w:rsidRDefault="00871D19" w:rsidP="00871D19">
      <w:pPr>
        <w:ind w:left="720"/>
        <w:rPr>
          <w:b/>
        </w:rPr>
      </w:pP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</w:r>
      <w:r w:rsidRPr="00287914">
        <w:rPr>
          <w:b/>
        </w:rPr>
        <w:t>ENSPA = 1;</w:t>
      </w:r>
    </w:p>
    <w:p w14:paraId="56E4B60C" w14:textId="2D374BF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ENFLD = 1;</w:t>
      </w:r>
    </w:p>
    <w:p w14:paraId="1F28C88C" w14:textId="3D69409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T=48;</w:t>
      </w:r>
    </w:p>
    <w:p w14:paraId="7AA262B2" w14:textId="09DF5A6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42B13D93" w14:textId="589C568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48: begin</w:t>
      </w:r>
    </w:p>
    <w:p w14:paraId="2494146F" w14:textId="00B0072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5FE0AC9B" w14:textId="7C0E5C8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ENFLD = 1;</w:t>
      </w:r>
    </w:p>
    <w:p w14:paraId="494A9EAF" w14:textId="4E004AD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MW =0;</w:t>
      </w:r>
    </w:p>
    <w:p w14:paraId="4EB67A63" w14:textId="7C44B88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T=49;</w:t>
      </w:r>
    </w:p>
    <w:p w14:paraId="49820780" w14:textId="7369093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3EA40F1D" w14:textId="77777777" w:rsidR="001C0562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</w:p>
    <w:p w14:paraId="7E809055" w14:textId="77777777" w:rsidR="001C0562" w:rsidRDefault="001C0562" w:rsidP="00871D19">
      <w:pPr>
        <w:ind w:left="720"/>
        <w:rPr>
          <w:b/>
        </w:rPr>
      </w:pPr>
    </w:p>
    <w:p w14:paraId="252E1B52" w14:textId="77777777" w:rsidR="001C0562" w:rsidRDefault="001C0562" w:rsidP="00871D19">
      <w:pPr>
        <w:ind w:left="720"/>
        <w:rPr>
          <w:b/>
        </w:rPr>
      </w:pPr>
    </w:p>
    <w:p w14:paraId="6A66643B" w14:textId="77777777" w:rsidR="000F3961" w:rsidRDefault="000F3961" w:rsidP="00871D19">
      <w:pPr>
        <w:ind w:left="720"/>
        <w:rPr>
          <w:b/>
        </w:rPr>
      </w:pPr>
    </w:p>
    <w:p w14:paraId="1C6683AE" w14:textId="36E4B1AA" w:rsidR="00871D19" w:rsidRPr="00287914" w:rsidRDefault="00871D19" w:rsidP="001C0562">
      <w:pPr>
        <w:ind w:left="2160" w:firstLine="720"/>
        <w:rPr>
          <w:b/>
        </w:rPr>
      </w:pPr>
      <w:r w:rsidRPr="00287914">
        <w:rPr>
          <w:b/>
        </w:rPr>
        <w:lastRenderedPageBreak/>
        <w:t>49: begin</w:t>
      </w:r>
    </w:p>
    <w:p w14:paraId="23D67D4F" w14:textId="10C7E33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DECSP=1;</w:t>
      </w:r>
    </w:p>
    <w:p w14:paraId="76920408" w14:textId="5F64112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T=50;</w:t>
      </w:r>
    </w:p>
    <w:p w14:paraId="5AB199EB" w14:textId="1CF358D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6A6AC5AD" w14:textId="74DAD7C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50: begin</w:t>
      </w:r>
    </w:p>
    <w:p w14:paraId="1D2E80FA" w14:textId="0A95CA7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1C16A55A" w14:textId="2F84D56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2BD23FD1" w14:textId="15FC982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T=51;</w:t>
      </w:r>
    </w:p>
    <w:p w14:paraId="3BE711C3" w14:textId="1665FD0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2AA141B4" w14:textId="61A93F8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51: begin</w:t>
      </w:r>
    </w:p>
    <w:p w14:paraId="07626465" w14:textId="34F7D2A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64B22D89" w14:textId="2259F12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ENFLD = 1;</w:t>
      </w:r>
    </w:p>
    <w:p w14:paraId="2289DF7A" w14:textId="6F84D80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MW =0;</w:t>
      </w:r>
    </w:p>
    <w:p w14:paraId="1E4F04B8" w14:textId="5661731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T=52;</w:t>
      </w:r>
    </w:p>
    <w:p w14:paraId="5874BF90" w14:textId="738929A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11E5E469" w14:textId="7010900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52: begin</w:t>
      </w:r>
    </w:p>
    <w:p w14:paraId="3B78559B" w14:textId="4672A07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DECSP = 1;</w:t>
      </w:r>
    </w:p>
    <w:p w14:paraId="1278DD66" w14:textId="36836839" w:rsidR="00871D19" w:rsidRPr="00871D19" w:rsidRDefault="00871D19" w:rsidP="00871D19">
      <w:pPr>
        <w:ind w:left="720"/>
        <w:rPr>
          <w:b/>
          <w:lang w:val="pt-BR"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871D19">
        <w:rPr>
          <w:b/>
          <w:lang w:val="pt-BR"/>
        </w:rPr>
        <w:t>LRESET = 1;</w:t>
      </w:r>
    </w:p>
    <w:p w14:paraId="41D24D79" w14:textId="6A422EDE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LINT =1;</w:t>
      </w:r>
    </w:p>
    <w:p w14:paraId="3BF2F65F" w14:textId="080CE487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T=53;</w:t>
      </w:r>
    </w:p>
    <w:p w14:paraId="72E26510" w14:textId="71A7B567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   end</w:t>
      </w:r>
      <w:r w:rsidRPr="00871D19">
        <w:rPr>
          <w:b/>
          <w:lang w:val="pt-BR"/>
        </w:rPr>
        <w:tab/>
        <w:t>// fim da instrução PUSH</w:t>
      </w:r>
    </w:p>
    <w:p w14:paraId="724C0CBF" w14:textId="49E7309F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</w:t>
      </w:r>
    </w:p>
    <w:p w14:paraId="6A91F7FD" w14:textId="752024AA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53: begin </w:t>
      </w:r>
      <w:r w:rsidR="000F3961">
        <w:rPr>
          <w:b/>
          <w:lang w:val="pt-BR"/>
        </w:rPr>
        <w:tab/>
      </w:r>
      <w:r w:rsidRPr="00871D19">
        <w:rPr>
          <w:b/>
          <w:lang w:val="pt-BR"/>
        </w:rPr>
        <w:t>// Instrução que carrega um dado no AC</w:t>
      </w:r>
    </w:p>
    <w:p w14:paraId="7CE3A7CE" w14:textId="6CE2FC95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ENDES = 1;</w:t>
      </w:r>
    </w:p>
    <w:p w14:paraId="44A9968D" w14:textId="5B00D098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LAC = 1;</w:t>
      </w:r>
    </w:p>
    <w:p w14:paraId="39017DDC" w14:textId="494F49C9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T=54;</w:t>
      </w:r>
    </w:p>
    <w:p w14:paraId="09462436" w14:textId="01CE7373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lastRenderedPageBreak/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   end</w:t>
      </w:r>
      <w:r w:rsidRPr="00871D19">
        <w:rPr>
          <w:b/>
          <w:lang w:val="pt-BR"/>
        </w:rPr>
        <w:tab/>
        <w:t>// fim da instrução</w:t>
      </w:r>
    </w:p>
    <w:p w14:paraId="62E7E370" w14:textId="682FA491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</w:t>
      </w:r>
    </w:p>
    <w:p w14:paraId="750D25E3" w14:textId="06C94BD0" w:rsidR="00871D19" w:rsidRPr="00871D19" w:rsidRDefault="00871D19" w:rsidP="00871D19">
      <w:pPr>
        <w:ind w:left="720"/>
        <w:rPr>
          <w:b/>
          <w:sz w:val="20"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54: begin</w:t>
      </w:r>
      <w:r w:rsidRPr="00871D19">
        <w:rPr>
          <w:b/>
          <w:lang w:val="pt-BR"/>
        </w:rPr>
        <w:tab/>
      </w:r>
      <w:r w:rsidRPr="00871D19">
        <w:rPr>
          <w:b/>
          <w:sz w:val="20"/>
          <w:lang w:val="pt-BR"/>
        </w:rPr>
        <w:t>// Instrução que carrega um dado no ACC</w:t>
      </w:r>
    </w:p>
    <w:p w14:paraId="14736C61" w14:textId="736E1BB6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ENDES = 1;</w:t>
      </w:r>
    </w:p>
    <w:p w14:paraId="2B1182E8" w14:textId="622A1B50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LACC = 1;</w:t>
      </w:r>
    </w:p>
    <w:p w14:paraId="59D7C490" w14:textId="0466B232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T=55;</w:t>
      </w:r>
    </w:p>
    <w:p w14:paraId="459CB0B0" w14:textId="72CECB61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   end</w:t>
      </w:r>
      <w:r w:rsidRPr="00871D19">
        <w:rPr>
          <w:b/>
          <w:lang w:val="pt-BR"/>
        </w:rPr>
        <w:tab/>
        <w:t>// fim da instrução</w:t>
      </w:r>
    </w:p>
    <w:p w14:paraId="27332AC1" w14:textId="025D3051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</w:t>
      </w:r>
    </w:p>
    <w:p w14:paraId="70FBE748" w14:textId="4C135271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55: begin</w:t>
      </w:r>
      <w:r w:rsidRPr="00871D19">
        <w:rPr>
          <w:b/>
          <w:lang w:val="pt-BR"/>
        </w:rPr>
        <w:tab/>
        <w:t>// Instrução que Incrementa o AC</w:t>
      </w:r>
    </w:p>
    <w:p w14:paraId="0AE4A5B4" w14:textId="1C4E89AE" w:rsidR="00871D19" w:rsidRPr="00287914" w:rsidRDefault="00871D19" w:rsidP="00871D19">
      <w:pPr>
        <w:ind w:left="720"/>
        <w:rPr>
          <w:b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287914">
        <w:rPr>
          <w:b/>
        </w:rPr>
        <w:t>ENCG = 1;</w:t>
      </w:r>
    </w:p>
    <w:p w14:paraId="00B59747" w14:textId="0C048D6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CON = 1;</w:t>
      </w:r>
    </w:p>
    <w:p w14:paraId="51792AB3" w14:textId="25B1CDA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LMD = 1;</w:t>
      </w:r>
    </w:p>
    <w:p w14:paraId="3067FFCD" w14:textId="312AAD8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T=74;</w:t>
      </w:r>
    </w:p>
    <w:p w14:paraId="20CD3A8F" w14:textId="4D50AAB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 end</w:t>
      </w:r>
    </w:p>
    <w:p w14:paraId="7C4C46AE" w14:textId="2AB182E0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56: begin</w:t>
      </w:r>
    </w:p>
    <w:p w14:paraId="15406D09" w14:textId="76F689CA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ENDES = 1;</w:t>
      </w:r>
    </w:p>
    <w:p w14:paraId="63A3B46E" w14:textId="6B10EFF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OP2 = 1;</w:t>
      </w:r>
    </w:p>
    <w:p w14:paraId="1A4DC8B7" w14:textId="03D37C1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3519C569" w14:textId="634BC38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SCZ = 1;</w:t>
      </w:r>
    </w:p>
    <w:p w14:paraId="38B71813" w14:textId="6C99486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LCARRY = 1;</w:t>
      </w:r>
    </w:p>
    <w:p w14:paraId="63235CF4" w14:textId="4F7C0F0E" w:rsidR="00871D19" w:rsidRPr="00871D19" w:rsidRDefault="00871D19" w:rsidP="00871D19">
      <w:pPr>
        <w:ind w:left="720"/>
        <w:rPr>
          <w:b/>
          <w:lang w:val="pt-BR"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871D19">
        <w:rPr>
          <w:b/>
          <w:lang w:val="pt-BR"/>
        </w:rPr>
        <w:t>LZERO = 1;</w:t>
      </w:r>
    </w:p>
    <w:p w14:paraId="5EB1E47D" w14:textId="655A725C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LRESET = 1;</w:t>
      </w:r>
    </w:p>
    <w:p w14:paraId="6997862B" w14:textId="59E2314D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LINT = 1;</w:t>
      </w:r>
    </w:p>
    <w:p w14:paraId="75031C00" w14:textId="558A36CE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T=57;</w:t>
      </w:r>
    </w:p>
    <w:p w14:paraId="135619EC" w14:textId="326562E4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   end</w:t>
      </w:r>
      <w:r w:rsidRPr="00871D19">
        <w:rPr>
          <w:b/>
          <w:lang w:val="pt-BR"/>
        </w:rPr>
        <w:tab/>
        <w:t>// fim da instrução</w:t>
      </w:r>
    </w:p>
    <w:p w14:paraId="692D3831" w14:textId="768F8770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</w:t>
      </w:r>
    </w:p>
    <w:p w14:paraId="06D19841" w14:textId="7B4BBFE1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lastRenderedPageBreak/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57: begin // Instrução que carrega um dado no MD</w:t>
      </w:r>
    </w:p>
    <w:p w14:paraId="31CAB108" w14:textId="240D2608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ENDES = 1;</w:t>
      </w:r>
    </w:p>
    <w:p w14:paraId="47F65B52" w14:textId="2778CE29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LMD = 1;</w:t>
      </w:r>
    </w:p>
    <w:p w14:paraId="511A2358" w14:textId="6089B8C9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T=58;</w:t>
      </w:r>
    </w:p>
    <w:p w14:paraId="72CAB68A" w14:textId="1E82D236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   end</w:t>
      </w:r>
      <w:r w:rsidRPr="00871D19">
        <w:rPr>
          <w:b/>
          <w:lang w:val="pt-BR"/>
        </w:rPr>
        <w:tab/>
        <w:t>// fim da instrução</w:t>
      </w:r>
    </w:p>
    <w:p w14:paraId="65C9C896" w14:textId="1BC71745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</w:t>
      </w:r>
    </w:p>
    <w:p w14:paraId="09211775" w14:textId="3FD467A4" w:rsidR="00871D19" w:rsidRPr="006B139E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58: begin</w:t>
      </w:r>
      <w:r w:rsidRPr="00871D19">
        <w:rPr>
          <w:b/>
          <w:lang w:val="pt-BR"/>
        </w:rPr>
        <w:tab/>
      </w:r>
      <w:r w:rsidRPr="006B139E">
        <w:rPr>
          <w:b/>
          <w:lang w:val="pt-BR"/>
        </w:rPr>
        <w:t>// Instrução que carrega um dado no ACC</w:t>
      </w:r>
    </w:p>
    <w:p w14:paraId="558DABBC" w14:textId="5298D38C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ENDES = 1;</w:t>
      </w:r>
    </w:p>
    <w:p w14:paraId="37022908" w14:textId="4BF87AF3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LACC = 1;</w:t>
      </w:r>
    </w:p>
    <w:p w14:paraId="68ECFAA9" w14:textId="169194FF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T=59;</w:t>
      </w:r>
    </w:p>
    <w:p w14:paraId="66590EAB" w14:textId="6A0DB082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   end</w:t>
      </w:r>
      <w:r w:rsidRPr="00871D19">
        <w:rPr>
          <w:b/>
          <w:lang w:val="pt-BR"/>
        </w:rPr>
        <w:tab/>
        <w:t>// fim da instrução</w:t>
      </w:r>
    </w:p>
    <w:p w14:paraId="019497D5" w14:textId="2A395C12" w:rsidR="00871D19" w:rsidRPr="00871D19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 xml:space="preserve"> </w:t>
      </w:r>
    </w:p>
    <w:p w14:paraId="3C917476" w14:textId="758DE724" w:rsidR="00871D19" w:rsidRPr="00871D19" w:rsidRDefault="00871D19" w:rsidP="00871D19">
      <w:pPr>
        <w:ind w:left="720"/>
        <w:rPr>
          <w:b/>
          <w:sz w:val="18"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  <w:t>59: begin</w:t>
      </w:r>
      <w:r w:rsidRPr="00871D19">
        <w:rPr>
          <w:b/>
          <w:lang w:val="pt-BR"/>
        </w:rPr>
        <w:tab/>
      </w:r>
      <w:r w:rsidRPr="00C4115F">
        <w:rPr>
          <w:b/>
          <w:lang w:val="pt-BR"/>
        </w:rPr>
        <w:t>// Instrução que retira o AC da pilha (POP)</w:t>
      </w:r>
    </w:p>
    <w:p w14:paraId="332DA18B" w14:textId="5FE950A7" w:rsidR="00871D19" w:rsidRPr="00287914" w:rsidRDefault="00871D19" w:rsidP="00871D19">
      <w:pPr>
        <w:ind w:left="720"/>
        <w:rPr>
          <w:b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287914">
        <w:rPr>
          <w:b/>
        </w:rPr>
        <w:t>INCSP = 1;</w:t>
      </w:r>
    </w:p>
    <w:p w14:paraId="789B2C28" w14:textId="14C80B2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T=60;</w:t>
      </w:r>
    </w:p>
    <w:p w14:paraId="73F9F27D" w14:textId="5961CED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56D89E45" w14:textId="18499E06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60: begin</w:t>
      </w:r>
    </w:p>
    <w:p w14:paraId="4F3C9675" w14:textId="5B40065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6264D4BA" w14:textId="423F763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T=61;</w:t>
      </w:r>
    </w:p>
    <w:p w14:paraId="5141D5AF" w14:textId="17A6200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65AF8CEA" w14:textId="5B285BE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61: begin</w:t>
      </w:r>
    </w:p>
    <w:p w14:paraId="1ABDCDE5" w14:textId="365B7EB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7E907858" w14:textId="6F18463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0765C3FB" w14:textId="114A4D6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T=62;</w:t>
      </w:r>
    </w:p>
    <w:p w14:paraId="661C18F9" w14:textId="6A881C7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14C230B3" w14:textId="77777777" w:rsidR="001C0562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</w:p>
    <w:p w14:paraId="5EF6E96A" w14:textId="78D3099B" w:rsidR="00871D19" w:rsidRPr="00287914" w:rsidRDefault="00871D19" w:rsidP="001C0562">
      <w:pPr>
        <w:ind w:left="2160" w:firstLine="720"/>
        <w:rPr>
          <w:b/>
        </w:rPr>
      </w:pPr>
      <w:r w:rsidRPr="00287914">
        <w:rPr>
          <w:b/>
        </w:rPr>
        <w:lastRenderedPageBreak/>
        <w:t>62: begin</w:t>
      </w:r>
    </w:p>
    <w:p w14:paraId="416562FF" w14:textId="3258D3C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6993A228" w14:textId="5324838E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5FC0CA59" w14:textId="3AD7CF5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LAC = 1;</w:t>
      </w:r>
    </w:p>
    <w:p w14:paraId="021F8ECE" w14:textId="043A97B3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T=63;</w:t>
      </w:r>
    </w:p>
    <w:p w14:paraId="0FB6197B" w14:textId="56DA65F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57FC3058" w14:textId="1387DBC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63: begin</w:t>
      </w:r>
    </w:p>
    <w:p w14:paraId="00D77458" w14:textId="5E07299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INCSP = 1;</w:t>
      </w:r>
    </w:p>
    <w:p w14:paraId="6496F54F" w14:textId="53D3B74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T=64;</w:t>
      </w:r>
    </w:p>
    <w:p w14:paraId="0E4DD163" w14:textId="7C2B4A2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5A66814E" w14:textId="23C8A3D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64: begin</w:t>
      </w:r>
    </w:p>
    <w:p w14:paraId="297B6BF9" w14:textId="63416742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7EE9F2BD" w14:textId="5F23431D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T=65;</w:t>
      </w:r>
    </w:p>
    <w:p w14:paraId="70124135" w14:textId="66D29E34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end</w:t>
      </w:r>
    </w:p>
    <w:p w14:paraId="075C7489" w14:textId="390C159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65: begin</w:t>
      </w:r>
    </w:p>
    <w:p w14:paraId="00EF5D00" w14:textId="1FA546DB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79CF896F" w14:textId="229C02D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29D86F9F" w14:textId="5625F6A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T=66;</w:t>
      </w:r>
    </w:p>
    <w:p w14:paraId="6F3EF55C" w14:textId="376FAD61" w:rsidR="00871D19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 xml:space="preserve">    </w:t>
      </w:r>
      <w:r w:rsidR="00700FBC">
        <w:rPr>
          <w:b/>
        </w:rPr>
        <w:t>e</w:t>
      </w:r>
      <w:r w:rsidRPr="00287914">
        <w:rPr>
          <w:b/>
        </w:rPr>
        <w:t>nd</w:t>
      </w:r>
    </w:p>
    <w:p w14:paraId="5E870B09" w14:textId="77777777" w:rsidR="00700FBC" w:rsidRDefault="00700FBC" w:rsidP="00871D19">
      <w:pPr>
        <w:ind w:left="720"/>
        <w:rPr>
          <w:b/>
        </w:rPr>
      </w:pPr>
    </w:p>
    <w:p w14:paraId="060B0EA5" w14:textId="77777777" w:rsidR="00700FBC" w:rsidRDefault="00700FBC" w:rsidP="00871D19">
      <w:pPr>
        <w:ind w:left="720"/>
        <w:rPr>
          <w:b/>
        </w:rPr>
      </w:pPr>
    </w:p>
    <w:p w14:paraId="713D77F3" w14:textId="77777777" w:rsidR="00700FBC" w:rsidRDefault="00700FBC" w:rsidP="00871D19">
      <w:pPr>
        <w:ind w:left="720"/>
        <w:rPr>
          <w:b/>
        </w:rPr>
      </w:pPr>
    </w:p>
    <w:p w14:paraId="5E2FA554" w14:textId="77777777" w:rsidR="00700FBC" w:rsidRDefault="00700FBC" w:rsidP="00871D19">
      <w:pPr>
        <w:ind w:left="720"/>
        <w:rPr>
          <w:b/>
        </w:rPr>
      </w:pPr>
    </w:p>
    <w:p w14:paraId="64E671B0" w14:textId="77777777" w:rsidR="00700FBC" w:rsidRDefault="00700FBC" w:rsidP="00871D19">
      <w:pPr>
        <w:ind w:left="720"/>
        <w:rPr>
          <w:b/>
        </w:rPr>
      </w:pPr>
    </w:p>
    <w:p w14:paraId="77A45589" w14:textId="77777777" w:rsidR="00700FBC" w:rsidRDefault="00700FBC" w:rsidP="00871D19">
      <w:pPr>
        <w:ind w:left="720"/>
        <w:rPr>
          <w:b/>
        </w:rPr>
      </w:pPr>
    </w:p>
    <w:p w14:paraId="7672587C" w14:textId="77777777" w:rsidR="00700FBC" w:rsidRPr="00287914" w:rsidRDefault="00700FBC" w:rsidP="00871D19">
      <w:pPr>
        <w:ind w:left="720"/>
        <w:rPr>
          <w:b/>
        </w:rPr>
      </w:pPr>
    </w:p>
    <w:p w14:paraId="5D57B904" w14:textId="4D691D8F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lastRenderedPageBreak/>
        <w:tab/>
      </w:r>
      <w:r w:rsidRPr="00287914">
        <w:rPr>
          <w:b/>
        </w:rPr>
        <w:tab/>
      </w:r>
      <w:r w:rsidRPr="00287914">
        <w:rPr>
          <w:b/>
        </w:rPr>
        <w:tab/>
        <w:t>66: begin</w:t>
      </w:r>
    </w:p>
    <w:p w14:paraId="0961AC31" w14:textId="549FDAE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ENSPA = 1;</w:t>
      </w:r>
    </w:p>
    <w:p w14:paraId="03179032" w14:textId="139DB599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MR = 0;</w:t>
      </w:r>
    </w:p>
    <w:p w14:paraId="3A039113" w14:textId="244C74B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LINTE = 1;</w:t>
      </w:r>
    </w:p>
    <w:p w14:paraId="35E1679D" w14:textId="24266AE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LCARRY = 1;</w:t>
      </w:r>
    </w:p>
    <w:p w14:paraId="2350B71F" w14:textId="70E09C6C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LZERO = 1;</w:t>
      </w:r>
    </w:p>
    <w:p w14:paraId="6A8DE5DE" w14:textId="73DDE061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LRESET = 1;</w:t>
      </w:r>
    </w:p>
    <w:p w14:paraId="60B86C09" w14:textId="0A591AA8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="001C0562">
        <w:rPr>
          <w:b/>
        </w:rPr>
        <w:tab/>
      </w:r>
      <w:r w:rsidRPr="00287914">
        <w:rPr>
          <w:b/>
        </w:rPr>
        <w:tab/>
        <w:t>LINT = 1;</w:t>
      </w:r>
    </w:p>
    <w:p w14:paraId="1E156ED0" w14:textId="17605595" w:rsidR="00871D19" w:rsidRPr="000F3961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="001C0562">
        <w:rPr>
          <w:b/>
        </w:rPr>
        <w:tab/>
      </w:r>
      <w:r w:rsidRPr="000F3961">
        <w:rPr>
          <w:b/>
        </w:rPr>
        <w:t>T=46;</w:t>
      </w:r>
    </w:p>
    <w:p w14:paraId="3748D75D" w14:textId="5950C316" w:rsidR="00871D19" w:rsidRPr="00871D19" w:rsidRDefault="00871D19" w:rsidP="00871D19">
      <w:pPr>
        <w:ind w:left="720"/>
        <w:rPr>
          <w:b/>
          <w:lang w:val="pt-BR"/>
        </w:rPr>
      </w:pPr>
      <w:r w:rsidRPr="000F3961">
        <w:rPr>
          <w:b/>
        </w:rPr>
        <w:tab/>
      </w:r>
      <w:r w:rsidRPr="000F3961">
        <w:rPr>
          <w:b/>
        </w:rPr>
        <w:tab/>
      </w:r>
      <w:r w:rsidRPr="000F3961">
        <w:rPr>
          <w:b/>
        </w:rPr>
        <w:tab/>
        <w:t xml:space="preserve">     </w:t>
      </w:r>
      <w:r w:rsidRPr="00871D19">
        <w:rPr>
          <w:b/>
          <w:lang w:val="pt-BR"/>
        </w:rPr>
        <w:t>end</w:t>
      </w:r>
      <w:r w:rsidRPr="00871D19">
        <w:rPr>
          <w:b/>
          <w:lang w:val="pt-BR"/>
        </w:rPr>
        <w:tab/>
        <w:t>// fim da instrução POP</w:t>
      </w:r>
    </w:p>
    <w:p w14:paraId="007ACE4D" w14:textId="65BFF198" w:rsidR="00871D19" w:rsidRPr="001C0562" w:rsidRDefault="00871D19" w:rsidP="00871D19">
      <w:pPr>
        <w:ind w:left="720"/>
        <w:rPr>
          <w:b/>
          <w:lang w:val="pt-BR"/>
        </w:rPr>
      </w:pP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871D19">
        <w:rPr>
          <w:b/>
          <w:lang w:val="pt-BR"/>
        </w:rPr>
        <w:tab/>
      </w:r>
      <w:r w:rsidRPr="001C0562">
        <w:rPr>
          <w:b/>
          <w:lang w:val="pt-BR"/>
        </w:rPr>
        <w:t>default: begin</w:t>
      </w:r>
    </w:p>
    <w:p w14:paraId="02490657" w14:textId="0FA44477" w:rsidR="00871D19" w:rsidRPr="00287914" w:rsidRDefault="00871D19" w:rsidP="00871D19">
      <w:pPr>
        <w:ind w:left="720"/>
        <w:rPr>
          <w:b/>
        </w:rPr>
      </w:pPr>
      <w:r w:rsidRPr="001C0562">
        <w:rPr>
          <w:b/>
          <w:lang w:val="pt-BR"/>
        </w:rPr>
        <w:tab/>
      </w:r>
      <w:r w:rsidRPr="001C0562">
        <w:rPr>
          <w:b/>
          <w:lang w:val="pt-BR"/>
        </w:rPr>
        <w:tab/>
      </w:r>
      <w:r w:rsidRPr="001C0562">
        <w:rPr>
          <w:b/>
          <w:lang w:val="pt-BR"/>
        </w:rPr>
        <w:tab/>
      </w:r>
      <w:r w:rsidRPr="001C0562">
        <w:rPr>
          <w:b/>
          <w:lang w:val="pt-BR"/>
        </w:rPr>
        <w:tab/>
        <w:t xml:space="preserve">       </w:t>
      </w:r>
      <w:r w:rsidRPr="00287914">
        <w:rPr>
          <w:b/>
        </w:rPr>
        <w:t>T=0;</w:t>
      </w:r>
    </w:p>
    <w:p w14:paraId="4684EB15" w14:textId="6CDC8685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</w:r>
      <w:r w:rsidRPr="00287914">
        <w:rPr>
          <w:b/>
        </w:rPr>
        <w:tab/>
        <w:t>end</w:t>
      </w:r>
    </w:p>
    <w:p w14:paraId="743B61CC" w14:textId="7777777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</w:r>
      <w:r w:rsidRPr="00287914">
        <w:rPr>
          <w:b/>
        </w:rPr>
        <w:tab/>
        <w:t>endcase</w:t>
      </w:r>
    </w:p>
    <w:p w14:paraId="2523C68C" w14:textId="77777777" w:rsidR="00871D19" w:rsidRPr="00287914" w:rsidRDefault="00871D19" w:rsidP="00871D19">
      <w:pPr>
        <w:ind w:left="720"/>
        <w:rPr>
          <w:b/>
        </w:rPr>
      </w:pPr>
      <w:r w:rsidRPr="00287914">
        <w:rPr>
          <w:b/>
        </w:rPr>
        <w:tab/>
        <w:t>//end</w:t>
      </w:r>
    </w:p>
    <w:p w14:paraId="6884B103" w14:textId="77777777" w:rsidR="00871D19" w:rsidRPr="006F39B9" w:rsidRDefault="00871D19" w:rsidP="00871D19">
      <w:pPr>
        <w:ind w:left="720"/>
        <w:rPr>
          <w:lang w:val="pt-BR"/>
        </w:rPr>
      </w:pPr>
      <w:r w:rsidRPr="00287914">
        <w:rPr>
          <w:b/>
        </w:rPr>
        <w:t>endmodule</w:t>
      </w:r>
    </w:p>
    <w:p w14:paraId="4CED2040" w14:textId="2C04D498" w:rsidR="0082318D" w:rsidRDefault="0082318D" w:rsidP="0082318D">
      <w:pPr>
        <w:ind w:left="720"/>
        <w:rPr>
          <w:lang w:val="pt-BR"/>
        </w:rPr>
      </w:pPr>
    </w:p>
    <w:p w14:paraId="48AC3602" w14:textId="11FE89A9" w:rsidR="00874B88" w:rsidRPr="006F39B9" w:rsidRDefault="00874B88" w:rsidP="00337CC0">
      <w:pPr>
        <w:ind w:left="720"/>
        <w:rPr>
          <w:lang w:val="pt-BR"/>
        </w:rPr>
      </w:pPr>
    </w:p>
    <w:sectPr w:rsidR="00874B88" w:rsidRPr="006F39B9" w:rsidSect="006F39B9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BBB79" w14:textId="77777777" w:rsidR="006B7F8C" w:rsidRDefault="006B7F8C" w:rsidP="005D7632">
      <w:pPr>
        <w:spacing w:after="0" w:line="240" w:lineRule="auto"/>
      </w:pPr>
      <w:r>
        <w:separator/>
      </w:r>
    </w:p>
  </w:endnote>
  <w:endnote w:type="continuationSeparator" w:id="0">
    <w:p w14:paraId="7C0310F5" w14:textId="77777777" w:rsidR="006B7F8C" w:rsidRDefault="006B7F8C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727FF" w14:textId="77777777" w:rsidR="006B7F8C" w:rsidRDefault="006B7F8C" w:rsidP="005D7632">
      <w:pPr>
        <w:spacing w:after="0" w:line="240" w:lineRule="auto"/>
      </w:pPr>
      <w:r>
        <w:separator/>
      </w:r>
    </w:p>
  </w:footnote>
  <w:footnote w:type="continuationSeparator" w:id="0">
    <w:p w14:paraId="640084DA" w14:textId="77777777" w:rsidR="006B7F8C" w:rsidRDefault="006B7F8C" w:rsidP="005D7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72750"/>
    <w:multiLevelType w:val="hybridMultilevel"/>
    <w:tmpl w:val="B22CE37A"/>
    <w:lvl w:ilvl="0" w:tplc="0AB04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951A8"/>
    <w:multiLevelType w:val="hybridMultilevel"/>
    <w:tmpl w:val="C2D8949A"/>
    <w:lvl w:ilvl="0" w:tplc="A69E842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5D"/>
    <w:rsid w:val="0000722A"/>
    <w:rsid w:val="000215FB"/>
    <w:rsid w:val="00022B14"/>
    <w:rsid w:val="0002784D"/>
    <w:rsid w:val="00032E7A"/>
    <w:rsid w:val="00033C25"/>
    <w:rsid w:val="000375C9"/>
    <w:rsid w:val="00053546"/>
    <w:rsid w:val="0005459A"/>
    <w:rsid w:val="00054B1E"/>
    <w:rsid w:val="00062D38"/>
    <w:rsid w:val="00066EB2"/>
    <w:rsid w:val="00067C15"/>
    <w:rsid w:val="00067F99"/>
    <w:rsid w:val="00077800"/>
    <w:rsid w:val="00085AC1"/>
    <w:rsid w:val="00090F99"/>
    <w:rsid w:val="00091CBB"/>
    <w:rsid w:val="000935E0"/>
    <w:rsid w:val="000A1F67"/>
    <w:rsid w:val="000A2F59"/>
    <w:rsid w:val="000A6422"/>
    <w:rsid w:val="000A6CE6"/>
    <w:rsid w:val="000B02BB"/>
    <w:rsid w:val="000B71C6"/>
    <w:rsid w:val="000B7389"/>
    <w:rsid w:val="000C0DD3"/>
    <w:rsid w:val="000C5F1C"/>
    <w:rsid w:val="000C7EEA"/>
    <w:rsid w:val="000D68BC"/>
    <w:rsid w:val="000F3961"/>
    <w:rsid w:val="001002C9"/>
    <w:rsid w:val="001028F7"/>
    <w:rsid w:val="00105274"/>
    <w:rsid w:val="00107235"/>
    <w:rsid w:val="0011575B"/>
    <w:rsid w:val="00133BDD"/>
    <w:rsid w:val="00140831"/>
    <w:rsid w:val="00144363"/>
    <w:rsid w:val="00145C20"/>
    <w:rsid w:val="00150D59"/>
    <w:rsid w:val="00153259"/>
    <w:rsid w:val="00160967"/>
    <w:rsid w:val="001651E5"/>
    <w:rsid w:val="0016766E"/>
    <w:rsid w:val="00190E56"/>
    <w:rsid w:val="0019540A"/>
    <w:rsid w:val="001C0562"/>
    <w:rsid w:val="001C2D5E"/>
    <w:rsid w:val="001E73C2"/>
    <w:rsid w:val="001F650F"/>
    <w:rsid w:val="0020318E"/>
    <w:rsid w:val="0021564D"/>
    <w:rsid w:val="00221207"/>
    <w:rsid w:val="002309A4"/>
    <w:rsid w:val="002334E2"/>
    <w:rsid w:val="00240B08"/>
    <w:rsid w:val="00246376"/>
    <w:rsid w:val="00250F22"/>
    <w:rsid w:val="0026301B"/>
    <w:rsid w:val="00270B49"/>
    <w:rsid w:val="00272E7B"/>
    <w:rsid w:val="00286846"/>
    <w:rsid w:val="00291A7F"/>
    <w:rsid w:val="002A0767"/>
    <w:rsid w:val="002A673F"/>
    <w:rsid w:val="002B0E77"/>
    <w:rsid w:val="002B1618"/>
    <w:rsid w:val="002C28B4"/>
    <w:rsid w:val="002C426E"/>
    <w:rsid w:val="002C510E"/>
    <w:rsid w:val="002D3F21"/>
    <w:rsid w:val="002D48B5"/>
    <w:rsid w:val="002D7336"/>
    <w:rsid w:val="002E1DBC"/>
    <w:rsid w:val="002E2E40"/>
    <w:rsid w:val="002F2F61"/>
    <w:rsid w:val="0030473F"/>
    <w:rsid w:val="00304803"/>
    <w:rsid w:val="00310834"/>
    <w:rsid w:val="00326A8B"/>
    <w:rsid w:val="0033452D"/>
    <w:rsid w:val="00337CC0"/>
    <w:rsid w:val="003403EC"/>
    <w:rsid w:val="00342054"/>
    <w:rsid w:val="00342E47"/>
    <w:rsid w:val="00347A56"/>
    <w:rsid w:val="00355B61"/>
    <w:rsid w:val="003610C9"/>
    <w:rsid w:val="0036366C"/>
    <w:rsid w:val="0037140B"/>
    <w:rsid w:val="00376011"/>
    <w:rsid w:val="00376725"/>
    <w:rsid w:val="00377AA5"/>
    <w:rsid w:val="00382662"/>
    <w:rsid w:val="00382DD3"/>
    <w:rsid w:val="003856AC"/>
    <w:rsid w:val="00392C00"/>
    <w:rsid w:val="003C03D6"/>
    <w:rsid w:val="003C39A7"/>
    <w:rsid w:val="003D50D2"/>
    <w:rsid w:val="003D5212"/>
    <w:rsid w:val="003E19F3"/>
    <w:rsid w:val="003E1E96"/>
    <w:rsid w:val="003E40B5"/>
    <w:rsid w:val="00403DE1"/>
    <w:rsid w:val="00406CD2"/>
    <w:rsid w:val="00414B47"/>
    <w:rsid w:val="00424D42"/>
    <w:rsid w:val="00426281"/>
    <w:rsid w:val="00446C5F"/>
    <w:rsid w:val="004472C7"/>
    <w:rsid w:val="0045075D"/>
    <w:rsid w:val="004516D4"/>
    <w:rsid w:val="00456FCE"/>
    <w:rsid w:val="00462DA8"/>
    <w:rsid w:val="004640FF"/>
    <w:rsid w:val="00467A95"/>
    <w:rsid w:val="0047713B"/>
    <w:rsid w:val="004947A6"/>
    <w:rsid w:val="00496546"/>
    <w:rsid w:val="00496DD1"/>
    <w:rsid w:val="00496F1D"/>
    <w:rsid w:val="004A125F"/>
    <w:rsid w:val="004A1B38"/>
    <w:rsid w:val="004B1DA7"/>
    <w:rsid w:val="004B3232"/>
    <w:rsid w:val="004C5957"/>
    <w:rsid w:val="004C6180"/>
    <w:rsid w:val="004D1B11"/>
    <w:rsid w:val="004D23C2"/>
    <w:rsid w:val="004D5B14"/>
    <w:rsid w:val="004F06C5"/>
    <w:rsid w:val="004F0A99"/>
    <w:rsid w:val="004F4D06"/>
    <w:rsid w:val="0050375C"/>
    <w:rsid w:val="005047A4"/>
    <w:rsid w:val="005140F3"/>
    <w:rsid w:val="005154DF"/>
    <w:rsid w:val="00521AD5"/>
    <w:rsid w:val="005245C5"/>
    <w:rsid w:val="00526DEB"/>
    <w:rsid w:val="00534708"/>
    <w:rsid w:val="00540F57"/>
    <w:rsid w:val="00541312"/>
    <w:rsid w:val="00542337"/>
    <w:rsid w:val="00547BCD"/>
    <w:rsid w:val="00555CCB"/>
    <w:rsid w:val="005824D3"/>
    <w:rsid w:val="0059110B"/>
    <w:rsid w:val="005957B4"/>
    <w:rsid w:val="005966B1"/>
    <w:rsid w:val="005A2E3A"/>
    <w:rsid w:val="005B136E"/>
    <w:rsid w:val="005B7A15"/>
    <w:rsid w:val="005C25A3"/>
    <w:rsid w:val="005C2CAF"/>
    <w:rsid w:val="005C4D0C"/>
    <w:rsid w:val="005C6EE4"/>
    <w:rsid w:val="005C7564"/>
    <w:rsid w:val="005D100B"/>
    <w:rsid w:val="005D1C83"/>
    <w:rsid w:val="005D7632"/>
    <w:rsid w:val="005F184E"/>
    <w:rsid w:val="00605A0F"/>
    <w:rsid w:val="00616FBD"/>
    <w:rsid w:val="006179F4"/>
    <w:rsid w:val="00623B06"/>
    <w:rsid w:val="00651E7A"/>
    <w:rsid w:val="00653286"/>
    <w:rsid w:val="00671062"/>
    <w:rsid w:val="00675A19"/>
    <w:rsid w:val="006872BC"/>
    <w:rsid w:val="006B139E"/>
    <w:rsid w:val="006B7F8C"/>
    <w:rsid w:val="006C16E5"/>
    <w:rsid w:val="006C626C"/>
    <w:rsid w:val="006D3BBA"/>
    <w:rsid w:val="006D5150"/>
    <w:rsid w:val="006D6FE9"/>
    <w:rsid w:val="006E4669"/>
    <w:rsid w:val="006E6326"/>
    <w:rsid w:val="006F1048"/>
    <w:rsid w:val="006F30D7"/>
    <w:rsid w:val="006F39B9"/>
    <w:rsid w:val="006F6E6E"/>
    <w:rsid w:val="00700FBC"/>
    <w:rsid w:val="007111A4"/>
    <w:rsid w:val="00724751"/>
    <w:rsid w:val="00734ABA"/>
    <w:rsid w:val="00740D66"/>
    <w:rsid w:val="00742CEB"/>
    <w:rsid w:val="00744806"/>
    <w:rsid w:val="007531C0"/>
    <w:rsid w:val="00753A18"/>
    <w:rsid w:val="00753BE1"/>
    <w:rsid w:val="00755C83"/>
    <w:rsid w:val="00757CD7"/>
    <w:rsid w:val="00760B46"/>
    <w:rsid w:val="007610AA"/>
    <w:rsid w:val="00770A3B"/>
    <w:rsid w:val="007743F3"/>
    <w:rsid w:val="007877F7"/>
    <w:rsid w:val="00787CDD"/>
    <w:rsid w:val="007A5CE1"/>
    <w:rsid w:val="007B7C1E"/>
    <w:rsid w:val="007C2719"/>
    <w:rsid w:val="007C7AA4"/>
    <w:rsid w:val="007C7C31"/>
    <w:rsid w:val="007D427E"/>
    <w:rsid w:val="007D5098"/>
    <w:rsid w:val="007F2F12"/>
    <w:rsid w:val="00800368"/>
    <w:rsid w:val="00804E86"/>
    <w:rsid w:val="00814418"/>
    <w:rsid w:val="00816615"/>
    <w:rsid w:val="00817202"/>
    <w:rsid w:val="008225CE"/>
    <w:rsid w:val="0082318D"/>
    <w:rsid w:val="00823E10"/>
    <w:rsid w:val="0084624E"/>
    <w:rsid w:val="00856563"/>
    <w:rsid w:val="00860F7F"/>
    <w:rsid w:val="00861686"/>
    <w:rsid w:val="00863A88"/>
    <w:rsid w:val="00871D19"/>
    <w:rsid w:val="00874B88"/>
    <w:rsid w:val="008900CC"/>
    <w:rsid w:val="00893244"/>
    <w:rsid w:val="008A0476"/>
    <w:rsid w:val="008A1F78"/>
    <w:rsid w:val="008A734E"/>
    <w:rsid w:val="008A7E25"/>
    <w:rsid w:val="008B2AD7"/>
    <w:rsid w:val="008B6090"/>
    <w:rsid w:val="008C0C28"/>
    <w:rsid w:val="008C0E76"/>
    <w:rsid w:val="008C1BE8"/>
    <w:rsid w:val="008C1C86"/>
    <w:rsid w:val="008C4532"/>
    <w:rsid w:val="008D2E88"/>
    <w:rsid w:val="008E0CC9"/>
    <w:rsid w:val="008E7307"/>
    <w:rsid w:val="008F5877"/>
    <w:rsid w:val="008F62B3"/>
    <w:rsid w:val="008F6559"/>
    <w:rsid w:val="00900F3A"/>
    <w:rsid w:val="00906B72"/>
    <w:rsid w:val="0091096F"/>
    <w:rsid w:val="009133A9"/>
    <w:rsid w:val="00913E92"/>
    <w:rsid w:val="00924E0F"/>
    <w:rsid w:val="00930148"/>
    <w:rsid w:val="00931486"/>
    <w:rsid w:val="009401E1"/>
    <w:rsid w:val="00943243"/>
    <w:rsid w:val="009437F5"/>
    <w:rsid w:val="009713BD"/>
    <w:rsid w:val="00981034"/>
    <w:rsid w:val="009844DC"/>
    <w:rsid w:val="00986139"/>
    <w:rsid w:val="00993054"/>
    <w:rsid w:val="00993EDB"/>
    <w:rsid w:val="009962B5"/>
    <w:rsid w:val="009A1ECC"/>
    <w:rsid w:val="009B1953"/>
    <w:rsid w:val="009B575B"/>
    <w:rsid w:val="009C7759"/>
    <w:rsid w:val="009D0848"/>
    <w:rsid w:val="009F57D5"/>
    <w:rsid w:val="009F79E5"/>
    <w:rsid w:val="00A059A8"/>
    <w:rsid w:val="00A06C19"/>
    <w:rsid w:val="00A12215"/>
    <w:rsid w:val="00A14456"/>
    <w:rsid w:val="00A16042"/>
    <w:rsid w:val="00A30D91"/>
    <w:rsid w:val="00A31B41"/>
    <w:rsid w:val="00A63C5E"/>
    <w:rsid w:val="00A7242D"/>
    <w:rsid w:val="00A73E65"/>
    <w:rsid w:val="00A8186C"/>
    <w:rsid w:val="00A87967"/>
    <w:rsid w:val="00AA3724"/>
    <w:rsid w:val="00AA51EF"/>
    <w:rsid w:val="00AA588A"/>
    <w:rsid w:val="00AA6CF8"/>
    <w:rsid w:val="00AB1664"/>
    <w:rsid w:val="00AB38B5"/>
    <w:rsid w:val="00AB45A6"/>
    <w:rsid w:val="00AC5B4B"/>
    <w:rsid w:val="00AC66B9"/>
    <w:rsid w:val="00AC7BBE"/>
    <w:rsid w:val="00AD2E20"/>
    <w:rsid w:val="00AE7877"/>
    <w:rsid w:val="00AF4620"/>
    <w:rsid w:val="00B06ED3"/>
    <w:rsid w:val="00B213FD"/>
    <w:rsid w:val="00B2525E"/>
    <w:rsid w:val="00B2666B"/>
    <w:rsid w:val="00B54473"/>
    <w:rsid w:val="00B6300E"/>
    <w:rsid w:val="00B6421D"/>
    <w:rsid w:val="00B820D2"/>
    <w:rsid w:val="00B82CBE"/>
    <w:rsid w:val="00B84942"/>
    <w:rsid w:val="00B90F9A"/>
    <w:rsid w:val="00B918D8"/>
    <w:rsid w:val="00B91C9B"/>
    <w:rsid w:val="00BB0433"/>
    <w:rsid w:val="00BB225E"/>
    <w:rsid w:val="00BB3923"/>
    <w:rsid w:val="00BB566E"/>
    <w:rsid w:val="00BB6753"/>
    <w:rsid w:val="00BB6CD3"/>
    <w:rsid w:val="00BB6FEE"/>
    <w:rsid w:val="00BC1482"/>
    <w:rsid w:val="00BC2D26"/>
    <w:rsid w:val="00BD5E1B"/>
    <w:rsid w:val="00BE6725"/>
    <w:rsid w:val="00BF275D"/>
    <w:rsid w:val="00BF39F8"/>
    <w:rsid w:val="00BF3DC6"/>
    <w:rsid w:val="00BF4A01"/>
    <w:rsid w:val="00BF5440"/>
    <w:rsid w:val="00C120A8"/>
    <w:rsid w:val="00C13DCA"/>
    <w:rsid w:val="00C14CDE"/>
    <w:rsid w:val="00C21781"/>
    <w:rsid w:val="00C332F1"/>
    <w:rsid w:val="00C33EA1"/>
    <w:rsid w:val="00C4115F"/>
    <w:rsid w:val="00C41B35"/>
    <w:rsid w:val="00C42EDD"/>
    <w:rsid w:val="00C449F1"/>
    <w:rsid w:val="00C45027"/>
    <w:rsid w:val="00C500F7"/>
    <w:rsid w:val="00C55AFA"/>
    <w:rsid w:val="00C73B04"/>
    <w:rsid w:val="00C7788E"/>
    <w:rsid w:val="00C77B78"/>
    <w:rsid w:val="00C77D5D"/>
    <w:rsid w:val="00C855FB"/>
    <w:rsid w:val="00C86BB9"/>
    <w:rsid w:val="00CA3A7F"/>
    <w:rsid w:val="00CA3E3F"/>
    <w:rsid w:val="00CA72EC"/>
    <w:rsid w:val="00CB2CA8"/>
    <w:rsid w:val="00CB7F84"/>
    <w:rsid w:val="00CC4884"/>
    <w:rsid w:val="00CC5661"/>
    <w:rsid w:val="00CE0F1C"/>
    <w:rsid w:val="00CE1B2C"/>
    <w:rsid w:val="00CE7097"/>
    <w:rsid w:val="00CF2B8B"/>
    <w:rsid w:val="00CF6562"/>
    <w:rsid w:val="00CF6755"/>
    <w:rsid w:val="00CF7FDC"/>
    <w:rsid w:val="00D04973"/>
    <w:rsid w:val="00D16E4B"/>
    <w:rsid w:val="00D2515E"/>
    <w:rsid w:val="00D25505"/>
    <w:rsid w:val="00D44B21"/>
    <w:rsid w:val="00D5242B"/>
    <w:rsid w:val="00D53D45"/>
    <w:rsid w:val="00D71433"/>
    <w:rsid w:val="00D71660"/>
    <w:rsid w:val="00D71C9F"/>
    <w:rsid w:val="00D74CB8"/>
    <w:rsid w:val="00D7741F"/>
    <w:rsid w:val="00D8101E"/>
    <w:rsid w:val="00D824F4"/>
    <w:rsid w:val="00D855F2"/>
    <w:rsid w:val="00D85674"/>
    <w:rsid w:val="00D902AC"/>
    <w:rsid w:val="00DA3F83"/>
    <w:rsid w:val="00DC0D20"/>
    <w:rsid w:val="00DC6734"/>
    <w:rsid w:val="00DD670A"/>
    <w:rsid w:val="00DE408D"/>
    <w:rsid w:val="00DF2F5E"/>
    <w:rsid w:val="00DF6A03"/>
    <w:rsid w:val="00DF6C02"/>
    <w:rsid w:val="00E05171"/>
    <w:rsid w:val="00E05328"/>
    <w:rsid w:val="00E16385"/>
    <w:rsid w:val="00E16E14"/>
    <w:rsid w:val="00E17BE6"/>
    <w:rsid w:val="00E23791"/>
    <w:rsid w:val="00E42B07"/>
    <w:rsid w:val="00E469FB"/>
    <w:rsid w:val="00E509F3"/>
    <w:rsid w:val="00E86E48"/>
    <w:rsid w:val="00E96520"/>
    <w:rsid w:val="00EA40B2"/>
    <w:rsid w:val="00EB343A"/>
    <w:rsid w:val="00EB3786"/>
    <w:rsid w:val="00EB5304"/>
    <w:rsid w:val="00EC1CF9"/>
    <w:rsid w:val="00EC33E2"/>
    <w:rsid w:val="00EC3A27"/>
    <w:rsid w:val="00ED16DB"/>
    <w:rsid w:val="00EE0B5D"/>
    <w:rsid w:val="00EE7399"/>
    <w:rsid w:val="00EF205F"/>
    <w:rsid w:val="00EF34AB"/>
    <w:rsid w:val="00EF5BC8"/>
    <w:rsid w:val="00EF78A5"/>
    <w:rsid w:val="00F01552"/>
    <w:rsid w:val="00F22B9F"/>
    <w:rsid w:val="00F241DE"/>
    <w:rsid w:val="00F32971"/>
    <w:rsid w:val="00F329D4"/>
    <w:rsid w:val="00F342A6"/>
    <w:rsid w:val="00F3772F"/>
    <w:rsid w:val="00F416D5"/>
    <w:rsid w:val="00F44139"/>
    <w:rsid w:val="00F61F65"/>
    <w:rsid w:val="00F660A3"/>
    <w:rsid w:val="00F73614"/>
    <w:rsid w:val="00F77061"/>
    <w:rsid w:val="00F81FF8"/>
    <w:rsid w:val="00F83D1C"/>
    <w:rsid w:val="00F86F40"/>
    <w:rsid w:val="00F90650"/>
    <w:rsid w:val="00F906B7"/>
    <w:rsid w:val="00F95291"/>
    <w:rsid w:val="00FA7143"/>
    <w:rsid w:val="00FC366D"/>
    <w:rsid w:val="00FC65FA"/>
    <w:rsid w:val="00FD1C1E"/>
    <w:rsid w:val="00FD72D2"/>
    <w:rsid w:val="00FE0F0E"/>
    <w:rsid w:val="00FE4096"/>
    <w:rsid w:val="00FE48CF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FA78FF"/>
  <w15:docId w15:val="{9D3A9ECA-AA6F-4C4E-99B4-8D18A6E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6E"/>
    <w:rPr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Semespaamento">
    <w:name w:val="Sem espaçamento"/>
    <w:link w:val="Semcaracdeespaamento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150D59"/>
    <w:rPr>
      <w:rFonts w:eastAsiaTheme="minorEastAsia"/>
      <w:lang w:eastAsia="ja-JP"/>
    </w:rPr>
  </w:style>
  <w:style w:type="character" w:customStyle="1" w:styleId="Cardettulo1">
    <w:name w:val="Car de título 1"/>
    <w:basedOn w:val="Fontepargpadro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Cardettulo2">
    <w:name w:val="Car de título 2"/>
    <w:basedOn w:val="Fontepargpadro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Pargrafodalista">
    <w:name w:val="Parágrafo da lista"/>
    <w:basedOn w:val="Normal"/>
    <w:link w:val="Caracdepargrafodalista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customStyle="1" w:styleId="Hiperlink">
    <w:name w:val="Hiperlink"/>
    <w:basedOn w:val="Fontepargpadro"/>
    <w:uiPriority w:val="99"/>
    <w:unhideWhenUsed/>
    <w:rsid w:val="00150D59"/>
    <w:rPr>
      <w:color w:val="0563C1" w:themeColor="hyperlink"/>
      <w:u w:val="single"/>
    </w:rPr>
  </w:style>
  <w:style w:type="character" w:customStyle="1" w:styleId="Caracdepargrafodalista">
    <w:name w:val="Carac. de parágrafo da lista"/>
    <w:basedOn w:val="Fontepargpadro"/>
    <w:link w:val="Pargrafoda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customStyle="1" w:styleId="textodaanotao">
    <w:name w:val="texto da anotação"/>
    <w:basedOn w:val="Normal"/>
    <w:link w:val="Caracdotextodocomentrio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aracdotextodocomentrio">
    <w:name w:val="Carac do texto do comentário"/>
    <w:basedOn w:val="Fontepargpadro"/>
    <w:link w:val="textodaanota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refernciadeanotao">
    <w:name w:val="referência de anotação"/>
    <w:basedOn w:val="Fontepargpadro"/>
    <w:uiPriority w:val="99"/>
    <w:semiHidden/>
    <w:unhideWhenUsed/>
    <w:rsid w:val="00150D59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150D59"/>
    <w:rPr>
      <w:b/>
      <w:bC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eladelista4-nfase11">
    <w:name w:val="Tabela de lista 4 - Ênfase 11"/>
    <w:basedOn w:val="Tabe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link w:val="Caracdeinstrues"/>
    <w:qFormat/>
    <w:rsid w:val="00BB566E"/>
    <w:rPr>
      <w:lang w:eastAsia="ja-JP"/>
    </w:rPr>
  </w:style>
  <w:style w:type="character" w:customStyle="1" w:styleId="Caracdeinstrues">
    <w:name w:val="Carac. de instruções"/>
    <w:basedOn w:val="Fontepargpadro"/>
    <w:link w:val="Instrues"/>
    <w:rsid w:val="00BB566E"/>
    <w:rPr>
      <w:color w:val="595959" w:themeColor="text1" w:themeTint="A6"/>
      <w:lang w:eastAsia="ja-JP"/>
    </w:rPr>
  </w:style>
  <w:style w:type="paragraph" w:customStyle="1" w:styleId="assuntodaanotao">
    <w:name w:val="assunto da anotação"/>
    <w:basedOn w:val="textodaanotao"/>
    <w:next w:val="textodaanotao"/>
    <w:link w:val="Caracdoassuntodocomentrio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aracdoassuntodocomentrio">
    <w:name w:val="Carac do assunto do comentário"/>
    <w:basedOn w:val="Caracdotextodocomentrio"/>
    <w:link w:val="assuntodaanota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link w:val="Cardecabealho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5D7632"/>
  </w:style>
  <w:style w:type="paragraph" w:customStyle="1" w:styleId="rodap">
    <w:name w:val="rodapé"/>
    <w:basedOn w:val="Normal"/>
    <w:link w:val="Carderodap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rodap">
    <w:name w:val="Car de rodapé"/>
    <w:basedOn w:val="Fontepargpadro"/>
    <w:link w:val="rodap"/>
    <w:uiPriority w:val="99"/>
    <w:rsid w:val="005D7632"/>
  </w:style>
  <w:style w:type="character" w:styleId="HiperlinkVisitado">
    <w:name w:val="FollowedHyperlink"/>
    <w:basedOn w:val="Fontepargpadro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CaracdeIU">
    <w:name w:val="Carac. de IU"/>
    <w:basedOn w:val="Fontepargpadro"/>
    <w:link w:val="IU"/>
    <w:locked/>
    <w:rsid w:val="00105274"/>
    <w:rPr>
      <w:b/>
    </w:rPr>
  </w:style>
  <w:style w:type="paragraph" w:customStyle="1" w:styleId="IU">
    <w:name w:val="IU"/>
    <w:basedOn w:val="Normal"/>
    <w:link w:val="CaracdeIU"/>
    <w:qFormat/>
    <w:rsid w:val="00105274"/>
    <w:rPr>
      <w:b/>
      <w:color w:val="auto"/>
    </w:rPr>
  </w:style>
  <w:style w:type="table" w:customStyle="1" w:styleId="Gradedatabela">
    <w:name w:val="Grade da tabela"/>
    <w:basedOn w:val="Tabelanormal"/>
    <w:uiPriority w:val="39"/>
    <w:rsid w:val="00D82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595959" w:themeColor="text1" w:themeTint="A6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3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9B9"/>
    <w:rPr>
      <w:rFonts w:ascii="Segoe UI" w:hAnsi="Segoe UI" w:cs="Segoe UI"/>
      <w:color w:val="595959" w:themeColor="text1" w:themeTint="A6"/>
      <w:sz w:val="18"/>
      <w:szCs w:val="18"/>
    </w:rPr>
  </w:style>
  <w:style w:type="paragraph" w:styleId="Cabealho0">
    <w:name w:val="header"/>
    <w:basedOn w:val="Normal"/>
    <w:link w:val="Cabealho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5075D"/>
    <w:rPr>
      <w:color w:val="595959" w:themeColor="text1" w:themeTint="A6"/>
    </w:rPr>
  </w:style>
  <w:style w:type="paragraph" w:styleId="Rodap0">
    <w:name w:val="footer"/>
    <w:basedOn w:val="Normal"/>
    <w:link w:val="Rodap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5075D"/>
    <w:rPr>
      <w:color w:val="595959" w:themeColor="text1" w:themeTint="A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32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3259"/>
    <w:rPr>
      <w:b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son\AppData\Roaming\Microsoft\Modelos\Bem-vindo%20a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16DAA-3750-4883-86DB-1B1D7E64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Word.dotx</Template>
  <TotalTime>1498</TotalTime>
  <Pages>38</Pages>
  <Words>1252</Words>
  <Characters>6761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Judah Holanda Correia Lima</dc:creator>
  <cp:keywords/>
  <cp:lastModifiedBy>Kilson</cp:lastModifiedBy>
  <cp:revision>394</cp:revision>
  <cp:lastPrinted>2014-05-23T00:15:00Z</cp:lastPrinted>
  <dcterms:created xsi:type="dcterms:W3CDTF">2014-05-20T17:54:00Z</dcterms:created>
  <dcterms:modified xsi:type="dcterms:W3CDTF">2014-05-26T03:13:00Z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