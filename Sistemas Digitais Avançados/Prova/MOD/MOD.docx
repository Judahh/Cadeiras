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66E" w:rsidRDefault="0045075D" w:rsidP="0045075D"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59A49AA" wp14:editId="4B08D11B">
                <wp:simplePos x="0" y="0"/>
                <wp:positionH relativeFrom="column">
                  <wp:posOffset>-381000</wp:posOffset>
                </wp:positionH>
                <wp:positionV relativeFrom="margin">
                  <wp:posOffset>19050</wp:posOffset>
                </wp:positionV>
                <wp:extent cx="6515100" cy="4495165"/>
                <wp:effectExtent l="0" t="0" r="0" b="635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4495165"/>
                          <a:chOff x="-904880" y="-774864"/>
                          <a:chExt cx="7562110" cy="9144000"/>
                        </a:xfrm>
                      </wpg:grpSpPr>
                      <wps:wsp>
                        <wps:cNvPr id="388" name="Retângulo 388"/>
                        <wps:cNvSpPr/>
                        <wps:spPr>
                          <a:xfrm>
                            <a:off x="-904880" y="-774864"/>
                            <a:ext cx="7562110" cy="91440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aixa de Texto 1"/>
                        <wps:cNvSpPr txBox="1"/>
                        <wps:spPr>
                          <a:xfrm>
                            <a:off x="-107479" y="-135469"/>
                            <a:ext cx="5912069" cy="49399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877" w:rsidRPr="00150D59" w:rsidRDefault="0045075D" w:rsidP="0045075D">
                              <w:pPr>
                                <w:jc w:val="center"/>
                                <w:rPr>
                                  <w:rFonts w:ascii="Segoe UI Light" w:hAnsi="Segoe UI Light" w:cs="Segoe UI Light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ajorHAnsi" w:hAnsiTheme="majorHAnsi" w:cs="Segoe UI Light"/>
                                  <w:color w:val="FFFFFF" w:themeColor="background1"/>
                                  <w:sz w:val="96"/>
                                  <w:szCs w:val="96"/>
                                  <w:lang w:val="pt-BR"/>
                                </w:rPr>
                                <w:t>Instrução Resto (MOD)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aixa de Texto 2"/>
                        <wps:cNvSpPr txBox="1"/>
                        <wps:spPr>
                          <a:xfrm>
                            <a:off x="-107260" y="4959452"/>
                            <a:ext cx="5911850" cy="32172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877" w:rsidRPr="006F39B9" w:rsidRDefault="0045075D" w:rsidP="00150D59">
                              <w:pPr>
                                <w:rPr>
                                  <w:rFonts w:asciiTheme="majorHAnsi" w:hAnsiTheme="majorHAnsi" w:cs="Segoe UI Light"/>
                                  <w:color w:val="FFFFFF" w:themeColor="background1"/>
                                  <w:sz w:val="52"/>
                                  <w:szCs w:val="48"/>
                                  <w:lang w:val="pt-BR"/>
                                </w:rPr>
                              </w:pPr>
                              <w:r>
                                <w:rPr>
                                  <w:rFonts w:ascii="Segoe UI Semibold" w:hAnsi="Segoe UI Semibold" w:cs="Segoe UI Light"/>
                                  <w:bCs/>
                                  <w:color w:val="FFFFFF" w:themeColor="background1"/>
                                  <w:sz w:val="52"/>
                                  <w:szCs w:val="48"/>
                                  <w:lang w:val="pt-BR"/>
                                </w:rPr>
                                <w:t>Especificado por:</w:t>
                              </w:r>
                              <w:r w:rsidR="00AE7877" w:rsidRPr="00AA588A">
                                <w:rPr>
                                  <w:rFonts w:asciiTheme="majorHAnsi" w:hAnsiTheme="majorHAnsi" w:cs="Segoe UI Light"/>
                                  <w:color w:val="FFFFFF" w:themeColor="background1"/>
                                  <w:sz w:val="52"/>
                                  <w:szCs w:val="48"/>
                                  <w:lang w:val="pt-BR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="Segoe UI Light"/>
                                  <w:color w:val="FFFFFF" w:themeColor="background1"/>
                                  <w:sz w:val="52"/>
                                  <w:szCs w:val="48"/>
                                  <w:lang w:val="pt-BR"/>
                                </w:rPr>
                                <w:t xml:space="preserve">Fluxo geral, fluxo detalhado e máquina de estado em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="Segoe UI Light"/>
                                  <w:color w:val="FFFFFF" w:themeColor="background1"/>
                                  <w:sz w:val="52"/>
                                  <w:szCs w:val="48"/>
                                  <w:lang w:val="pt-BR"/>
                                </w:rPr>
                                <w:t>Verilog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="Segoe UI Light"/>
                                  <w:color w:val="FFFFFF" w:themeColor="background1"/>
                                  <w:sz w:val="52"/>
                                  <w:szCs w:val="48"/>
                                  <w:lang w:val="pt-B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9A49AA" id="Grupo 3" o:spid="_x0000_s1026" style="position:absolute;margin-left:-30pt;margin-top:1.5pt;width:513pt;height:353.95pt;z-index:251672576;mso-position-vertical-relative:margin;mso-width-relative:margin;mso-height-relative:margin" coordorigin="-9048,-7748" coordsize="75621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">
                <v:rect id="Retângulo 388" o:spid="_x0000_s1027" style="position:absolute;left:-9048;top:-7748;width:75620;height:91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8" type="#_x0000_t202" style="position:absolute;left:-1074;top:-1354;width:59119;height:49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<v:textbox>
                    <w:txbxContent>
                      <w:p w:rsidR="00AE7877" w:rsidRPr="00150D59" w:rsidRDefault="0045075D" w:rsidP="0045075D">
                        <w:pPr>
                          <w:jc w:val="center"/>
                          <w:rPr>
                            <w:rFonts w:ascii="Segoe UI Light" w:hAnsi="Segoe UI Light" w:cs="Segoe UI Light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ajorHAnsi" w:hAnsiTheme="majorHAnsi" w:cs="Segoe UI Light"/>
                            <w:color w:val="FFFFFF" w:themeColor="background1"/>
                            <w:sz w:val="96"/>
                            <w:szCs w:val="96"/>
                            <w:lang w:val="pt-BR"/>
                          </w:rPr>
                          <w:t>Instrução Resto (MOD)</w:t>
                        </w:r>
                      </w:p>
                    </w:txbxContent>
                  </v:textbox>
                </v:shape>
                <v:shape id="Caixa de Texto 2" o:spid="_x0000_s1029" type="#_x0000_t202" style="position:absolute;left:-1072;top:49594;width:59117;height:3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AE7877" w:rsidRPr="006F39B9" w:rsidRDefault="0045075D" w:rsidP="00150D59">
                        <w:pPr>
                          <w:rPr>
                            <w:rFonts w:asciiTheme="majorHAnsi" w:hAnsiTheme="majorHAnsi" w:cs="Segoe UI Light"/>
                            <w:color w:val="FFFFFF" w:themeColor="background1"/>
                            <w:sz w:val="52"/>
                            <w:szCs w:val="48"/>
                            <w:lang w:val="pt-BR"/>
                          </w:rPr>
                        </w:pPr>
                        <w:r>
                          <w:rPr>
                            <w:rFonts w:ascii="Segoe UI Semibold" w:hAnsi="Segoe UI Semibold" w:cs="Segoe UI Light"/>
                            <w:bCs/>
                            <w:color w:val="FFFFFF" w:themeColor="background1"/>
                            <w:sz w:val="52"/>
                            <w:szCs w:val="48"/>
                            <w:lang w:val="pt-BR"/>
                          </w:rPr>
                          <w:t>Especificado por:</w:t>
                        </w:r>
                        <w:r w:rsidR="00AE7877" w:rsidRPr="00AA588A">
                          <w:rPr>
                            <w:rFonts w:asciiTheme="majorHAnsi" w:hAnsiTheme="majorHAnsi" w:cs="Segoe UI Light"/>
                            <w:color w:val="FFFFFF" w:themeColor="background1"/>
                            <w:sz w:val="52"/>
                            <w:szCs w:val="48"/>
                            <w:lang w:val="pt-BR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="Segoe UI Light"/>
                            <w:color w:val="FFFFFF" w:themeColor="background1"/>
                            <w:sz w:val="52"/>
                            <w:szCs w:val="48"/>
                            <w:lang w:val="pt-BR"/>
                          </w:rPr>
                          <w:t xml:space="preserve">Fluxo geral, fluxo detalhado e máquina de estado em </w:t>
                        </w:r>
                        <w:proofErr w:type="spellStart"/>
                        <w:r>
                          <w:rPr>
                            <w:rFonts w:asciiTheme="majorHAnsi" w:hAnsiTheme="majorHAnsi" w:cs="Segoe UI Light"/>
                            <w:color w:val="FFFFFF" w:themeColor="background1"/>
                            <w:sz w:val="52"/>
                            <w:szCs w:val="48"/>
                            <w:lang w:val="pt-BR"/>
                          </w:rPr>
                          <w:t>Verilog</w:t>
                        </w:r>
                        <w:proofErr w:type="spellEnd"/>
                        <w:r>
                          <w:rPr>
                            <w:rFonts w:asciiTheme="majorHAnsi" w:hAnsiTheme="majorHAnsi" w:cs="Segoe UI Light"/>
                            <w:color w:val="FFFFFF" w:themeColor="background1"/>
                            <w:sz w:val="52"/>
                            <w:szCs w:val="48"/>
                            <w:lang w:val="pt-BR"/>
                          </w:rPr>
                          <w:t>.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</w:p>
    <w:p w:rsidR="00BB566E" w:rsidRDefault="00BB566E" w:rsidP="00D902AC">
      <w:pPr>
        <w:pStyle w:val="Instrues"/>
        <w:ind w:left="720"/>
      </w:pPr>
    </w:p>
    <w:p w:rsidR="00BB566E" w:rsidRDefault="00BB566E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F416D5" w:rsidRDefault="00F416D5" w:rsidP="00D902AC">
      <w:pPr>
        <w:pStyle w:val="Instrues"/>
        <w:ind w:left="720"/>
      </w:pPr>
    </w:p>
    <w:p w:rsidR="0045075D" w:rsidRDefault="0045075D" w:rsidP="00D902AC">
      <w:pPr>
        <w:pStyle w:val="Instrues"/>
        <w:ind w:left="720"/>
      </w:pPr>
    </w:p>
    <w:p w:rsidR="00150D59" w:rsidRDefault="0045075D" w:rsidP="00D902AC">
      <w:pPr>
        <w:pStyle w:val="ttulo1"/>
        <w:numPr>
          <w:ilvl w:val="0"/>
          <w:numId w:val="2"/>
        </w:numPr>
        <w:ind w:left="630"/>
        <w:rPr>
          <w:lang w:val="pt-BR"/>
        </w:rPr>
      </w:pPr>
      <w:r>
        <w:rPr>
          <w:lang w:val="pt-BR"/>
        </w:rPr>
        <w:lastRenderedPageBreak/>
        <w:t>Fluxo Geral</w:t>
      </w:r>
    </w:p>
    <w:p w:rsidR="0045075D" w:rsidRDefault="00426281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0067E4" wp14:editId="399E6BB2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1390650" cy="55245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281" w:rsidRPr="00426281" w:rsidRDefault="00426281" w:rsidP="00426281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MOD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0067E4" id="Elipse 5" o:spid="_x0000_s1030" style="position:absolute;margin-left:0;margin-top:6.15pt;width:109.5pt;height:43.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426281" w:rsidRPr="00426281" w:rsidRDefault="00426281" w:rsidP="0042628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 w:rsidRPr="00426281">
                        <w:rPr>
                          <w:color w:val="FFFFFF" w:themeColor="background1"/>
                          <w:lang w:val="pt-BR"/>
                        </w:rPr>
                        <w:t>MOD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5075D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4C4A3A" wp14:editId="59C8577B">
                <wp:simplePos x="0" y="0"/>
                <wp:positionH relativeFrom="margin">
                  <wp:align>center</wp:align>
                </wp:positionH>
                <wp:positionV relativeFrom="paragraph">
                  <wp:posOffset>299720</wp:posOffset>
                </wp:positionV>
                <wp:extent cx="0" cy="228600"/>
                <wp:effectExtent l="0" t="0" r="19050" b="1905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75481" id="Conector reto 26" o:spid="_x0000_s1026" style="position:absolute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6pt" to="0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26281" w:rsidRDefault="00426281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8E861C" wp14:editId="49BBD848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1381125" cy="29527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281" w:rsidRPr="00426281" w:rsidRDefault="00426281" w:rsidP="004262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MAH &lt;- M[PC]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E861C" id="Retângulo 6" o:spid="_x0000_s1031" style="position:absolute;margin-left:0;margin-top:15.5pt;width:108.75pt;height:23.25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" fillcolor="#5b9bd5 [3204]" strokecolor="#1f4d78 [1604]" strokeweight="1pt">
                <v:textbox>
                  <w:txbxContent>
                    <w:p w:rsidR="00426281" w:rsidRPr="00426281" w:rsidRDefault="00426281" w:rsidP="0042628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26281">
                        <w:rPr>
                          <w:color w:val="FFFFFF" w:themeColor="background1"/>
                          <w:lang w:val="pt-BR"/>
                        </w:rPr>
                        <w:t>MAH &lt;- M[PC]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6281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DE0117" wp14:editId="7BDCA093">
                <wp:simplePos x="0" y="0"/>
                <wp:positionH relativeFrom="margin">
                  <wp:align>center</wp:align>
                </wp:positionH>
                <wp:positionV relativeFrom="paragraph">
                  <wp:posOffset>138265</wp:posOffset>
                </wp:positionV>
                <wp:extent cx="0" cy="228600"/>
                <wp:effectExtent l="0" t="0" r="19050" b="1905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0EDF3" id="Conector reto 27" o:spid="_x0000_s1026" style="position:absolute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9pt" to="0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26281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79D38A" wp14:editId="1AB53305">
                <wp:simplePos x="0" y="0"/>
                <wp:positionH relativeFrom="margin">
                  <wp:align>center</wp:align>
                </wp:positionH>
                <wp:positionV relativeFrom="paragraph">
                  <wp:posOffset>287218</wp:posOffset>
                </wp:positionV>
                <wp:extent cx="0" cy="228600"/>
                <wp:effectExtent l="0" t="0" r="19050" b="1905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68C43" id="Conector reto 28" o:spid="_x0000_s1026" style="position:absolute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6pt" to="0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77AA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731125" wp14:editId="3D659979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381125" cy="29527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281" w:rsidRPr="00426281" w:rsidRDefault="005C7564" w:rsidP="004262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PC &lt;- PC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31125" id="Retângulo 10" o:spid="_x0000_s1032" style="position:absolute;margin-left:0;margin-top:.95pt;width:108.75pt;height:23.25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" fillcolor="#5b9bd5 [3204]" strokecolor="#1f4d78 [1604]" strokeweight="1pt">
                <v:textbox>
                  <w:txbxContent>
                    <w:p w:rsidR="00426281" w:rsidRPr="00426281" w:rsidRDefault="005C7564" w:rsidP="0042628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PC &lt;- PC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6281" w:rsidRDefault="00377AA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C796DA" wp14:editId="27F331A4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1381125" cy="295275"/>
                <wp:effectExtent l="0" t="0" r="28575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281" w:rsidRPr="00426281" w:rsidRDefault="009C7759" w:rsidP="004262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MAL</w:t>
                            </w:r>
                            <w:r w:rsidR="00426281" w:rsidRPr="00426281">
                              <w:rPr>
                                <w:color w:val="FFFFFF" w:themeColor="background1"/>
                                <w:lang w:val="pt-BR"/>
                              </w:rPr>
                              <w:t xml:space="preserve"> &lt;- M[PC]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796DA" id="Retângulo 11" o:spid="_x0000_s1033" style="position:absolute;margin-left:0;margin-top:13.8pt;width:108.75pt;height:23.25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" fillcolor="#5b9bd5 [3204]" strokecolor="#1f4d78 [1604]" strokeweight="1pt">
                <v:textbox>
                  <w:txbxContent>
                    <w:p w:rsidR="00426281" w:rsidRPr="00426281" w:rsidRDefault="009C7759" w:rsidP="0042628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MAL</w:t>
                      </w:r>
                      <w:r w:rsidR="00426281" w:rsidRPr="00426281">
                        <w:rPr>
                          <w:color w:val="FFFFFF" w:themeColor="background1"/>
                          <w:lang w:val="pt-BR"/>
                        </w:rPr>
                        <w:t xml:space="preserve"> &lt;- M[PC]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6281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49B2A6" wp14:editId="42575F93">
                <wp:simplePos x="0" y="0"/>
                <wp:positionH relativeFrom="margin">
                  <wp:align>center</wp:align>
                </wp:positionH>
                <wp:positionV relativeFrom="paragraph">
                  <wp:posOffset>121961</wp:posOffset>
                </wp:positionV>
                <wp:extent cx="0" cy="228600"/>
                <wp:effectExtent l="0" t="0" r="19050" b="1905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7F68F" id="Conector reto 29" o:spid="_x0000_s1026" style="position:absolute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6pt" to="0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26281" w:rsidRDefault="00377AA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D9B55F" wp14:editId="570FD015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381125" cy="638175"/>
                <wp:effectExtent l="0" t="0" r="28575" b="2857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281" w:rsidRDefault="00426281" w:rsidP="00426281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PC &lt;- PC +</w:t>
                            </w:r>
                            <w:r w:rsidR="005C7564">
                              <w:rPr>
                                <w:color w:val="FFFFFF" w:themeColor="background1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1</w:t>
                            </w:r>
                          </w:p>
                          <w:p w:rsidR="00426281" w:rsidRPr="00426281" w:rsidRDefault="00426281" w:rsidP="004262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MD &lt;- M[MA]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9B55F" id="Retângulo 12" o:spid="_x0000_s1034" style="position:absolute;margin-left:0;margin-top:.95pt;width:108.75pt;height:50.25pt;z-index:25168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" fillcolor="#5b9bd5 [3204]" strokecolor="#1f4d78 [1604]" strokeweight="1pt">
                <v:textbox>
                  <w:txbxContent>
                    <w:p w:rsidR="00426281" w:rsidRDefault="00426281" w:rsidP="0042628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PC &lt;- PC +</w:t>
                      </w:r>
                      <w:r w:rsidR="005C7564">
                        <w:rPr>
                          <w:color w:val="FFFFFF" w:themeColor="background1"/>
                          <w:lang w:val="pt-BR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>1</w:t>
                      </w:r>
                    </w:p>
                    <w:p w:rsidR="00426281" w:rsidRPr="00426281" w:rsidRDefault="00426281" w:rsidP="0042628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MD &lt;- M[MA]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6281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596F3D" wp14:editId="3D0D611C">
                <wp:simplePos x="0" y="0"/>
                <wp:positionH relativeFrom="margin">
                  <wp:align>center</wp:align>
                </wp:positionH>
                <wp:positionV relativeFrom="paragraph">
                  <wp:posOffset>67137</wp:posOffset>
                </wp:positionV>
                <wp:extent cx="0" cy="720000"/>
                <wp:effectExtent l="0" t="0" r="19050" b="23495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0D781" id="Conector reto 3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3pt" to="0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26281" w:rsidRDefault="00426281" w:rsidP="0045075D">
      <w:pPr>
        <w:rPr>
          <w:lang w:val="pt-BR" w:eastAsia="ja-JP"/>
        </w:rPr>
      </w:pPr>
    </w:p>
    <w:p w:rsidR="00426281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2F294F" wp14:editId="4E506549">
                <wp:simplePos x="0" y="0"/>
                <wp:positionH relativeFrom="margin">
                  <wp:align>center</wp:align>
                </wp:positionH>
                <wp:positionV relativeFrom="paragraph">
                  <wp:posOffset>3621</wp:posOffset>
                </wp:positionV>
                <wp:extent cx="0" cy="720000"/>
                <wp:effectExtent l="0" t="0" r="19050" b="23495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6D582" id="Conector reto 3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3pt" to="0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77AA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4A7416" wp14:editId="2C5476A4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381125" cy="295275"/>
                <wp:effectExtent l="0" t="0" r="28575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F9" w:rsidRPr="00426281" w:rsidRDefault="009C7759" w:rsidP="00EC1CF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 &lt;- 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A7416" id="Retângulo 13" o:spid="_x0000_s1035" style="position:absolute;margin-left:0;margin-top:.35pt;width:108.75pt;height:23.25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" fillcolor="#5b9bd5 [3204]" strokecolor="#1f4d78 [1604]" strokeweight="1pt">
                <v:textbox>
                  <w:txbxContent>
                    <w:p w:rsidR="00EC1CF9" w:rsidRPr="00426281" w:rsidRDefault="009C7759" w:rsidP="00EC1CF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 &lt;- MD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6281" w:rsidRDefault="00426281" w:rsidP="0045075D">
      <w:pPr>
        <w:rPr>
          <w:lang w:val="pt-BR" w:eastAsia="ja-JP"/>
        </w:rPr>
      </w:pPr>
    </w:p>
    <w:p w:rsidR="00426281" w:rsidRDefault="00521AD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AD1B98" wp14:editId="2208407B">
                <wp:simplePos x="0" y="0"/>
                <wp:positionH relativeFrom="column">
                  <wp:posOffset>1200150</wp:posOffset>
                </wp:positionH>
                <wp:positionV relativeFrom="paragraph">
                  <wp:posOffset>9526</wp:posOffset>
                </wp:positionV>
                <wp:extent cx="904875" cy="1809750"/>
                <wp:effectExtent l="38100" t="0" r="28575" b="19050"/>
                <wp:wrapNone/>
                <wp:docPr id="36" name="Chave esquerd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8097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620A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36" o:spid="_x0000_s1026" type="#_x0000_t87" style="position:absolute;margin-left:94.5pt;margin-top:.75pt;width:71.25pt;height:142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" adj="900" strokecolor="#5b9bd5 [3204]" strokeweight=".5pt">
                <v:stroke joinstyle="miter"/>
              </v:shape>
            </w:pict>
          </mc:Fallback>
        </mc:AlternateContent>
      </w:r>
      <w:r w:rsidR="00BB225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9E733F" wp14:editId="26B7F315">
                <wp:simplePos x="0" y="0"/>
                <wp:positionH relativeFrom="margin">
                  <wp:align>center</wp:align>
                </wp:positionH>
                <wp:positionV relativeFrom="paragraph">
                  <wp:posOffset>300256</wp:posOffset>
                </wp:positionV>
                <wp:extent cx="0" cy="228600"/>
                <wp:effectExtent l="0" t="0" r="19050" b="1905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C19F2" id="Conector reto 32" o:spid="_x0000_s1026" style="position:absolute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65pt" to="0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77AA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F53322" wp14:editId="4EB79CA2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381125" cy="295275"/>
                <wp:effectExtent l="0" t="0" r="28575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F9" w:rsidRPr="00426281" w:rsidRDefault="009C7759" w:rsidP="00EC1CF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M[SP] &lt;- RFLAGS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53322" id="Retângulo 14" o:spid="_x0000_s1036" style="position:absolute;margin-left:0;margin-top:.75pt;width:108.75pt;height:23.25pt;z-index:251684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" fillcolor="#5b9bd5 [3204]" strokecolor="#1f4d78 [1604]" strokeweight="1pt">
                <v:textbox>
                  <w:txbxContent>
                    <w:p w:rsidR="00EC1CF9" w:rsidRPr="00426281" w:rsidRDefault="009C7759" w:rsidP="00EC1CF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M[SP] &lt;- RFLAGS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6281" w:rsidRDefault="00377AA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2C2522" wp14:editId="6C99673C">
                <wp:simplePos x="0" y="0"/>
                <wp:positionH relativeFrom="margin">
                  <wp:align>center</wp:align>
                </wp:positionH>
                <wp:positionV relativeFrom="paragraph">
                  <wp:posOffset>193040</wp:posOffset>
                </wp:positionV>
                <wp:extent cx="1381125" cy="295275"/>
                <wp:effectExtent l="0" t="0" r="28575" b="285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F9" w:rsidRPr="00426281" w:rsidRDefault="009C7759" w:rsidP="00EC1CF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C2522" id="Retângulo 15" o:spid="_x0000_s1037" style="position:absolute;margin-left:0;margin-top:15.2pt;width:108.75pt;height:23.25pt;z-index:2516869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" fillcolor="#5b9bd5 [3204]" strokecolor="#1f4d78 [1604]" strokeweight="1pt">
                <v:textbox>
                  <w:txbxContent>
                    <w:p w:rsidR="00EC1CF9" w:rsidRPr="00426281" w:rsidRDefault="009C7759" w:rsidP="00EC1CF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SP &lt;- SP - 1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6281" w:rsidRDefault="00521AD5" w:rsidP="0045075D">
      <w:pPr>
        <w:rPr>
          <w:lang w:val="pt-BR" w:eastAsia="ja-JP"/>
        </w:rPr>
      </w:pPr>
      <w:r>
        <w:rPr>
          <w:lang w:val="pt-BR" w:eastAsia="ja-JP"/>
        </w:rPr>
        <w:t xml:space="preserve">                   </w:t>
      </w:r>
      <w:proofErr w:type="spellStart"/>
      <w:r>
        <w:rPr>
          <w:lang w:val="pt-BR" w:eastAsia="ja-JP"/>
        </w:rPr>
        <w:t>Push</w:t>
      </w:r>
      <w:proofErr w:type="spellEnd"/>
      <w:r>
        <w:rPr>
          <w:lang w:val="pt-BR" w:eastAsia="ja-JP"/>
        </w:rPr>
        <w:t xml:space="preserve"> </w:t>
      </w:r>
      <w:r w:rsidR="00BB225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A02E69" wp14:editId="122172E0">
                <wp:simplePos x="0" y="0"/>
                <wp:positionH relativeFrom="margin">
                  <wp:align>center</wp:align>
                </wp:positionH>
                <wp:positionV relativeFrom="paragraph">
                  <wp:posOffset>150223</wp:posOffset>
                </wp:positionV>
                <wp:extent cx="0" cy="228600"/>
                <wp:effectExtent l="0" t="0" r="19050" b="1905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65C9D" id="Conector reto 33" o:spid="_x0000_s1026" style="position:absolute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85pt" to="0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26281" w:rsidRDefault="00521AD5" w:rsidP="0045075D">
      <w:pPr>
        <w:rPr>
          <w:lang w:val="pt-BR" w:eastAsia="ja-JP"/>
        </w:rPr>
      </w:pPr>
      <w:r>
        <w:rPr>
          <w:lang w:val="pt-BR" w:eastAsia="ja-JP"/>
        </w:rPr>
        <w:t xml:space="preserve">             </w:t>
      </w:r>
      <w:proofErr w:type="spellStart"/>
      <w:r>
        <w:rPr>
          <w:lang w:val="pt-BR" w:eastAsia="ja-JP"/>
        </w:rPr>
        <w:t>Accumulator</w:t>
      </w:r>
      <w:proofErr w:type="spellEnd"/>
      <w:r>
        <w:rPr>
          <w:noProof/>
          <w:lang w:val="pt-BR" w:eastAsia="pt-BR"/>
        </w:rPr>
        <w:t xml:space="preserve"> </w:t>
      </w:r>
      <w:r w:rsidR="00BB225E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92FFEC" wp14:editId="1870FC38">
                <wp:simplePos x="0" y="0"/>
                <wp:positionH relativeFrom="margin">
                  <wp:align>center</wp:align>
                </wp:positionH>
                <wp:positionV relativeFrom="paragraph">
                  <wp:posOffset>304602</wp:posOffset>
                </wp:positionV>
                <wp:extent cx="0" cy="228600"/>
                <wp:effectExtent l="0" t="0" r="19050" b="1905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2DEDC" id="Conector reto 34" o:spid="_x0000_s1026" style="position:absolute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pt" to="0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77AA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88B102" wp14:editId="33FB6A33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381125" cy="295275"/>
                <wp:effectExtent l="0" t="0" r="28575" b="285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F9" w:rsidRPr="00426281" w:rsidRDefault="009C7759" w:rsidP="00EC1CF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M[SP] &lt;- 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8B102" id="Retângulo 16" o:spid="_x0000_s1038" style="position:absolute;margin-left:0;margin-top:.55pt;width:108.75pt;height:23.25pt;z-index:2516889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" fillcolor="#5b9bd5 [3204]" strokecolor="#1f4d78 [1604]" strokeweight="1pt">
                <v:textbox>
                  <w:txbxContent>
                    <w:p w:rsidR="00EC1CF9" w:rsidRPr="00426281" w:rsidRDefault="009C7759" w:rsidP="00EC1CF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M[SP] &lt;- AC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6281" w:rsidRDefault="00377AA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4891A2" wp14:editId="4507E452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1381125" cy="295275"/>
                <wp:effectExtent l="0" t="0" r="28575" b="2857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759" w:rsidRPr="00426281" w:rsidRDefault="009C7759" w:rsidP="009C775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- 1</w:t>
                            </w:r>
                          </w:p>
                          <w:p w:rsidR="00377AA5" w:rsidRPr="00426281" w:rsidRDefault="00377AA5" w:rsidP="00377AA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891A2" id="Retângulo 19" o:spid="_x0000_s1039" style="position:absolute;margin-left:0;margin-top:12.7pt;width:108.75pt;height:23.25pt;z-index:251695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" fillcolor="#5b9bd5 [3204]" strokecolor="#1f4d78 [1604]" strokeweight="1pt">
                <v:textbox>
                  <w:txbxContent>
                    <w:p w:rsidR="009C7759" w:rsidRPr="00426281" w:rsidRDefault="009C7759" w:rsidP="009C775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SP &lt;- SP - 1</w:t>
                      </w:r>
                    </w:p>
                    <w:p w:rsidR="00377AA5" w:rsidRPr="00426281" w:rsidRDefault="00377AA5" w:rsidP="00377AA5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26281" w:rsidRDefault="00BB225E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CEE9EA" wp14:editId="4EF0A4D3">
                <wp:simplePos x="0" y="0"/>
                <wp:positionH relativeFrom="margin">
                  <wp:align>center</wp:align>
                </wp:positionH>
                <wp:positionV relativeFrom="paragraph">
                  <wp:posOffset>41539</wp:posOffset>
                </wp:positionV>
                <wp:extent cx="0" cy="719455"/>
                <wp:effectExtent l="0" t="0" r="19050" b="23495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56C29" id="Conector reto 3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.25pt" to="0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26281" w:rsidRDefault="00426281" w:rsidP="0045075D">
      <w:pPr>
        <w:rPr>
          <w:lang w:val="pt-BR" w:eastAsia="ja-JP"/>
        </w:rPr>
      </w:pPr>
    </w:p>
    <w:p w:rsidR="00426281" w:rsidRDefault="00377AA5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4466D9" wp14:editId="582A578A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390650" cy="552450"/>
                <wp:effectExtent l="0" t="0" r="1905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F9" w:rsidRPr="00426281" w:rsidRDefault="00EC1CF9" w:rsidP="00EC1CF9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MOD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4466D9" id="Elipse 17" o:spid="_x0000_s1040" style="position:absolute;margin-left:0;margin-top:.5pt;width:109.5pt;height:43.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EC1CF9" w:rsidRPr="00426281" w:rsidRDefault="00EC1CF9" w:rsidP="00EC1CF9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 w:rsidRPr="00426281">
                        <w:rPr>
                          <w:color w:val="FFFFFF" w:themeColor="background1"/>
                          <w:lang w:val="pt-BR"/>
                        </w:rPr>
                        <w:t>MOD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 xml:space="preserve">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26281" w:rsidRDefault="00426281" w:rsidP="0045075D">
      <w:pPr>
        <w:rPr>
          <w:lang w:val="pt-BR" w:eastAsia="ja-JP"/>
        </w:rPr>
      </w:pPr>
    </w:p>
    <w:p w:rsidR="00426281" w:rsidRDefault="00426281" w:rsidP="0045075D">
      <w:pPr>
        <w:rPr>
          <w:lang w:val="pt-BR" w:eastAsia="ja-JP"/>
        </w:rPr>
      </w:pPr>
    </w:p>
    <w:p w:rsidR="00EC1CF9" w:rsidRDefault="00EC1CF9" w:rsidP="0045075D">
      <w:pPr>
        <w:rPr>
          <w:lang w:val="pt-BR" w:eastAsia="ja-JP"/>
        </w:rPr>
      </w:pPr>
    </w:p>
    <w:p w:rsidR="00EC1CF9" w:rsidRDefault="00EC1CF9" w:rsidP="0045075D">
      <w:pPr>
        <w:rPr>
          <w:lang w:val="pt-BR" w:eastAsia="ja-JP"/>
        </w:rPr>
      </w:pPr>
    </w:p>
    <w:p w:rsidR="00EC1CF9" w:rsidRDefault="00EC1CF9" w:rsidP="0045075D">
      <w:pPr>
        <w:rPr>
          <w:lang w:val="pt-BR" w:eastAsia="ja-JP"/>
        </w:rPr>
      </w:pPr>
    </w:p>
    <w:p w:rsidR="000C5F1C" w:rsidRDefault="000C5F1C" w:rsidP="0045075D">
      <w:pPr>
        <w:rPr>
          <w:lang w:val="pt-BR" w:eastAsia="ja-JP"/>
        </w:rPr>
      </w:pPr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96194C" wp14:editId="02556DA7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1390650" cy="552450"/>
                <wp:effectExtent l="0" t="0" r="19050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CF9" w:rsidRPr="00426281" w:rsidRDefault="00EC1CF9" w:rsidP="00EC1CF9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MOD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96194C" id="Elipse 18" o:spid="_x0000_s1041" style="position:absolute;margin-left:0;margin-top:11.3pt;width:109.5pt;height:43.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C1CF9" w:rsidRPr="00426281" w:rsidRDefault="00EC1CF9" w:rsidP="00EC1CF9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 w:rsidRPr="00426281">
                        <w:rPr>
                          <w:color w:val="FFFFFF" w:themeColor="background1"/>
                          <w:lang w:val="pt-BR"/>
                        </w:rPr>
                        <w:t>MOD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 xml:space="preserve">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C5F1C" w:rsidRDefault="000C5F1C" w:rsidP="0045075D">
      <w:pPr>
        <w:rPr>
          <w:lang w:val="pt-BR" w:eastAsia="ja-JP"/>
        </w:rPr>
      </w:pPr>
    </w:p>
    <w:p w:rsidR="000C5F1C" w:rsidRDefault="00BC2D26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CC8779C" wp14:editId="31A1864C">
                <wp:simplePos x="0" y="0"/>
                <wp:positionH relativeFrom="column">
                  <wp:posOffset>1621237</wp:posOffset>
                </wp:positionH>
                <wp:positionV relativeFrom="paragraph">
                  <wp:posOffset>182557</wp:posOffset>
                </wp:positionV>
                <wp:extent cx="531495" cy="1624330"/>
                <wp:effectExtent l="38100" t="0" r="20955" b="13970"/>
                <wp:wrapNone/>
                <wp:docPr id="54" name="Chave esquerd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1624330"/>
                        </a:xfrm>
                        <a:prstGeom prst="leftBrace">
                          <a:avLst>
                            <a:gd name="adj1" fmla="val 8333"/>
                            <a:gd name="adj2" fmla="val 3687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90D6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54" o:spid="_x0000_s1026" type="#_x0000_t87" style="position:absolute;margin-left:127.65pt;margin-top:14.35pt;width:41.85pt;height:127.9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" adj="589,7965" strokecolor="#5b9bd5 [3204]" strokeweight=".5pt">
                <v:stroke joinstyle="miter"/>
              </v:shape>
            </w:pict>
          </mc:Fallback>
        </mc:AlternateContent>
      </w:r>
      <w:r w:rsidR="00F3772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5EC020A6" wp14:editId="0BB169E2">
                <wp:simplePos x="0" y="0"/>
                <wp:positionH relativeFrom="margin">
                  <wp:posOffset>2232707</wp:posOffset>
                </wp:positionH>
                <wp:positionV relativeFrom="paragraph">
                  <wp:posOffset>249874</wp:posOffset>
                </wp:positionV>
                <wp:extent cx="1381125" cy="738451"/>
                <wp:effectExtent l="0" t="0" r="28575" b="2413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384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564" w:rsidRPr="00426281" w:rsidRDefault="005C7564" w:rsidP="005C756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020A6" id="Retângulo 21" o:spid="_x0000_s1042" style="position:absolute;margin-left:175.8pt;margin-top:19.7pt;width:108.75pt;height:58.15pt;z-index:25167155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" fillcolor="#5b9bd5 [3204]" strokecolor="#1f4d78 [1604]" strokeweight="1pt">
                <v:textbox>
                  <w:txbxContent>
                    <w:p w:rsidR="005C7564" w:rsidRPr="00426281" w:rsidRDefault="005C7564" w:rsidP="005C756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32E7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AD1BDC9" wp14:editId="0B6AC84D">
                <wp:simplePos x="0" y="0"/>
                <wp:positionH relativeFrom="margin">
                  <wp:align>center</wp:align>
                </wp:positionH>
                <wp:positionV relativeFrom="paragraph">
                  <wp:posOffset>4324</wp:posOffset>
                </wp:positionV>
                <wp:extent cx="0" cy="228600"/>
                <wp:effectExtent l="0" t="0" r="19050" b="19050"/>
                <wp:wrapNone/>
                <wp:docPr id="425" name="Conector reto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A0F8F" id="Conector reto 425" o:spid="_x0000_s1026" style="position:absolute;z-index:251815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35pt" to="0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6421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43CCF8A" wp14:editId="7BF29F52">
                <wp:simplePos x="0" y="0"/>
                <wp:positionH relativeFrom="margin">
                  <wp:posOffset>2161540</wp:posOffset>
                </wp:positionH>
                <wp:positionV relativeFrom="paragraph">
                  <wp:posOffset>187325</wp:posOffset>
                </wp:positionV>
                <wp:extent cx="1381125" cy="295275"/>
                <wp:effectExtent l="0" t="0" r="28575" b="28575"/>
                <wp:wrapNone/>
                <wp:docPr id="409" name="Retângulo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F1C" w:rsidRPr="00426281" w:rsidRDefault="000C5F1C" w:rsidP="000C5F1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 xml:space="preserve">MD &lt;- </w:t>
                            </w:r>
                            <w:r w:rsidR="00F3772F">
                              <w:rPr>
                                <w:color w:val="FFFFFF" w:themeColor="background1"/>
                                <w:lang w:val="pt-BR"/>
                              </w:rPr>
                              <w:t>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CCF8A" id="Retângulo 409" o:spid="_x0000_s1043" style="position:absolute;margin-left:170.2pt;margin-top:14.75pt;width:108.75pt;height:23.25pt;z-index:251809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" fillcolor="#5b9bd5 [3204]" strokecolor="#1f4d78 [1604]" strokeweight="1pt">
                <v:textbox>
                  <w:txbxContent>
                    <w:p w:rsidR="000C5F1C" w:rsidRPr="00426281" w:rsidRDefault="000C5F1C" w:rsidP="000C5F1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MD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 xml:space="preserve"> &lt;- </w:t>
                      </w:r>
                      <w:r w:rsidR="00F3772F">
                        <w:rPr>
                          <w:color w:val="FFFFFF" w:themeColor="background1"/>
                          <w:lang w:val="pt-BR"/>
                        </w:rPr>
                        <w:t>AC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421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D703DA" wp14:editId="44BB8DCC">
                <wp:simplePos x="0" y="0"/>
                <wp:positionH relativeFrom="margin">
                  <wp:posOffset>2161540</wp:posOffset>
                </wp:positionH>
                <wp:positionV relativeFrom="paragraph">
                  <wp:posOffset>619125</wp:posOffset>
                </wp:positionV>
                <wp:extent cx="1381125" cy="295275"/>
                <wp:effectExtent l="0" t="0" r="28575" b="2857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AA5" w:rsidRPr="00426281" w:rsidRDefault="00F3772F" w:rsidP="00377AA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 &lt;- AC +</w:t>
                            </w:r>
                            <w:r w:rsidR="00BE6725">
                              <w:rPr>
                                <w:color w:val="FFFFFF" w:themeColor="background1"/>
                                <w:lang w:val="pt-BR"/>
                              </w:rPr>
                              <w:t xml:space="preserve"> </w:t>
                            </w:r>
                            <w:r w:rsidR="000C5F1C">
                              <w:rPr>
                                <w:color w:val="FFFFFF" w:themeColor="background1"/>
                                <w:lang w:val="pt-BR"/>
                              </w:rPr>
                              <w:t>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703DA" id="Retângulo 20" o:spid="_x0000_s1044" style="position:absolute;margin-left:170.2pt;margin-top:48.75pt;width:108.75pt;height:23.2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" fillcolor="#5b9bd5 [3204]" strokecolor="#1f4d78 [1604]" strokeweight="1pt">
                <v:textbox>
                  <w:txbxContent>
                    <w:p w:rsidR="00377AA5" w:rsidRPr="00426281" w:rsidRDefault="00F3772F" w:rsidP="00377AA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 &lt;- AC +</w:t>
                      </w:r>
                      <w:r w:rsidR="00BE6725">
                        <w:rPr>
                          <w:color w:val="FFFFFF" w:themeColor="background1"/>
                          <w:lang w:val="pt-BR"/>
                        </w:rPr>
                        <w:t xml:space="preserve"> </w:t>
                      </w:r>
                      <w:r w:rsidR="000C5F1C">
                        <w:rPr>
                          <w:color w:val="FFFFFF" w:themeColor="background1"/>
                          <w:lang w:val="pt-BR"/>
                        </w:rPr>
                        <w:t>MD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C1CF9" w:rsidRPr="00B213FD" w:rsidRDefault="00F3772F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485C940" wp14:editId="2B8678F0">
                <wp:simplePos x="0" y="0"/>
                <wp:positionH relativeFrom="column">
                  <wp:posOffset>3696545</wp:posOffset>
                </wp:positionH>
                <wp:positionV relativeFrom="paragraph">
                  <wp:posOffset>4441</wp:posOffset>
                </wp:positionV>
                <wp:extent cx="540000" cy="540000"/>
                <wp:effectExtent l="0" t="0" r="12700" b="12700"/>
                <wp:wrapNone/>
                <wp:docPr id="454" name="Elips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72F" w:rsidRPr="0020318E" w:rsidRDefault="00F3772F" w:rsidP="00F3772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5C940" id="Elipse 454" o:spid="_x0000_s1045" style="position:absolute;margin-left:291.05pt;margin-top:.35pt;width:42.5pt;height:42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F3772F" w:rsidRPr="0020318E" w:rsidRDefault="00F3772F" w:rsidP="00F3772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X4</w:t>
                      </w:r>
                    </w:p>
                  </w:txbxContent>
                </v:textbox>
              </v:oval>
            </w:pict>
          </mc:Fallback>
        </mc:AlternateContent>
      </w:r>
      <w:r w:rsidR="00032E7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0DA5D1C" wp14:editId="3432F7C7">
                <wp:simplePos x="0" y="0"/>
                <wp:positionH relativeFrom="margin">
                  <wp:align>center</wp:align>
                </wp:positionH>
                <wp:positionV relativeFrom="paragraph">
                  <wp:posOffset>96769</wp:posOffset>
                </wp:positionV>
                <wp:extent cx="0" cy="228600"/>
                <wp:effectExtent l="0" t="0" r="19050" b="19050"/>
                <wp:wrapNone/>
                <wp:docPr id="424" name="Conector reto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42C2C" id="Conector reto 424" o:spid="_x0000_s1026" style="position:absolute;z-index:251813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6pt" to="0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1096F" w:rsidRPr="00B213FD">
        <w:rPr>
          <w:lang w:eastAsia="ja-JP"/>
        </w:rPr>
        <w:t xml:space="preserve">                 </w:t>
      </w:r>
    </w:p>
    <w:p w:rsidR="00EC1CF9" w:rsidRPr="00B213FD" w:rsidRDefault="00B918D8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81E6371" wp14:editId="20D9C669">
                <wp:simplePos x="0" y="0"/>
                <wp:positionH relativeFrom="column">
                  <wp:posOffset>3669221</wp:posOffset>
                </wp:positionH>
                <wp:positionV relativeFrom="paragraph">
                  <wp:posOffset>275855</wp:posOffset>
                </wp:positionV>
                <wp:extent cx="540000" cy="540000"/>
                <wp:effectExtent l="0" t="0" r="12700" b="12700"/>
                <wp:wrapNone/>
                <wp:docPr id="458" name="Elips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8D8" w:rsidRPr="0020318E" w:rsidRDefault="00B918D8" w:rsidP="00B918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E6371" id="Elipse 458" o:spid="_x0000_s1046" style="position:absolute;margin-left:288.9pt;margin-top:21.7pt;width:42.5pt;height:42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B918D8" w:rsidRPr="0020318E" w:rsidRDefault="00B918D8" w:rsidP="00B918D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X4</w:t>
                      </w:r>
                    </w:p>
                  </w:txbxContent>
                </v:textbox>
              </v:oval>
            </w:pict>
          </mc:Fallback>
        </mc:AlternateContent>
      </w:r>
      <w:r w:rsidR="00032E7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D9D743F" wp14:editId="7C818760">
                <wp:simplePos x="0" y="0"/>
                <wp:positionH relativeFrom="margin">
                  <wp:align>center</wp:align>
                </wp:positionH>
                <wp:positionV relativeFrom="paragraph">
                  <wp:posOffset>184984</wp:posOffset>
                </wp:positionV>
                <wp:extent cx="0" cy="228600"/>
                <wp:effectExtent l="0" t="0" r="19050" b="19050"/>
                <wp:wrapNone/>
                <wp:docPr id="423" name="Conector reto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AFADB" id="Conector reto 423" o:spid="_x0000_s1026" style="position:absolute;z-index:251811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.55pt" to="0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32E7A" w:rsidRPr="00B213FD">
        <w:rPr>
          <w:lang w:eastAsia="ja-JP"/>
        </w:rPr>
        <w:t xml:space="preserve">                       </w:t>
      </w:r>
      <w:r w:rsidR="0050375C" w:rsidRPr="00B213FD">
        <w:rPr>
          <w:lang w:eastAsia="ja-JP"/>
        </w:rPr>
        <w:t>MD</w:t>
      </w:r>
      <w:r w:rsidR="00032E7A" w:rsidRPr="00B213FD">
        <w:rPr>
          <w:lang w:eastAsia="ja-JP"/>
        </w:rPr>
        <w:t xml:space="preserve"> &lt;- MDL</w:t>
      </w:r>
    </w:p>
    <w:p w:rsidR="00EC1CF9" w:rsidRPr="00B213FD" w:rsidRDefault="00BC2D26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B99A7D1" wp14:editId="70C7BCD6">
                <wp:simplePos x="0" y="0"/>
                <wp:positionH relativeFrom="margin">
                  <wp:align>center</wp:align>
                </wp:positionH>
                <wp:positionV relativeFrom="paragraph">
                  <wp:posOffset>294146</wp:posOffset>
                </wp:positionV>
                <wp:extent cx="0" cy="228600"/>
                <wp:effectExtent l="0" t="0" r="19050" b="19050"/>
                <wp:wrapNone/>
                <wp:docPr id="460" name="Conector reto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E3863" id="Conector reto 460" o:spid="_x0000_s1026" style="position:absolute;z-index:251872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15pt" to="0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918D8"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0526" behindDoc="0" locked="0" layoutInCell="1" allowOverlap="1" wp14:anchorId="217FF8E1" wp14:editId="457B93D9">
                <wp:simplePos x="0" y="0"/>
                <wp:positionH relativeFrom="margin">
                  <wp:posOffset>2227471</wp:posOffset>
                </wp:positionH>
                <wp:positionV relativeFrom="paragraph">
                  <wp:posOffset>97155</wp:posOffset>
                </wp:positionV>
                <wp:extent cx="1381125" cy="295275"/>
                <wp:effectExtent l="0" t="0" r="28575" b="28575"/>
                <wp:wrapNone/>
                <wp:docPr id="457" name="Retângulo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8D8" w:rsidRPr="00426281" w:rsidRDefault="00B918D8" w:rsidP="00B918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 &lt;- SHR(AC)</w:t>
                            </w:r>
                          </w:p>
                          <w:p w:rsidR="00B918D8" w:rsidRPr="00426281" w:rsidRDefault="00B918D8" w:rsidP="00B918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FF8E1" id="Retângulo 457" o:spid="_x0000_s1047" style="position:absolute;margin-left:175.4pt;margin-top:7.65pt;width:108.75pt;height:23.25pt;z-index:25167052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" fillcolor="#5b9bd5 [3204]" strokecolor="#1f4d78 [1604]" strokeweight="1pt">
                <v:textbox>
                  <w:txbxContent>
                    <w:p w:rsidR="00B918D8" w:rsidRPr="00426281" w:rsidRDefault="00B918D8" w:rsidP="00B918D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 &lt;- SHR(AC)</w:t>
                      </w:r>
                    </w:p>
                    <w:p w:rsidR="00B918D8" w:rsidRPr="00426281" w:rsidRDefault="00B918D8" w:rsidP="00B918D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918D8"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F1CF922" wp14:editId="558E6012">
                <wp:simplePos x="0" y="0"/>
                <wp:positionH relativeFrom="margin">
                  <wp:align>center</wp:align>
                </wp:positionH>
                <wp:positionV relativeFrom="paragraph">
                  <wp:posOffset>44349</wp:posOffset>
                </wp:positionV>
                <wp:extent cx="1381125" cy="295275"/>
                <wp:effectExtent l="0" t="0" r="28575" b="28575"/>
                <wp:wrapNone/>
                <wp:docPr id="456" name="Retângulo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8D8" w:rsidRPr="00426281" w:rsidRDefault="00B918D8" w:rsidP="00B918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 &lt;- SHR(AC)</w:t>
                            </w:r>
                          </w:p>
                          <w:p w:rsidR="00B918D8" w:rsidRPr="00426281" w:rsidRDefault="00B918D8" w:rsidP="00B918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CF922" id="Retângulo 456" o:spid="_x0000_s1048" style="position:absolute;margin-left:0;margin-top:3.5pt;width:108.75pt;height:23.25pt;z-index:251866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" fillcolor="#5b9bd5 [3204]" strokecolor="#1f4d78 [1604]" strokeweight="1pt">
                <v:textbox>
                  <w:txbxContent>
                    <w:p w:rsidR="00B918D8" w:rsidRPr="00426281" w:rsidRDefault="00B918D8" w:rsidP="00B918D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 &lt;- SHR(AC)</w:t>
                      </w:r>
                    </w:p>
                    <w:p w:rsidR="00B918D8" w:rsidRPr="00426281" w:rsidRDefault="00B918D8" w:rsidP="00B918D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C1CF9" w:rsidRPr="00B213FD" w:rsidRDefault="00B918D8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5459566" wp14:editId="198140C0">
                <wp:simplePos x="0" y="0"/>
                <wp:positionH relativeFrom="margin">
                  <wp:align>center</wp:align>
                </wp:positionH>
                <wp:positionV relativeFrom="paragraph">
                  <wp:posOffset>149108</wp:posOffset>
                </wp:positionV>
                <wp:extent cx="1381125" cy="295275"/>
                <wp:effectExtent l="0" t="0" r="28575" b="28575"/>
                <wp:wrapNone/>
                <wp:docPr id="455" name="Retângulo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72F" w:rsidRPr="00426281" w:rsidRDefault="0050375C" w:rsidP="00F3772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MD</w:t>
                            </w:r>
                            <w:r w:rsidR="00F3772F">
                              <w:rPr>
                                <w:color w:val="FFFFFF" w:themeColor="background1"/>
                                <w:lang w:val="pt-BR"/>
                              </w:rPr>
                              <w:t xml:space="preserve"> &lt;- </w:t>
                            </w:r>
                            <w:r w:rsidR="00B918D8">
                              <w:rPr>
                                <w:color w:val="FFFFFF" w:themeColor="background1"/>
                                <w:lang w:val="pt-BR"/>
                              </w:rPr>
                              <w:t>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59566" id="Retângulo 455" o:spid="_x0000_s1049" style="position:absolute;margin-left:0;margin-top:11.75pt;width:108.75pt;height:23.25pt;z-index:2518640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" fillcolor="#5b9bd5 [3204]" strokecolor="#1f4d78 [1604]" strokeweight="1pt">
                <v:textbox>
                  <w:txbxContent>
                    <w:p w:rsidR="00F3772F" w:rsidRPr="00426281" w:rsidRDefault="0050375C" w:rsidP="00F3772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MD</w:t>
                      </w:r>
                      <w:r w:rsidR="00F3772F">
                        <w:rPr>
                          <w:color w:val="FFFFFF" w:themeColor="background1"/>
                          <w:lang w:val="pt-BR"/>
                        </w:rPr>
                        <w:t xml:space="preserve"> &lt;- </w:t>
                      </w:r>
                      <w:r w:rsidR="00B918D8">
                        <w:rPr>
                          <w:color w:val="FFFFFF" w:themeColor="background1"/>
                          <w:lang w:val="pt-BR"/>
                        </w:rPr>
                        <w:t>AC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4456" w:rsidRPr="00B213FD">
        <w:rPr>
          <w:lang w:eastAsia="ja-JP"/>
        </w:rPr>
        <w:t xml:space="preserve">                       </w:t>
      </w:r>
    </w:p>
    <w:p w:rsidR="00EC1CF9" w:rsidRPr="00B213FD" w:rsidRDefault="00BC2D26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46F9EEC" wp14:editId="0930AD50">
                <wp:simplePos x="0" y="0"/>
                <wp:positionH relativeFrom="margin">
                  <wp:posOffset>2861945</wp:posOffset>
                </wp:positionH>
                <wp:positionV relativeFrom="paragraph">
                  <wp:posOffset>1151255</wp:posOffset>
                </wp:positionV>
                <wp:extent cx="0" cy="228600"/>
                <wp:effectExtent l="0" t="0" r="19050" b="19050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293D6" id="Conector reto 46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.35pt,90.65pt" to="225.35pt,1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7586EB" wp14:editId="56C5A954">
                <wp:simplePos x="0" y="0"/>
                <wp:positionH relativeFrom="margin">
                  <wp:posOffset>2166620</wp:posOffset>
                </wp:positionH>
                <wp:positionV relativeFrom="paragraph">
                  <wp:posOffset>1306830</wp:posOffset>
                </wp:positionV>
                <wp:extent cx="1381125" cy="295275"/>
                <wp:effectExtent l="0" t="0" r="28575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E76" w:rsidRPr="00426281" w:rsidRDefault="008C0E76" w:rsidP="008C0E7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+ 1</w:t>
                            </w:r>
                          </w:p>
                          <w:p w:rsidR="005C7564" w:rsidRPr="00426281" w:rsidRDefault="005C7564" w:rsidP="005C756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586EB" id="Retângulo 24" o:spid="_x0000_s1050" style="position:absolute;margin-left:170.6pt;margin-top:102.9pt;width:108.75pt;height:23.2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" fillcolor="#5b9bd5 [3204]" strokecolor="#1f4d78 [1604]" strokeweight="1pt">
                <v:textbox>
                  <w:txbxContent>
                    <w:p w:rsidR="008C0E76" w:rsidRPr="00426281" w:rsidRDefault="008C0E76" w:rsidP="008C0E7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SP &lt;- SP + 1</w:t>
                      </w:r>
                    </w:p>
                    <w:p w:rsidR="005C7564" w:rsidRPr="00426281" w:rsidRDefault="005C7564" w:rsidP="005C756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FDF20D" wp14:editId="643BC432">
                <wp:simplePos x="0" y="0"/>
                <wp:positionH relativeFrom="margin">
                  <wp:posOffset>2166620</wp:posOffset>
                </wp:positionH>
                <wp:positionV relativeFrom="paragraph">
                  <wp:posOffset>899160</wp:posOffset>
                </wp:positionV>
                <wp:extent cx="1381125" cy="295275"/>
                <wp:effectExtent l="0" t="0" r="28575" b="2857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564" w:rsidRPr="00426281" w:rsidRDefault="008C0E76" w:rsidP="005C756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</w:t>
                            </w:r>
                            <w:r w:rsidR="005C7564" w:rsidRPr="00426281">
                              <w:rPr>
                                <w:color w:val="FFFFFF" w:themeColor="background1"/>
                                <w:lang w:val="pt-BR"/>
                              </w:rPr>
                              <w:t xml:space="preserve"> &lt;- M[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</w:t>
                            </w:r>
                            <w:r w:rsidR="005C7564" w:rsidRPr="00426281">
                              <w:rPr>
                                <w:color w:val="FFFFFF" w:themeColor="background1"/>
                                <w:lang w:val="pt-BR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DF20D" id="Retângulo 23" o:spid="_x0000_s1051" style="position:absolute;margin-left:170.6pt;margin-top:70.8pt;width:108.75pt;height:23.25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" fillcolor="#5b9bd5 [3204]" strokecolor="#1f4d78 [1604]" strokeweight="1pt">
                <v:textbox>
                  <w:txbxContent>
                    <w:p w:rsidR="005C7564" w:rsidRPr="00426281" w:rsidRDefault="008C0E76" w:rsidP="005C756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</w:t>
                      </w:r>
                      <w:r w:rsidR="005C7564" w:rsidRPr="00426281">
                        <w:rPr>
                          <w:color w:val="FFFFFF" w:themeColor="background1"/>
                          <w:lang w:val="pt-BR"/>
                        </w:rPr>
                        <w:t xml:space="preserve"> &lt;- M[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>SP</w:t>
                      </w:r>
                      <w:r w:rsidR="005C7564" w:rsidRPr="00426281">
                        <w:rPr>
                          <w:color w:val="FFFFFF" w:themeColor="background1"/>
                          <w:lang w:val="pt-BR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E2AC85" wp14:editId="0A015BE9">
                <wp:simplePos x="0" y="0"/>
                <wp:positionH relativeFrom="margin">
                  <wp:posOffset>2166620</wp:posOffset>
                </wp:positionH>
                <wp:positionV relativeFrom="paragraph">
                  <wp:posOffset>501015</wp:posOffset>
                </wp:positionV>
                <wp:extent cx="1381125" cy="295275"/>
                <wp:effectExtent l="0" t="0" r="28575" b="2857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BC8" w:rsidRPr="00426281" w:rsidRDefault="00EF5BC8" w:rsidP="00EF5BC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 &lt;- SP + 1</w:t>
                            </w:r>
                          </w:p>
                          <w:p w:rsidR="005C7564" w:rsidRPr="00426281" w:rsidRDefault="005C7564" w:rsidP="005C756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2AC85" id="Retângulo 22" o:spid="_x0000_s1052" style="position:absolute;margin-left:170.6pt;margin-top:39.45pt;width:108.75pt;height:23.2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" fillcolor="#5b9bd5 [3204]" strokecolor="#1f4d78 [1604]" strokeweight="1pt">
                <v:textbox>
                  <w:txbxContent>
                    <w:p w:rsidR="00EF5BC8" w:rsidRPr="00426281" w:rsidRDefault="00EF5BC8" w:rsidP="00EF5BC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SP &lt;- SP + 1</w:t>
                      </w:r>
                    </w:p>
                    <w:p w:rsidR="005C7564" w:rsidRPr="00426281" w:rsidRDefault="005C7564" w:rsidP="005C756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2FBB34" wp14:editId="4F2DB79F">
                <wp:simplePos x="0" y="0"/>
                <wp:positionH relativeFrom="margin">
                  <wp:posOffset>2861945</wp:posOffset>
                </wp:positionH>
                <wp:positionV relativeFrom="paragraph">
                  <wp:posOffset>723900</wp:posOffset>
                </wp:positionV>
                <wp:extent cx="0" cy="228600"/>
                <wp:effectExtent l="0" t="0" r="19050" b="19050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0F4F1" id="Conector reto 45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.35pt,57pt" to="225.3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EA20CF" wp14:editId="5BF97B11">
                <wp:simplePos x="0" y="0"/>
                <wp:positionH relativeFrom="margin">
                  <wp:posOffset>2861945</wp:posOffset>
                </wp:positionH>
                <wp:positionV relativeFrom="paragraph">
                  <wp:posOffset>72390</wp:posOffset>
                </wp:positionV>
                <wp:extent cx="0" cy="467995"/>
                <wp:effectExtent l="0" t="0" r="19050" b="27305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24A4D" id="Conector reto 4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35pt,5.7pt" to="225.3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CF31B2A" wp14:editId="6565C185">
                <wp:simplePos x="0" y="0"/>
                <wp:positionH relativeFrom="margin">
                  <wp:posOffset>2856230</wp:posOffset>
                </wp:positionH>
                <wp:positionV relativeFrom="paragraph">
                  <wp:posOffset>1549400</wp:posOffset>
                </wp:positionV>
                <wp:extent cx="0" cy="228600"/>
                <wp:effectExtent l="0" t="0" r="19050" b="19050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4D39B" id="Conector reto 4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9pt,122pt" to="224.9pt,1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BDEC0D" wp14:editId="1015754F">
                <wp:simplePos x="0" y="0"/>
                <wp:positionH relativeFrom="margin">
                  <wp:posOffset>2160905</wp:posOffset>
                </wp:positionH>
                <wp:positionV relativeFrom="paragraph">
                  <wp:posOffset>1710055</wp:posOffset>
                </wp:positionV>
                <wp:extent cx="1381125" cy="295275"/>
                <wp:effectExtent l="0" t="0" r="28575" b="285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564" w:rsidRPr="00426281" w:rsidRDefault="008C0E76" w:rsidP="005C756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RFLAGS</w:t>
                            </w:r>
                            <w:r w:rsidR="005C7564" w:rsidRPr="00426281">
                              <w:rPr>
                                <w:color w:val="FFFFFF" w:themeColor="background1"/>
                                <w:lang w:val="pt-BR"/>
                              </w:rPr>
                              <w:t xml:space="preserve"> &lt;- M[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SP</w:t>
                            </w:r>
                            <w:r w:rsidR="005C7564" w:rsidRPr="00426281">
                              <w:rPr>
                                <w:color w:val="FFFFFF" w:themeColor="background1"/>
                                <w:lang w:val="pt-BR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DEC0D" id="Retângulo 25" o:spid="_x0000_s1053" style="position:absolute;margin-left:170.15pt;margin-top:134.65pt;width:108.75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" fillcolor="#5b9bd5 [3204]" strokecolor="#1f4d78 [1604]" strokeweight="1pt">
                <v:textbox>
                  <w:txbxContent>
                    <w:p w:rsidR="005C7564" w:rsidRPr="00426281" w:rsidRDefault="008C0E76" w:rsidP="005C756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RFLAGS</w:t>
                      </w:r>
                      <w:r w:rsidR="005C7564" w:rsidRPr="00426281">
                        <w:rPr>
                          <w:color w:val="FFFFFF" w:themeColor="background1"/>
                          <w:lang w:val="pt-BR"/>
                        </w:rPr>
                        <w:t xml:space="preserve"> &lt;- M[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>SP</w:t>
                      </w:r>
                      <w:r w:rsidR="005C7564" w:rsidRPr="00426281">
                        <w:rPr>
                          <w:color w:val="FFFFFF" w:themeColor="background1"/>
                          <w:lang w:val="pt-BR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1CBB" w:rsidRPr="00B213FD">
        <w:rPr>
          <w:lang w:eastAsia="ja-JP"/>
        </w:rPr>
        <w:t xml:space="preserve">                   </w:t>
      </w:r>
    </w:p>
    <w:p w:rsidR="00EC1CF9" w:rsidRPr="00B213FD" w:rsidRDefault="00BC2D26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336C19" wp14:editId="33C6C32A">
                <wp:simplePos x="0" y="0"/>
                <wp:positionH relativeFrom="margin">
                  <wp:posOffset>1643676</wp:posOffset>
                </wp:positionH>
                <wp:positionV relativeFrom="paragraph">
                  <wp:posOffset>135586</wp:posOffset>
                </wp:positionV>
                <wp:extent cx="518795" cy="1551305"/>
                <wp:effectExtent l="38100" t="0" r="14605" b="10795"/>
                <wp:wrapNone/>
                <wp:docPr id="55" name="Chave esquerd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1551305"/>
                        </a:xfrm>
                        <a:prstGeom prst="leftBrace">
                          <a:avLst>
                            <a:gd name="adj1" fmla="val 8333"/>
                            <a:gd name="adj2" fmla="val 420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5C7D3" id="Chave esquerda 55" o:spid="_x0000_s1026" type="#_x0000_t87" style="position:absolute;margin-left:129.4pt;margin-top:10.7pt;width:40.85pt;height:122.1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" adj="602,9082" strokecolor="#5b9bd5 [3204]" strokeweight=".5pt">
                <v:stroke joinstyle="miter"/>
                <w10:wrap anchorx="margin"/>
              </v:shape>
            </w:pict>
          </mc:Fallback>
        </mc:AlternateContent>
      </w:r>
    </w:p>
    <w:p w:rsidR="00377AA5" w:rsidRPr="00B213FD" w:rsidRDefault="00077800" w:rsidP="0045075D">
      <w:pPr>
        <w:rPr>
          <w:lang w:eastAsia="ja-JP"/>
        </w:rPr>
      </w:pPr>
      <w:r w:rsidRPr="00B213FD">
        <w:rPr>
          <w:lang w:eastAsia="ja-JP"/>
        </w:rPr>
        <w:t xml:space="preserve">              </w:t>
      </w:r>
    </w:p>
    <w:p w:rsidR="00377AA5" w:rsidRPr="00B213FD" w:rsidRDefault="006C626C" w:rsidP="0045075D">
      <w:pPr>
        <w:rPr>
          <w:lang w:eastAsia="ja-JP"/>
        </w:rPr>
      </w:pPr>
      <w:r w:rsidRPr="00B213FD">
        <w:rPr>
          <w:lang w:eastAsia="ja-JP"/>
        </w:rPr>
        <w:t xml:space="preserve">             Pop Accumulator</w:t>
      </w:r>
    </w:p>
    <w:p w:rsidR="00377AA5" w:rsidRPr="00B213FD" w:rsidRDefault="001002C9" w:rsidP="0045075D">
      <w:pPr>
        <w:rPr>
          <w:lang w:eastAsia="ja-JP"/>
        </w:rPr>
      </w:pPr>
      <w:r w:rsidRPr="00B213FD">
        <w:rPr>
          <w:lang w:eastAsia="ja-JP"/>
        </w:rPr>
        <w:t xml:space="preserve">              </w:t>
      </w:r>
      <w:r w:rsidR="002A673F" w:rsidRPr="00B213FD">
        <w:rPr>
          <w:lang w:eastAsia="ja-JP"/>
        </w:rPr>
        <w:t xml:space="preserve"> </w:t>
      </w:r>
    </w:p>
    <w:p w:rsidR="00377AA5" w:rsidRPr="00B213FD" w:rsidRDefault="00BC2D26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B39F20E" wp14:editId="2907EE16">
                <wp:simplePos x="0" y="0"/>
                <wp:positionH relativeFrom="margin">
                  <wp:align>center</wp:align>
                </wp:positionH>
                <wp:positionV relativeFrom="paragraph">
                  <wp:posOffset>269859</wp:posOffset>
                </wp:positionV>
                <wp:extent cx="0" cy="467995"/>
                <wp:effectExtent l="0" t="0" r="19050" b="27305"/>
                <wp:wrapNone/>
                <wp:docPr id="428" name="Conector reto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6BC6D" id="Conector reto 428" o:spid="_x0000_s1026" style="position:absolute;z-index:251822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1.25pt" to="0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002C9" w:rsidRPr="00B213FD">
        <w:rPr>
          <w:lang w:eastAsia="ja-JP"/>
        </w:rPr>
        <w:t xml:space="preserve">        </w:t>
      </w:r>
    </w:p>
    <w:p w:rsidR="00377AA5" w:rsidRPr="00B213FD" w:rsidRDefault="00BC2D26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0458428" wp14:editId="75EBB4EA">
                <wp:simplePos x="0" y="0"/>
                <wp:positionH relativeFrom="column">
                  <wp:posOffset>3640876</wp:posOffset>
                </wp:positionH>
                <wp:positionV relativeFrom="paragraph">
                  <wp:posOffset>249395</wp:posOffset>
                </wp:positionV>
                <wp:extent cx="540000" cy="540000"/>
                <wp:effectExtent l="0" t="0" r="12700" b="12700"/>
                <wp:wrapNone/>
                <wp:docPr id="459" name="Elips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8D8" w:rsidRPr="0020318E" w:rsidRDefault="00B918D8" w:rsidP="00B918D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58428" id="Elipse 459" o:spid="_x0000_s1054" style="position:absolute;margin-left:286.7pt;margin-top:19.65pt;width:42.5pt;height:42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B918D8" w:rsidRPr="0020318E" w:rsidRDefault="00B918D8" w:rsidP="00B918D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X4</w:t>
                      </w:r>
                    </w:p>
                  </w:txbxContent>
                </v:textbox>
              </v:oval>
            </w:pict>
          </mc:Fallback>
        </mc:AlternateContent>
      </w:r>
      <w:r w:rsidR="0091096F" w:rsidRPr="00B213FD">
        <w:rPr>
          <w:lang w:eastAsia="ja-JP"/>
        </w:rPr>
        <w:t xml:space="preserve">               </w:t>
      </w:r>
      <w:r w:rsidR="008A734E" w:rsidRPr="00B213FD">
        <w:rPr>
          <w:lang w:eastAsia="ja-JP"/>
        </w:rPr>
        <w:t xml:space="preserve">     </w:t>
      </w:r>
    </w:p>
    <w:p w:rsidR="00377AA5" w:rsidRPr="00B213FD" w:rsidRDefault="00542337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8872A9" wp14:editId="03A3AEC4">
                <wp:simplePos x="0" y="0"/>
                <wp:positionH relativeFrom="margin">
                  <wp:posOffset>1631950</wp:posOffset>
                </wp:positionH>
                <wp:positionV relativeFrom="paragraph">
                  <wp:posOffset>4445</wp:posOffset>
                </wp:positionV>
                <wp:extent cx="518795" cy="362585"/>
                <wp:effectExtent l="38100" t="0" r="14605" b="18415"/>
                <wp:wrapNone/>
                <wp:docPr id="56" name="Chave esquerd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362585"/>
                        </a:xfrm>
                        <a:prstGeom prst="leftBrace">
                          <a:avLst>
                            <a:gd name="adj1" fmla="val 8333"/>
                            <a:gd name="adj2" fmla="val 267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E64DF" id="Chave esquerda 56" o:spid="_x0000_s1026" type="#_x0000_t87" style="position:absolute;margin-left:128.5pt;margin-top:.35pt;width:40.85pt;height:28.5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" adj=",5787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B213FD">
        <w:rPr>
          <w:lang w:eastAsia="ja-JP"/>
        </w:rPr>
        <w:t xml:space="preserve">                     AC &lt;- MDH</w:t>
      </w:r>
      <w:r w:rsidRPr="00B213FD">
        <w:rPr>
          <w:noProof/>
          <w:lang w:eastAsia="pt-BR"/>
        </w:rPr>
        <w:t xml:space="preserve"> </w:t>
      </w:r>
      <w:r w:rsidR="00BC2D26"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9501" behindDoc="0" locked="0" layoutInCell="1" allowOverlap="1" wp14:anchorId="397441F0" wp14:editId="3C125886">
                <wp:simplePos x="0" y="0"/>
                <wp:positionH relativeFrom="margin">
                  <wp:posOffset>2212340</wp:posOffset>
                </wp:positionH>
                <wp:positionV relativeFrom="paragraph">
                  <wp:posOffset>69344</wp:posOffset>
                </wp:positionV>
                <wp:extent cx="1381125" cy="295275"/>
                <wp:effectExtent l="0" t="0" r="28575" b="28575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DA7" w:rsidRPr="00426281" w:rsidRDefault="004B1DA7" w:rsidP="004B1DA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 &lt;- SHR(AC)</w:t>
                            </w:r>
                          </w:p>
                          <w:p w:rsidR="005D100B" w:rsidRPr="00426281" w:rsidRDefault="005D100B" w:rsidP="005D100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441F0" id="Retângulo 39" o:spid="_x0000_s1055" style="position:absolute;margin-left:174.2pt;margin-top:5.45pt;width:108.75pt;height:23.25pt;z-index:25166950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" fillcolor="#5b9bd5 [3204]" strokecolor="#1f4d78 [1604]" strokeweight="1pt">
                <v:textbox>
                  <w:txbxContent>
                    <w:p w:rsidR="004B1DA7" w:rsidRPr="00426281" w:rsidRDefault="004B1DA7" w:rsidP="004B1DA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 &lt;- SHR(AC)</w:t>
                      </w:r>
                    </w:p>
                    <w:p w:rsidR="005D100B" w:rsidRPr="00426281" w:rsidRDefault="005D100B" w:rsidP="005D100B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C2D26"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DAD955" wp14:editId="34D064C0">
                <wp:simplePos x="0" y="0"/>
                <wp:positionH relativeFrom="margin">
                  <wp:align>center</wp:align>
                </wp:positionH>
                <wp:positionV relativeFrom="paragraph">
                  <wp:posOffset>18933</wp:posOffset>
                </wp:positionV>
                <wp:extent cx="1381125" cy="295275"/>
                <wp:effectExtent l="0" t="0" r="28575" b="28575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00B" w:rsidRPr="00426281" w:rsidRDefault="005D100B" w:rsidP="005D100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</w:t>
                            </w:r>
                            <w:r w:rsidR="004B1DA7">
                              <w:rPr>
                                <w:color w:val="FFFFFF" w:themeColor="background1"/>
                                <w:lang w:val="pt-BR"/>
                              </w:rPr>
                              <w:t xml:space="preserve"> &lt;- SHR(AC)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AD955" id="Retângulo 38" o:spid="_x0000_s1056" style="position:absolute;margin-left:0;margin-top:1.5pt;width:108.75pt;height:23.25pt;z-index:2517309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" fillcolor="#5b9bd5 [3204]" strokecolor="#1f4d78 [1604]" strokeweight="1pt">
                <v:textbox>
                  <w:txbxContent>
                    <w:p w:rsidR="005D100B" w:rsidRPr="00426281" w:rsidRDefault="005D100B" w:rsidP="005D100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</w:t>
                      </w:r>
                      <w:r w:rsidR="004B1DA7">
                        <w:rPr>
                          <w:color w:val="FFFFFF" w:themeColor="background1"/>
                          <w:lang w:val="pt-BR"/>
                        </w:rPr>
                        <w:t xml:space="preserve"> &lt;- SHR(AC)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7AA5" w:rsidRPr="00B213FD" w:rsidRDefault="00B213FD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A572630" wp14:editId="4C60C08D">
                <wp:simplePos x="0" y="0"/>
                <wp:positionH relativeFrom="margin">
                  <wp:posOffset>2856230</wp:posOffset>
                </wp:positionH>
                <wp:positionV relativeFrom="paragraph">
                  <wp:posOffset>7620</wp:posOffset>
                </wp:positionV>
                <wp:extent cx="0" cy="359410"/>
                <wp:effectExtent l="0" t="0" r="19050" b="21590"/>
                <wp:wrapNone/>
                <wp:docPr id="430" name="Conector reto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CC59E" id="Conector reto 430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pt,.6pt" to="224.9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C7AD3C" wp14:editId="754DA95D">
                <wp:simplePos x="0" y="0"/>
                <wp:positionH relativeFrom="margin">
                  <wp:posOffset>2161010</wp:posOffset>
                </wp:positionH>
                <wp:positionV relativeFrom="paragraph">
                  <wp:posOffset>271200</wp:posOffset>
                </wp:positionV>
                <wp:extent cx="1390650" cy="552450"/>
                <wp:effectExtent l="0" t="0" r="19050" b="1905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5CE" w:rsidRPr="00426281" w:rsidRDefault="008225CE" w:rsidP="008225C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MOD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C7AD3C" id="Elipse 42" o:spid="_x0000_s1057" style="position:absolute;margin-left:170.15pt;margin-top:21.35pt;width:109.5pt;height:43.5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225CE" w:rsidRPr="00426281" w:rsidRDefault="008225CE" w:rsidP="008225C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 w:rsidRPr="00426281">
                        <w:rPr>
                          <w:color w:val="FFFFFF" w:themeColor="background1"/>
                          <w:lang w:val="pt-BR"/>
                        </w:rPr>
                        <w:t>MOD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 xml:space="preserve"> 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C626C" w:rsidRPr="00B213FD">
        <w:rPr>
          <w:lang w:eastAsia="ja-JP"/>
        </w:rPr>
        <w:t xml:space="preserve">                     </w:t>
      </w:r>
    </w:p>
    <w:p w:rsidR="00377AA5" w:rsidRPr="00B213FD" w:rsidRDefault="00547BCD" w:rsidP="0045075D">
      <w:pPr>
        <w:rPr>
          <w:lang w:eastAsia="ja-JP"/>
        </w:rPr>
      </w:pPr>
      <w:r w:rsidRPr="00B213FD">
        <w:rPr>
          <w:lang w:eastAsia="ja-JP"/>
        </w:rPr>
        <w:t xml:space="preserve">                      </w:t>
      </w:r>
    </w:p>
    <w:p w:rsidR="00377AA5" w:rsidRPr="00B213FD" w:rsidRDefault="004B1DA7" w:rsidP="0045075D">
      <w:pPr>
        <w:rPr>
          <w:lang w:eastAsia="ja-JP"/>
        </w:rPr>
      </w:pPr>
      <w:r w:rsidRPr="00B213FD">
        <w:rPr>
          <w:lang w:eastAsia="ja-JP"/>
        </w:rPr>
        <w:t xml:space="preserve">          </w:t>
      </w:r>
    </w:p>
    <w:p w:rsidR="00377AA5" w:rsidRPr="00B213FD" w:rsidRDefault="00377AA5" w:rsidP="0045075D">
      <w:pPr>
        <w:rPr>
          <w:lang w:eastAsia="ja-JP"/>
        </w:rPr>
      </w:pPr>
    </w:p>
    <w:p w:rsidR="00377AA5" w:rsidRPr="00B213FD" w:rsidRDefault="00377AA5" w:rsidP="0045075D">
      <w:pPr>
        <w:rPr>
          <w:lang w:eastAsia="ja-JP"/>
        </w:rPr>
      </w:pPr>
    </w:p>
    <w:p w:rsidR="00377AA5" w:rsidRPr="00B213FD" w:rsidRDefault="00377AA5" w:rsidP="0045075D">
      <w:pPr>
        <w:rPr>
          <w:lang w:eastAsia="ja-JP"/>
        </w:rPr>
      </w:pPr>
    </w:p>
    <w:p w:rsidR="00377AA5" w:rsidRPr="00B213FD" w:rsidRDefault="00377AA5" w:rsidP="0045075D">
      <w:pPr>
        <w:rPr>
          <w:lang w:eastAsia="ja-JP"/>
        </w:rPr>
      </w:pPr>
    </w:p>
    <w:p w:rsidR="00377AA5" w:rsidRPr="00B213FD" w:rsidRDefault="00377AA5" w:rsidP="0045075D">
      <w:pPr>
        <w:rPr>
          <w:lang w:eastAsia="ja-JP"/>
        </w:rPr>
      </w:pPr>
    </w:p>
    <w:p w:rsidR="00377AA5" w:rsidRPr="00B213FD" w:rsidRDefault="00377AA5" w:rsidP="0045075D">
      <w:pPr>
        <w:rPr>
          <w:lang w:eastAsia="ja-JP"/>
        </w:rPr>
      </w:pPr>
    </w:p>
    <w:p w:rsidR="00377AA5" w:rsidRPr="00B213FD" w:rsidRDefault="00377AA5" w:rsidP="0045075D">
      <w:pPr>
        <w:rPr>
          <w:lang w:eastAsia="ja-JP"/>
        </w:rPr>
      </w:pPr>
    </w:p>
    <w:p w:rsidR="00377AA5" w:rsidRPr="00B213FD" w:rsidRDefault="00377AA5" w:rsidP="0045075D">
      <w:pPr>
        <w:rPr>
          <w:lang w:eastAsia="ja-JP"/>
        </w:rPr>
      </w:pPr>
    </w:p>
    <w:p w:rsidR="00377AA5" w:rsidRPr="00B213FD" w:rsidRDefault="00377AA5" w:rsidP="0045075D">
      <w:pPr>
        <w:rPr>
          <w:lang w:eastAsia="ja-JP"/>
        </w:rPr>
      </w:pPr>
    </w:p>
    <w:p w:rsidR="000B2951" w:rsidRDefault="000B2951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38A3D42" wp14:editId="695CBF7A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390650" cy="552450"/>
                <wp:effectExtent l="0" t="0" r="19050" b="1905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26E" w:rsidRPr="00426281" w:rsidRDefault="002C426E" w:rsidP="002C426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MOD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8A3D42" id="Elipse 57" o:spid="_x0000_s1058" style="position:absolute;margin-left:0;margin-top:1.05pt;width:109.5pt;height:43.5pt;z-index:251766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2C426E" w:rsidRPr="00426281" w:rsidRDefault="002C426E" w:rsidP="002C426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 w:rsidRPr="00426281">
                        <w:rPr>
                          <w:color w:val="FFFFFF" w:themeColor="background1"/>
                          <w:lang w:val="pt-BR"/>
                        </w:rPr>
                        <w:t>MOD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 xml:space="preserve"> 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B2951" w:rsidRDefault="000B2951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61DBE59" wp14:editId="4E1C412F">
                <wp:simplePos x="0" y="0"/>
                <wp:positionH relativeFrom="margin">
                  <wp:align>center</wp:align>
                </wp:positionH>
                <wp:positionV relativeFrom="paragraph">
                  <wp:posOffset>4496</wp:posOffset>
                </wp:positionV>
                <wp:extent cx="0" cy="719455"/>
                <wp:effectExtent l="0" t="0" r="19050" b="23495"/>
                <wp:wrapNone/>
                <wp:docPr id="522" name="Conector reto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A959A" id="Conector reto 522" o:spid="_x0000_s1026" style="position:absolute;z-index:252070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35pt" to="0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B2951" w:rsidRPr="009A1ECC" w:rsidRDefault="000B2951" w:rsidP="000B2951">
      <w:pPr>
        <w:rPr>
          <w:lang w:eastAsia="ja-JP"/>
        </w:rPr>
      </w:pPr>
    </w:p>
    <w:p w:rsidR="000B2951" w:rsidRPr="009A1ECC" w:rsidRDefault="000B2951" w:rsidP="000B2951">
      <w:pPr>
        <w:rPr>
          <w:lang w:eastAsia="ja-JP"/>
        </w:rPr>
      </w:pPr>
      <w:r w:rsidRPr="00FC542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6792141" wp14:editId="0FFD79EE">
                <wp:simplePos x="0" y="0"/>
                <wp:positionH relativeFrom="margin">
                  <wp:posOffset>2040940</wp:posOffset>
                </wp:positionH>
                <wp:positionV relativeFrom="paragraph">
                  <wp:posOffset>12218</wp:posOffset>
                </wp:positionV>
                <wp:extent cx="1630680" cy="361315"/>
                <wp:effectExtent l="19050" t="0" r="45720" b="19685"/>
                <wp:wrapNone/>
                <wp:docPr id="515" name="Trapezoid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61315"/>
                        </a:xfrm>
                        <a:prstGeom prst="trapezoid">
                          <a:avLst>
                            <a:gd name="adj" fmla="val 873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951" w:rsidRPr="00C855FB" w:rsidRDefault="000B2951" w:rsidP="000B295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MD &lt;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92141" id="Trapezoide 515" o:spid="_x0000_s1059" style="position:absolute;margin-left:160.7pt;margin-top:.95pt;width:128.4pt;height:28.45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30680,361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" adj="-11796480,,5400" path="m,361315l315518,r999644,l1630680,361315,,361315xe" fillcolor="#5b9bd5 [3204]" strokecolor="#1f4d78 [1604]" strokeweight="1pt">
                <v:stroke joinstyle="miter"/>
                <v:formulas/>
                <v:path arrowok="t" o:connecttype="custom" o:connectlocs="0,361315;315518,0;1315162,0;1630680,361315;0,361315" o:connectangles="0,0,0,0,0" textboxrect="0,0,1630680,361315"/>
                <v:textbox>
                  <w:txbxContent>
                    <w:p w:rsidR="000B2951" w:rsidRPr="00C855FB" w:rsidRDefault="000B2951" w:rsidP="000B295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MD &lt;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2951" w:rsidRPr="009A1ECC" w:rsidRDefault="000B2951" w:rsidP="000B2951">
      <w:pPr>
        <w:rPr>
          <w:lang w:eastAsia="ja-JP"/>
        </w:rPr>
      </w:pPr>
      <w:r w:rsidRPr="00FC542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A3B6599" wp14:editId="23B552A9">
                <wp:simplePos x="0" y="0"/>
                <wp:positionH relativeFrom="margin">
                  <wp:posOffset>2441575</wp:posOffset>
                </wp:positionH>
                <wp:positionV relativeFrom="paragraph">
                  <wp:posOffset>19050</wp:posOffset>
                </wp:positionV>
                <wp:extent cx="0" cy="1800000"/>
                <wp:effectExtent l="0" t="0" r="19050" b="29210"/>
                <wp:wrapNone/>
                <wp:docPr id="516" name="Conector reto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EED50" id="Conector reto 516" o:spid="_x0000_s1026" style="position:absolute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.25pt,1.5pt" to="192.2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C542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E30DA15" wp14:editId="332B5CC7">
                <wp:simplePos x="0" y="0"/>
                <wp:positionH relativeFrom="margin">
                  <wp:posOffset>3293110</wp:posOffset>
                </wp:positionH>
                <wp:positionV relativeFrom="paragraph">
                  <wp:posOffset>3810</wp:posOffset>
                </wp:positionV>
                <wp:extent cx="0" cy="719455"/>
                <wp:effectExtent l="0" t="0" r="19050" b="23495"/>
                <wp:wrapNone/>
                <wp:docPr id="517" name="Conector reto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72928" id="Conector reto 517" o:spid="_x0000_s1026" style="position:absolute;z-index:25206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9.3pt,.3pt" to="259.3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C542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1930F98" wp14:editId="21C9F0C5">
                <wp:simplePos x="0" y="0"/>
                <wp:positionH relativeFrom="margin">
                  <wp:posOffset>3307715</wp:posOffset>
                </wp:positionH>
                <wp:positionV relativeFrom="paragraph">
                  <wp:posOffset>967740</wp:posOffset>
                </wp:positionV>
                <wp:extent cx="0" cy="719455"/>
                <wp:effectExtent l="0" t="0" r="19050" b="23495"/>
                <wp:wrapNone/>
                <wp:docPr id="518" name="Conector reto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235C2" id="Conector reto 518" o:spid="_x0000_s1026" style="position:absolute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0.45pt,76.2pt" to="260.45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C542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E90460A" wp14:editId="6FDBC0CE">
                <wp:simplePos x="0" y="0"/>
                <wp:positionH relativeFrom="column">
                  <wp:posOffset>3128010</wp:posOffset>
                </wp:positionH>
                <wp:positionV relativeFrom="paragraph">
                  <wp:posOffset>1544320</wp:posOffset>
                </wp:positionV>
                <wp:extent cx="359410" cy="359410"/>
                <wp:effectExtent l="0" t="0" r="21590" b="21590"/>
                <wp:wrapNone/>
                <wp:docPr id="519" name="Elipse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951" w:rsidRPr="0020318E" w:rsidRDefault="000B2951" w:rsidP="000B295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0318E">
                              <w:rPr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0460A" id="Elipse 519" o:spid="_x0000_s1060" style="position:absolute;margin-left:246.3pt;margin-top:121.6pt;width:28.3pt;height:28.3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B2951" w:rsidRPr="0020318E" w:rsidRDefault="000B2951" w:rsidP="000B295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0318E">
                        <w:rPr>
                          <w:color w:val="FFFFFF" w:themeColor="background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0B2951" w:rsidRPr="009A1ECC" w:rsidRDefault="000B2951" w:rsidP="000B2951">
      <w:pPr>
        <w:rPr>
          <w:lang w:eastAsia="ja-JP"/>
        </w:rPr>
      </w:pPr>
    </w:p>
    <w:p w:rsidR="000B2951" w:rsidRPr="009A1ECC" w:rsidRDefault="000B2951" w:rsidP="000B2951">
      <w:pPr>
        <w:rPr>
          <w:lang w:eastAsia="ja-JP"/>
        </w:rPr>
      </w:pPr>
      <w:r w:rsidRPr="00FC542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7691C9E" wp14:editId="067BADC6">
                <wp:simplePos x="0" y="0"/>
                <wp:positionH relativeFrom="margin">
                  <wp:posOffset>3057678</wp:posOffset>
                </wp:positionH>
                <wp:positionV relativeFrom="paragraph">
                  <wp:posOffset>6934</wp:posOffset>
                </wp:positionV>
                <wp:extent cx="724205" cy="307239"/>
                <wp:effectExtent l="0" t="0" r="19050" b="17145"/>
                <wp:wrapNone/>
                <wp:docPr id="520" name="Retângulo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3072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951" w:rsidRPr="000B2951" w:rsidRDefault="000B2951" w:rsidP="000B2951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91C9E" id="Retângulo 520" o:spid="_x0000_s1061" style="position:absolute;margin-left:240.75pt;margin-top:.55pt;width:57pt;height:24.2pt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" fillcolor="#5b9bd5 [3204]" strokecolor="#1f4d78 [1604]" strokeweight="1pt">
                <v:textbox>
                  <w:txbxContent>
                    <w:p w:rsidR="000B2951" w:rsidRPr="000B2951" w:rsidRDefault="000B2951" w:rsidP="000B295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ERROR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2951" w:rsidRPr="009A1ECC" w:rsidRDefault="000B2951" w:rsidP="000B2951">
      <w:pPr>
        <w:rPr>
          <w:lang w:eastAsia="ja-JP"/>
        </w:rPr>
      </w:pPr>
    </w:p>
    <w:p w:rsidR="000B2951" w:rsidRDefault="000B2951" w:rsidP="0045075D">
      <w:pPr>
        <w:rPr>
          <w:lang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C4DDA9" wp14:editId="0F78526C">
                <wp:simplePos x="0" y="0"/>
                <wp:positionH relativeFrom="margin">
                  <wp:posOffset>2447214</wp:posOffset>
                </wp:positionH>
                <wp:positionV relativeFrom="paragraph">
                  <wp:posOffset>3505</wp:posOffset>
                </wp:positionV>
                <wp:extent cx="0" cy="719455"/>
                <wp:effectExtent l="0" t="0" r="19050" b="23495"/>
                <wp:wrapNone/>
                <wp:docPr id="6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D28FE" id="Conector reto 61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.7pt,.3pt" to="192.7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B2951" w:rsidRDefault="000B2951" w:rsidP="0045075D">
      <w:pPr>
        <w:rPr>
          <w:lang w:eastAsia="ja-JP"/>
        </w:rPr>
      </w:pPr>
      <w:r w:rsidRPr="005D100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19A6281" wp14:editId="1AC19681">
                <wp:simplePos x="0" y="0"/>
                <wp:positionH relativeFrom="margin">
                  <wp:posOffset>1308735</wp:posOffset>
                </wp:positionH>
                <wp:positionV relativeFrom="paragraph">
                  <wp:posOffset>1261745</wp:posOffset>
                </wp:positionV>
                <wp:extent cx="1381125" cy="295275"/>
                <wp:effectExtent l="0" t="0" r="28575" b="28575"/>
                <wp:wrapNone/>
                <wp:docPr id="385" name="Retângulo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18E" w:rsidRPr="00426281" w:rsidRDefault="0020318E" w:rsidP="0020318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AC &lt;- AC - MD</w:t>
                            </w:r>
                          </w:p>
                          <w:p w:rsidR="0020318E" w:rsidRPr="00426281" w:rsidRDefault="0020318E" w:rsidP="0020318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A6281" id="Retângulo 385" o:spid="_x0000_s1062" style="position:absolute;margin-left:103.05pt;margin-top:99.35pt;width:108.75pt;height:23.2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" fillcolor="#5b9bd5 [3204]" strokecolor="#1f4d78 [1604]" strokeweight="1pt">
                <v:textbox>
                  <w:txbxContent>
                    <w:p w:rsidR="0020318E" w:rsidRPr="00426281" w:rsidRDefault="0020318E" w:rsidP="0020318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AC &lt;- AC - MD</w:t>
                      </w:r>
                    </w:p>
                    <w:p w:rsidR="0020318E" w:rsidRPr="00426281" w:rsidRDefault="0020318E" w:rsidP="0020318E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6355DEE" wp14:editId="38614D00">
                <wp:simplePos x="0" y="0"/>
                <wp:positionH relativeFrom="margin">
                  <wp:posOffset>1993900</wp:posOffset>
                </wp:positionH>
                <wp:positionV relativeFrom="paragraph">
                  <wp:posOffset>613410</wp:posOffset>
                </wp:positionV>
                <wp:extent cx="0" cy="719455"/>
                <wp:effectExtent l="0" t="0" r="19050" b="23495"/>
                <wp:wrapNone/>
                <wp:docPr id="384" name="Conector reto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1473A" id="Conector reto 384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7pt,48.3pt" to="157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EA0285B" wp14:editId="71391707">
                <wp:simplePos x="0" y="0"/>
                <wp:positionH relativeFrom="column">
                  <wp:posOffset>184785</wp:posOffset>
                </wp:positionH>
                <wp:positionV relativeFrom="paragraph">
                  <wp:posOffset>1778635</wp:posOffset>
                </wp:positionV>
                <wp:extent cx="1799590" cy="0"/>
                <wp:effectExtent l="0" t="0" r="10160" b="19050"/>
                <wp:wrapNone/>
                <wp:docPr id="387" name="Conector reto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485C4" id="Conector reto 387" o:spid="_x0000_s1026" style="position:absolute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5pt,140.05pt" to="156.25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5724180" wp14:editId="0B476FFE">
                <wp:simplePos x="0" y="0"/>
                <wp:positionH relativeFrom="column">
                  <wp:posOffset>2714625</wp:posOffset>
                </wp:positionH>
                <wp:positionV relativeFrom="paragraph">
                  <wp:posOffset>1217930</wp:posOffset>
                </wp:positionV>
                <wp:extent cx="359410" cy="359410"/>
                <wp:effectExtent l="0" t="0" r="21590" b="2159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18E" w:rsidRPr="0020318E" w:rsidRDefault="0020318E" w:rsidP="0020318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0318E">
                              <w:rPr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24180" id="Elipse 62" o:spid="_x0000_s1063" style="position:absolute;margin-left:213.75pt;margin-top:95.9pt;width:28.3pt;height:28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0318E" w:rsidRPr="0020318E" w:rsidRDefault="0020318E" w:rsidP="0020318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0318E">
                        <w:rPr>
                          <w:color w:val="FFFFFF" w:themeColor="background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BB3155F" wp14:editId="704796D4">
                <wp:simplePos x="0" y="0"/>
                <wp:positionH relativeFrom="margin">
                  <wp:posOffset>2894330</wp:posOffset>
                </wp:positionH>
                <wp:positionV relativeFrom="paragraph">
                  <wp:posOffset>641350</wp:posOffset>
                </wp:positionV>
                <wp:extent cx="0" cy="719455"/>
                <wp:effectExtent l="0" t="0" r="19050" b="23495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64B41" id="Conector reto 6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7.9pt,50.5pt" to="227.9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06DEB6" wp14:editId="739A90D4">
                <wp:simplePos x="0" y="0"/>
                <wp:positionH relativeFrom="margin">
                  <wp:posOffset>1627505</wp:posOffset>
                </wp:positionH>
                <wp:positionV relativeFrom="paragraph">
                  <wp:posOffset>346075</wp:posOffset>
                </wp:positionV>
                <wp:extent cx="1630680" cy="361315"/>
                <wp:effectExtent l="19050" t="0" r="45720" b="19685"/>
                <wp:wrapNone/>
                <wp:docPr id="60" name="Trapezoid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61315"/>
                        </a:xfrm>
                        <a:prstGeom prst="trapezoid">
                          <a:avLst>
                            <a:gd name="adj" fmla="val 873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5FB" w:rsidRPr="00C855FB" w:rsidRDefault="00C855FB" w:rsidP="00C855F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855FB">
                              <w:rPr>
                                <w:color w:val="FFFFFF" w:themeColor="background1"/>
                              </w:rPr>
                              <w:t>AC &lt; 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6DEB6" id="Trapezoide 60" o:spid="_x0000_s1064" style="position:absolute;margin-left:128.15pt;margin-top:27.25pt;width:128.4pt;height:28.4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30680,361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" adj="-11796480,,5400" path="m,361315l315518,r999644,l1630680,361315,,361315xe" fillcolor="#5b9bd5 [3204]" strokecolor="#1f4d78 [1604]" strokeweight="1pt">
                <v:stroke joinstyle="miter"/>
                <v:formulas/>
                <v:path arrowok="t" o:connecttype="custom" o:connectlocs="0,361315;315518,0;1315162,0;1630680,361315;0,361315" o:connectangles="0,0,0,0,0" textboxrect="0,0,1630680,361315"/>
                <v:textbox>
                  <w:txbxContent>
                    <w:p w:rsidR="00C855FB" w:rsidRPr="00C855FB" w:rsidRDefault="00C855FB" w:rsidP="00C855F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855FB">
                        <w:rPr>
                          <w:color w:val="FFFFFF" w:themeColor="background1"/>
                        </w:rPr>
                        <w:t>AC &lt; MD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106489E" wp14:editId="691C7D7C">
                <wp:simplePos x="0" y="0"/>
                <wp:positionH relativeFrom="margin">
                  <wp:posOffset>189865</wp:posOffset>
                </wp:positionH>
                <wp:positionV relativeFrom="paragraph">
                  <wp:posOffset>158115</wp:posOffset>
                </wp:positionV>
                <wp:extent cx="0" cy="1619885"/>
                <wp:effectExtent l="0" t="0" r="19050" b="37465"/>
                <wp:wrapNone/>
                <wp:docPr id="389" name="Conector reto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BE796" id="Conector reto 389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.95pt,12.45pt" to="14.95pt,1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F0A0B8" wp14:editId="1252795B">
                <wp:simplePos x="0" y="0"/>
                <wp:positionH relativeFrom="column">
                  <wp:posOffset>189865</wp:posOffset>
                </wp:positionH>
                <wp:positionV relativeFrom="paragraph">
                  <wp:posOffset>156845</wp:posOffset>
                </wp:positionV>
                <wp:extent cx="2256790" cy="0"/>
                <wp:effectExtent l="0" t="0" r="10160" b="19050"/>
                <wp:wrapNone/>
                <wp:docPr id="390" name="Conector reto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6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D0843" id="Conector reto 390" o:spid="_x0000_s1026" style="position:absolute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95pt,12.35pt" to="192.6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E0F0910" wp14:editId="71DB664E">
                <wp:simplePos x="0" y="0"/>
                <wp:positionH relativeFrom="margin">
                  <wp:posOffset>1984375</wp:posOffset>
                </wp:positionH>
                <wp:positionV relativeFrom="paragraph">
                  <wp:posOffset>1548765</wp:posOffset>
                </wp:positionV>
                <wp:extent cx="0" cy="228600"/>
                <wp:effectExtent l="0" t="0" r="19050" b="19050"/>
                <wp:wrapNone/>
                <wp:docPr id="386" name="Conector reto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653E9" id="Conector reto 386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6.25pt,121.95pt" to="156.25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B2951" w:rsidRDefault="000B2951" w:rsidP="0045075D">
      <w:pPr>
        <w:rPr>
          <w:lang w:eastAsia="ja-JP"/>
        </w:rPr>
      </w:pPr>
    </w:p>
    <w:p w:rsidR="002C426E" w:rsidRPr="00B213FD" w:rsidRDefault="000B2951" w:rsidP="0045075D">
      <w:pPr>
        <w:rPr>
          <w:lang w:eastAsia="ja-JP"/>
        </w:rPr>
      </w:pPr>
      <w:r>
        <w:rPr>
          <w:lang w:eastAsia="ja-JP"/>
        </w:rPr>
        <w:t xml:space="preserve">                                                 0                           1</w:t>
      </w:r>
    </w:p>
    <w:p w:rsidR="002C426E" w:rsidRPr="00B213FD" w:rsidRDefault="002C426E" w:rsidP="0045075D">
      <w:pPr>
        <w:rPr>
          <w:lang w:eastAsia="ja-JP"/>
        </w:rPr>
      </w:pPr>
    </w:p>
    <w:p w:rsidR="002C426E" w:rsidRPr="00B213FD" w:rsidRDefault="002C426E" w:rsidP="0045075D">
      <w:pPr>
        <w:rPr>
          <w:lang w:eastAsia="ja-JP"/>
        </w:rPr>
      </w:pPr>
    </w:p>
    <w:p w:rsidR="002C426E" w:rsidRPr="000B2951" w:rsidRDefault="002C426E" w:rsidP="0045075D">
      <w:pPr>
        <w:rPr>
          <w:lang w:val="pt-BR" w:eastAsia="ja-JP"/>
        </w:rPr>
      </w:pPr>
    </w:p>
    <w:p w:rsidR="002C426E" w:rsidRPr="000B2951" w:rsidRDefault="002C426E" w:rsidP="0045075D">
      <w:pPr>
        <w:rPr>
          <w:lang w:val="pt-BR" w:eastAsia="ja-JP"/>
        </w:rPr>
      </w:pPr>
    </w:p>
    <w:p w:rsidR="002C426E" w:rsidRDefault="000C5F1C" w:rsidP="0045075D">
      <w:pPr>
        <w:rPr>
          <w:lang w:val="pt-BR" w:eastAsia="ja-JP"/>
        </w:rPr>
      </w:pPr>
      <w:r>
        <w:rPr>
          <w:lang w:val="pt-BR" w:eastAsia="ja-JP"/>
        </w:rPr>
        <w:t>OBS.: MOD</w:t>
      </w:r>
      <w:proofErr w:type="gramStart"/>
      <w:r>
        <w:rPr>
          <w:lang w:val="pt-BR" w:eastAsia="ja-JP"/>
        </w:rPr>
        <w:t>2  e</w:t>
      </w:r>
      <w:proofErr w:type="gramEnd"/>
      <w:r>
        <w:rPr>
          <w:lang w:val="pt-BR" w:eastAsia="ja-JP"/>
        </w:rPr>
        <w:t xml:space="preserve"> MOD3 são apenas “</w:t>
      </w:r>
      <w:proofErr w:type="spellStart"/>
      <w:r>
        <w:rPr>
          <w:lang w:val="pt-BR" w:eastAsia="ja-JP"/>
        </w:rPr>
        <w:t>labels</w:t>
      </w:r>
      <w:proofErr w:type="spellEnd"/>
      <w:r>
        <w:rPr>
          <w:lang w:val="pt-BR" w:eastAsia="ja-JP"/>
        </w:rPr>
        <w:t xml:space="preserve">”.  </w:t>
      </w:r>
    </w:p>
    <w:p w:rsidR="002C426E" w:rsidRDefault="002C426E" w:rsidP="0045075D">
      <w:pPr>
        <w:rPr>
          <w:lang w:val="pt-BR" w:eastAsia="ja-JP"/>
        </w:rPr>
      </w:pPr>
    </w:p>
    <w:p w:rsidR="002C426E" w:rsidRDefault="002C426E" w:rsidP="0045075D">
      <w:pPr>
        <w:rPr>
          <w:lang w:val="pt-BR" w:eastAsia="ja-JP"/>
        </w:rPr>
      </w:pPr>
    </w:p>
    <w:p w:rsidR="00190E56" w:rsidRDefault="00190E56" w:rsidP="0045075D">
      <w:pPr>
        <w:rPr>
          <w:lang w:val="pt-BR" w:eastAsia="ja-JP"/>
        </w:rPr>
      </w:pPr>
    </w:p>
    <w:p w:rsidR="00190E56" w:rsidRDefault="00190E56" w:rsidP="0045075D">
      <w:pPr>
        <w:rPr>
          <w:lang w:val="pt-BR" w:eastAsia="ja-JP"/>
        </w:rPr>
      </w:pPr>
    </w:p>
    <w:p w:rsidR="00190E56" w:rsidRDefault="00190E56" w:rsidP="0045075D">
      <w:pPr>
        <w:rPr>
          <w:lang w:val="pt-BR" w:eastAsia="ja-JP"/>
        </w:rPr>
      </w:pPr>
    </w:p>
    <w:p w:rsidR="00190E56" w:rsidRDefault="00190E56" w:rsidP="0045075D">
      <w:pPr>
        <w:rPr>
          <w:lang w:val="pt-BR" w:eastAsia="ja-JP"/>
        </w:rPr>
      </w:pPr>
    </w:p>
    <w:p w:rsidR="00190E56" w:rsidRDefault="00190E56" w:rsidP="0045075D">
      <w:pPr>
        <w:rPr>
          <w:lang w:val="pt-BR" w:eastAsia="ja-JP"/>
        </w:rPr>
      </w:pPr>
    </w:p>
    <w:p w:rsidR="000B2951" w:rsidRPr="0045075D" w:rsidRDefault="000B2951" w:rsidP="0045075D">
      <w:pPr>
        <w:rPr>
          <w:lang w:val="pt-BR" w:eastAsia="ja-JP"/>
        </w:rPr>
      </w:pPr>
    </w:p>
    <w:p w:rsidR="00B84942" w:rsidRDefault="0045075D" w:rsidP="00B84942">
      <w:pPr>
        <w:pStyle w:val="ttulo1"/>
        <w:numPr>
          <w:ilvl w:val="0"/>
          <w:numId w:val="2"/>
        </w:numPr>
        <w:ind w:left="630"/>
        <w:rPr>
          <w:lang w:val="pt-BR"/>
        </w:rPr>
      </w:pPr>
      <w:r>
        <w:rPr>
          <w:lang w:val="pt-BR"/>
        </w:rPr>
        <w:lastRenderedPageBreak/>
        <w:t>Fluxo Detalhado</w:t>
      </w:r>
    </w:p>
    <w:p w:rsidR="00B84942" w:rsidRPr="00B84942" w:rsidRDefault="00B84942" w:rsidP="00B84942">
      <w:pPr>
        <w:rPr>
          <w:lang w:val="pt-BR" w:eastAsia="ja-JP"/>
        </w:rPr>
      </w:pPr>
    </w:p>
    <w:p w:rsidR="00B84942" w:rsidRDefault="00B84942" w:rsidP="00B84942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7AEEE83" wp14:editId="5D00B9FB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1390650" cy="55245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942" w:rsidRPr="00426281" w:rsidRDefault="00B84942" w:rsidP="00B8494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MOD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AEEE83" id="Elipse 4" o:spid="_x0000_s1062" style="position:absolute;margin-left:0;margin-top:6.15pt;width:109.5pt;height:43.5pt;z-index:251786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84942" w:rsidRPr="00426281" w:rsidRDefault="00B84942" w:rsidP="00B8494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 w:rsidRPr="00426281">
                        <w:rPr>
                          <w:color w:val="FFFFFF" w:themeColor="background1"/>
                          <w:lang w:val="pt-BR"/>
                        </w:rPr>
                        <w:t>MOD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84942" w:rsidRDefault="00B84942" w:rsidP="00B84942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EBBA55" wp14:editId="11583B27">
                <wp:simplePos x="0" y="0"/>
                <wp:positionH relativeFrom="margin">
                  <wp:align>center</wp:align>
                </wp:positionH>
                <wp:positionV relativeFrom="paragraph">
                  <wp:posOffset>299720</wp:posOffset>
                </wp:positionV>
                <wp:extent cx="0" cy="228600"/>
                <wp:effectExtent l="0" t="0" r="19050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28F48" id="Conector reto 9" o:spid="_x0000_s1026" style="position:absolute;z-index:251797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6pt" to="0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84942" w:rsidRDefault="00B84942" w:rsidP="00B84942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0E20CC8" wp14:editId="7B10FE50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1381125" cy="295275"/>
                <wp:effectExtent l="0" t="0" r="28575" b="28575"/>
                <wp:wrapNone/>
                <wp:docPr id="58" name="Retâ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942" w:rsidRPr="00426281" w:rsidRDefault="005D1C83" w:rsidP="00B8494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ENPCA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20CC8" id="Retângulo 58" o:spid="_x0000_s1063" style="position:absolute;margin-left:0;margin-top:15.5pt;width:108.75pt;height:23.25pt;z-index:251787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" fillcolor="#5b9bd5 [3204]" strokecolor="#1f4d78 [1604]" strokeweight="1pt">
                <v:textbox>
                  <w:txbxContent>
                    <w:p w:rsidR="00B84942" w:rsidRPr="00426281" w:rsidRDefault="005D1C83" w:rsidP="00B8494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ENPCA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1ECC">
        <w:rPr>
          <w:lang w:val="pt-BR" w:eastAsia="ja-JP"/>
        </w:rPr>
        <w:t>T4</w:t>
      </w:r>
    </w:p>
    <w:p w:rsidR="00B84942" w:rsidRDefault="00B84942" w:rsidP="00B84942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EEDBBFF" wp14:editId="5151DF1B">
                <wp:simplePos x="0" y="0"/>
                <wp:positionH relativeFrom="margin">
                  <wp:align>center</wp:align>
                </wp:positionH>
                <wp:positionV relativeFrom="paragraph">
                  <wp:posOffset>138265</wp:posOffset>
                </wp:positionV>
                <wp:extent cx="0" cy="228600"/>
                <wp:effectExtent l="0" t="0" r="19050" b="19050"/>
                <wp:wrapNone/>
                <wp:docPr id="59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C0C88" id="Conector reto 59" o:spid="_x0000_s1026" style="position:absolute;z-index:251798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9pt" to="0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84942" w:rsidRDefault="005D1C83" w:rsidP="00B84942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095F66C" wp14:editId="641B50E5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381125" cy="650123"/>
                <wp:effectExtent l="0" t="0" r="28575" b="17145"/>
                <wp:wrapNone/>
                <wp:docPr id="392" name="Retângulo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50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942" w:rsidRDefault="005D1C83" w:rsidP="00B8494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ENPCA</w:t>
                            </w:r>
                          </w:p>
                          <w:p w:rsidR="005D1C83" w:rsidRDefault="005D1C83" w:rsidP="00B8494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5D1C83" w:rsidRPr="00426281" w:rsidRDefault="005D1C83" w:rsidP="00B8494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5F66C" id="Retângulo 392" o:spid="_x0000_s1064" style="position:absolute;margin-left:0;margin-top:.95pt;width:108.75pt;height:51.2pt;z-index:251788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" fillcolor="#5b9bd5 [3204]" strokecolor="#1f4d78 [1604]" strokeweight="1pt">
                <v:textbox>
                  <w:txbxContent>
                    <w:p w:rsidR="00B84942" w:rsidRDefault="005D1C83" w:rsidP="00B8494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ENPCA</w:t>
                      </w:r>
                    </w:p>
                    <w:p w:rsidR="005D1C83" w:rsidRDefault="005D1C83" w:rsidP="00B8494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5D1C83" w:rsidRPr="00426281" w:rsidRDefault="005D1C83" w:rsidP="00B8494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A1ECC">
        <w:rPr>
          <w:lang w:val="pt-BR" w:eastAsia="ja-JP"/>
        </w:rPr>
        <w:t>T5</w:t>
      </w:r>
    </w:p>
    <w:p w:rsidR="00B84942" w:rsidRDefault="00085AC1" w:rsidP="00B84942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2407EE4" wp14:editId="5F50D7DA">
                <wp:simplePos x="0" y="0"/>
                <wp:positionH relativeFrom="margin">
                  <wp:align>center</wp:align>
                </wp:positionH>
                <wp:positionV relativeFrom="paragraph">
                  <wp:posOffset>306650</wp:posOffset>
                </wp:positionV>
                <wp:extent cx="0" cy="228600"/>
                <wp:effectExtent l="0" t="0" r="19050" b="19050"/>
                <wp:wrapNone/>
                <wp:docPr id="433" name="Conector reto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5361C" id="Conector reto 433" o:spid="_x0000_s1026" style="position:absolute;z-index:251832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.15pt" to="0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84942" w:rsidRDefault="00CF7FDC" w:rsidP="00B84942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8960AC2" wp14:editId="2F27BB46">
                <wp:simplePos x="0" y="0"/>
                <wp:positionH relativeFrom="margin">
                  <wp:align>center</wp:align>
                </wp:positionH>
                <wp:positionV relativeFrom="paragraph">
                  <wp:posOffset>188860</wp:posOffset>
                </wp:positionV>
                <wp:extent cx="1381125" cy="1031409"/>
                <wp:effectExtent l="0" t="0" r="28575" b="16510"/>
                <wp:wrapNone/>
                <wp:docPr id="431" name="Retângulo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314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FDC" w:rsidRDefault="00CF7FDC" w:rsidP="00CF7FDC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ENPCA</w:t>
                            </w:r>
                          </w:p>
                          <w:p w:rsidR="00CF7FDC" w:rsidRDefault="00CF7FDC" w:rsidP="00CF7FDC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CF7FDC" w:rsidRPr="00426281" w:rsidRDefault="00CF7FDC" w:rsidP="00CF7FD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(LMAH)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60AC2" id="Retângulo 431" o:spid="_x0000_s1065" style="position:absolute;margin-left:0;margin-top:14.85pt;width:108.75pt;height:81.2pt;z-index:251828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" fillcolor="#5b9bd5 [3204]" strokecolor="#1f4d78 [1604]" strokeweight="1pt">
                <v:textbox>
                  <w:txbxContent>
                    <w:p w:rsidR="00CF7FDC" w:rsidRDefault="00CF7FDC" w:rsidP="00CF7FD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ENPCA</w:t>
                      </w:r>
                    </w:p>
                    <w:p w:rsidR="00CF7FDC" w:rsidRDefault="00CF7FDC" w:rsidP="00CF7FD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CF7FDC" w:rsidRPr="00426281" w:rsidRDefault="00CF7FDC" w:rsidP="00CF7FD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(LMAH)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84942" w:rsidRDefault="009A1ECC" w:rsidP="00B84942">
      <w:pPr>
        <w:rPr>
          <w:lang w:val="pt-BR" w:eastAsia="ja-JP"/>
        </w:rPr>
      </w:pPr>
      <w:r>
        <w:rPr>
          <w:lang w:val="pt-BR" w:eastAsia="ja-JP"/>
        </w:rPr>
        <w:t>T6</w:t>
      </w:r>
    </w:p>
    <w:p w:rsidR="00B84942" w:rsidRDefault="00B84942" w:rsidP="00B84942">
      <w:pPr>
        <w:rPr>
          <w:lang w:val="pt-BR" w:eastAsia="ja-JP"/>
        </w:rPr>
      </w:pPr>
    </w:p>
    <w:p w:rsidR="00B84942" w:rsidRDefault="00085AC1" w:rsidP="00B84942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887CEB1" wp14:editId="2D110FEE">
                <wp:simplePos x="0" y="0"/>
                <wp:positionH relativeFrom="margin">
                  <wp:align>center</wp:align>
                </wp:positionH>
                <wp:positionV relativeFrom="paragraph">
                  <wp:posOffset>177938</wp:posOffset>
                </wp:positionV>
                <wp:extent cx="0" cy="228600"/>
                <wp:effectExtent l="0" t="0" r="19050" b="19050"/>
                <wp:wrapNone/>
                <wp:docPr id="434" name="Conector reto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4C897" id="Conector reto 434" o:spid="_x0000_s1026" style="position:absolute;z-index:251834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pt" to="0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5075D" w:rsidRDefault="00804E86" w:rsidP="0045075D">
      <w:pPr>
        <w:rPr>
          <w:lang w:val="pt-BR" w:eastAsia="ja-JP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F8C7A85" wp14:editId="0B450C4C">
                <wp:simplePos x="0" y="0"/>
                <wp:positionH relativeFrom="margin">
                  <wp:align>center</wp:align>
                </wp:positionH>
                <wp:positionV relativeFrom="paragraph">
                  <wp:posOffset>334092</wp:posOffset>
                </wp:positionV>
                <wp:extent cx="0" cy="228600"/>
                <wp:effectExtent l="0" t="0" r="19050" b="19050"/>
                <wp:wrapNone/>
                <wp:docPr id="440" name="Conector reto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1F903" id="Conector reto 440" o:spid="_x0000_s1026" style="position:absolute;z-index:251842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.3pt" to="0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F7FD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EC185D8" wp14:editId="51387A8C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1381125" cy="295275"/>
                <wp:effectExtent l="0" t="0" r="28575" b="28575"/>
                <wp:wrapNone/>
                <wp:docPr id="432" name="Retângulo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FDC" w:rsidRPr="00426281" w:rsidRDefault="00326A8B" w:rsidP="00CF7FD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(INCPC)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185D8" id="Retângulo 432" o:spid="_x0000_s1066" style="position:absolute;margin-left:0;margin-top:4.4pt;width:108.75pt;height:23.25pt;z-index:2518302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" fillcolor="#5b9bd5 [3204]" strokecolor="#1f4d78 [1604]" strokeweight="1pt">
                <v:textbox>
                  <w:txbxContent>
                    <w:p w:rsidR="00CF7FDC" w:rsidRPr="00426281" w:rsidRDefault="00326A8B" w:rsidP="00CF7FD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(INCPC)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1ECC">
        <w:rPr>
          <w:lang w:val="pt-BR" w:eastAsia="ja-JP"/>
        </w:rPr>
        <w:t>T7</w:t>
      </w:r>
    </w:p>
    <w:p w:rsidR="0045075D" w:rsidRDefault="00E86E48" w:rsidP="0045075D">
      <w:pPr>
        <w:rPr>
          <w:lang w:val="pt-BR" w:eastAsia="ja-JP"/>
        </w:rPr>
      </w:pPr>
      <w:r w:rsidRPr="00E86E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0EBE0C1" wp14:editId="641A298C">
                <wp:simplePos x="0" y="0"/>
                <wp:positionH relativeFrom="margin">
                  <wp:posOffset>2158779</wp:posOffset>
                </wp:positionH>
                <wp:positionV relativeFrom="paragraph">
                  <wp:posOffset>209164</wp:posOffset>
                </wp:positionV>
                <wp:extent cx="1381125" cy="295275"/>
                <wp:effectExtent l="0" t="0" r="28575" b="28575"/>
                <wp:wrapNone/>
                <wp:docPr id="435" name="Retângulo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E48" w:rsidRPr="00426281" w:rsidRDefault="00E86E48" w:rsidP="00E86E4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ENPCA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BE0C1" id="Retângulo 435" o:spid="_x0000_s1067" style="position:absolute;margin-left:170pt;margin-top:16.45pt;width:108.75pt;height:23.25pt;z-index:251836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" fillcolor="#5b9bd5 [3204]" strokecolor="#1f4d78 [1604]" strokeweight="1pt">
                <v:textbox>
                  <w:txbxContent>
                    <w:p w:rsidR="00E86E48" w:rsidRPr="00426281" w:rsidRDefault="00E86E48" w:rsidP="00E86E4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ENPCA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1ECC">
        <w:rPr>
          <w:lang w:val="pt-BR" w:eastAsia="ja-JP"/>
        </w:rPr>
        <w:t>T8</w:t>
      </w:r>
    </w:p>
    <w:p w:rsidR="00CF7FDC" w:rsidRDefault="00E86E48" w:rsidP="0045075D">
      <w:pPr>
        <w:rPr>
          <w:lang w:val="pt-BR" w:eastAsia="ja-JP"/>
        </w:rPr>
      </w:pPr>
      <w:r w:rsidRPr="00E86E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A07E284" wp14:editId="0B89B640">
                <wp:simplePos x="0" y="0"/>
                <wp:positionH relativeFrom="margin">
                  <wp:posOffset>2853690</wp:posOffset>
                </wp:positionH>
                <wp:positionV relativeFrom="paragraph">
                  <wp:posOffset>1000125</wp:posOffset>
                </wp:positionV>
                <wp:extent cx="0" cy="228600"/>
                <wp:effectExtent l="0" t="0" r="19050" b="19050"/>
                <wp:wrapNone/>
                <wp:docPr id="439" name="Conector reto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374BC" id="Conector reto 439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7pt,78.75pt" to="224.7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86E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1DDC4DC" wp14:editId="23D5F6C7">
                <wp:simplePos x="0" y="0"/>
                <wp:positionH relativeFrom="margin">
                  <wp:posOffset>2158365</wp:posOffset>
                </wp:positionH>
                <wp:positionV relativeFrom="paragraph">
                  <wp:posOffset>1223010</wp:posOffset>
                </wp:positionV>
                <wp:extent cx="1381125" cy="1031240"/>
                <wp:effectExtent l="0" t="0" r="28575" b="16510"/>
                <wp:wrapNone/>
                <wp:docPr id="438" name="Retângulo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E48" w:rsidRDefault="00E86E48" w:rsidP="00E86E4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ENPCA</w:t>
                            </w:r>
                          </w:p>
                          <w:p w:rsidR="00E86E48" w:rsidRDefault="00E86E48" w:rsidP="00E86E4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E86E48" w:rsidRPr="00426281" w:rsidRDefault="00E86E48" w:rsidP="00E86E4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</w:t>
                            </w:r>
                            <w:r w:rsidR="009B575B">
                              <w:rPr>
                                <w:color w:val="FFFFFF" w:themeColor="background1"/>
                              </w:rPr>
                              <w:t>LMAL</w:t>
                            </w:r>
                            <w:r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DC4DC" id="Retângulo 438" o:spid="_x0000_s1068" style="position:absolute;margin-left:169.95pt;margin-top:96.3pt;width:108.75pt;height:81.2pt;z-index:251839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" fillcolor="#5b9bd5 [3204]" strokecolor="#1f4d78 [1604]" strokeweight="1pt">
                <v:textbox>
                  <w:txbxContent>
                    <w:p w:rsidR="00E86E48" w:rsidRDefault="00E86E48" w:rsidP="00E86E4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ENPCA</w:t>
                      </w:r>
                    </w:p>
                    <w:p w:rsidR="00E86E48" w:rsidRDefault="00E86E48" w:rsidP="00E86E4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E86E48" w:rsidRPr="00426281" w:rsidRDefault="00E86E48" w:rsidP="00E86E4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</w:t>
                      </w:r>
                      <w:r w:rsidR="009B575B">
                        <w:rPr>
                          <w:color w:val="FFFFFF" w:themeColor="background1"/>
                        </w:rPr>
                        <w:t>LMAL</w:t>
                      </w:r>
                      <w:r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86E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A0FE853" wp14:editId="5F5097D6">
                <wp:simplePos x="0" y="0"/>
                <wp:positionH relativeFrom="margin">
                  <wp:posOffset>2853690</wp:posOffset>
                </wp:positionH>
                <wp:positionV relativeFrom="paragraph">
                  <wp:posOffset>150495</wp:posOffset>
                </wp:positionV>
                <wp:extent cx="0" cy="228600"/>
                <wp:effectExtent l="0" t="0" r="19050" b="19050"/>
                <wp:wrapNone/>
                <wp:docPr id="437" name="Conector ret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C7EFF" id="Conector reto 437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7pt,11.85pt" to="224.7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86E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9A5FDF9" wp14:editId="400CE73D">
                <wp:simplePos x="0" y="0"/>
                <wp:positionH relativeFrom="margin">
                  <wp:posOffset>2158365</wp:posOffset>
                </wp:positionH>
                <wp:positionV relativeFrom="paragraph">
                  <wp:posOffset>365125</wp:posOffset>
                </wp:positionV>
                <wp:extent cx="1381125" cy="649605"/>
                <wp:effectExtent l="0" t="0" r="28575" b="17145"/>
                <wp:wrapNone/>
                <wp:docPr id="436" name="Retângulo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E48" w:rsidRDefault="00E86E48" w:rsidP="00E86E4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ENPCA</w:t>
                            </w:r>
                          </w:p>
                          <w:p w:rsidR="00E86E48" w:rsidRDefault="00E86E48" w:rsidP="00E86E4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E86E48" w:rsidRPr="00426281" w:rsidRDefault="00E86E48" w:rsidP="00E86E4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5FDF9" id="Retângulo 436" o:spid="_x0000_s1069" style="position:absolute;margin-left:169.95pt;margin-top:28.75pt;width:108.75pt;height:51.15pt;z-index:251837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" fillcolor="#5b9bd5 [3204]" strokecolor="#1f4d78 [1604]" strokeweight="1pt">
                <v:textbox>
                  <w:txbxContent>
                    <w:p w:rsidR="00E86E48" w:rsidRDefault="00E86E48" w:rsidP="00E86E4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ENPCA</w:t>
                      </w:r>
                    </w:p>
                    <w:p w:rsidR="00E86E48" w:rsidRDefault="00E86E48" w:rsidP="00E86E4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E86E48" w:rsidRPr="00426281" w:rsidRDefault="00E86E48" w:rsidP="00E86E4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F7FDC" w:rsidRDefault="009A1ECC" w:rsidP="0045075D">
      <w:pPr>
        <w:rPr>
          <w:lang w:val="pt-BR" w:eastAsia="ja-JP"/>
        </w:rPr>
      </w:pPr>
      <w:r>
        <w:rPr>
          <w:lang w:val="pt-BR" w:eastAsia="ja-JP"/>
        </w:rPr>
        <w:t>T9</w:t>
      </w:r>
    </w:p>
    <w:p w:rsidR="00CF7FDC" w:rsidRDefault="00CF7FDC" w:rsidP="0045075D">
      <w:pPr>
        <w:rPr>
          <w:lang w:val="pt-BR" w:eastAsia="ja-JP"/>
        </w:rPr>
      </w:pPr>
    </w:p>
    <w:p w:rsidR="00CF7FDC" w:rsidRDefault="00CF7FDC" w:rsidP="0045075D">
      <w:pPr>
        <w:rPr>
          <w:lang w:val="pt-BR" w:eastAsia="ja-JP"/>
        </w:rPr>
      </w:pPr>
    </w:p>
    <w:p w:rsidR="00CF7FDC" w:rsidRDefault="009A1ECC" w:rsidP="0045075D">
      <w:pPr>
        <w:rPr>
          <w:lang w:val="pt-BR" w:eastAsia="ja-JP"/>
        </w:rPr>
      </w:pPr>
      <w:r>
        <w:rPr>
          <w:lang w:val="pt-BR" w:eastAsia="ja-JP"/>
        </w:rPr>
        <w:t>T10</w:t>
      </w:r>
    </w:p>
    <w:p w:rsidR="00CF7FDC" w:rsidRDefault="00CF7FDC" w:rsidP="0045075D">
      <w:pPr>
        <w:rPr>
          <w:lang w:val="pt-BR" w:eastAsia="ja-JP"/>
        </w:rPr>
      </w:pPr>
    </w:p>
    <w:p w:rsidR="009B575B" w:rsidRDefault="00133BDD" w:rsidP="0045075D">
      <w:pPr>
        <w:rPr>
          <w:lang w:val="pt-BR" w:eastAsia="ja-JP"/>
        </w:rPr>
      </w:pPr>
      <w:r w:rsidRPr="00133BD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D77E51C" wp14:editId="2B9D482E">
                <wp:simplePos x="0" y="0"/>
                <wp:positionH relativeFrom="margin">
                  <wp:align>center</wp:align>
                </wp:positionH>
                <wp:positionV relativeFrom="paragraph">
                  <wp:posOffset>146490</wp:posOffset>
                </wp:positionV>
                <wp:extent cx="0" cy="540000"/>
                <wp:effectExtent l="0" t="0" r="19050" b="31750"/>
                <wp:wrapNone/>
                <wp:docPr id="442" name="Conector reto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D8A9C" id="Conector reto 442" o:spid="_x0000_s1026" style="position:absolute;z-index:251845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55pt" to="0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291A7F" w:rsidRDefault="00291A7F" w:rsidP="0045075D">
      <w:pPr>
        <w:rPr>
          <w:lang w:val="pt-BR" w:eastAsia="ja-JP"/>
        </w:rPr>
      </w:pPr>
    </w:p>
    <w:p w:rsidR="00291A7F" w:rsidRDefault="00291A7F" w:rsidP="0045075D">
      <w:pPr>
        <w:rPr>
          <w:lang w:val="pt-BR" w:eastAsia="ja-JP"/>
        </w:rPr>
      </w:pPr>
      <w:r w:rsidRPr="00133BD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4983C19" wp14:editId="6F46666B">
                <wp:simplePos x="0" y="0"/>
                <wp:positionH relativeFrom="margin">
                  <wp:align>center</wp:align>
                </wp:positionH>
                <wp:positionV relativeFrom="paragraph">
                  <wp:posOffset>6915</wp:posOffset>
                </wp:positionV>
                <wp:extent cx="1390650" cy="552450"/>
                <wp:effectExtent l="0" t="0" r="19050" b="19050"/>
                <wp:wrapNone/>
                <wp:docPr id="441" name="Elips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BDD" w:rsidRPr="00426281" w:rsidRDefault="00133BDD" w:rsidP="00133BDD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MOD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983C19" id="Elipse 441" o:spid="_x0000_s1070" style="position:absolute;margin-left:0;margin-top:.55pt;width:109.5pt;height:43.5pt;z-index:251844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133BDD" w:rsidRPr="00426281" w:rsidRDefault="00133BDD" w:rsidP="00133BDD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 w:rsidRPr="00426281">
                        <w:rPr>
                          <w:color w:val="FFFFFF" w:themeColor="background1"/>
                          <w:lang w:val="pt-BR"/>
                        </w:rPr>
                        <w:t>MOD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 xml:space="preserve">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91A7F" w:rsidRDefault="00291A7F" w:rsidP="0045075D">
      <w:pPr>
        <w:rPr>
          <w:lang w:val="pt-BR" w:eastAsia="ja-JP"/>
        </w:rPr>
      </w:pPr>
    </w:p>
    <w:p w:rsidR="009B575B" w:rsidRDefault="009B575B" w:rsidP="0045075D">
      <w:pPr>
        <w:rPr>
          <w:lang w:val="pt-BR" w:eastAsia="ja-JP"/>
        </w:rPr>
      </w:pPr>
    </w:p>
    <w:p w:rsidR="009B575B" w:rsidRDefault="009B575B" w:rsidP="0045075D">
      <w:pPr>
        <w:rPr>
          <w:lang w:val="pt-BR" w:eastAsia="ja-JP"/>
        </w:rPr>
      </w:pPr>
    </w:p>
    <w:p w:rsidR="009B575B" w:rsidRDefault="009B575B" w:rsidP="0045075D">
      <w:pPr>
        <w:rPr>
          <w:lang w:val="pt-BR" w:eastAsia="ja-JP"/>
        </w:rPr>
      </w:pPr>
    </w:p>
    <w:p w:rsidR="009B575B" w:rsidRDefault="004472C7" w:rsidP="0045075D">
      <w:pPr>
        <w:rPr>
          <w:lang w:val="pt-BR" w:eastAsia="ja-JP"/>
        </w:rPr>
      </w:pPr>
      <w:r w:rsidRPr="00133BD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3BDC15E" wp14:editId="51B027E3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390650" cy="552450"/>
                <wp:effectExtent l="0" t="0" r="19050" b="19050"/>
                <wp:wrapNone/>
                <wp:docPr id="443" name="Elips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2C7" w:rsidRPr="00426281" w:rsidRDefault="004472C7" w:rsidP="004472C7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MOD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BDC15E" id="Elipse 443" o:spid="_x0000_s1071" style="position:absolute;margin-left:0;margin-top:.35pt;width:109.5pt;height:43.5pt;z-index:251847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4472C7" w:rsidRPr="00426281" w:rsidRDefault="004472C7" w:rsidP="004472C7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 w:rsidRPr="00426281">
                        <w:rPr>
                          <w:color w:val="FFFFFF" w:themeColor="background1"/>
                          <w:lang w:val="pt-BR"/>
                        </w:rPr>
                        <w:t>MOD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 xml:space="preserve">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91A7F" w:rsidRDefault="009133A9" w:rsidP="0045075D">
      <w:pPr>
        <w:rPr>
          <w:lang w:val="pt-BR" w:eastAsia="ja-JP"/>
        </w:rPr>
      </w:pPr>
      <w:r w:rsidRPr="009133A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FC7098A" wp14:editId="61C5B2BF">
                <wp:simplePos x="0" y="0"/>
                <wp:positionH relativeFrom="margin">
                  <wp:posOffset>2855104</wp:posOffset>
                </wp:positionH>
                <wp:positionV relativeFrom="paragraph">
                  <wp:posOffset>198657</wp:posOffset>
                </wp:positionV>
                <wp:extent cx="0" cy="228600"/>
                <wp:effectExtent l="0" t="0" r="19050" b="19050"/>
                <wp:wrapNone/>
                <wp:docPr id="445" name="Conector reto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66E87" id="Conector reto 445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8pt,15.65pt" to="224.8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291A7F" w:rsidRDefault="009133A9" w:rsidP="0045075D">
      <w:pPr>
        <w:rPr>
          <w:lang w:val="pt-BR" w:eastAsia="ja-JP"/>
        </w:rPr>
      </w:pPr>
      <w:r w:rsidRPr="009133A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C6B7FF8" wp14:editId="131907FE">
                <wp:simplePos x="0" y="0"/>
                <wp:positionH relativeFrom="margin">
                  <wp:posOffset>2159779</wp:posOffset>
                </wp:positionH>
                <wp:positionV relativeFrom="paragraph">
                  <wp:posOffset>72292</wp:posOffset>
                </wp:positionV>
                <wp:extent cx="1381125" cy="649605"/>
                <wp:effectExtent l="0" t="0" r="28575" b="17145"/>
                <wp:wrapNone/>
                <wp:docPr id="444" name="Retângulo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B8B" w:rsidRDefault="000C0DD3" w:rsidP="00CF2B8B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</w:t>
                            </w:r>
                            <w:r w:rsidR="00CF2B8B">
                              <w:rPr>
                                <w:color w:val="FFFFFF" w:themeColor="background1"/>
                                <w:lang w:val="pt-BR"/>
                              </w:rPr>
                              <w:t>INCPC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)</w:t>
                            </w:r>
                          </w:p>
                          <w:p w:rsidR="00CF2B8B" w:rsidRDefault="00CF2B8B" w:rsidP="00CF2B8B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ENMAA</w:t>
                            </w:r>
                          </w:p>
                          <w:p w:rsidR="009133A9" w:rsidRPr="00426281" w:rsidRDefault="009133A9" w:rsidP="009133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B7FF8" id="Retângulo 444" o:spid="_x0000_s1072" style="position:absolute;margin-left:170.05pt;margin-top:5.7pt;width:108.75pt;height:51.15pt;z-index:251849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" fillcolor="#5b9bd5 [3204]" strokecolor="#1f4d78 [1604]" strokeweight="1pt">
                <v:textbox>
                  <w:txbxContent>
                    <w:p w:rsidR="00CF2B8B" w:rsidRDefault="000C0DD3" w:rsidP="00CF2B8B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</w:t>
                      </w:r>
                      <w:r w:rsidR="00CF2B8B">
                        <w:rPr>
                          <w:color w:val="FFFFFF" w:themeColor="background1"/>
                          <w:lang w:val="pt-BR"/>
                        </w:rPr>
                        <w:t>INCPC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>)</w:t>
                      </w:r>
                    </w:p>
                    <w:p w:rsidR="00CF2B8B" w:rsidRDefault="00CF2B8B" w:rsidP="00CF2B8B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ENMAA</w:t>
                      </w:r>
                    </w:p>
                    <w:p w:rsidR="009133A9" w:rsidRPr="00426281" w:rsidRDefault="009133A9" w:rsidP="009133A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A1ECC">
        <w:rPr>
          <w:lang w:val="pt-BR" w:eastAsia="ja-JP"/>
        </w:rPr>
        <w:t>T11</w:t>
      </w:r>
    </w:p>
    <w:p w:rsidR="00291A7F" w:rsidRDefault="00291A7F" w:rsidP="0045075D">
      <w:pPr>
        <w:rPr>
          <w:lang w:val="pt-BR" w:eastAsia="ja-JP"/>
        </w:rPr>
      </w:pPr>
    </w:p>
    <w:p w:rsidR="00291A7F" w:rsidRDefault="00E05328" w:rsidP="0045075D">
      <w:pPr>
        <w:rPr>
          <w:lang w:val="pt-BR" w:eastAsia="ja-JP"/>
        </w:rPr>
      </w:pPr>
      <w:r w:rsidRPr="00E053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352FD6F" wp14:editId="51D18DEC">
                <wp:simplePos x="0" y="0"/>
                <wp:positionH relativeFrom="margin">
                  <wp:posOffset>2159635</wp:posOffset>
                </wp:positionH>
                <wp:positionV relativeFrom="paragraph">
                  <wp:posOffset>233680</wp:posOffset>
                </wp:positionV>
                <wp:extent cx="1381125" cy="649605"/>
                <wp:effectExtent l="0" t="0" r="28575" b="17145"/>
                <wp:wrapNone/>
                <wp:docPr id="446" name="Retângulo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5328" w:rsidRDefault="00E05328" w:rsidP="00E0532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ENMAA</w:t>
                            </w:r>
                          </w:p>
                          <w:p w:rsidR="00E05328" w:rsidRDefault="00E05328" w:rsidP="00E0532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E05328" w:rsidRPr="00426281" w:rsidRDefault="00E05328" w:rsidP="00E0532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2FD6F" id="Retângulo 446" o:spid="_x0000_s1073" style="position:absolute;margin-left:170.05pt;margin-top:18.4pt;width:108.75pt;height:51.15pt;z-index:251852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" fillcolor="#5b9bd5 [3204]" strokecolor="#1f4d78 [1604]" strokeweight="1pt">
                <v:textbox>
                  <w:txbxContent>
                    <w:p w:rsidR="00E05328" w:rsidRDefault="00E05328" w:rsidP="00E0532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ENMAA</w:t>
                      </w:r>
                    </w:p>
                    <w:p w:rsidR="00E05328" w:rsidRDefault="00E05328" w:rsidP="00E0532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E05328" w:rsidRPr="00426281" w:rsidRDefault="00E05328" w:rsidP="00E0532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053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6237588" wp14:editId="7960D7AA">
                <wp:simplePos x="0" y="0"/>
                <wp:positionH relativeFrom="margin">
                  <wp:posOffset>2855104</wp:posOffset>
                </wp:positionH>
                <wp:positionV relativeFrom="paragraph">
                  <wp:posOffset>19619</wp:posOffset>
                </wp:positionV>
                <wp:extent cx="0" cy="228600"/>
                <wp:effectExtent l="0" t="0" r="19050" b="19050"/>
                <wp:wrapNone/>
                <wp:docPr id="447" name="Conector reto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4CDE3" id="Conector reto 447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8pt,1.55pt" to="224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291A7F" w:rsidRDefault="009A1ECC" w:rsidP="0045075D">
      <w:pPr>
        <w:rPr>
          <w:lang w:val="pt-BR" w:eastAsia="ja-JP"/>
        </w:rPr>
      </w:pPr>
      <w:r>
        <w:rPr>
          <w:lang w:val="pt-BR" w:eastAsia="ja-JP"/>
        </w:rPr>
        <w:t>T12</w:t>
      </w:r>
    </w:p>
    <w:p w:rsidR="00392C00" w:rsidRDefault="00E05328" w:rsidP="0045075D">
      <w:pPr>
        <w:rPr>
          <w:lang w:val="pt-BR" w:eastAsia="ja-JP"/>
        </w:rPr>
      </w:pPr>
      <w:r w:rsidRPr="00E053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DC433BB" wp14:editId="0B0141B0">
                <wp:simplePos x="0" y="0"/>
                <wp:positionH relativeFrom="margin">
                  <wp:posOffset>2855104</wp:posOffset>
                </wp:positionH>
                <wp:positionV relativeFrom="paragraph">
                  <wp:posOffset>181828</wp:posOffset>
                </wp:positionV>
                <wp:extent cx="0" cy="228600"/>
                <wp:effectExtent l="0" t="0" r="19050" b="19050"/>
                <wp:wrapNone/>
                <wp:docPr id="449" name="Conector reto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9F007" id="Conector reto 449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4.8pt,14.3pt" to="224.8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392C00" w:rsidRDefault="00E05328" w:rsidP="0045075D">
      <w:pPr>
        <w:rPr>
          <w:lang w:val="pt-BR" w:eastAsia="ja-JP"/>
        </w:rPr>
      </w:pPr>
      <w:r w:rsidRPr="00E053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2FC4104" wp14:editId="525737EE">
                <wp:simplePos x="0" y="0"/>
                <wp:positionH relativeFrom="margin">
                  <wp:posOffset>2159779</wp:posOffset>
                </wp:positionH>
                <wp:positionV relativeFrom="paragraph">
                  <wp:posOffset>57049</wp:posOffset>
                </wp:positionV>
                <wp:extent cx="1381125" cy="987327"/>
                <wp:effectExtent l="0" t="0" r="28575" b="22860"/>
                <wp:wrapNone/>
                <wp:docPr id="448" name="Retângulo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87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5328" w:rsidRDefault="00E05328" w:rsidP="00E0532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ENMAA</w:t>
                            </w:r>
                          </w:p>
                          <w:p w:rsidR="00E05328" w:rsidRDefault="00E05328" w:rsidP="00E0532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E05328" w:rsidRPr="00426281" w:rsidRDefault="00E05328" w:rsidP="00E0532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(LMD)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C4104" id="Retângulo 448" o:spid="_x0000_s1074" style="position:absolute;margin-left:170.05pt;margin-top:4.5pt;width:108.75pt;height:77.75pt;z-index:251855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" fillcolor="#5b9bd5 [3204]" strokecolor="#1f4d78 [1604]" strokeweight="1pt">
                <v:textbox>
                  <w:txbxContent>
                    <w:p w:rsidR="00E05328" w:rsidRDefault="00E05328" w:rsidP="00E0532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ENMAA</w:t>
                      </w:r>
                    </w:p>
                    <w:p w:rsidR="00E05328" w:rsidRDefault="00E05328" w:rsidP="00E0532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E05328" w:rsidRPr="00426281" w:rsidRDefault="00E05328" w:rsidP="00E0532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(LMD)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1ECC">
        <w:rPr>
          <w:lang w:val="pt-BR" w:eastAsia="ja-JP"/>
        </w:rPr>
        <w:t>T13</w:t>
      </w:r>
    </w:p>
    <w:p w:rsidR="00392C00" w:rsidRDefault="00392C00" w:rsidP="0045075D">
      <w:pPr>
        <w:rPr>
          <w:lang w:val="pt-BR" w:eastAsia="ja-JP"/>
        </w:rPr>
      </w:pPr>
    </w:p>
    <w:p w:rsidR="00392C00" w:rsidRDefault="00392C00" w:rsidP="0045075D">
      <w:pPr>
        <w:rPr>
          <w:lang w:val="pt-BR" w:eastAsia="ja-JP"/>
        </w:rPr>
      </w:pPr>
    </w:p>
    <w:p w:rsidR="00392C00" w:rsidRDefault="000A6422" w:rsidP="0045075D">
      <w:pPr>
        <w:rPr>
          <w:lang w:val="pt-BR" w:eastAsia="ja-JP"/>
        </w:rPr>
      </w:pPr>
      <w:r w:rsidRPr="000A642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C19BE74" wp14:editId="52AC31B8">
                <wp:simplePos x="0" y="0"/>
                <wp:positionH relativeFrom="margin">
                  <wp:posOffset>2165350</wp:posOffset>
                </wp:positionH>
                <wp:positionV relativeFrom="paragraph">
                  <wp:posOffset>271145</wp:posOffset>
                </wp:positionV>
                <wp:extent cx="1390650" cy="552450"/>
                <wp:effectExtent l="0" t="0" r="19050" b="19050"/>
                <wp:wrapNone/>
                <wp:docPr id="450" name="Elips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422" w:rsidRPr="00426281" w:rsidRDefault="000A6422" w:rsidP="000A642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MOD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19BE74" id="Elipse 450" o:spid="_x0000_s1075" style="position:absolute;margin-left:170.5pt;margin-top:21.35pt;width:109.5pt;height:43.5pt;z-index:251858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0A6422" w:rsidRPr="00426281" w:rsidRDefault="000A6422" w:rsidP="000A642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 w:rsidRPr="00426281">
                        <w:rPr>
                          <w:color w:val="FFFFFF" w:themeColor="background1"/>
                          <w:lang w:val="pt-BR"/>
                        </w:rPr>
                        <w:t>MOD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 xml:space="preserve"> 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A642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2FC47EC" wp14:editId="135FE7AD">
                <wp:simplePos x="0" y="0"/>
                <wp:positionH relativeFrom="margin">
                  <wp:posOffset>2860714</wp:posOffset>
                </wp:positionH>
                <wp:positionV relativeFrom="paragraph">
                  <wp:posOffset>7678</wp:posOffset>
                </wp:positionV>
                <wp:extent cx="0" cy="360000"/>
                <wp:effectExtent l="0" t="0" r="19050" b="21590"/>
                <wp:wrapNone/>
                <wp:docPr id="451" name="Conector reto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760DB" id="Conector reto 451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25pt,.6pt" to="225.2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392C00" w:rsidRDefault="00392C00" w:rsidP="0045075D">
      <w:pPr>
        <w:rPr>
          <w:lang w:val="pt-BR" w:eastAsia="ja-JP"/>
        </w:rPr>
      </w:pPr>
    </w:p>
    <w:p w:rsidR="00392C00" w:rsidRDefault="00392C00" w:rsidP="0045075D">
      <w:pPr>
        <w:rPr>
          <w:lang w:val="pt-BR" w:eastAsia="ja-JP"/>
        </w:rPr>
      </w:pPr>
    </w:p>
    <w:p w:rsidR="00392C00" w:rsidRDefault="00355B61" w:rsidP="0045075D">
      <w:pPr>
        <w:rPr>
          <w:lang w:val="pt-BR" w:eastAsia="ja-JP"/>
        </w:rPr>
      </w:pPr>
      <w:r w:rsidRPr="000A642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AE9E492" wp14:editId="39F28464">
                <wp:simplePos x="0" y="0"/>
                <wp:positionH relativeFrom="margin">
                  <wp:align>center</wp:align>
                </wp:positionH>
                <wp:positionV relativeFrom="paragraph">
                  <wp:posOffset>5610</wp:posOffset>
                </wp:positionV>
                <wp:extent cx="1390650" cy="552450"/>
                <wp:effectExtent l="0" t="0" r="19050" b="19050"/>
                <wp:wrapNone/>
                <wp:docPr id="461" name="Elips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B61" w:rsidRPr="00426281" w:rsidRDefault="00355B61" w:rsidP="00355B61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MOD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E9E492" id="Elipse 461" o:spid="_x0000_s1076" style="position:absolute;margin-left:0;margin-top:.45pt;width:109.5pt;height:43.5pt;z-index:2518743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355B61" w:rsidRPr="00426281" w:rsidRDefault="00355B61" w:rsidP="00355B6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 w:rsidRPr="00426281">
                        <w:rPr>
                          <w:color w:val="FFFFFF" w:themeColor="background1"/>
                          <w:lang w:val="pt-BR"/>
                        </w:rPr>
                        <w:t>MOD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 xml:space="preserve"> 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92C00" w:rsidRDefault="00355B61" w:rsidP="0045075D">
      <w:pPr>
        <w:rPr>
          <w:lang w:val="pt-BR" w:eastAsia="ja-JP"/>
        </w:rPr>
      </w:pPr>
      <w:r w:rsidRPr="000A642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FCD781B" wp14:editId="18858FEF">
                <wp:simplePos x="0" y="0"/>
                <wp:positionH relativeFrom="margin">
                  <wp:align>center</wp:align>
                </wp:positionH>
                <wp:positionV relativeFrom="paragraph">
                  <wp:posOffset>174785</wp:posOffset>
                </wp:positionV>
                <wp:extent cx="0" cy="360000"/>
                <wp:effectExtent l="0" t="0" r="19050" b="21590"/>
                <wp:wrapNone/>
                <wp:docPr id="464" name="Conector ret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E88A6" id="Conector reto 464" o:spid="_x0000_s1026" style="position:absolute;z-index:251880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75pt" to="0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392C00" w:rsidRDefault="00355B61" w:rsidP="0045075D">
      <w:pPr>
        <w:rPr>
          <w:lang w:val="pt-BR" w:eastAsia="ja-JP"/>
        </w:rPr>
      </w:pPr>
      <w:r w:rsidRPr="009133A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3CD6591" wp14:editId="29BE5FAB">
                <wp:simplePos x="0" y="0"/>
                <wp:positionH relativeFrom="margin">
                  <wp:align>center</wp:align>
                </wp:positionH>
                <wp:positionV relativeFrom="paragraph">
                  <wp:posOffset>155236</wp:posOffset>
                </wp:positionV>
                <wp:extent cx="1381125" cy="649605"/>
                <wp:effectExtent l="0" t="0" r="28575" b="17145"/>
                <wp:wrapNone/>
                <wp:docPr id="462" name="Retângulo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B61" w:rsidRDefault="00355B61" w:rsidP="00355B61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355B61" w:rsidRDefault="007C7C31" w:rsidP="00355B61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</w:t>
                            </w:r>
                            <w:r w:rsidR="00355B61">
                              <w:rPr>
                                <w:color w:val="FFFFFF" w:themeColor="background1"/>
                                <w:lang w:val="pt-BR"/>
                              </w:rPr>
                              <w:t>LAC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)</w:t>
                            </w:r>
                          </w:p>
                          <w:p w:rsidR="00355B61" w:rsidRPr="00426281" w:rsidRDefault="00355B61" w:rsidP="00355B6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D6591" id="Retângulo 462" o:spid="_x0000_s1077" style="position:absolute;margin-left:0;margin-top:12.2pt;width:108.75pt;height:51.15pt;z-index:2518763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" fillcolor="#5b9bd5 [3204]" strokecolor="#1f4d78 [1604]" strokeweight="1pt">
                <v:textbox>
                  <w:txbxContent>
                    <w:p w:rsidR="00355B61" w:rsidRDefault="00355B61" w:rsidP="00355B6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355B61" w:rsidRDefault="007C7C31" w:rsidP="00355B6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</w:t>
                      </w:r>
                      <w:r w:rsidR="00355B61">
                        <w:rPr>
                          <w:color w:val="FFFFFF" w:themeColor="background1"/>
                          <w:lang w:val="pt-BR"/>
                        </w:rPr>
                        <w:t>LAC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>)</w:t>
                      </w:r>
                    </w:p>
                    <w:p w:rsidR="00355B61" w:rsidRPr="00426281" w:rsidRDefault="00355B61" w:rsidP="00355B6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92C00" w:rsidRPr="007C7C31" w:rsidRDefault="009A1ECC" w:rsidP="0045075D">
      <w:pPr>
        <w:rPr>
          <w:lang w:eastAsia="ja-JP"/>
        </w:rPr>
      </w:pPr>
      <w:r w:rsidRPr="007C7C31">
        <w:rPr>
          <w:lang w:eastAsia="ja-JP"/>
        </w:rPr>
        <w:t>T14</w:t>
      </w:r>
    </w:p>
    <w:p w:rsidR="00392C00" w:rsidRPr="007C7C31" w:rsidRDefault="00355B61" w:rsidP="0045075D">
      <w:pPr>
        <w:rPr>
          <w:lang w:eastAsia="ja-JP"/>
        </w:rPr>
      </w:pPr>
      <w:r w:rsidRPr="000A642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EF0AB16" wp14:editId="11E023DE">
                <wp:simplePos x="0" y="0"/>
                <wp:positionH relativeFrom="margin">
                  <wp:align>center</wp:align>
                </wp:positionH>
                <wp:positionV relativeFrom="paragraph">
                  <wp:posOffset>78195</wp:posOffset>
                </wp:positionV>
                <wp:extent cx="0" cy="360000"/>
                <wp:effectExtent l="0" t="0" r="19050" b="21590"/>
                <wp:wrapNone/>
                <wp:docPr id="465" name="Conector reto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C8929" id="Conector reto 465" o:spid="_x0000_s1026" style="position:absolute;z-index:251882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15pt" to="0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392C00" w:rsidRPr="007C7C31" w:rsidRDefault="00355B61" w:rsidP="0045075D">
      <w:pPr>
        <w:rPr>
          <w:lang w:eastAsia="ja-JP"/>
        </w:rPr>
      </w:pPr>
      <w:r w:rsidRPr="000A642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0A13E40" wp14:editId="54DE00AE">
                <wp:simplePos x="0" y="0"/>
                <wp:positionH relativeFrom="margin">
                  <wp:align>center</wp:align>
                </wp:positionH>
                <wp:positionV relativeFrom="paragraph">
                  <wp:posOffset>51938</wp:posOffset>
                </wp:positionV>
                <wp:extent cx="1390650" cy="552450"/>
                <wp:effectExtent l="0" t="0" r="19050" b="19050"/>
                <wp:wrapNone/>
                <wp:docPr id="463" name="Elips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B61" w:rsidRPr="00426281" w:rsidRDefault="00355B61" w:rsidP="00355B61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MOD</w:t>
                            </w:r>
                            <w:r w:rsidR="00A87967">
                              <w:rPr>
                                <w:color w:val="FFFFFF" w:themeColor="background1"/>
                                <w:lang w:val="pt-BR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A13E40" id="Elipse 463" o:spid="_x0000_s1078" style="position:absolute;margin-left:0;margin-top:4.1pt;width:109.5pt;height:43.5pt;z-index:251878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355B61" w:rsidRPr="00426281" w:rsidRDefault="00355B61" w:rsidP="00355B6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 w:rsidRPr="00426281">
                        <w:rPr>
                          <w:color w:val="FFFFFF" w:themeColor="background1"/>
                          <w:lang w:val="pt-BR"/>
                        </w:rPr>
                        <w:t>MOD</w:t>
                      </w:r>
                      <w:r w:rsidR="00A87967">
                        <w:rPr>
                          <w:color w:val="FFFFFF" w:themeColor="background1"/>
                          <w:lang w:val="pt-BR"/>
                        </w:rPr>
                        <w:t xml:space="preserve"> 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91A7F" w:rsidRPr="007C7C31" w:rsidRDefault="00291A7F" w:rsidP="0045075D">
      <w:pPr>
        <w:rPr>
          <w:lang w:eastAsia="ja-JP"/>
        </w:rPr>
      </w:pPr>
    </w:p>
    <w:p w:rsidR="002D3F21" w:rsidRPr="007C7C31" w:rsidRDefault="002D3F21" w:rsidP="0045075D">
      <w:pPr>
        <w:rPr>
          <w:lang w:eastAsia="ja-JP"/>
        </w:rPr>
      </w:pPr>
    </w:p>
    <w:p w:rsidR="002D3F21" w:rsidRDefault="002D3F21" w:rsidP="0045075D">
      <w:pPr>
        <w:rPr>
          <w:lang w:eastAsia="ja-JP"/>
        </w:rPr>
      </w:pPr>
    </w:p>
    <w:p w:rsidR="00AC5B4B" w:rsidRDefault="00AC5B4B" w:rsidP="0045075D">
      <w:pPr>
        <w:rPr>
          <w:lang w:eastAsia="ja-JP"/>
        </w:rPr>
      </w:pPr>
    </w:p>
    <w:p w:rsidR="00AC5B4B" w:rsidRDefault="00AC5B4B" w:rsidP="0045075D">
      <w:pPr>
        <w:rPr>
          <w:lang w:eastAsia="ja-JP"/>
        </w:rPr>
      </w:pPr>
    </w:p>
    <w:p w:rsidR="00AC5B4B" w:rsidRDefault="00AC5B4B" w:rsidP="0045075D">
      <w:pPr>
        <w:rPr>
          <w:lang w:eastAsia="ja-JP"/>
        </w:rPr>
      </w:pPr>
    </w:p>
    <w:p w:rsidR="00AC5B4B" w:rsidRDefault="008900CC" w:rsidP="0045075D">
      <w:pPr>
        <w:rPr>
          <w:lang w:eastAsia="ja-JP"/>
        </w:rPr>
      </w:pPr>
      <w:r w:rsidRPr="008900CC"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45794AC" wp14:editId="3EEF617A">
                <wp:simplePos x="0" y="0"/>
                <wp:positionH relativeFrom="margin">
                  <wp:posOffset>2162175</wp:posOffset>
                </wp:positionH>
                <wp:positionV relativeFrom="paragraph">
                  <wp:posOffset>187960</wp:posOffset>
                </wp:positionV>
                <wp:extent cx="1390650" cy="552450"/>
                <wp:effectExtent l="0" t="0" r="19050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0CC" w:rsidRPr="00426281" w:rsidRDefault="008900CC" w:rsidP="008900CC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MOD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5794AC" id="Elipse 49" o:spid="_x0000_s1079" style="position:absolute;margin-left:170.25pt;margin-top:14.8pt;width:109.5pt;height:43.5pt;z-index:252030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900CC" w:rsidRPr="00426281" w:rsidRDefault="008900CC" w:rsidP="008900C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 w:rsidRPr="00426281">
                        <w:rPr>
                          <w:color w:val="FFFFFF" w:themeColor="background1"/>
                          <w:lang w:val="pt-BR"/>
                        </w:rPr>
                        <w:t>MOD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 xml:space="preserve"> 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C5B4B" w:rsidRDefault="00AC5B4B" w:rsidP="0045075D">
      <w:pPr>
        <w:rPr>
          <w:lang w:eastAsia="ja-JP"/>
        </w:rPr>
      </w:pPr>
    </w:p>
    <w:p w:rsidR="00AC5B4B" w:rsidRDefault="008900CC" w:rsidP="0045075D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40A0777" wp14:editId="4FCD3D97">
                <wp:simplePos x="0" y="0"/>
                <wp:positionH relativeFrom="margin">
                  <wp:posOffset>2858135</wp:posOffset>
                </wp:positionH>
                <wp:positionV relativeFrom="paragraph">
                  <wp:posOffset>24765</wp:posOffset>
                </wp:positionV>
                <wp:extent cx="0" cy="360000"/>
                <wp:effectExtent l="0" t="0" r="19050" b="21590"/>
                <wp:wrapNone/>
                <wp:docPr id="50" name="Conector re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A66EB" id="Conector reto 50" o:spid="_x0000_s1026" style="position:absolute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05pt,1.95pt" to="225.0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C5B4B" w:rsidRDefault="008900CC" w:rsidP="0045075D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A0EC79C" wp14:editId="040C88A9">
                <wp:simplePos x="0" y="0"/>
                <wp:positionH relativeFrom="margin">
                  <wp:posOffset>2162175</wp:posOffset>
                </wp:positionH>
                <wp:positionV relativeFrom="paragraph">
                  <wp:posOffset>4445</wp:posOffset>
                </wp:positionV>
                <wp:extent cx="1381125" cy="649605"/>
                <wp:effectExtent l="0" t="0" r="28575" b="17145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0CC" w:rsidRDefault="008900CC" w:rsidP="008900CC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8900CC" w:rsidRDefault="008900CC" w:rsidP="008900CC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ENFLD</w:t>
                            </w:r>
                          </w:p>
                          <w:p w:rsidR="008900CC" w:rsidRPr="00426281" w:rsidRDefault="008900CC" w:rsidP="008900C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EC79C" id="Retângulo 51" o:spid="_x0000_s1080" style="position:absolute;margin-left:170.25pt;margin-top:.35pt;width:108.75pt;height:51.15pt;z-index:252034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" fillcolor="#5b9bd5 [3204]" strokecolor="#1f4d78 [1604]" strokeweight="1pt">
                <v:textbox>
                  <w:txbxContent>
                    <w:p w:rsidR="008900CC" w:rsidRDefault="008900CC" w:rsidP="008900C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>A</w:t>
                      </w:r>
                    </w:p>
                    <w:p w:rsidR="008900CC" w:rsidRDefault="008900CC" w:rsidP="008900C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ENFLD</w:t>
                      </w:r>
                    </w:p>
                    <w:p w:rsidR="008900CC" w:rsidRPr="00426281" w:rsidRDefault="008900CC" w:rsidP="008900C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334E2">
        <w:rPr>
          <w:lang w:eastAsia="ja-JP"/>
        </w:rPr>
        <w:t>T15</w:t>
      </w:r>
    </w:p>
    <w:p w:rsidR="00AC5B4B" w:rsidRDefault="008900CC" w:rsidP="0045075D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C3857BF" wp14:editId="488B3904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0" cy="360000"/>
                <wp:effectExtent l="0" t="0" r="19050" b="21590"/>
                <wp:wrapNone/>
                <wp:docPr id="468" name="Conector reto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6C096" id="Conector reto 468" o:spid="_x0000_s1026" style="position:absolute;z-index:252040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7pt" to="0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C5B4B" w:rsidRDefault="008900CC" w:rsidP="0045075D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8CB166A" wp14:editId="1227A61F">
                <wp:simplePos x="0" y="0"/>
                <wp:positionH relativeFrom="margin">
                  <wp:posOffset>2162175</wp:posOffset>
                </wp:positionH>
                <wp:positionV relativeFrom="paragraph">
                  <wp:posOffset>167640</wp:posOffset>
                </wp:positionV>
                <wp:extent cx="1381125" cy="987327"/>
                <wp:effectExtent l="0" t="0" r="28575" b="22860"/>
                <wp:wrapNone/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87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0CC" w:rsidRDefault="008900CC" w:rsidP="008900CC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8900CC" w:rsidRDefault="008900CC" w:rsidP="008900CC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ENFLD</w:t>
                            </w:r>
                          </w:p>
                          <w:p w:rsidR="008900CC" w:rsidRPr="00426281" w:rsidRDefault="008900CC" w:rsidP="008900C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MW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B166A" id="Retângulo 52" o:spid="_x0000_s1081" style="position:absolute;margin-left:170.25pt;margin-top:13.2pt;width:108.75pt;height:77.75pt;z-index:252035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" fillcolor="#5b9bd5 [3204]" strokecolor="#1f4d78 [1604]" strokeweight="1pt">
                <v:textbox>
                  <w:txbxContent>
                    <w:p w:rsidR="008900CC" w:rsidRDefault="008900CC" w:rsidP="008900C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8900CC" w:rsidRDefault="008900CC" w:rsidP="008900C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ENFLD</w:t>
                      </w:r>
                    </w:p>
                    <w:p w:rsidR="008900CC" w:rsidRPr="00426281" w:rsidRDefault="008900CC" w:rsidP="008900C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MW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C5B4B" w:rsidRDefault="002334E2" w:rsidP="0045075D">
      <w:pPr>
        <w:rPr>
          <w:lang w:eastAsia="ja-JP"/>
        </w:rPr>
      </w:pPr>
      <w:r>
        <w:rPr>
          <w:lang w:eastAsia="ja-JP"/>
        </w:rPr>
        <w:t>T16</w:t>
      </w:r>
    </w:p>
    <w:p w:rsidR="00AC5B4B" w:rsidRDefault="00AC5B4B" w:rsidP="0045075D">
      <w:pPr>
        <w:rPr>
          <w:lang w:eastAsia="ja-JP"/>
        </w:rPr>
      </w:pPr>
    </w:p>
    <w:p w:rsidR="00AC5B4B" w:rsidRDefault="008900CC" w:rsidP="0045075D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97F22C2" wp14:editId="2D654186">
                <wp:simplePos x="0" y="0"/>
                <wp:positionH relativeFrom="margin">
                  <wp:posOffset>2162175</wp:posOffset>
                </wp:positionH>
                <wp:positionV relativeFrom="paragraph">
                  <wp:posOffset>300355</wp:posOffset>
                </wp:positionV>
                <wp:extent cx="1381125" cy="295275"/>
                <wp:effectExtent l="0" t="0" r="28575" b="28575"/>
                <wp:wrapNone/>
                <wp:docPr id="466" name="Retângulo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0CC" w:rsidRPr="00426281" w:rsidRDefault="008900CC" w:rsidP="008900C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(DECSP)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F22C2" id="Retângulo 466" o:spid="_x0000_s1082" style="position:absolute;margin-left:170.25pt;margin-top:23.65pt;width:108.75pt;height:23.25pt;z-index:252037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" fillcolor="#5b9bd5 [3204]" strokecolor="#1f4d78 [1604]" strokeweight="1pt">
                <v:textbox>
                  <w:txbxContent>
                    <w:p w:rsidR="008900CC" w:rsidRPr="00426281" w:rsidRDefault="008900CC" w:rsidP="008900C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(DECSP)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1DA83C9" wp14:editId="56FE8020">
                <wp:simplePos x="0" y="0"/>
                <wp:positionH relativeFrom="margin">
                  <wp:posOffset>2857500</wp:posOffset>
                </wp:positionH>
                <wp:positionV relativeFrom="paragraph">
                  <wp:posOffset>62865</wp:posOffset>
                </wp:positionV>
                <wp:extent cx="0" cy="228600"/>
                <wp:effectExtent l="0" t="0" r="19050" b="19050"/>
                <wp:wrapNone/>
                <wp:docPr id="467" name="Conector ret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BC613" id="Conector reto 467" o:spid="_x0000_s1026" style="position:absolute;z-index:252038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4.95pt" to="22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C5B4B" w:rsidRDefault="008900CC" w:rsidP="0045075D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1B2EC4A" wp14:editId="481F80D0">
                <wp:simplePos x="0" y="0"/>
                <wp:positionH relativeFrom="margin">
                  <wp:posOffset>2858135</wp:posOffset>
                </wp:positionH>
                <wp:positionV relativeFrom="paragraph">
                  <wp:posOffset>196215</wp:posOffset>
                </wp:positionV>
                <wp:extent cx="0" cy="360000"/>
                <wp:effectExtent l="0" t="0" r="19050" b="21590"/>
                <wp:wrapNone/>
                <wp:docPr id="469" name="Conector reto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2BF51" id="Conector reto 469" o:spid="_x0000_s1026" style="position:absolute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05pt,15.45pt" to="225.0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334E2">
        <w:rPr>
          <w:lang w:eastAsia="ja-JP"/>
        </w:rPr>
        <w:t>T17</w:t>
      </w:r>
    </w:p>
    <w:p w:rsidR="00AC5B4B" w:rsidRDefault="008900CC" w:rsidP="0045075D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C97F5BC" wp14:editId="4CBB12E6">
                <wp:simplePos x="0" y="0"/>
                <wp:positionH relativeFrom="margin">
                  <wp:posOffset>2162175</wp:posOffset>
                </wp:positionH>
                <wp:positionV relativeFrom="paragraph">
                  <wp:posOffset>176530</wp:posOffset>
                </wp:positionV>
                <wp:extent cx="1381125" cy="649605"/>
                <wp:effectExtent l="0" t="0" r="28575" b="17145"/>
                <wp:wrapNone/>
                <wp:docPr id="470" name="Retângulo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0CC" w:rsidRDefault="008900CC" w:rsidP="008900CC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8900CC" w:rsidRDefault="008900CC" w:rsidP="008900CC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8900CC" w:rsidRPr="00426281" w:rsidRDefault="008900CC" w:rsidP="008900C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7F5BC" id="Retângulo 470" o:spid="_x0000_s1083" style="position:absolute;margin-left:170.25pt;margin-top:13.9pt;width:108.75pt;height:51.15pt;z-index:252043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" fillcolor="#5b9bd5 [3204]" strokecolor="#1f4d78 [1604]" strokeweight="1pt">
                <v:textbox>
                  <w:txbxContent>
                    <w:p w:rsidR="008900CC" w:rsidRDefault="008900CC" w:rsidP="008900C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8900CC" w:rsidRDefault="008900CC" w:rsidP="008900C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8900CC" w:rsidRPr="00426281" w:rsidRDefault="008900CC" w:rsidP="008900C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C5B4B" w:rsidRDefault="002334E2" w:rsidP="0045075D">
      <w:pPr>
        <w:rPr>
          <w:lang w:eastAsia="ja-JP"/>
        </w:rPr>
      </w:pPr>
      <w:r>
        <w:rPr>
          <w:lang w:eastAsia="ja-JP"/>
        </w:rPr>
        <w:t>T18</w:t>
      </w:r>
    </w:p>
    <w:p w:rsidR="00AC5B4B" w:rsidRDefault="008900CC" w:rsidP="0045075D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2A296B4" wp14:editId="227C37FB">
                <wp:simplePos x="0" y="0"/>
                <wp:positionH relativeFrom="margin">
                  <wp:posOffset>2162175</wp:posOffset>
                </wp:positionH>
                <wp:positionV relativeFrom="paragraph">
                  <wp:posOffset>339725</wp:posOffset>
                </wp:positionV>
                <wp:extent cx="1381125" cy="986790"/>
                <wp:effectExtent l="0" t="0" r="28575" b="22860"/>
                <wp:wrapNone/>
                <wp:docPr id="471" name="Retângulo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86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0CC" w:rsidRDefault="008900CC" w:rsidP="008900CC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8900CC" w:rsidRDefault="008900CC" w:rsidP="008900CC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8900CC" w:rsidRPr="00426281" w:rsidRDefault="008900CC" w:rsidP="008900CC">
                            <w:pPr>
                              <w:ind w:firstLine="7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296B4" id="Retângulo 471" o:spid="_x0000_s1084" style="position:absolute;margin-left:170.25pt;margin-top:26.75pt;width:108.75pt;height:77.7pt;z-index:252044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" fillcolor="#5b9bd5 [3204]" strokecolor="#1f4d78 [1604]" strokeweight="1pt">
                <v:textbox>
                  <w:txbxContent>
                    <w:p w:rsidR="008900CC" w:rsidRDefault="008900CC" w:rsidP="008900C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8900CC" w:rsidRDefault="008900CC" w:rsidP="008900C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8900CC" w:rsidRPr="00426281" w:rsidRDefault="008900CC" w:rsidP="008900CC">
                      <w:pPr>
                        <w:ind w:firstLine="7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D0D89ED" wp14:editId="2B7110BB">
                <wp:simplePos x="0" y="0"/>
                <wp:positionH relativeFrom="margin">
                  <wp:posOffset>2856865</wp:posOffset>
                </wp:positionH>
                <wp:positionV relativeFrom="paragraph">
                  <wp:posOffset>30480</wp:posOffset>
                </wp:positionV>
                <wp:extent cx="0" cy="360000"/>
                <wp:effectExtent l="0" t="0" r="19050" b="21590"/>
                <wp:wrapNone/>
                <wp:docPr id="473" name="Conector reto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61728" id="Conector reto 473" o:spid="_x0000_s1026" style="position:absolute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95pt,2.4pt" to="224.9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C5B4B" w:rsidRDefault="002334E2" w:rsidP="0045075D">
      <w:pPr>
        <w:rPr>
          <w:lang w:eastAsia="ja-JP"/>
        </w:rPr>
      </w:pPr>
      <w:r>
        <w:rPr>
          <w:lang w:eastAsia="ja-JP"/>
        </w:rPr>
        <w:t>T19</w:t>
      </w:r>
    </w:p>
    <w:p w:rsidR="00AC5B4B" w:rsidRDefault="00AC5B4B" w:rsidP="0045075D">
      <w:pPr>
        <w:rPr>
          <w:lang w:eastAsia="ja-JP"/>
        </w:rPr>
      </w:pPr>
    </w:p>
    <w:p w:rsidR="00AC5B4B" w:rsidRDefault="008900CC" w:rsidP="0045075D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68602AA" wp14:editId="6E2123B3">
                <wp:simplePos x="0" y="0"/>
                <wp:positionH relativeFrom="margin">
                  <wp:posOffset>2857500</wp:posOffset>
                </wp:positionH>
                <wp:positionV relativeFrom="paragraph">
                  <wp:posOffset>234315</wp:posOffset>
                </wp:positionV>
                <wp:extent cx="0" cy="228600"/>
                <wp:effectExtent l="0" t="0" r="19050" b="19050"/>
                <wp:wrapNone/>
                <wp:docPr id="472" name="Conector reto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5854F" id="Conector reto 472" o:spid="_x0000_s1026" style="position:absolute;z-index:252045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18.45pt" to="22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C5B4B" w:rsidRDefault="006F1048" w:rsidP="0045075D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D460CF0" wp14:editId="436B1520">
                <wp:simplePos x="0" y="0"/>
                <wp:positionH relativeFrom="margin">
                  <wp:align>center</wp:align>
                </wp:positionH>
                <wp:positionV relativeFrom="paragraph">
                  <wp:posOffset>150165</wp:posOffset>
                </wp:positionV>
                <wp:extent cx="1381125" cy="986790"/>
                <wp:effectExtent l="0" t="0" r="28575" b="22860"/>
                <wp:wrapNone/>
                <wp:docPr id="475" name="Retângulo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86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048" w:rsidRDefault="006F1048" w:rsidP="006F104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(DECSP)</w:t>
                            </w:r>
                          </w:p>
                          <w:p w:rsidR="006F1048" w:rsidRDefault="006F1048" w:rsidP="00D5242B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(LRESET)</w:t>
                            </w:r>
                          </w:p>
                          <w:p w:rsidR="00D5242B" w:rsidRPr="00D5242B" w:rsidRDefault="00D5242B" w:rsidP="00D5242B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60CF0" id="Retângulo 475" o:spid="_x0000_s1085" style="position:absolute;margin-left:0;margin-top:11.8pt;width:108.75pt;height:77.7pt;z-index:252048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" fillcolor="#5b9bd5 [3204]" strokecolor="#1f4d78 [1604]" strokeweight="1pt">
                <v:textbox>
                  <w:txbxContent>
                    <w:p w:rsidR="006F1048" w:rsidRDefault="006F1048" w:rsidP="006F104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(DECSP)</w:t>
                      </w:r>
                    </w:p>
                    <w:p w:rsidR="006F1048" w:rsidRDefault="006F1048" w:rsidP="00D5242B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(LRESET)</w:t>
                      </w:r>
                    </w:p>
                    <w:p w:rsidR="00D5242B" w:rsidRPr="00D5242B" w:rsidRDefault="00D5242B" w:rsidP="00D5242B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(LINT)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C5B4B" w:rsidRDefault="002334E2" w:rsidP="0045075D">
      <w:pPr>
        <w:rPr>
          <w:lang w:eastAsia="ja-JP"/>
        </w:rPr>
      </w:pPr>
      <w:r>
        <w:rPr>
          <w:lang w:eastAsia="ja-JP"/>
        </w:rPr>
        <w:t>T20</w:t>
      </w:r>
    </w:p>
    <w:p w:rsidR="00AC5B4B" w:rsidRDefault="00AC5B4B" w:rsidP="0045075D">
      <w:pPr>
        <w:rPr>
          <w:lang w:eastAsia="ja-JP"/>
        </w:rPr>
      </w:pPr>
    </w:p>
    <w:p w:rsidR="00AC5B4B" w:rsidRDefault="0084624E" w:rsidP="0045075D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22AF1B7" wp14:editId="4487BA25">
                <wp:simplePos x="0" y="0"/>
                <wp:positionH relativeFrom="margin">
                  <wp:align>center</wp:align>
                </wp:positionH>
                <wp:positionV relativeFrom="paragraph">
                  <wp:posOffset>114681</wp:posOffset>
                </wp:positionV>
                <wp:extent cx="0" cy="228600"/>
                <wp:effectExtent l="0" t="0" r="19050" b="19050"/>
                <wp:wrapNone/>
                <wp:docPr id="477" name="Conector reto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1C508" id="Conector reto 477" o:spid="_x0000_s1026" style="position:absolute;z-index:252052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05pt" to="0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C5B4B" w:rsidRDefault="0084624E" w:rsidP="0045075D">
      <w:pPr>
        <w:rPr>
          <w:lang w:eastAsia="ja-JP"/>
        </w:rPr>
      </w:pPr>
      <w:r w:rsidRPr="008900C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D85DDB0" wp14:editId="4396A625">
                <wp:simplePos x="0" y="0"/>
                <wp:positionH relativeFrom="margin">
                  <wp:align>center</wp:align>
                </wp:positionH>
                <wp:positionV relativeFrom="paragraph">
                  <wp:posOffset>3861</wp:posOffset>
                </wp:positionV>
                <wp:extent cx="1390650" cy="552450"/>
                <wp:effectExtent l="0" t="0" r="19050" b="19050"/>
                <wp:wrapNone/>
                <wp:docPr id="476" name="Elips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24E" w:rsidRPr="00426281" w:rsidRDefault="0084624E" w:rsidP="0084624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MOD</w:t>
                            </w:r>
                            <w:r w:rsidR="00526DEB">
                              <w:rPr>
                                <w:color w:val="FFFFFF" w:themeColor="background1"/>
                                <w:lang w:val="pt-BR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85DDB0" id="Elipse 476" o:spid="_x0000_s1086" style="position:absolute;margin-left:0;margin-top:.3pt;width:109.5pt;height:43.5pt;z-index:252050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84624E" w:rsidRPr="00426281" w:rsidRDefault="0084624E" w:rsidP="0084624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 w:rsidRPr="00426281">
                        <w:rPr>
                          <w:color w:val="FFFFFF" w:themeColor="background1"/>
                          <w:lang w:val="pt-BR"/>
                        </w:rPr>
                        <w:t>MOD</w:t>
                      </w:r>
                      <w:r w:rsidR="00526DEB">
                        <w:rPr>
                          <w:color w:val="FFFFFF" w:themeColor="background1"/>
                          <w:lang w:val="pt-BR"/>
                        </w:rPr>
                        <w:t xml:space="preserve"> 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C5B4B" w:rsidRDefault="00AC5B4B" w:rsidP="0045075D">
      <w:pPr>
        <w:rPr>
          <w:lang w:eastAsia="ja-JP"/>
        </w:rPr>
      </w:pPr>
    </w:p>
    <w:p w:rsidR="00AC5B4B" w:rsidRPr="007C7C31" w:rsidRDefault="00AC5B4B" w:rsidP="0045075D">
      <w:pPr>
        <w:rPr>
          <w:lang w:eastAsia="ja-JP"/>
        </w:rPr>
      </w:pPr>
    </w:p>
    <w:p w:rsidR="002D3F21" w:rsidRPr="007C7C31" w:rsidRDefault="002D3F21" w:rsidP="0045075D">
      <w:pPr>
        <w:rPr>
          <w:lang w:eastAsia="ja-JP"/>
        </w:rPr>
      </w:pPr>
    </w:p>
    <w:p w:rsidR="002D3F21" w:rsidRPr="007C7C31" w:rsidRDefault="002D3F21" w:rsidP="0045075D">
      <w:pPr>
        <w:rPr>
          <w:lang w:eastAsia="ja-JP"/>
        </w:rPr>
      </w:pPr>
    </w:p>
    <w:p w:rsidR="002D3F21" w:rsidRPr="007C7C31" w:rsidRDefault="002D3F21" w:rsidP="0045075D">
      <w:pPr>
        <w:rPr>
          <w:lang w:eastAsia="ja-JP"/>
        </w:rPr>
      </w:pPr>
    </w:p>
    <w:p w:rsidR="002D3F21" w:rsidRPr="007C7C31" w:rsidRDefault="002D3F21" w:rsidP="0045075D">
      <w:pPr>
        <w:rPr>
          <w:lang w:eastAsia="ja-JP"/>
        </w:rPr>
      </w:pPr>
    </w:p>
    <w:p w:rsidR="002D3F21" w:rsidRPr="007C7C31" w:rsidRDefault="002D3F21" w:rsidP="0045075D">
      <w:pPr>
        <w:rPr>
          <w:lang w:eastAsia="ja-JP"/>
        </w:rPr>
      </w:pPr>
      <w:r w:rsidRPr="000A642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216D51A" wp14:editId="10F9F308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390650" cy="552450"/>
                <wp:effectExtent l="0" t="0" r="19050" b="1905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F21" w:rsidRPr="00426281" w:rsidRDefault="002D3F21" w:rsidP="002D3F21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MOD</w:t>
                            </w:r>
                            <w:r w:rsidR="00BB6753">
                              <w:rPr>
                                <w:color w:val="FFFFFF" w:themeColor="background1"/>
                                <w:lang w:val="pt-BR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16D51A" id="Elipse 37" o:spid="_x0000_s1087" style="position:absolute;margin-left:0;margin-top:.55pt;width:109.5pt;height:43.5pt;z-index:251912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D3F21" w:rsidRPr="00426281" w:rsidRDefault="002D3F21" w:rsidP="002D3F2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 w:rsidRPr="00426281">
                        <w:rPr>
                          <w:color w:val="FFFFFF" w:themeColor="background1"/>
                          <w:lang w:val="pt-BR"/>
                        </w:rPr>
                        <w:t>MOD</w:t>
                      </w:r>
                      <w:r w:rsidR="00BB6753">
                        <w:rPr>
                          <w:color w:val="FFFFFF" w:themeColor="background1"/>
                          <w:lang w:val="pt-BR"/>
                        </w:rPr>
                        <w:t xml:space="preserve"> 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D3F21" w:rsidRPr="007C7C31" w:rsidRDefault="002D3F21" w:rsidP="0045075D">
      <w:pPr>
        <w:rPr>
          <w:lang w:eastAsia="ja-JP"/>
        </w:rPr>
      </w:pPr>
      <w:r w:rsidRPr="002D3F2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297CBBD" wp14:editId="546FE4D4">
                <wp:simplePos x="0" y="0"/>
                <wp:positionH relativeFrom="margin">
                  <wp:posOffset>2857500</wp:posOffset>
                </wp:positionH>
                <wp:positionV relativeFrom="paragraph">
                  <wp:posOffset>184785</wp:posOffset>
                </wp:positionV>
                <wp:extent cx="0" cy="360000"/>
                <wp:effectExtent l="0" t="0" r="19050" b="2159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C971A" id="Conector reto 41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14.55pt" to="22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2D3F21" w:rsidRPr="007C7C31" w:rsidRDefault="002D3F21" w:rsidP="0045075D">
      <w:pPr>
        <w:rPr>
          <w:lang w:eastAsia="ja-JP"/>
        </w:rPr>
      </w:pPr>
      <w:r w:rsidRPr="002D3F2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3962F41" wp14:editId="239FA835">
                <wp:simplePos x="0" y="0"/>
                <wp:positionH relativeFrom="margin">
                  <wp:posOffset>2162175</wp:posOffset>
                </wp:positionH>
                <wp:positionV relativeFrom="paragraph">
                  <wp:posOffset>164465</wp:posOffset>
                </wp:positionV>
                <wp:extent cx="1381125" cy="649605"/>
                <wp:effectExtent l="0" t="0" r="28575" b="17145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F21" w:rsidRDefault="002D3F21" w:rsidP="002D3F21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D3F21" w:rsidRDefault="002D3F21" w:rsidP="002D3F21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(LMD)</w:t>
                            </w:r>
                          </w:p>
                          <w:p w:rsidR="002D3F21" w:rsidRPr="00426281" w:rsidRDefault="002D3F21" w:rsidP="002D3F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62F41" id="Retângulo 40" o:spid="_x0000_s1080" style="position:absolute;margin-left:170.25pt;margin-top:12.95pt;width:108.75pt;height:51.15pt;z-index:251914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" fillcolor="#5b9bd5 [3204]" strokecolor="#1f4d78 [1604]" strokeweight="1pt">
                <v:textbox>
                  <w:txbxContent>
                    <w:p w:rsidR="002D3F21" w:rsidRDefault="002D3F21" w:rsidP="002D3F2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D3F21" w:rsidRDefault="002D3F21" w:rsidP="002D3F2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(LMD)</w:t>
                      </w:r>
                    </w:p>
                    <w:p w:rsidR="002D3F21" w:rsidRPr="00426281" w:rsidRDefault="002D3F21" w:rsidP="002D3F2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3F21" w:rsidRPr="007C7C31" w:rsidRDefault="002334E2" w:rsidP="0045075D">
      <w:pPr>
        <w:rPr>
          <w:lang w:eastAsia="ja-JP"/>
        </w:rPr>
      </w:pPr>
      <w:r>
        <w:rPr>
          <w:lang w:eastAsia="ja-JP"/>
        </w:rPr>
        <w:t>T21</w:t>
      </w:r>
    </w:p>
    <w:p w:rsidR="002D3F21" w:rsidRPr="007C7C31" w:rsidRDefault="002D3F21" w:rsidP="0045075D">
      <w:pPr>
        <w:rPr>
          <w:lang w:eastAsia="ja-JP"/>
        </w:rPr>
      </w:pPr>
      <w:r w:rsidRPr="002D3F2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F04B9B1" wp14:editId="33549D3C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0" cy="360000"/>
                <wp:effectExtent l="0" t="0" r="19050" b="21590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06020" id="Conector reto 43" o:spid="_x0000_s1026" style="position:absolute;z-index:251917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8pt" to="0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2D3F21" w:rsidRPr="007C7C31" w:rsidRDefault="002D3F21" w:rsidP="0045075D">
      <w:pPr>
        <w:rPr>
          <w:lang w:eastAsia="ja-JP"/>
        </w:rPr>
      </w:pPr>
      <w:r w:rsidRPr="002D3F2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EF529A3" wp14:editId="3E4B0CF6">
                <wp:simplePos x="0" y="0"/>
                <wp:positionH relativeFrom="margin">
                  <wp:align>center</wp:align>
                </wp:positionH>
                <wp:positionV relativeFrom="paragraph">
                  <wp:posOffset>97790</wp:posOffset>
                </wp:positionV>
                <wp:extent cx="1381125" cy="1666875"/>
                <wp:effectExtent l="0" t="0" r="28575" b="28575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F21" w:rsidRPr="007C7C31" w:rsidRDefault="002D3F21" w:rsidP="002D3F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7C31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2D3F21" w:rsidRPr="007C7C31" w:rsidRDefault="002D3F21" w:rsidP="002D3F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7C31">
                              <w:rPr>
                                <w:color w:val="FFFFFF" w:themeColor="background1"/>
                              </w:rPr>
                              <w:t>OP2</w:t>
                            </w:r>
                          </w:p>
                          <w:p w:rsidR="002D3F21" w:rsidRPr="007C7C31" w:rsidRDefault="002D3F21" w:rsidP="002D3F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7C31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2D3F21" w:rsidRPr="007C7C31" w:rsidRDefault="002D3F21" w:rsidP="002D3F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7C31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D3F21" w:rsidRPr="007C7C31" w:rsidRDefault="002D3F21" w:rsidP="002D3F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7C31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2D3F21" w:rsidRPr="00426281" w:rsidRDefault="002D3F21" w:rsidP="002D3F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529A3" id="Retângulo 48" o:spid="_x0000_s1081" style="position:absolute;margin-left:0;margin-top:7.7pt;width:108.75pt;height:131.25pt;z-index:251919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" fillcolor="#5b9bd5 [3204]" strokecolor="#1f4d78 [1604]" strokeweight="1pt">
                <v:textbox>
                  <w:txbxContent>
                    <w:p w:rsidR="002D3F21" w:rsidRDefault="002D3F21" w:rsidP="002D3F2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D3F21" w:rsidRDefault="002D3F21" w:rsidP="002D3F2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OP2</w:t>
                      </w:r>
                    </w:p>
                    <w:p w:rsidR="002D3F21" w:rsidRDefault="002D3F21" w:rsidP="002D3F2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(LAC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>)</w:t>
                      </w:r>
                    </w:p>
                    <w:p w:rsidR="002D3F21" w:rsidRDefault="002D3F21" w:rsidP="002D3F2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(LRESET)</w:t>
                      </w:r>
                    </w:p>
                    <w:p w:rsidR="002D3F21" w:rsidRDefault="002D3F21" w:rsidP="002D3F2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(LINT)</w:t>
                      </w:r>
                    </w:p>
                    <w:p w:rsidR="002D3F21" w:rsidRPr="00426281" w:rsidRDefault="002D3F21" w:rsidP="002D3F2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334E2">
        <w:rPr>
          <w:lang w:eastAsia="ja-JP"/>
        </w:rPr>
        <w:t>T22</w:t>
      </w:r>
    </w:p>
    <w:p w:rsidR="002D3F21" w:rsidRPr="007C7C31" w:rsidRDefault="002D3F21" w:rsidP="0045075D">
      <w:pPr>
        <w:rPr>
          <w:lang w:eastAsia="ja-JP"/>
        </w:rPr>
      </w:pPr>
    </w:p>
    <w:p w:rsidR="002D3F21" w:rsidRPr="007C7C31" w:rsidRDefault="002D3F21" w:rsidP="0045075D">
      <w:pPr>
        <w:rPr>
          <w:lang w:eastAsia="ja-JP"/>
        </w:rPr>
      </w:pPr>
    </w:p>
    <w:p w:rsidR="002D3F21" w:rsidRPr="007C7C31" w:rsidRDefault="002D3F21" w:rsidP="0045075D">
      <w:pPr>
        <w:rPr>
          <w:lang w:eastAsia="ja-JP"/>
        </w:rPr>
      </w:pPr>
    </w:p>
    <w:p w:rsidR="002D3F21" w:rsidRPr="007C7C31" w:rsidRDefault="002D3F21" w:rsidP="0045075D">
      <w:pPr>
        <w:rPr>
          <w:lang w:eastAsia="ja-JP"/>
        </w:rPr>
      </w:pPr>
    </w:p>
    <w:p w:rsidR="002D3F21" w:rsidRPr="007C7C31" w:rsidRDefault="002D3F21" w:rsidP="0045075D">
      <w:pPr>
        <w:rPr>
          <w:lang w:eastAsia="ja-JP"/>
        </w:rPr>
      </w:pPr>
      <w:r w:rsidRPr="002D3F2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DC26E58" wp14:editId="770FDBB0">
                <wp:simplePos x="0" y="0"/>
                <wp:positionH relativeFrom="margin">
                  <wp:posOffset>2162810</wp:posOffset>
                </wp:positionH>
                <wp:positionV relativeFrom="paragraph">
                  <wp:posOffset>343535</wp:posOffset>
                </wp:positionV>
                <wp:extent cx="1381125" cy="649605"/>
                <wp:effectExtent l="0" t="0" r="28575" b="17145"/>
                <wp:wrapNone/>
                <wp:docPr id="53" name="Retâ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F21" w:rsidRDefault="002D3F21" w:rsidP="002D3F21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2D3F21" w:rsidRDefault="002D3F21" w:rsidP="002D3F21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(LMD)</w:t>
                            </w:r>
                          </w:p>
                          <w:p w:rsidR="002D3F21" w:rsidRPr="00426281" w:rsidRDefault="002D3F21" w:rsidP="002D3F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26E58" id="Retângulo 53" o:spid="_x0000_s1082" style="position:absolute;margin-left:170.3pt;margin-top:27.05pt;width:108.75pt;height:51.15pt;z-index:251921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" fillcolor="#5b9bd5 [3204]" strokecolor="#1f4d78 [1604]" strokeweight="1pt">
                <v:textbox>
                  <w:txbxContent>
                    <w:p w:rsidR="002D3F21" w:rsidRDefault="002D3F21" w:rsidP="002D3F2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2D3F21" w:rsidRDefault="002D3F21" w:rsidP="002D3F2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(LMD)</w:t>
                      </w:r>
                    </w:p>
                    <w:p w:rsidR="002D3F21" w:rsidRPr="00426281" w:rsidRDefault="002D3F21" w:rsidP="002D3F2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D3F2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66BF835" wp14:editId="671DDA19">
                <wp:simplePos x="0" y="0"/>
                <wp:positionH relativeFrom="margin">
                  <wp:posOffset>2858135</wp:posOffset>
                </wp:positionH>
                <wp:positionV relativeFrom="paragraph">
                  <wp:posOffset>22860</wp:posOffset>
                </wp:positionV>
                <wp:extent cx="0" cy="359410"/>
                <wp:effectExtent l="0" t="0" r="19050" b="21590"/>
                <wp:wrapNone/>
                <wp:docPr id="452" name="Conector reto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64B0E" id="Conector reto 452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05pt,1.8pt" to="225.0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2D3F2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F44F0E8" wp14:editId="12DAEFD7">
                <wp:simplePos x="0" y="0"/>
                <wp:positionH relativeFrom="margin">
                  <wp:posOffset>2162175</wp:posOffset>
                </wp:positionH>
                <wp:positionV relativeFrom="paragraph">
                  <wp:posOffset>1298575</wp:posOffset>
                </wp:positionV>
                <wp:extent cx="1381125" cy="1666875"/>
                <wp:effectExtent l="0" t="0" r="28575" b="28575"/>
                <wp:wrapNone/>
                <wp:docPr id="474" name="Retângulo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F21" w:rsidRPr="002D3F21" w:rsidRDefault="002D3F21" w:rsidP="002D3F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3F21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2D3F21" w:rsidRPr="002D3F21" w:rsidRDefault="002D3F21" w:rsidP="002D3F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3F21">
                              <w:rPr>
                                <w:color w:val="FFFFFF" w:themeColor="background1"/>
                              </w:rPr>
                              <w:t>OP2</w:t>
                            </w:r>
                          </w:p>
                          <w:p w:rsidR="002D3F21" w:rsidRPr="002D3F21" w:rsidRDefault="002D3F21" w:rsidP="002D3F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3F21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2D3F21" w:rsidRPr="002D3F21" w:rsidRDefault="002D3F21" w:rsidP="002D3F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3F21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2D3F21" w:rsidRPr="002D3F21" w:rsidRDefault="002D3F21" w:rsidP="002D3F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3F21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2D3F21" w:rsidRPr="00426281" w:rsidRDefault="002D3F21" w:rsidP="002D3F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4F0E8" id="Retângulo 474" o:spid="_x0000_s1083" style="position:absolute;margin-left:170.25pt;margin-top:102.25pt;width:108.75pt;height:131.25pt;z-index:251924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" fillcolor="#5b9bd5 [3204]" strokecolor="#1f4d78 [1604]" strokeweight="1pt">
                <v:textbox>
                  <w:txbxContent>
                    <w:p w:rsidR="002D3F21" w:rsidRPr="002D3F21" w:rsidRDefault="002D3F21" w:rsidP="002D3F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D3F21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2D3F21" w:rsidRPr="002D3F21" w:rsidRDefault="002D3F21" w:rsidP="002D3F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D3F21">
                        <w:rPr>
                          <w:color w:val="FFFFFF" w:themeColor="background1"/>
                        </w:rPr>
                        <w:t>OP2</w:t>
                      </w:r>
                    </w:p>
                    <w:p w:rsidR="002D3F21" w:rsidRPr="002D3F21" w:rsidRDefault="002D3F21" w:rsidP="002D3F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D3F21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2D3F21" w:rsidRPr="002D3F21" w:rsidRDefault="002D3F21" w:rsidP="002D3F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D3F21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2D3F21" w:rsidRPr="002D3F21" w:rsidRDefault="002D3F21" w:rsidP="002D3F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D3F21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2D3F21" w:rsidRPr="00426281" w:rsidRDefault="002D3F21" w:rsidP="002D3F2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D3F2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42FD2CF" wp14:editId="69B748E1">
                <wp:simplePos x="0" y="0"/>
                <wp:positionH relativeFrom="margin">
                  <wp:posOffset>2857500</wp:posOffset>
                </wp:positionH>
                <wp:positionV relativeFrom="paragraph">
                  <wp:posOffset>934085</wp:posOffset>
                </wp:positionV>
                <wp:extent cx="0" cy="359410"/>
                <wp:effectExtent l="0" t="0" r="19050" b="21590"/>
                <wp:wrapNone/>
                <wp:docPr id="453" name="Conector reto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F7BF0" id="Conector reto 453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73.55pt" to="225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2D3F21" w:rsidRPr="007C7C31" w:rsidRDefault="002334E2" w:rsidP="0045075D">
      <w:pPr>
        <w:rPr>
          <w:lang w:eastAsia="ja-JP"/>
        </w:rPr>
      </w:pPr>
      <w:r>
        <w:rPr>
          <w:lang w:eastAsia="ja-JP"/>
        </w:rPr>
        <w:t>T23</w:t>
      </w:r>
    </w:p>
    <w:p w:rsidR="002D3F21" w:rsidRPr="007C7C31" w:rsidRDefault="002D3F21" w:rsidP="0045075D">
      <w:pPr>
        <w:rPr>
          <w:lang w:eastAsia="ja-JP"/>
        </w:rPr>
      </w:pPr>
    </w:p>
    <w:p w:rsidR="002D3F21" w:rsidRPr="007C7C31" w:rsidRDefault="002D3F21" w:rsidP="0045075D">
      <w:pPr>
        <w:rPr>
          <w:lang w:eastAsia="ja-JP"/>
        </w:rPr>
      </w:pPr>
    </w:p>
    <w:p w:rsidR="002D3F21" w:rsidRPr="007C7C31" w:rsidRDefault="002334E2" w:rsidP="0045075D">
      <w:pPr>
        <w:rPr>
          <w:lang w:eastAsia="ja-JP"/>
        </w:rPr>
      </w:pPr>
      <w:r>
        <w:rPr>
          <w:lang w:eastAsia="ja-JP"/>
        </w:rPr>
        <w:t>T24</w:t>
      </w:r>
    </w:p>
    <w:p w:rsidR="002D3F21" w:rsidRPr="007C7C31" w:rsidRDefault="002D3F21" w:rsidP="0045075D">
      <w:pPr>
        <w:rPr>
          <w:lang w:eastAsia="ja-JP"/>
        </w:rPr>
      </w:pPr>
    </w:p>
    <w:p w:rsidR="002D3F21" w:rsidRPr="007C7C31" w:rsidRDefault="002D3F21" w:rsidP="0045075D">
      <w:pPr>
        <w:rPr>
          <w:lang w:eastAsia="ja-JP"/>
        </w:rPr>
      </w:pPr>
    </w:p>
    <w:p w:rsidR="002D3F21" w:rsidRPr="007C7C31" w:rsidRDefault="002D3F21" w:rsidP="0045075D">
      <w:pPr>
        <w:rPr>
          <w:lang w:eastAsia="ja-JP"/>
        </w:rPr>
      </w:pPr>
    </w:p>
    <w:p w:rsidR="002D3F21" w:rsidRPr="007C7C31" w:rsidRDefault="002D3F21" w:rsidP="0045075D">
      <w:pPr>
        <w:rPr>
          <w:lang w:eastAsia="ja-JP"/>
        </w:rPr>
      </w:pPr>
      <w:r w:rsidRPr="002D3F2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4EA2628" wp14:editId="55C6CBFC">
                <wp:simplePos x="0" y="0"/>
                <wp:positionH relativeFrom="margin">
                  <wp:align>center</wp:align>
                </wp:positionH>
                <wp:positionV relativeFrom="paragraph">
                  <wp:posOffset>203835</wp:posOffset>
                </wp:positionV>
                <wp:extent cx="0" cy="359410"/>
                <wp:effectExtent l="0" t="0" r="19050" b="21590"/>
                <wp:wrapNone/>
                <wp:docPr id="483" name="Conector reto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B09B0" id="Conector reto 483" o:spid="_x0000_s1026" style="position:absolute;z-index:251928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05pt" to="0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2D3F21" w:rsidRPr="007C7C31" w:rsidRDefault="002D3F21" w:rsidP="0045075D">
      <w:pPr>
        <w:rPr>
          <w:lang w:eastAsia="ja-JP"/>
        </w:rPr>
      </w:pPr>
      <w:r w:rsidRPr="000A642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F4D3A76" wp14:editId="20C87804">
                <wp:simplePos x="0" y="0"/>
                <wp:positionH relativeFrom="margin">
                  <wp:align>center</wp:align>
                </wp:positionH>
                <wp:positionV relativeFrom="paragraph">
                  <wp:posOffset>221615</wp:posOffset>
                </wp:positionV>
                <wp:extent cx="1390650" cy="552450"/>
                <wp:effectExtent l="0" t="0" r="19050" b="19050"/>
                <wp:wrapNone/>
                <wp:docPr id="482" name="Elips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F21" w:rsidRPr="00426281" w:rsidRDefault="002D3F21" w:rsidP="002D3F21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MOD</w:t>
                            </w:r>
                            <w:r w:rsidR="00BB6753">
                              <w:rPr>
                                <w:color w:val="FFFFFF" w:themeColor="background1"/>
                                <w:lang w:val="pt-BR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4D3A76" id="Elipse 482" o:spid="_x0000_s1092" style="position:absolute;margin-left:0;margin-top:17.45pt;width:109.5pt;height:43.5pt;z-index:251926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D3F21" w:rsidRPr="00426281" w:rsidRDefault="002D3F21" w:rsidP="002D3F21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 w:rsidRPr="00426281">
                        <w:rPr>
                          <w:color w:val="FFFFFF" w:themeColor="background1"/>
                          <w:lang w:val="pt-BR"/>
                        </w:rPr>
                        <w:t>MOD</w:t>
                      </w:r>
                      <w:r w:rsidR="00BB6753">
                        <w:rPr>
                          <w:color w:val="FFFFFF" w:themeColor="background1"/>
                          <w:lang w:val="pt-BR"/>
                        </w:rPr>
                        <w:t xml:space="preserve"> 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D3F21" w:rsidRPr="007C7C31" w:rsidRDefault="002D3F21" w:rsidP="0045075D">
      <w:pPr>
        <w:rPr>
          <w:lang w:eastAsia="ja-JP"/>
        </w:rPr>
      </w:pPr>
    </w:p>
    <w:p w:rsidR="002D3F21" w:rsidRPr="007C7C31" w:rsidRDefault="002D3F21" w:rsidP="0045075D">
      <w:pPr>
        <w:rPr>
          <w:lang w:eastAsia="ja-JP"/>
        </w:rPr>
      </w:pPr>
    </w:p>
    <w:p w:rsidR="00291A7F" w:rsidRPr="007C7C31" w:rsidRDefault="00291A7F" w:rsidP="0045075D">
      <w:pPr>
        <w:rPr>
          <w:lang w:eastAsia="ja-JP"/>
        </w:rPr>
      </w:pPr>
    </w:p>
    <w:p w:rsidR="00291A7F" w:rsidRPr="007C7C31" w:rsidRDefault="00291A7F" w:rsidP="0045075D">
      <w:pPr>
        <w:rPr>
          <w:lang w:eastAsia="ja-JP"/>
        </w:rPr>
      </w:pPr>
    </w:p>
    <w:p w:rsidR="009D0848" w:rsidRPr="007C7C31" w:rsidRDefault="009D0848" w:rsidP="0045075D">
      <w:pPr>
        <w:rPr>
          <w:lang w:eastAsia="ja-JP"/>
        </w:rPr>
      </w:pPr>
    </w:p>
    <w:p w:rsidR="009D0848" w:rsidRPr="007C7C31" w:rsidRDefault="009D0848" w:rsidP="0045075D">
      <w:pPr>
        <w:rPr>
          <w:lang w:eastAsia="ja-JP"/>
        </w:rPr>
      </w:pPr>
    </w:p>
    <w:p w:rsidR="009D0848" w:rsidRPr="007C7C31" w:rsidRDefault="009D0848" w:rsidP="0045075D">
      <w:pPr>
        <w:rPr>
          <w:lang w:eastAsia="ja-JP"/>
        </w:rPr>
      </w:pP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25E944F" wp14:editId="516C5C8F">
                <wp:simplePos x="0" y="0"/>
                <wp:positionH relativeFrom="margin">
                  <wp:posOffset>2162175</wp:posOffset>
                </wp:positionH>
                <wp:positionV relativeFrom="paragraph">
                  <wp:posOffset>8890</wp:posOffset>
                </wp:positionV>
                <wp:extent cx="1390650" cy="552450"/>
                <wp:effectExtent l="0" t="0" r="19050" b="19050"/>
                <wp:wrapNone/>
                <wp:docPr id="484" name="Elips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848" w:rsidRPr="00426281" w:rsidRDefault="009D0848" w:rsidP="009D084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MOD</w:t>
                            </w:r>
                            <w:r w:rsidR="00BB6753">
                              <w:rPr>
                                <w:color w:val="FFFFFF" w:themeColor="background1"/>
                                <w:lang w:val="pt-BR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5E944F" id="Elipse 484" o:spid="_x0000_s1093" style="position:absolute;margin-left:170.25pt;margin-top:.7pt;width:109.5pt;height:43.5pt;z-index:251930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D0848" w:rsidRPr="00426281" w:rsidRDefault="009D0848" w:rsidP="009D084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 w:rsidRPr="00426281">
                        <w:rPr>
                          <w:color w:val="FFFFFF" w:themeColor="background1"/>
                          <w:lang w:val="pt-BR"/>
                        </w:rPr>
                        <w:t>MOD</w:t>
                      </w:r>
                      <w:r w:rsidR="00BB6753">
                        <w:rPr>
                          <w:color w:val="FFFFFF" w:themeColor="background1"/>
                          <w:lang w:val="pt-BR"/>
                        </w:rPr>
                        <w:t xml:space="preserve"> 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D0848" w:rsidRPr="007C7C31" w:rsidRDefault="009D0848" w:rsidP="0045075D">
      <w:pPr>
        <w:rPr>
          <w:lang w:eastAsia="ja-JP"/>
        </w:rPr>
      </w:pP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AB36307" wp14:editId="1EEAC927">
                <wp:simplePos x="0" y="0"/>
                <wp:positionH relativeFrom="margin">
                  <wp:posOffset>2162810</wp:posOffset>
                </wp:positionH>
                <wp:positionV relativeFrom="paragraph">
                  <wp:posOffset>507365</wp:posOffset>
                </wp:positionV>
                <wp:extent cx="1381125" cy="649605"/>
                <wp:effectExtent l="0" t="0" r="28575" b="17145"/>
                <wp:wrapNone/>
                <wp:docPr id="485" name="Retângulo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848" w:rsidRDefault="009D0848" w:rsidP="009D084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9D0848" w:rsidRDefault="009D0848" w:rsidP="009D084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(LMD)</w:t>
                            </w:r>
                          </w:p>
                          <w:p w:rsidR="009D0848" w:rsidRPr="00426281" w:rsidRDefault="009D0848" w:rsidP="009D084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36307" id="Retângulo 485" o:spid="_x0000_s1086" style="position:absolute;margin-left:170.3pt;margin-top:39.95pt;width:108.75pt;height:51.15pt;z-index:251931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" fillcolor="#5b9bd5 [3204]" strokecolor="#1f4d78 [1604]" strokeweight="1pt">
                <v:textbox>
                  <w:txbxContent>
                    <w:p w:rsidR="009D0848" w:rsidRDefault="009D0848" w:rsidP="009D084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9D0848" w:rsidRDefault="009D0848" w:rsidP="009D084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(LMD)</w:t>
                      </w:r>
                    </w:p>
                    <w:p w:rsidR="009D0848" w:rsidRPr="00426281" w:rsidRDefault="009D0848" w:rsidP="009D084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2CADC98" wp14:editId="5B7D8929">
                <wp:simplePos x="0" y="0"/>
                <wp:positionH relativeFrom="margin">
                  <wp:posOffset>2858135</wp:posOffset>
                </wp:positionH>
                <wp:positionV relativeFrom="paragraph">
                  <wp:posOffset>186690</wp:posOffset>
                </wp:positionV>
                <wp:extent cx="0" cy="359410"/>
                <wp:effectExtent l="0" t="0" r="19050" b="21590"/>
                <wp:wrapNone/>
                <wp:docPr id="486" name="Conector reto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5084D" id="Conector reto 486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05pt,14.7pt" to="225.0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2A7388A" wp14:editId="4430E4EB">
                <wp:simplePos x="0" y="0"/>
                <wp:positionH relativeFrom="margin">
                  <wp:posOffset>2857500</wp:posOffset>
                </wp:positionH>
                <wp:positionV relativeFrom="paragraph">
                  <wp:posOffset>1097915</wp:posOffset>
                </wp:positionV>
                <wp:extent cx="0" cy="359410"/>
                <wp:effectExtent l="0" t="0" r="19050" b="21590"/>
                <wp:wrapNone/>
                <wp:docPr id="487" name="Conector reto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8D009" id="Conector reto 487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86.45pt" to="22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0A56CF6" wp14:editId="7551EABD">
                <wp:simplePos x="0" y="0"/>
                <wp:positionH relativeFrom="margin">
                  <wp:posOffset>2162175</wp:posOffset>
                </wp:positionH>
                <wp:positionV relativeFrom="paragraph">
                  <wp:posOffset>1462405</wp:posOffset>
                </wp:positionV>
                <wp:extent cx="1381125" cy="1666875"/>
                <wp:effectExtent l="0" t="0" r="28575" b="28575"/>
                <wp:wrapNone/>
                <wp:docPr id="488" name="Retângulo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848" w:rsidRPr="009D0848" w:rsidRDefault="009D0848" w:rsidP="009D084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9D0848" w:rsidRPr="009D0848" w:rsidRDefault="009D0848" w:rsidP="009D084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OP2</w:t>
                            </w:r>
                          </w:p>
                          <w:p w:rsidR="009D0848" w:rsidRPr="009D0848" w:rsidRDefault="009D0848" w:rsidP="009D084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9D0848" w:rsidRPr="009D0848" w:rsidRDefault="009D0848" w:rsidP="009D084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9D0848" w:rsidRPr="009D0848" w:rsidRDefault="009D0848" w:rsidP="009D084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9D0848" w:rsidRPr="00426281" w:rsidRDefault="009D0848" w:rsidP="009D084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56CF6" id="Retângulo 488" o:spid="_x0000_s1087" style="position:absolute;margin-left:170.25pt;margin-top:115.15pt;width:108.75pt;height:131.25pt;z-index:251934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" fillcolor="#5b9bd5 [3204]" strokecolor="#1f4d78 [1604]" strokeweight="1pt">
                <v:textbox>
                  <w:txbxContent>
                    <w:p w:rsidR="009D0848" w:rsidRPr="009D0848" w:rsidRDefault="009D0848" w:rsidP="009D084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9D0848" w:rsidRPr="009D0848" w:rsidRDefault="009D0848" w:rsidP="009D084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OP2</w:t>
                      </w:r>
                    </w:p>
                    <w:p w:rsidR="009D0848" w:rsidRPr="009D0848" w:rsidRDefault="009D0848" w:rsidP="009D084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9D0848" w:rsidRPr="009D0848" w:rsidRDefault="009D0848" w:rsidP="009D084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9D0848" w:rsidRPr="009D0848" w:rsidRDefault="009D0848" w:rsidP="009D084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9D0848" w:rsidRPr="00426281" w:rsidRDefault="009D0848" w:rsidP="009D084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7DF67CB" wp14:editId="509DCBEF">
                <wp:simplePos x="0" y="0"/>
                <wp:positionH relativeFrom="margin">
                  <wp:posOffset>2163445</wp:posOffset>
                </wp:positionH>
                <wp:positionV relativeFrom="paragraph">
                  <wp:posOffset>3411855</wp:posOffset>
                </wp:positionV>
                <wp:extent cx="1381125" cy="649605"/>
                <wp:effectExtent l="0" t="0" r="28575" b="17145"/>
                <wp:wrapNone/>
                <wp:docPr id="489" name="Retângulo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848" w:rsidRDefault="009D0848" w:rsidP="009D084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9D0848" w:rsidRDefault="009D0848" w:rsidP="009D084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(LMD)</w:t>
                            </w:r>
                          </w:p>
                          <w:p w:rsidR="009D0848" w:rsidRPr="00426281" w:rsidRDefault="009D0848" w:rsidP="009D084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F67CB" id="Retângulo 489" o:spid="_x0000_s1088" style="position:absolute;margin-left:170.35pt;margin-top:268.65pt;width:108.75pt;height:51.15pt;z-index:251935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" fillcolor="#5b9bd5 [3204]" strokecolor="#1f4d78 [1604]" strokeweight="1pt">
                <v:textbox>
                  <w:txbxContent>
                    <w:p w:rsidR="009D0848" w:rsidRDefault="009D0848" w:rsidP="009D084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9D0848" w:rsidRDefault="009D0848" w:rsidP="009D084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(LMD)</w:t>
                      </w:r>
                    </w:p>
                    <w:p w:rsidR="009D0848" w:rsidRPr="00426281" w:rsidRDefault="009D0848" w:rsidP="009D084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C07753F" wp14:editId="15299901">
                <wp:simplePos x="0" y="0"/>
                <wp:positionH relativeFrom="margin">
                  <wp:posOffset>2858770</wp:posOffset>
                </wp:positionH>
                <wp:positionV relativeFrom="paragraph">
                  <wp:posOffset>3091180</wp:posOffset>
                </wp:positionV>
                <wp:extent cx="0" cy="359410"/>
                <wp:effectExtent l="0" t="0" r="19050" b="21590"/>
                <wp:wrapNone/>
                <wp:docPr id="490" name="Conector reto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0AB05" id="Conector reto 490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1pt,243.4pt" to="225.1pt,2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D9B13F1" wp14:editId="4158F04C">
                <wp:simplePos x="0" y="0"/>
                <wp:positionH relativeFrom="margin">
                  <wp:posOffset>2858135</wp:posOffset>
                </wp:positionH>
                <wp:positionV relativeFrom="paragraph">
                  <wp:posOffset>4002405</wp:posOffset>
                </wp:positionV>
                <wp:extent cx="0" cy="359410"/>
                <wp:effectExtent l="0" t="0" r="19050" b="21590"/>
                <wp:wrapNone/>
                <wp:docPr id="491" name="Conector reto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3586C" id="Conector reto 491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05pt,315.15pt" to="225.05pt,3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94B3B02" wp14:editId="662391BE">
                <wp:simplePos x="0" y="0"/>
                <wp:positionH relativeFrom="margin">
                  <wp:posOffset>2162810</wp:posOffset>
                </wp:positionH>
                <wp:positionV relativeFrom="paragraph">
                  <wp:posOffset>4366895</wp:posOffset>
                </wp:positionV>
                <wp:extent cx="1381125" cy="1666875"/>
                <wp:effectExtent l="0" t="0" r="28575" b="28575"/>
                <wp:wrapNone/>
                <wp:docPr id="492" name="Retângulo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848" w:rsidRPr="002D3F21" w:rsidRDefault="009D0848" w:rsidP="009D084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3F21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9D0848" w:rsidRPr="002D3F21" w:rsidRDefault="009D0848" w:rsidP="009D084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3F21">
                              <w:rPr>
                                <w:color w:val="FFFFFF" w:themeColor="background1"/>
                              </w:rPr>
                              <w:t>OP2</w:t>
                            </w:r>
                          </w:p>
                          <w:p w:rsidR="009D0848" w:rsidRPr="002D3F21" w:rsidRDefault="009D0848" w:rsidP="009D084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3F21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9D0848" w:rsidRPr="002D3F21" w:rsidRDefault="009D0848" w:rsidP="009D084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3F21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9D0848" w:rsidRPr="002D3F21" w:rsidRDefault="009D0848" w:rsidP="009D084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D3F21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9D0848" w:rsidRPr="00426281" w:rsidRDefault="009D0848" w:rsidP="009D084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B3B02" id="Retângulo 492" o:spid="_x0000_s1089" style="position:absolute;margin-left:170.3pt;margin-top:343.85pt;width:108.75pt;height:131.25pt;z-index:251938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" fillcolor="#5b9bd5 [3204]" strokecolor="#1f4d78 [1604]" strokeweight="1pt">
                <v:textbox>
                  <w:txbxContent>
                    <w:p w:rsidR="009D0848" w:rsidRPr="002D3F21" w:rsidRDefault="009D0848" w:rsidP="009D084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D3F21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9D0848" w:rsidRPr="002D3F21" w:rsidRDefault="009D0848" w:rsidP="009D084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D3F21">
                        <w:rPr>
                          <w:color w:val="FFFFFF" w:themeColor="background1"/>
                        </w:rPr>
                        <w:t>OP2</w:t>
                      </w:r>
                    </w:p>
                    <w:p w:rsidR="009D0848" w:rsidRPr="002D3F21" w:rsidRDefault="009D0848" w:rsidP="009D084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D3F21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9D0848" w:rsidRPr="002D3F21" w:rsidRDefault="009D0848" w:rsidP="009D084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D3F21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9D0848" w:rsidRPr="002D3F21" w:rsidRDefault="009D0848" w:rsidP="009D084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D3F21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9D0848" w:rsidRPr="00426281" w:rsidRDefault="009D0848" w:rsidP="009D084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553575F" wp14:editId="594BBAD4">
                <wp:simplePos x="0" y="0"/>
                <wp:positionH relativeFrom="margin">
                  <wp:posOffset>2162175</wp:posOffset>
                </wp:positionH>
                <wp:positionV relativeFrom="paragraph">
                  <wp:posOffset>6355715</wp:posOffset>
                </wp:positionV>
                <wp:extent cx="1390650" cy="552450"/>
                <wp:effectExtent l="0" t="0" r="19050" b="19050"/>
                <wp:wrapNone/>
                <wp:docPr id="493" name="Elips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848" w:rsidRPr="00426281" w:rsidRDefault="009D0848" w:rsidP="009D0848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MOD</w:t>
                            </w:r>
                            <w:r w:rsidR="00BB6753">
                              <w:rPr>
                                <w:color w:val="FFFFFF" w:themeColor="background1"/>
                                <w:lang w:val="pt-BR"/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53575F" id="Elipse 493" o:spid="_x0000_s1098" style="position:absolute;margin-left:170.25pt;margin-top:500.45pt;width:109.5pt;height:43.5pt;z-index:251939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9D0848" w:rsidRPr="00426281" w:rsidRDefault="009D0848" w:rsidP="009D0848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 w:rsidRPr="00426281">
                        <w:rPr>
                          <w:color w:val="FFFFFF" w:themeColor="background1"/>
                          <w:lang w:val="pt-BR"/>
                        </w:rPr>
                        <w:t>MOD</w:t>
                      </w:r>
                      <w:r w:rsidR="00BB6753">
                        <w:rPr>
                          <w:color w:val="FFFFFF" w:themeColor="background1"/>
                          <w:lang w:val="pt-BR"/>
                        </w:rPr>
                        <w:t xml:space="preserve"> 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D084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1478526" wp14:editId="2FCBB7B5">
                <wp:simplePos x="0" y="0"/>
                <wp:positionH relativeFrom="margin">
                  <wp:posOffset>2857500</wp:posOffset>
                </wp:positionH>
                <wp:positionV relativeFrom="paragraph">
                  <wp:posOffset>5997575</wp:posOffset>
                </wp:positionV>
                <wp:extent cx="0" cy="359410"/>
                <wp:effectExtent l="0" t="0" r="19050" b="21590"/>
                <wp:wrapNone/>
                <wp:docPr id="494" name="Conector reto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44C12" id="Conector reto 494" o:spid="_x0000_s1026" style="position:absolute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472.25pt" to="225pt,5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9D0848" w:rsidRPr="007C7C31" w:rsidRDefault="009D0848" w:rsidP="0045075D">
      <w:pPr>
        <w:rPr>
          <w:lang w:eastAsia="ja-JP"/>
        </w:rPr>
      </w:pPr>
    </w:p>
    <w:p w:rsidR="009D0848" w:rsidRPr="007C7C31" w:rsidRDefault="002334E2" w:rsidP="0045075D">
      <w:pPr>
        <w:rPr>
          <w:lang w:eastAsia="ja-JP"/>
        </w:rPr>
      </w:pPr>
      <w:r>
        <w:rPr>
          <w:lang w:eastAsia="ja-JP"/>
        </w:rPr>
        <w:t>T25</w:t>
      </w:r>
    </w:p>
    <w:p w:rsidR="009D0848" w:rsidRPr="007C7C31" w:rsidRDefault="009D0848" w:rsidP="0045075D">
      <w:pPr>
        <w:rPr>
          <w:lang w:eastAsia="ja-JP"/>
        </w:rPr>
      </w:pPr>
    </w:p>
    <w:p w:rsidR="009D0848" w:rsidRPr="007C7C31" w:rsidRDefault="009D0848" w:rsidP="0045075D">
      <w:pPr>
        <w:rPr>
          <w:lang w:eastAsia="ja-JP"/>
        </w:rPr>
      </w:pPr>
    </w:p>
    <w:p w:rsidR="009D0848" w:rsidRPr="007C7C31" w:rsidRDefault="002334E2" w:rsidP="0045075D">
      <w:pPr>
        <w:rPr>
          <w:lang w:eastAsia="ja-JP"/>
        </w:rPr>
      </w:pPr>
      <w:r>
        <w:rPr>
          <w:lang w:eastAsia="ja-JP"/>
        </w:rPr>
        <w:t>T26</w:t>
      </w:r>
    </w:p>
    <w:p w:rsidR="009D0848" w:rsidRPr="007C7C31" w:rsidRDefault="009D0848" w:rsidP="0045075D">
      <w:pPr>
        <w:rPr>
          <w:lang w:eastAsia="ja-JP"/>
        </w:rPr>
      </w:pPr>
    </w:p>
    <w:p w:rsidR="009D0848" w:rsidRPr="007C7C31" w:rsidRDefault="009D0848" w:rsidP="0045075D">
      <w:pPr>
        <w:rPr>
          <w:lang w:eastAsia="ja-JP"/>
        </w:rPr>
      </w:pPr>
    </w:p>
    <w:p w:rsidR="009D0848" w:rsidRPr="007C7C31" w:rsidRDefault="009D0848" w:rsidP="0045075D">
      <w:pPr>
        <w:rPr>
          <w:lang w:eastAsia="ja-JP"/>
        </w:rPr>
      </w:pPr>
    </w:p>
    <w:p w:rsidR="009D0848" w:rsidRPr="007C7C31" w:rsidRDefault="009D0848" w:rsidP="0045075D">
      <w:pPr>
        <w:rPr>
          <w:lang w:eastAsia="ja-JP"/>
        </w:rPr>
      </w:pPr>
    </w:p>
    <w:p w:rsidR="009D0848" w:rsidRPr="007C7C31" w:rsidRDefault="002334E2" w:rsidP="0045075D">
      <w:pPr>
        <w:rPr>
          <w:lang w:eastAsia="ja-JP"/>
        </w:rPr>
      </w:pPr>
      <w:r>
        <w:rPr>
          <w:lang w:eastAsia="ja-JP"/>
        </w:rPr>
        <w:t>T27</w:t>
      </w:r>
    </w:p>
    <w:p w:rsidR="009D0848" w:rsidRPr="007C7C31" w:rsidRDefault="009D0848" w:rsidP="0045075D">
      <w:pPr>
        <w:rPr>
          <w:lang w:eastAsia="ja-JP"/>
        </w:rPr>
      </w:pPr>
    </w:p>
    <w:p w:rsidR="009D0848" w:rsidRPr="007C7C31" w:rsidRDefault="009D0848" w:rsidP="0045075D">
      <w:pPr>
        <w:rPr>
          <w:lang w:eastAsia="ja-JP"/>
        </w:rPr>
      </w:pPr>
    </w:p>
    <w:p w:rsidR="009D0848" w:rsidRPr="007C7C31" w:rsidRDefault="002334E2" w:rsidP="0045075D">
      <w:pPr>
        <w:rPr>
          <w:lang w:eastAsia="ja-JP"/>
        </w:rPr>
      </w:pPr>
      <w:r>
        <w:rPr>
          <w:lang w:eastAsia="ja-JP"/>
        </w:rPr>
        <w:t>T28</w:t>
      </w:r>
    </w:p>
    <w:p w:rsidR="009D0848" w:rsidRPr="007C7C31" w:rsidRDefault="009D0848" w:rsidP="0045075D">
      <w:pPr>
        <w:rPr>
          <w:lang w:eastAsia="ja-JP"/>
        </w:rPr>
      </w:pPr>
    </w:p>
    <w:p w:rsidR="009D0848" w:rsidRPr="007C7C31" w:rsidRDefault="009D0848" w:rsidP="0045075D">
      <w:pPr>
        <w:rPr>
          <w:lang w:eastAsia="ja-JP"/>
        </w:rPr>
      </w:pPr>
    </w:p>
    <w:p w:rsidR="009D0848" w:rsidRPr="007C7C31" w:rsidRDefault="009D0848" w:rsidP="0045075D">
      <w:pPr>
        <w:rPr>
          <w:lang w:eastAsia="ja-JP"/>
        </w:rPr>
      </w:pPr>
    </w:p>
    <w:p w:rsidR="009D0848" w:rsidRPr="007C7C31" w:rsidRDefault="009D0848" w:rsidP="0045075D">
      <w:pPr>
        <w:rPr>
          <w:lang w:eastAsia="ja-JP"/>
        </w:rPr>
      </w:pPr>
    </w:p>
    <w:p w:rsidR="009D0848" w:rsidRPr="007C7C31" w:rsidRDefault="009D0848" w:rsidP="0045075D">
      <w:pPr>
        <w:rPr>
          <w:lang w:eastAsia="ja-JP"/>
        </w:rPr>
      </w:pPr>
    </w:p>
    <w:p w:rsidR="009D0848" w:rsidRPr="007C7C31" w:rsidRDefault="009D0848" w:rsidP="0045075D">
      <w:pPr>
        <w:rPr>
          <w:lang w:eastAsia="ja-JP"/>
        </w:rPr>
      </w:pPr>
    </w:p>
    <w:p w:rsidR="009D0848" w:rsidRPr="007C7C31" w:rsidRDefault="009D0848" w:rsidP="0045075D">
      <w:pPr>
        <w:rPr>
          <w:lang w:eastAsia="ja-JP"/>
        </w:rPr>
      </w:pPr>
    </w:p>
    <w:p w:rsidR="009D0848" w:rsidRPr="007C7C31" w:rsidRDefault="009D0848" w:rsidP="0045075D">
      <w:pPr>
        <w:rPr>
          <w:lang w:eastAsia="ja-JP"/>
        </w:rPr>
      </w:pPr>
    </w:p>
    <w:p w:rsidR="00D85674" w:rsidRPr="007C7C31" w:rsidRDefault="00D85674" w:rsidP="0045075D">
      <w:pPr>
        <w:rPr>
          <w:lang w:eastAsia="ja-JP"/>
        </w:rPr>
      </w:pPr>
    </w:p>
    <w:p w:rsidR="00D85674" w:rsidRPr="007C7C31" w:rsidRDefault="00D85674" w:rsidP="0045075D">
      <w:pPr>
        <w:rPr>
          <w:lang w:eastAsia="ja-JP"/>
        </w:rPr>
      </w:pPr>
    </w:p>
    <w:p w:rsidR="00D85674" w:rsidRPr="007C7C31" w:rsidRDefault="00D85674" w:rsidP="0045075D">
      <w:pPr>
        <w:rPr>
          <w:lang w:eastAsia="ja-JP"/>
        </w:rPr>
      </w:pPr>
      <w:r w:rsidRPr="009D0848"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DAD4EA9" wp14:editId="5CAF8E79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1390650" cy="552450"/>
                <wp:effectExtent l="0" t="0" r="19050" b="19050"/>
                <wp:wrapNone/>
                <wp:docPr id="495" name="Elips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674" w:rsidRPr="00426281" w:rsidRDefault="00D85674" w:rsidP="00D8567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MOD</w:t>
                            </w:r>
                            <w:r w:rsidR="00BB6753">
                              <w:rPr>
                                <w:color w:val="FFFFFF" w:themeColor="background1"/>
                                <w:lang w:val="pt-BR"/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AD4EA9" id="Elipse 495" o:spid="_x0000_s1099" style="position:absolute;margin-left:0;margin-top:17.25pt;width:109.5pt;height:43.5pt;z-index:251942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85674" w:rsidRPr="00426281" w:rsidRDefault="00D85674" w:rsidP="00D8567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 w:rsidRPr="00426281">
                        <w:rPr>
                          <w:color w:val="FFFFFF" w:themeColor="background1"/>
                          <w:lang w:val="pt-BR"/>
                        </w:rPr>
                        <w:t>MOD</w:t>
                      </w:r>
                      <w:r w:rsidR="00BB6753">
                        <w:rPr>
                          <w:color w:val="FFFFFF" w:themeColor="background1"/>
                          <w:lang w:val="pt-BR"/>
                        </w:rPr>
                        <w:t xml:space="preserve"> 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85674" w:rsidRPr="007C7C31" w:rsidRDefault="00D85674" w:rsidP="0045075D">
      <w:pPr>
        <w:rPr>
          <w:lang w:eastAsia="ja-JP"/>
        </w:rPr>
      </w:pPr>
    </w:p>
    <w:p w:rsidR="00D85674" w:rsidRPr="007C7C31" w:rsidRDefault="00EB5304" w:rsidP="0045075D">
      <w:pPr>
        <w:rPr>
          <w:lang w:eastAsia="ja-JP"/>
        </w:rPr>
      </w:pPr>
      <w:r w:rsidRPr="00EB530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82F99FC" wp14:editId="05333D54">
                <wp:simplePos x="0" y="0"/>
                <wp:positionH relativeFrom="margin">
                  <wp:posOffset>2857500</wp:posOffset>
                </wp:positionH>
                <wp:positionV relativeFrom="paragraph">
                  <wp:posOffset>13970</wp:posOffset>
                </wp:positionV>
                <wp:extent cx="0" cy="359410"/>
                <wp:effectExtent l="0" t="0" r="19050" b="21590"/>
                <wp:wrapNone/>
                <wp:docPr id="496" name="Conector reto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D432A" id="Conector reto 496" o:spid="_x0000_s1026" style="position:absolute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1.1pt" to="22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D85674" w:rsidRPr="007C7C31" w:rsidRDefault="00EB5304" w:rsidP="0045075D">
      <w:pPr>
        <w:rPr>
          <w:lang w:eastAsia="ja-JP"/>
        </w:rPr>
      </w:pPr>
      <w:r w:rsidRPr="00EB530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9C47EC2" wp14:editId="223F97A5">
                <wp:simplePos x="0" y="0"/>
                <wp:positionH relativeFrom="margin">
                  <wp:posOffset>2162175</wp:posOffset>
                </wp:positionH>
                <wp:positionV relativeFrom="paragraph">
                  <wp:posOffset>37465</wp:posOffset>
                </wp:positionV>
                <wp:extent cx="1381125" cy="1666875"/>
                <wp:effectExtent l="0" t="0" r="28575" b="28575"/>
                <wp:wrapNone/>
                <wp:docPr id="497" name="Retângulo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304" w:rsidRPr="009D0848" w:rsidRDefault="00EB5304" w:rsidP="00EB530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EB5304" w:rsidRPr="009D0848" w:rsidRDefault="00EB5304" w:rsidP="00EB530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SD0</w:t>
                            </w:r>
                          </w:p>
                          <w:p w:rsidR="00EB5304" w:rsidRPr="009D0848" w:rsidRDefault="00EB5304" w:rsidP="00EB530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EB5304" w:rsidRPr="009D0848" w:rsidRDefault="00EB5304" w:rsidP="00EB530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EB5304" w:rsidRPr="009D0848" w:rsidRDefault="00EB5304" w:rsidP="00EB530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EB5304" w:rsidRPr="00426281" w:rsidRDefault="00EB5304" w:rsidP="00EB530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47EC2" id="Retângulo 497" o:spid="_x0000_s1092" style="position:absolute;margin-left:170.25pt;margin-top:2.95pt;width:108.75pt;height:131.25pt;z-index:251945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" fillcolor="#5b9bd5 [3204]" strokecolor="#1f4d78 [1604]" strokeweight="1pt">
                <v:textbox>
                  <w:txbxContent>
                    <w:p w:rsidR="00EB5304" w:rsidRPr="009D0848" w:rsidRDefault="00EB5304" w:rsidP="00EB530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EB5304" w:rsidRPr="009D0848" w:rsidRDefault="00EB5304" w:rsidP="00EB530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SD0</w:t>
                      </w:r>
                    </w:p>
                    <w:p w:rsidR="00EB5304" w:rsidRPr="009D0848" w:rsidRDefault="00EB5304" w:rsidP="00EB530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EB5304" w:rsidRPr="009D0848" w:rsidRDefault="00EB5304" w:rsidP="00EB530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EB5304" w:rsidRPr="009D0848" w:rsidRDefault="00EB5304" w:rsidP="00EB530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EB5304" w:rsidRPr="00426281" w:rsidRDefault="00EB5304" w:rsidP="00EB530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334E2">
        <w:rPr>
          <w:lang w:eastAsia="ja-JP"/>
        </w:rPr>
        <w:t>T29</w:t>
      </w:r>
    </w:p>
    <w:p w:rsidR="00D85674" w:rsidRPr="007C7C31" w:rsidRDefault="00D85674" w:rsidP="0045075D">
      <w:pPr>
        <w:rPr>
          <w:lang w:eastAsia="ja-JP"/>
        </w:rPr>
      </w:pPr>
    </w:p>
    <w:p w:rsidR="00D85674" w:rsidRPr="007C7C31" w:rsidRDefault="00D85674" w:rsidP="0045075D">
      <w:pPr>
        <w:rPr>
          <w:lang w:eastAsia="ja-JP"/>
        </w:rPr>
      </w:pPr>
    </w:p>
    <w:p w:rsidR="00D85674" w:rsidRPr="007C7C31" w:rsidRDefault="00D85674" w:rsidP="0045075D">
      <w:pPr>
        <w:rPr>
          <w:lang w:eastAsia="ja-JP"/>
        </w:rPr>
      </w:pPr>
    </w:p>
    <w:p w:rsidR="00D85674" w:rsidRPr="007C7C31" w:rsidRDefault="00D85674" w:rsidP="0045075D">
      <w:pPr>
        <w:rPr>
          <w:lang w:eastAsia="ja-JP"/>
        </w:rPr>
      </w:pPr>
    </w:p>
    <w:p w:rsidR="00D85674" w:rsidRPr="007C7C31" w:rsidRDefault="00EB5304" w:rsidP="0045075D">
      <w:pPr>
        <w:rPr>
          <w:lang w:eastAsia="ja-JP"/>
        </w:rPr>
      </w:pPr>
      <w:r w:rsidRPr="00EB530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8688B85" wp14:editId="7DBD34DF">
                <wp:simplePos x="0" y="0"/>
                <wp:positionH relativeFrom="margin">
                  <wp:posOffset>2847975</wp:posOffset>
                </wp:positionH>
                <wp:positionV relativeFrom="paragraph">
                  <wp:posOffset>10795</wp:posOffset>
                </wp:positionV>
                <wp:extent cx="0" cy="359410"/>
                <wp:effectExtent l="0" t="0" r="19050" b="21590"/>
                <wp:wrapNone/>
                <wp:docPr id="498" name="Conector reto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4D5DD" id="Conector reto 498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25pt,.85pt" to="224.2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D85674" w:rsidRPr="007C7C31" w:rsidRDefault="00EB5304" w:rsidP="0045075D">
      <w:pPr>
        <w:rPr>
          <w:lang w:eastAsia="ja-JP"/>
        </w:rPr>
      </w:pPr>
      <w:r w:rsidRPr="00EB530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3025C3D" wp14:editId="1C9978FD">
                <wp:simplePos x="0" y="0"/>
                <wp:positionH relativeFrom="margin">
                  <wp:posOffset>2152650</wp:posOffset>
                </wp:positionH>
                <wp:positionV relativeFrom="paragraph">
                  <wp:posOffset>34290</wp:posOffset>
                </wp:positionV>
                <wp:extent cx="1381125" cy="1666875"/>
                <wp:effectExtent l="0" t="0" r="28575" b="28575"/>
                <wp:wrapNone/>
                <wp:docPr id="499" name="Retângulo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304" w:rsidRPr="009D0848" w:rsidRDefault="00EB5304" w:rsidP="00EB530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EB5304" w:rsidRPr="009D0848" w:rsidRDefault="00EB5304" w:rsidP="00EB530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SD0</w:t>
                            </w:r>
                          </w:p>
                          <w:p w:rsidR="00EB5304" w:rsidRPr="009D0848" w:rsidRDefault="00EB5304" w:rsidP="00EB530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EB5304" w:rsidRPr="009D0848" w:rsidRDefault="00EB5304" w:rsidP="00EB530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EB5304" w:rsidRPr="009D0848" w:rsidRDefault="00EB5304" w:rsidP="00EB530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EB5304" w:rsidRPr="00426281" w:rsidRDefault="00EB5304" w:rsidP="00EB530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25C3D" id="Retângulo 499" o:spid="_x0000_s1093" style="position:absolute;margin-left:169.5pt;margin-top:2.7pt;width:108.75pt;height:131.25pt;z-index:251949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" fillcolor="#5b9bd5 [3204]" strokecolor="#1f4d78 [1604]" strokeweight="1pt">
                <v:textbox>
                  <w:txbxContent>
                    <w:p w:rsidR="00EB5304" w:rsidRPr="009D0848" w:rsidRDefault="00EB5304" w:rsidP="00EB530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EB5304" w:rsidRPr="009D0848" w:rsidRDefault="00EB5304" w:rsidP="00EB530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SD0</w:t>
                      </w:r>
                    </w:p>
                    <w:p w:rsidR="00EB5304" w:rsidRPr="009D0848" w:rsidRDefault="00EB5304" w:rsidP="00EB530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EB5304" w:rsidRPr="009D0848" w:rsidRDefault="00EB5304" w:rsidP="00EB530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EB5304" w:rsidRPr="009D0848" w:rsidRDefault="00EB5304" w:rsidP="00EB530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EB5304" w:rsidRPr="00426281" w:rsidRDefault="00EB5304" w:rsidP="00EB530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85674" w:rsidRPr="007C7C31" w:rsidRDefault="002334E2" w:rsidP="0045075D">
      <w:pPr>
        <w:rPr>
          <w:lang w:eastAsia="ja-JP"/>
        </w:rPr>
      </w:pPr>
      <w:r>
        <w:rPr>
          <w:lang w:eastAsia="ja-JP"/>
        </w:rPr>
        <w:t>T30</w:t>
      </w:r>
    </w:p>
    <w:p w:rsidR="00D85674" w:rsidRPr="007C7C31" w:rsidRDefault="00D85674" w:rsidP="0045075D">
      <w:pPr>
        <w:rPr>
          <w:lang w:eastAsia="ja-JP"/>
        </w:rPr>
      </w:pPr>
    </w:p>
    <w:p w:rsidR="00D85674" w:rsidRPr="007C7C31" w:rsidRDefault="00D85674" w:rsidP="0045075D">
      <w:pPr>
        <w:rPr>
          <w:lang w:eastAsia="ja-JP"/>
        </w:rPr>
      </w:pPr>
    </w:p>
    <w:p w:rsidR="00D85674" w:rsidRPr="007C7C31" w:rsidRDefault="00D85674" w:rsidP="0045075D">
      <w:pPr>
        <w:rPr>
          <w:lang w:eastAsia="ja-JP"/>
        </w:rPr>
      </w:pPr>
    </w:p>
    <w:p w:rsidR="00D85674" w:rsidRPr="007C7C31" w:rsidRDefault="00EB5304" w:rsidP="0045075D">
      <w:pPr>
        <w:rPr>
          <w:lang w:eastAsia="ja-JP"/>
        </w:rPr>
      </w:pPr>
      <w:r w:rsidRPr="00EB530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1739060" wp14:editId="19767BA2">
                <wp:simplePos x="0" y="0"/>
                <wp:positionH relativeFrom="margin">
                  <wp:posOffset>2857500</wp:posOffset>
                </wp:positionH>
                <wp:positionV relativeFrom="paragraph">
                  <wp:posOffset>11430</wp:posOffset>
                </wp:positionV>
                <wp:extent cx="0" cy="359410"/>
                <wp:effectExtent l="0" t="0" r="19050" b="21590"/>
                <wp:wrapNone/>
                <wp:docPr id="500" name="Conector reto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79E14" id="Conector reto 500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.9pt" to="22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D85674" w:rsidRPr="007C7C31" w:rsidRDefault="00EB5304" w:rsidP="0045075D">
      <w:pPr>
        <w:rPr>
          <w:lang w:eastAsia="ja-JP"/>
        </w:rPr>
      </w:pPr>
      <w:r w:rsidRPr="00EB530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1767512" wp14:editId="0875FC00">
                <wp:simplePos x="0" y="0"/>
                <wp:positionH relativeFrom="margin">
                  <wp:posOffset>2162175</wp:posOffset>
                </wp:positionH>
                <wp:positionV relativeFrom="paragraph">
                  <wp:posOffset>34925</wp:posOffset>
                </wp:positionV>
                <wp:extent cx="1381125" cy="1666875"/>
                <wp:effectExtent l="0" t="0" r="28575" b="28575"/>
                <wp:wrapNone/>
                <wp:docPr id="501" name="Retângulo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304" w:rsidRPr="009D0848" w:rsidRDefault="00EB5304" w:rsidP="00EB530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EB5304" w:rsidRPr="009D0848" w:rsidRDefault="00EB5304" w:rsidP="00EB530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SD0</w:t>
                            </w:r>
                          </w:p>
                          <w:p w:rsidR="00EB5304" w:rsidRPr="009D0848" w:rsidRDefault="00EB5304" w:rsidP="00EB530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EB5304" w:rsidRPr="009D0848" w:rsidRDefault="00EB5304" w:rsidP="00EB530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EB5304" w:rsidRPr="009D0848" w:rsidRDefault="00EB5304" w:rsidP="00EB530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EB5304" w:rsidRPr="00426281" w:rsidRDefault="00EB5304" w:rsidP="00EB530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67512" id="Retângulo 501" o:spid="_x0000_s1094" style="position:absolute;margin-left:170.25pt;margin-top:2.75pt;width:108.75pt;height:131.25pt;z-index:251952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" fillcolor="#5b9bd5 [3204]" strokecolor="#1f4d78 [1604]" strokeweight="1pt">
                <v:textbox>
                  <w:txbxContent>
                    <w:p w:rsidR="00EB5304" w:rsidRPr="009D0848" w:rsidRDefault="00EB5304" w:rsidP="00EB530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EB5304" w:rsidRPr="009D0848" w:rsidRDefault="00EB5304" w:rsidP="00EB530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SD0</w:t>
                      </w:r>
                    </w:p>
                    <w:p w:rsidR="00EB5304" w:rsidRPr="009D0848" w:rsidRDefault="00EB5304" w:rsidP="00EB530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EB5304" w:rsidRPr="009D0848" w:rsidRDefault="00EB5304" w:rsidP="00EB530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EB5304" w:rsidRPr="009D0848" w:rsidRDefault="00EB5304" w:rsidP="00EB530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EB5304" w:rsidRPr="00426281" w:rsidRDefault="00EB5304" w:rsidP="00EB5304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85674" w:rsidRPr="007C7C31" w:rsidRDefault="002334E2" w:rsidP="0045075D">
      <w:pPr>
        <w:rPr>
          <w:lang w:eastAsia="ja-JP"/>
        </w:rPr>
      </w:pPr>
      <w:r>
        <w:rPr>
          <w:lang w:eastAsia="ja-JP"/>
        </w:rPr>
        <w:t>T31</w:t>
      </w:r>
    </w:p>
    <w:p w:rsidR="00D85674" w:rsidRPr="007C7C31" w:rsidRDefault="00D85674" w:rsidP="0045075D">
      <w:pPr>
        <w:rPr>
          <w:lang w:eastAsia="ja-JP"/>
        </w:rPr>
      </w:pPr>
    </w:p>
    <w:p w:rsidR="00D85674" w:rsidRPr="007C7C31" w:rsidRDefault="00D85674" w:rsidP="0045075D">
      <w:pPr>
        <w:rPr>
          <w:lang w:eastAsia="ja-JP"/>
        </w:rPr>
      </w:pPr>
    </w:p>
    <w:p w:rsidR="00D85674" w:rsidRPr="007C7C31" w:rsidRDefault="00EB5304" w:rsidP="0045075D">
      <w:pPr>
        <w:rPr>
          <w:lang w:eastAsia="ja-JP"/>
        </w:rPr>
      </w:pPr>
      <w:r w:rsidRPr="00EB530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4F27520" wp14:editId="14843680">
                <wp:simplePos x="0" y="0"/>
                <wp:positionH relativeFrom="margin">
                  <wp:posOffset>2857500</wp:posOffset>
                </wp:positionH>
                <wp:positionV relativeFrom="paragraph">
                  <wp:posOffset>296545</wp:posOffset>
                </wp:positionV>
                <wp:extent cx="0" cy="359410"/>
                <wp:effectExtent l="0" t="0" r="19050" b="21590"/>
                <wp:wrapNone/>
                <wp:docPr id="503" name="Conector reto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85793" id="Conector reto 503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23.35pt" to="22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D85674" w:rsidRPr="007C7C31" w:rsidRDefault="00EB5304" w:rsidP="0045075D">
      <w:pPr>
        <w:rPr>
          <w:lang w:eastAsia="ja-JP"/>
        </w:rPr>
      </w:pPr>
      <w:r w:rsidRPr="00EB5304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CDBEF83" wp14:editId="7C80692D">
                <wp:simplePos x="0" y="0"/>
                <wp:positionH relativeFrom="margin">
                  <wp:posOffset>2162175</wp:posOffset>
                </wp:positionH>
                <wp:positionV relativeFrom="paragraph">
                  <wp:posOffset>314325</wp:posOffset>
                </wp:positionV>
                <wp:extent cx="1390650" cy="552450"/>
                <wp:effectExtent l="0" t="0" r="19050" b="19050"/>
                <wp:wrapNone/>
                <wp:docPr id="502" name="Elips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304" w:rsidRPr="00426281" w:rsidRDefault="00EB5304" w:rsidP="00EB5304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MOD</w:t>
                            </w:r>
                            <w:r w:rsidR="00BB6753">
                              <w:rPr>
                                <w:color w:val="FFFFFF" w:themeColor="background1"/>
                                <w:lang w:val="pt-BR"/>
                              </w:rPr>
                              <w:t xml:space="preserve">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DBEF83" id="Elipse 502" o:spid="_x0000_s1103" style="position:absolute;margin-left:170.25pt;margin-top:24.75pt;width:109.5pt;height:43.5pt;z-index:251954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B5304" w:rsidRPr="00426281" w:rsidRDefault="00EB5304" w:rsidP="00EB5304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 w:rsidRPr="00426281">
                        <w:rPr>
                          <w:color w:val="FFFFFF" w:themeColor="background1"/>
                          <w:lang w:val="pt-BR"/>
                        </w:rPr>
                        <w:t>MOD</w:t>
                      </w:r>
                      <w:r w:rsidR="00BB6753">
                        <w:rPr>
                          <w:color w:val="FFFFFF" w:themeColor="background1"/>
                          <w:lang w:val="pt-BR"/>
                        </w:rPr>
                        <w:t xml:space="preserve"> 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85674" w:rsidRPr="007C7C31" w:rsidRDefault="00D85674" w:rsidP="0045075D">
      <w:pPr>
        <w:rPr>
          <w:lang w:eastAsia="ja-JP"/>
        </w:rPr>
      </w:pPr>
    </w:p>
    <w:p w:rsidR="00D85674" w:rsidRPr="007C7C31" w:rsidRDefault="00D85674" w:rsidP="0045075D">
      <w:pPr>
        <w:rPr>
          <w:lang w:eastAsia="ja-JP"/>
        </w:rPr>
      </w:pPr>
    </w:p>
    <w:p w:rsidR="00D85674" w:rsidRPr="007C7C31" w:rsidRDefault="00D85674" w:rsidP="0045075D">
      <w:pPr>
        <w:rPr>
          <w:lang w:eastAsia="ja-JP"/>
        </w:rPr>
      </w:pPr>
    </w:p>
    <w:p w:rsidR="009D0848" w:rsidRPr="007C7C31" w:rsidRDefault="009D0848" w:rsidP="0045075D">
      <w:pPr>
        <w:rPr>
          <w:lang w:eastAsia="ja-JP"/>
        </w:rPr>
      </w:pPr>
    </w:p>
    <w:p w:rsidR="009D0848" w:rsidRPr="007C7C31" w:rsidRDefault="009D0848" w:rsidP="0045075D">
      <w:pPr>
        <w:rPr>
          <w:lang w:eastAsia="ja-JP"/>
        </w:rPr>
      </w:pPr>
    </w:p>
    <w:p w:rsidR="009D0848" w:rsidRPr="007C7C31" w:rsidRDefault="00CA72EC" w:rsidP="0045075D">
      <w:pPr>
        <w:rPr>
          <w:lang w:eastAsia="ja-JP"/>
        </w:rPr>
      </w:pPr>
      <w:r w:rsidRPr="00CA72EC"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95A285F" wp14:editId="52CB9CDA">
                <wp:simplePos x="0" y="0"/>
                <wp:positionH relativeFrom="margin">
                  <wp:posOffset>2162175</wp:posOffset>
                </wp:positionH>
                <wp:positionV relativeFrom="paragraph">
                  <wp:posOffset>159385</wp:posOffset>
                </wp:positionV>
                <wp:extent cx="1390650" cy="552450"/>
                <wp:effectExtent l="0" t="0" r="19050" b="19050"/>
                <wp:wrapNone/>
                <wp:docPr id="504" name="Elips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2EC" w:rsidRPr="00426281" w:rsidRDefault="00CA72EC" w:rsidP="00CA72EC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MOD</w:t>
                            </w:r>
                            <w:r w:rsidR="00BB6753">
                              <w:rPr>
                                <w:color w:val="FFFFFF" w:themeColor="background1"/>
                                <w:lang w:val="pt-BR"/>
                              </w:rPr>
                              <w:t xml:space="preserve">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5A285F" id="Elipse 504" o:spid="_x0000_s1104" style="position:absolute;margin-left:170.25pt;margin-top:12.55pt;width:109.5pt;height:43.5pt;z-index:251957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CA72EC" w:rsidRPr="00426281" w:rsidRDefault="00CA72EC" w:rsidP="00CA72E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 w:rsidRPr="00426281">
                        <w:rPr>
                          <w:color w:val="FFFFFF" w:themeColor="background1"/>
                          <w:lang w:val="pt-BR"/>
                        </w:rPr>
                        <w:t>MOD</w:t>
                      </w:r>
                      <w:r w:rsidR="00BB6753">
                        <w:rPr>
                          <w:color w:val="FFFFFF" w:themeColor="background1"/>
                          <w:lang w:val="pt-BR"/>
                        </w:rPr>
                        <w:t xml:space="preserve"> 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A72EC" w:rsidRPr="007C7C31" w:rsidRDefault="00CA72EC" w:rsidP="0045075D">
      <w:pPr>
        <w:rPr>
          <w:lang w:eastAsia="ja-JP"/>
        </w:rPr>
      </w:pPr>
      <w:r w:rsidRPr="00CA72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414F998" wp14:editId="73B8026C">
                <wp:simplePos x="0" y="0"/>
                <wp:positionH relativeFrom="margin">
                  <wp:posOffset>2858135</wp:posOffset>
                </wp:positionH>
                <wp:positionV relativeFrom="paragraph">
                  <wp:posOffset>294640</wp:posOffset>
                </wp:positionV>
                <wp:extent cx="0" cy="359410"/>
                <wp:effectExtent l="0" t="0" r="19050" b="21590"/>
                <wp:wrapNone/>
                <wp:docPr id="505" name="Conector reto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9A6AD" id="Conector reto 505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05pt,23.2pt" to="225.0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CA72EC" w:rsidRPr="007C7C31" w:rsidRDefault="00CA72EC" w:rsidP="0045075D">
      <w:pPr>
        <w:rPr>
          <w:lang w:eastAsia="ja-JP"/>
        </w:rPr>
      </w:pPr>
      <w:r w:rsidRPr="00CA72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DFA3CEB" wp14:editId="13FFDD4A">
                <wp:simplePos x="0" y="0"/>
                <wp:positionH relativeFrom="margin">
                  <wp:posOffset>2162810</wp:posOffset>
                </wp:positionH>
                <wp:positionV relativeFrom="paragraph">
                  <wp:posOffset>318770</wp:posOffset>
                </wp:positionV>
                <wp:extent cx="1381125" cy="1666875"/>
                <wp:effectExtent l="0" t="0" r="28575" b="28575"/>
                <wp:wrapNone/>
                <wp:docPr id="506" name="Retângulo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2EC" w:rsidRPr="009D0848" w:rsidRDefault="00CA72EC" w:rsidP="00CA72E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CA72EC" w:rsidRPr="009D0848" w:rsidRDefault="00CA72EC" w:rsidP="00CA72E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SD0</w:t>
                            </w:r>
                          </w:p>
                          <w:p w:rsidR="00CA72EC" w:rsidRPr="009D0848" w:rsidRDefault="00CA72EC" w:rsidP="00CA72E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CA72EC" w:rsidRPr="009D0848" w:rsidRDefault="00CA72EC" w:rsidP="00CA72E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CA72EC" w:rsidRPr="009D0848" w:rsidRDefault="00CA72EC" w:rsidP="00CA72E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CA72EC" w:rsidRPr="00426281" w:rsidRDefault="00CA72EC" w:rsidP="00CA72E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A3CEB" id="Retângulo 506" o:spid="_x0000_s1097" style="position:absolute;margin-left:170.3pt;margin-top:25.1pt;width:108.75pt;height:131.25pt;z-index:251959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" fillcolor="#5b9bd5 [3204]" strokecolor="#1f4d78 [1604]" strokeweight="1pt">
                <v:textbox>
                  <w:txbxContent>
                    <w:p w:rsidR="00CA72EC" w:rsidRPr="009D0848" w:rsidRDefault="00CA72EC" w:rsidP="00CA72E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CA72EC" w:rsidRPr="009D0848" w:rsidRDefault="00CA72EC" w:rsidP="00CA72E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SD0</w:t>
                      </w:r>
                    </w:p>
                    <w:p w:rsidR="00CA72EC" w:rsidRPr="009D0848" w:rsidRDefault="00CA72EC" w:rsidP="00CA72E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CA72EC" w:rsidRPr="009D0848" w:rsidRDefault="00CA72EC" w:rsidP="00CA72E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CA72EC" w:rsidRPr="009D0848" w:rsidRDefault="00CA72EC" w:rsidP="00CA72E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CA72EC" w:rsidRPr="00426281" w:rsidRDefault="00CA72EC" w:rsidP="00CA72E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A72EC" w:rsidRPr="007C7C31" w:rsidRDefault="002334E2" w:rsidP="0045075D">
      <w:pPr>
        <w:rPr>
          <w:lang w:eastAsia="ja-JP"/>
        </w:rPr>
      </w:pPr>
      <w:r>
        <w:rPr>
          <w:lang w:eastAsia="ja-JP"/>
        </w:rPr>
        <w:t>T32</w:t>
      </w:r>
    </w:p>
    <w:p w:rsidR="00CA72EC" w:rsidRPr="007C7C31" w:rsidRDefault="00CA72EC" w:rsidP="0045075D">
      <w:pPr>
        <w:rPr>
          <w:lang w:eastAsia="ja-JP"/>
        </w:rPr>
      </w:pPr>
    </w:p>
    <w:p w:rsidR="00CA72EC" w:rsidRPr="007C7C31" w:rsidRDefault="00CA72EC" w:rsidP="0045075D">
      <w:pPr>
        <w:rPr>
          <w:lang w:eastAsia="ja-JP"/>
        </w:rPr>
      </w:pPr>
    </w:p>
    <w:p w:rsidR="00CA72EC" w:rsidRPr="007C7C31" w:rsidRDefault="00CA72EC" w:rsidP="0045075D">
      <w:pPr>
        <w:rPr>
          <w:lang w:eastAsia="ja-JP"/>
        </w:rPr>
      </w:pPr>
    </w:p>
    <w:p w:rsidR="00CA72EC" w:rsidRPr="007C7C31" w:rsidRDefault="00CA72EC" w:rsidP="0045075D">
      <w:pPr>
        <w:rPr>
          <w:lang w:eastAsia="ja-JP"/>
        </w:rPr>
      </w:pPr>
      <w:r w:rsidRPr="00CA72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E961D3D" wp14:editId="4FEC747E">
                <wp:simplePos x="0" y="0"/>
                <wp:positionH relativeFrom="margin">
                  <wp:posOffset>2857500</wp:posOffset>
                </wp:positionH>
                <wp:positionV relativeFrom="paragraph">
                  <wp:posOffset>227330</wp:posOffset>
                </wp:positionV>
                <wp:extent cx="0" cy="359410"/>
                <wp:effectExtent l="0" t="0" r="19050" b="21590"/>
                <wp:wrapNone/>
                <wp:docPr id="508" name="Conector reto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73952" id="Conector reto 508" o:spid="_x0000_s1026" style="position:absolute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17.9pt" to="22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CA72EC" w:rsidRPr="007C7C31" w:rsidRDefault="00E96520" w:rsidP="0045075D">
      <w:pPr>
        <w:rPr>
          <w:lang w:eastAsia="ja-JP"/>
        </w:rPr>
      </w:pPr>
      <w:r w:rsidRPr="002D3F21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A786510" wp14:editId="07C9E7BD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1381125" cy="649605"/>
                <wp:effectExtent l="0" t="0" r="28575" b="17145"/>
                <wp:wrapNone/>
                <wp:docPr id="511" name="Retângulo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520" w:rsidRDefault="00E96520" w:rsidP="00E96520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ENDES</w:t>
                            </w:r>
                          </w:p>
                          <w:p w:rsidR="00E96520" w:rsidRDefault="00E96520" w:rsidP="00E96520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(LMD)</w:t>
                            </w:r>
                          </w:p>
                          <w:p w:rsidR="00E96520" w:rsidRPr="00426281" w:rsidRDefault="00E96520" w:rsidP="00E9652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86510" id="Retângulo 511" o:spid="_x0000_s1098" style="position:absolute;margin-left:0;margin-top:15.95pt;width:108.75pt;height:51.15pt;z-index:2519644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" fillcolor="#5b9bd5 [3204]" strokecolor="#1f4d78 [1604]" strokeweight="1pt">
                <v:textbox>
                  <w:txbxContent>
                    <w:p w:rsidR="00E96520" w:rsidRDefault="00E96520" w:rsidP="00E96520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ENDES</w:t>
                      </w:r>
                    </w:p>
                    <w:p w:rsidR="00E96520" w:rsidRDefault="00E96520" w:rsidP="00E96520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(LMD)</w:t>
                      </w:r>
                    </w:p>
                    <w:p w:rsidR="00E96520" w:rsidRPr="00426281" w:rsidRDefault="00E96520" w:rsidP="00E9652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A72EC" w:rsidRPr="009A1ECC" w:rsidRDefault="002334E2" w:rsidP="0045075D">
      <w:pPr>
        <w:rPr>
          <w:lang w:eastAsia="ja-JP"/>
        </w:rPr>
      </w:pPr>
      <w:r>
        <w:rPr>
          <w:lang w:eastAsia="ja-JP"/>
        </w:rPr>
        <w:t>T33</w:t>
      </w:r>
    </w:p>
    <w:p w:rsidR="00CA72EC" w:rsidRPr="009A1ECC" w:rsidRDefault="00E96520" w:rsidP="0045075D">
      <w:pPr>
        <w:rPr>
          <w:lang w:eastAsia="ja-JP"/>
        </w:rPr>
      </w:pPr>
      <w:r w:rsidRPr="00CA72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50971DF" wp14:editId="36626243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0" cy="359410"/>
                <wp:effectExtent l="0" t="0" r="19050" b="21590"/>
                <wp:wrapNone/>
                <wp:docPr id="391" name="Conector reto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CEAD5" id="Conector reto 391" o:spid="_x0000_s1026" style="position:absolute;z-index:251966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25pt" to="0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CA72EC" w:rsidRPr="009A1ECC" w:rsidRDefault="00E96520" w:rsidP="0045075D">
      <w:pPr>
        <w:rPr>
          <w:lang w:eastAsia="ja-JP"/>
        </w:rPr>
      </w:pPr>
      <w:r w:rsidRPr="00CA72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9B05018" wp14:editId="0BFD84A9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1390650" cy="552450"/>
                <wp:effectExtent l="0" t="0" r="19050" b="19050"/>
                <wp:wrapNone/>
                <wp:docPr id="507" name="Elips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2EC" w:rsidRPr="00426281" w:rsidRDefault="00CA72EC" w:rsidP="00CA72EC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MOD</w:t>
                            </w:r>
                            <w:r w:rsidR="00BB6753">
                              <w:rPr>
                                <w:color w:val="FFFFFF" w:themeColor="background1"/>
                                <w:lang w:val="pt-BR"/>
                              </w:rPr>
                              <w:t xml:space="preserve">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B05018" id="Elipse 507" o:spid="_x0000_s1107" style="position:absolute;margin-left:0;margin-top:7.8pt;width:109.5pt;height:43.5pt;z-index:251961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A72EC" w:rsidRPr="00426281" w:rsidRDefault="00CA72EC" w:rsidP="00CA72E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 w:rsidRPr="00426281">
                        <w:rPr>
                          <w:color w:val="FFFFFF" w:themeColor="background1"/>
                          <w:lang w:val="pt-BR"/>
                        </w:rPr>
                        <w:t>MOD</w:t>
                      </w:r>
                      <w:r w:rsidR="00BB6753">
                        <w:rPr>
                          <w:color w:val="FFFFFF" w:themeColor="background1"/>
                          <w:lang w:val="pt-BR"/>
                        </w:rPr>
                        <w:t xml:space="preserve"> 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A72EC" w:rsidRPr="009A1ECC" w:rsidRDefault="00CA72EC" w:rsidP="0045075D">
      <w:pPr>
        <w:rPr>
          <w:lang w:eastAsia="ja-JP"/>
        </w:rPr>
      </w:pPr>
    </w:p>
    <w:p w:rsidR="00CA72EC" w:rsidRPr="009A1ECC" w:rsidRDefault="00CA72EC" w:rsidP="0045075D">
      <w:pPr>
        <w:rPr>
          <w:lang w:eastAsia="ja-JP"/>
        </w:rPr>
      </w:pPr>
    </w:p>
    <w:p w:rsidR="00CA72EC" w:rsidRPr="009A1ECC" w:rsidRDefault="00CA72EC" w:rsidP="0045075D">
      <w:pPr>
        <w:rPr>
          <w:lang w:eastAsia="ja-JP"/>
        </w:rPr>
      </w:pPr>
    </w:p>
    <w:p w:rsidR="00CA72EC" w:rsidRPr="009A1ECC" w:rsidRDefault="00CA72EC" w:rsidP="0045075D">
      <w:pPr>
        <w:rPr>
          <w:lang w:eastAsia="ja-JP"/>
        </w:rPr>
      </w:pPr>
    </w:p>
    <w:p w:rsidR="00CA72EC" w:rsidRPr="009A1ECC" w:rsidRDefault="00CA72EC" w:rsidP="0045075D">
      <w:pPr>
        <w:rPr>
          <w:lang w:eastAsia="ja-JP"/>
        </w:rPr>
      </w:pPr>
    </w:p>
    <w:p w:rsidR="00CA72EC" w:rsidRPr="009A1ECC" w:rsidRDefault="00CA72EC" w:rsidP="0045075D">
      <w:pPr>
        <w:rPr>
          <w:lang w:eastAsia="ja-JP"/>
        </w:rPr>
      </w:pPr>
    </w:p>
    <w:p w:rsidR="00CA72EC" w:rsidRPr="009A1ECC" w:rsidRDefault="00CA72EC" w:rsidP="0045075D">
      <w:pPr>
        <w:rPr>
          <w:lang w:eastAsia="ja-JP"/>
        </w:rPr>
      </w:pPr>
    </w:p>
    <w:p w:rsidR="00CA72EC" w:rsidRPr="009A1ECC" w:rsidRDefault="00CA72EC" w:rsidP="0045075D">
      <w:pPr>
        <w:rPr>
          <w:lang w:eastAsia="ja-JP"/>
        </w:rPr>
      </w:pPr>
    </w:p>
    <w:p w:rsidR="00EF34AB" w:rsidRPr="009A1ECC" w:rsidRDefault="00EF34AB" w:rsidP="0045075D">
      <w:pPr>
        <w:rPr>
          <w:lang w:eastAsia="ja-JP"/>
        </w:rPr>
      </w:pPr>
    </w:p>
    <w:p w:rsidR="00EF34AB" w:rsidRPr="009A1ECC" w:rsidRDefault="00EF34AB" w:rsidP="0045075D">
      <w:pPr>
        <w:rPr>
          <w:lang w:eastAsia="ja-JP"/>
        </w:rPr>
      </w:pPr>
    </w:p>
    <w:p w:rsidR="00EF34AB" w:rsidRPr="009A1ECC" w:rsidRDefault="00EF34AB" w:rsidP="0045075D">
      <w:pPr>
        <w:rPr>
          <w:lang w:eastAsia="ja-JP"/>
        </w:rPr>
      </w:pPr>
    </w:p>
    <w:p w:rsidR="00EF34AB" w:rsidRPr="009A1ECC" w:rsidRDefault="00EF34AB" w:rsidP="0045075D">
      <w:pPr>
        <w:rPr>
          <w:lang w:eastAsia="ja-JP"/>
        </w:rPr>
      </w:pPr>
    </w:p>
    <w:p w:rsidR="00EF34AB" w:rsidRPr="009A1ECC" w:rsidRDefault="00EF34AB" w:rsidP="0045075D">
      <w:pPr>
        <w:rPr>
          <w:lang w:eastAsia="ja-JP"/>
        </w:rPr>
      </w:pPr>
    </w:p>
    <w:p w:rsidR="00EF34AB" w:rsidRPr="009A1ECC" w:rsidRDefault="00EF34AB" w:rsidP="0045075D">
      <w:pPr>
        <w:rPr>
          <w:lang w:eastAsia="ja-JP"/>
        </w:rPr>
      </w:pPr>
    </w:p>
    <w:p w:rsidR="00EF34AB" w:rsidRPr="009A1ECC" w:rsidRDefault="00EF34AB" w:rsidP="0045075D">
      <w:pPr>
        <w:rPr>
          <w:lang w:eastAsia="ja-JP"/>
        </w:rPr>
      </w:pPr>
      <w:r w:rsidRPr="00EF34AB"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0AC1F20" wp14:editId="2632DC41">
                <wp:simplePos x="0" y="0"/>
                <wp:positionH relativeFrom="margin">
                  <wp:posOffset>2162175</wp:posOffset>
                </wp:positionH>
                <wp:positionV relativeFrom="paragraph">
                  <wp:posOffset>243205</wp:posOffset>
                </wp:positionV>
                <wp:extent cx="1390650" cy="552450"/>
                <wp:effectExtent l="0" t="0" r="19050" b="19050"/>
                <wp:wrapNone/>
                <wp:docPr id="393" name="Elips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4AB" w:rsidRPr="00426281" w:rsidRDefault="00EF34AB" w:rsidP="00EF34AB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MOD</w:t>
                            </w:r>
                            <w:r w:rsidR="00BB6753">
                              <w:rPr>
                                <w:color w:val="FFFFFF" w:themeColor="background1"/>
                                <w:lang w:val="pt-BR"/>
                              </w:rPr>
                              <w:t xml:space="preserve">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AC1F20" id="Elipse 393" o:spid="_x0000_s1108" style="position:absolute;margin-left:170.25pt;margin-top:19.15pt;width:109.5pt;height:43.5pt;z-index:251968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F34AB" w:rsidRPr="00426281" w:rsidRDefault="00EF34AB" w:rsidP="00EF34AB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 w:rsidRPr="00426281">
                        <w:rPr>
                          <w:color w:val="FFFFFF" w:themeColor="background1"/>
                          <w:lang w:val="pt-BR"/>
                        </w:rPr>
                        <w:t>MOD</w:t>
                      </w:r>
                      <w:r w:rsidR="00BB6753">
                        <w:rPr>
                          <w:color w:val="FFFFFF" w:themeColor="background1"/>
                          <w:lang w:val="pt-BR"/>
                        </w:rPr>
                        <w:t xml:space="preserve"> 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F34AB" w:rsidRPr="009A1ECC" w:rsidRDefault="00EF34AB" w:rsidP="0045075D">
      <w:pPr>
        <w:rPr>
          <w:lang w:eastAsia="ja-JP"/>
        </w:rPr>
      </w:pPr>
    </w:p>
    <w:p w:rsidR="00EF34AB" w:rsidRPr="009A1ECC" w:rsidRDefault="00EF34AB" w:rsidP="0045075D">
      <w:pPr>
        <w:rPr>
          <w:lang w:eastAsia="ja-JP"/>
        </w:rPr>
      </w:pP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C8A234E" wp14:editId="5A795D92">
                <wp:simplePos x="0" y="0"/>
                <wp:positionH relativeFrom="margin">
                  <wp:posOffset>2857500</wp:posOffset>
                </wp:positionH>
                <wp:positionV relativeFrom="paragraph">
                  <wp:posOffset>643890</wp:posOffset>
                </wp:positionV>
                <wp:extent cx="0" cy="228600"/>
                <wp:effectExtent l="0" t="0" r="19050" b="19050"/>
                <wp:wrapNone/>
                <wp:docPr id="397" name="Conector reto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33C0F" id="Conector reto 397" o:spid="_x0000_s1026" style="position:absolute;z-index:251972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50.7pt" to="22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D079C27" wp14:editId="27FE7683">
                <wp:simplePos x="0" y="0"/>
                <wp:positionH relativeFrom="margin">
                  <wp:posOffset>2857500</wp:posOffset>
                </wp:positionH>
                <wp:positionV relativeFrom="paragraph">
                  <wp:posOffset>124460</wp:posOffset>
                </wp:positionV>
                <wp:extent cx="0" cy="228600"/>
                <wp:effectExtent l="0" t="0" r="19050" b="19050"/>
                <wp:wrapNone/>
                <wp:docPr id="396" name="Conector reto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29D66" id="Conector reto 396" o:spid="_x0000_s1026" style="position:absolute;z-index:251971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9.8pt" to="22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8153A42" wp14:editId="1168D86F">
                <wp:simplePos x="0" y="0"/>
                <wp:positionH relativeFrom="margin">
                  <wp:posOffset>2162175</wp:posOffset>
                </wp:positionH>
                <wp:positionV relativeFrom="paragraph">
                  <wp:posOffset>361950</wp:posOffset>
                </wp:positionV>
                <wp:extent cx="1381125" cy="295275"/>
                <wp:effectExtent l="0" t="0" r="28575" b="28575"/>
                <wp:wrapNone/>
                <wp:docPr id="394" name="Retângulo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4AB" w:rsidRPr="00426281" w:rsidRDefault="000935E0" w:rsidP="00EF34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(INCSP)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53A42" id="Retângulo 394" o:spid="_x0000_s1101" style="position:absolute;margin-left:170.25pt;margin-top:28.5pt;width:108.75pt;height:23.25pt;z-index:251969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" fillcolor="#5b9bd5 [3204]" strokecolor="#1f4d78 [1604]" strokeweight="1pt">
                <v:textbox>
                  <w:txbxContent>
                    <w:p w:rsidR="00EF34AB" w:rsidRPr="00426281" w:rsidRDefault="000935E0" w:rsidP="00EF34A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(INCSP)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F34AB" w:rsidRPr="009A1ECC" w:rsidRDefault="002334E2" w:rsidP="0045075D">
      <w:pPr>
        <w:rPr>
          <w:lang w:eastAsia="ja-JP"/>
        </w:rPr>
      </w:pPr>
      <w:r>
        <w:rPr>
          <w:lang w:eastAsia="ja-JP"/>
        </w:rPr>
        <w:t>T34</w:t>
      </w:r>
    </w:p>
    <w:p w:rsidR="00EF34AB" w:rsidRPr="009A1ECC" w:rsidRDefault="000935E0" w:rsidP="0045075D">
      <w:pPr>
        <w:rPr>
          <w:lang w:eastAsia="ja-JP"/>
        </w:rPr>
      </w:pPr>
      <w:r w:rsidRPr="000935E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E43E7B9" wp14:editId="0E1D9667">
                <wp:simplePos x="0" y="0"/>
                <wp:positionH relativeFrom="margin">
                  <wp:posOffset>2162175</wp:posOffset>
                </wp:positionH>
                <wp:positionV relativeFrom="paragraph">
                  <wp:posOffset>156845</wp:posOffset>
                </wp:positionV>
                <wp:extent cx="1381125" cy="295275"/>
                <wp:effectExtent l="0" t="0" r="28575" b="28575"/>
                <wp:wrapNone/>
                <wp:docPr id="401" name="Retângulo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CDE" w:rsidRDefault="00C14CDE" w:rsidP="00C14CDE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0935E0" w:rsidRPr="00426281" w:rsidRDefault="000935E0" w:rsidP="000935E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3E7B9" id="Retângulo 401" o:spid="_x0000_s1102" style="position:absolute;margin-left:170.25pt;margin-top:12.35pt;width:108.75pt;height:23.25pt;z-index:251977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" fillcolor="#5b9bd5 [3204]" strokecolor="#1f4d78 [1604]" strokeweight="1pt">
                <v:textbox>
                  <w:txbxContent>
                    <w:p w:rsidR="00C14CDE" w:rsidRDefault="00C14CDE" w:rsidP="00C14CDE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0935E0" w:rsidRPr="00426281" w:rsidRDefault="000935E0" w:rsidP="000935E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334E2">
        <w:rPr>
          <w:lang w:eastAsia="ja-JP"/>
        </w:rPr>
        <w:t>T35</w:t>
      </w:r>
    </w:p>
    <w:p w:rsidR="00EF34AB" w:rsidRPr="009A1ECC" w:rsidRDefault="000935E0" w:rsidP="0045075D">
      <w:pPr>
        <w:rPr>
          <w:lang w:eastAsia="ja-JP"/>
        </w:rPr>
      </w:pP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01F9A01" wp14:editId="7763CEC2">
                <wp:simplePos x="0" y="0"/>
                <wp:positionH relativeFrom="margin">
                  <wp:posOffset>2162175</wp:posOffset>
                </wp:positionH>
                <wp:positionV relativeFrom="paragraph">
                  <wp:posOffset>1170305</wp:posOffset>
                </wp:positionV>
                <wp:extent cx="1381125" cy="1031240"/>
                <wp:effectExtent l="0" t="0" r="28575" b="16510"/>
                <wp:wrapNone/>
                <wp:docPr id="398" name="Retângulo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3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4AB" w:rsidRDefault="00C14CDE" w:rsidP="00EF34AB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</w:t>
                            </w:r>
                            <w:r w:rsidR="00EF34AB">
                              <w:rPr>
                                <w:color w:val="FFFFFF" w:themeColor="background1"/>
                                <w:lang w:val="pt-BR"/>
                              </w:rPr>
                              <w:t>A</w:t>
                            </w:r>
                          </w:p>
                          <w:p w:rsidR="00EF34AB" w:rsidRDefault="00EF34AB" w:rsidP="00EF34AB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EF34AB" w:rsidRPr="00426281" w:rsidRDefault="00C14CDE" w:rsidP="00EF34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(LAC</w:t>
                            </w:r>
                            <w:r w:rsidR="00EF34AB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F9A01" id="Retângulo 398" o:spid="_x0000_s1103" style="position:absolute;margin-left:170.25pt;margin-top:92.15pt;width:108.75pt;height:81.2pt;z-index:251973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" fillcolor="#5b9bd5 [3204]" strokecolor="#1f4d78 [1604]" strokeweight="1pt">
                <v:textbox>
                  <w:txbxContent>
                    <w:p w:rsidR="00EF34AB" w:rsidRDefault="00C14CDE" w:rsidP="00EF34AB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</w:t>
                      </w:r>
                      <w:r w:rsidR="00EF34AB">
                        <w:rPr>
                          <w:color w:val="FFFFFF" w:themeColor="background1"/>
                          <w:lang w:val="pt-BR"/>
                        </w:rPr>
                        <w:t>A</w:t>
                      </w:r>
                    </w:p>
                    <w:p w:rsidR="00EF34AB" w:rsidRDefault="00EF34AB" w:rsidP="00EF34AB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EF34AB" w:rsidRPr="00426281" w:rsidRDefault="00C14CDE" w:rsidP="00EF34A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(LAC</w:t>
                      </w:r>
                      <w:r w:rsidR="00EF34AB"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AFFE3BC" wp14:editId="55D0757E">
                <wp:simplePos x="0" y="0"/>
                <wp:positionH relativeFrom="margin">
                  <wp:posOffset>2162175</wp:posOffset>
                </wp:positionH>
                <wp:positionV relativeFrom="paragraph">
                  <wp:posOffset>312420</wp:posOffset>
                </wp:positionV>
                <wp:extent cx="1381125" cy="649605"/>
                <wp:effectExtent l="0" t="0" r="28575" b="17145"/>
                <wp:wrapNone/>
                <wp:docPr id="395" name="Retângulo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4AB" w:rsidRDefault="00EF34AB" w:rsidP="00EF34AB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</w:t>
                            </w:r>
                            <w:r w:rsidR="000935E0">
                              <w:rPr>
                                <w:color w:val="FFFFFF" w:themeColor="background1"/>
                                <w:lang w:val="pt-BR"/>
                              </w:rPr>
                              <w:t>SP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A</w:t>
                            </w:r>
                          </w:p>
                          <w:p w:rsidR="00EF34AB" w:rsidRDefault="00EF34AB" w:rsidP="00EF34AB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EF34AB" w:rsidRPr="00426281" w:rsidRDefault="00EF34AB" w:rsidP="00EF34A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FE3BC" id="Retângulo 395" o:spid="_x0000_s1104" style="position:absolute;margin-left:170.25pt;margin-top:24.6pt;width:108.75pt;height:51.15pt;z-index:251970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" fillcolor="#5b9bd5 [3204]" strokecolor="#1f4d78 [1604]" strokeweight="1pt">
                <v:textbox>
                  <w:txbxContent>
                    <w:p w:rsidR="00EF34AB" w:rsidRDefault="00EF34AB" w:rsidP="00EF34AB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</w:t>
                      </w:r>
                      <w:r w:rsidR="000935E0">
                        <w:rPr>
                          <w:color w:val="FFFFFF" w:themeColor="background1"/>
                          <w:lang w:val="pt-BR"/>
                        </w:rPr>
                        <w:t>SP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>A</w:t>
                      </w:r>
                    </w:p>
                    <w:p w:rsidR="00EF34AB" w:rsidRDefault="00EF34AB" w:rsidP="00EF34AB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EF34AB" w:rsidRPr="00426281" w:rsidRDefault="00EF34AB" w:rsidP="00EF34AB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9384694" wp14:editId="3EF87382">
                <wp:simplePos x="0" y="0"/>
                <wp:positionH relativeFrom="margin">
                  <wp:posOffset>2857500</wp:posOffset>
                </wp:positionH>
                <wp:positionV relativeFrom="paragraph">
                  <wp:posOffset>2181860</wp:posOffset>
                </wp:positionV>
                <wp:extent cx="0" cy="228600"/>
                <wp:effectExtent l="0" t="0" r="19050" b="19050"/>
                <wp:wrapNone/>
                <wp:docPr id="400" name="Conector reto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0B1D2" id="Conector reto 400" o:spid="_x0000_s1026" style="position:absolute;z-index:251975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171.8pt" to="225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C74109A" wp14:editId="6BADBDA2">
                <wp:simplePos x="0" y="0"/>
                <wp:positionH relativeFrom="margin">
                  <wp:posOffset>2857500</wp:posOffset>
                </wp:positionH>
                <wp:positionV relativeFrom="paragraph">
                  <wp:posOffset>947420</wp:posOffset>
                </wp:positionV>
                <wp:extent cx="0" cy="228600"/>
                <wp:effectExtent l="0" t="0" r="19050" b="19050"/>
                <wp:wrapNone/>
                <wp:docPr id="399" name="Conector reto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A91C7" id="Conector reto 399" o:spid="_x0000_s1026" style="position:absolute;z-index:251974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74.6pt" to="225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935E0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350D9F4" wp14:editId="4FC620E9">
                <wp:simplePos x="0" y="0"/>
                <wp:positionH relativeFrom="margin">
                  <wp:posOffset>2857500</wp:posOffset>
                </wp:positionH>
                <wp:positionV relativeFrom="paragraph">
                  <wp:posOffset>97790</wp:posOffset>
                </wp:positionV>
                <wp:extent cx="0" cy="228600"/>
                <wp:effectExtent l="0" t="0" r="19050" b="19050"/>
                <wp:wrapNone/>
                <wp:docPr id="402" name="Conector reto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4B7C0" id="Conector reto 402" o:spid="_x0000_s1026" style="position:absolute;z-index:251978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7.7pt" to="2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F34AB" w:rsidRPr="009A1ECC" w:rsidRDefault="002334E2" w:rsidP="0045075D">
      <w:pPr>
        <w:rPr>
          <w:lang w:eastAsia="ja-JP"/>
        </w:rPr>
      </w:pPr>
      <w:r>
        <w:rPr>
          <w:lang w:eastAsia="ja-JP"/>
        </w:rPr>
        <w:t>T36</w:t>
      </w:r>
    </w:p>
    <w:p w:rsidR="00EF34AB" w:rsidRPr="009A1ECC" w:rsidRDefault="00EF34AB" w:rsidP="0045075D">
      <w:pPr>
        <w:rPr>
          <w:lang w:eastAsia="ja-JP"/>
        </w:rPr>
      </w:pPr>
    </w:p>
    <w:p w:rsidR="00EF34AB" w:rsidRPr="009A1ECC" w:rsidRDefault="00EF34AB" w:rsidP="0045075D">
      <w:pPr>
        <w:rPr>
          <w:lang w:eastAsia="ja-JP"/>
        </w:rPr>
      </w:pPr>
    </w:p>
    <w:p w:rsidR="00EF34AB" w:rsidRPr="009A1ECC" w:rsidRDefault="002334E2" w:rsidP="0045075D">
      <w:pPr>
        <w:rPr>
          <w:lang w:eastAsia="ja-JP"/>
        </w:rPr>
      </w:pPr>
      <w:r>
        <w:rPr>
          <w:lang w:eastAsia="ja-JP"/>
        </w:rPr>
        <w:t>T37</w:t>
      </w:r>
    </w:p>
    <w:p w:rsidR="00EF34AB" w:rsidRPr="009A1ECC" w:rsidRDefault="00EF34AB" w:rsidP="0045075D">
      <w:pPr>
        <w:rPr>
          <w:lang w:eastAsia="ja-JP"/>
        </w:rPr>
      </w:pPr>
    </w:p>
    <w:p w:rsidR="00EF34AB" w:rsidRPr="009A1ECC" w:rsidRDefault="000D68BC" w:rsidP="0045075D">
      <w:pPr>
        <w:rPr>
          <w:lang w:eastAsia="ja-JP"/>
        </w:rPr>
      </w:pPr>
      <w:r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9CC2800" wp14:editId="2827759F">
                <wp:simplePos x="0" y="0"/>
                <wp:positionH relativeFrom="margin">
                  <wp:posOffset>2162175</wp:posOffset>
                </wp:positionH>
                <wp:positionV relativeFrom="paragraph">
                  <wp:posOffset>1306830</wp:posOffset>
                </wp:positionV>
                <wp:extent cx="1381125" cy="649605"/>
                <wp:effectExtent l="0" t="0" r="28575" b="17145"/>
                <wp:wrapNone/>
                <wp:docPr id="404" name="Retângulo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9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8BC" w:rsidRDefault="000D68BC" w:rsidP="000D68BC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0D68BC" w:rsidRDefault="000D68BC" w:rsidP="000D68BC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MR</w:t>
                            </w:r>
                          </w:p>
                          <w:p w:rsidR="000D68BC" w:rsidRPr="00426281" w:rsidRDefault="000D68BC" w:rsidP="000D68B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C2800" id="Retângulo 404" o:spid="_x0000_s1105" style="position:absolute;margin-left:170.25pt;margin-top:102.9pt;width:108.75pt;height:51.15pt;z-index:251981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" fillcolor="#5b9bd5 [3204]" strokecolor="#1f4d78 [1604]" strokeweight="1pt">
                <v:textbox>
                  <w:txbxContent>
                    <w:p w:rsidR="000D68BC" w:rsidRDefault="000D68BC" w:rsidP="000D68B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0D68BC" w:rsidRDefault="000D68BC" w:rsidP="000D68B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0D68BC" w:rsidRPr="00426281" w:rsidRDefault="000D68BC" w:rsidP="000D68B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E5AE710" wp14:editId="605F35BD">
                <wp:simplePos x="0" y="0"/>
                <wp:positionH relativeFrom="margin">
                  <wp:posOffset>2857500</wp:posOffset>
                </wp:positionH>
                <wp:positionV relativeFrom="paragraph">
                  <wp:posOffset>615950</wp:posOffset>
                </wp:positionV>
                <wp:extent cx="0" cy="228600"/>
                <wp:effectExtent l="0" t="0" r="19050" b="19050"/>
                <wp:wrapNone/>
                <wp:docPr id="405" name="Conector reto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58331" id="Conector reto 405" o:spid="_x0000_s1026" style="position:absolute;z-index:251982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48.5pt" to="22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E6F20FF" wp14:editId="4851AF80">
                <wp:simplePos x="0" y="0"/>
                <wp:positionH relativeFrom="margin">
                  <wp:posOffset>2857500</wp:posOffset>
                </wp:positionH>
                <wp:positionV relativeFrom="paragraph">
                  <wp:posOffset>1941830</wp:posOffset>
                </wp:positionV>
                <wp:extent cx="0" cy="228600"/>
                <wp:effectExtent l="0" t="0" r="19050" b="19050"/>
                <wp:wrapNone/>
                <wp:docPr id="407" name="Conector reto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FA05A" id="Conector reto 407" o:spid="_x0000_s1026" style="position:absolute;z-index:251984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152.9pt" to="225pt,1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0C6ABAD" wp14:editId="60B4CE15">
                <wp:simplePos x="0" y="0"/>
                <wp:positionH relativeFrom="margin">
                  <wp:posOffset>2162175</wp:posOffset>
                </wp:positionH>
                <wp:positionV relativeFrom="paragraph">
                  <wp:posOffset>810260</wp:posOffset>
                </wp:positionV>
                <wp:extent cx="1381125" cy="295275"/>
                <wp:effectExtent l="0" t="0" r="28575" b="28575"/>
                <wp:wrapNone/>
                <wp:docPr id="410" name="Retângulo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8BC" w:rsidRDefault="000D68BC" w:rsidP="000D68BC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ENSPA</w:t>
                            </w:r>
                          </w:p>
                          <w:p w:rsidR="000D68BC" w:rsidRPr="00426281" w:rsidRDefault="000D68BC" w:rsidP="000D68B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6ABAD" id="Retângulo 410" o:spid="_x0000_s1106" style="position:absolute;margin-left:170.25pt;margin-top:63.8pt;width:108.75pt;height:23.25pt;z-index:251986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" fillcolor="#5b9bd5 [3204]" strokecolor="#1f4d78 [1604]" strokeweight="1pt">
                <v:textbox>
                  <w:txbxContent>
                    <w:p w:rsidR="000D68BC" w:rsidRDefault="000D68BC" w:rsidP="000D68B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0D68BC" w:rsidRPr="00426281" w:rsidRDefault="000D68BC" w:rsidP="000D68B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352EB5A" wp14:editId="6F1B93F7">
                <wp:simplePos x="0" y="0"/>
                <wp:positionH relativeFrom="margin">
                  <wp:posOffset>2857500</wp:posOffset>
                </wp:positionH>
                <wp:positionV relativeFrom="paragraph">
                  <wp:posOffset>1092200</wp:posOffset>
                </wp:positionV>
                <wp:extent cx="0" cy="228600"/>
                <wp:effectExtent l="0" t="0" r="19050" b="19050"/>
                <wp:wrapNone/>
                <wp:docPr id="411" name="Conector reto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AC901" id="Conector reto 411" o:spid="_x0000_s1026" style="position:absolute;z-index:251987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5pt,86pt" to="225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0085462" wp14:editId="2A99EB93">
                <wp:simplePos x="0" y="0"/>
                <wp:positionH relativeFrom="margin">
                  <wp:posOffset>2162175</wp:posOffset>
                </wp:positionH>
                <wp:positionV relativeFrom="paragraph">
                  <wp:posOffset>334010</wp:posOffset>
                </wp:positionV>
                <wp:extent cx="1381125" cy="295275"/>
                <wp:effectExtent l="0" t="0" r="28575" b="28575"/>
                <wp:wrapNone/>
                <wp:docPr id="403" name="Retângulo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8BC" w:rsidRPr="00426281" w:rsidRDefault="000D68BC" w:rsidP="000D68B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(INCSP)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85462" id="Retângulo 403" o:spid="_x0000_s1107" style="position:absolute;margin-left:170.25pt;margin-top:26.3pt;width:108.75pt;height:23.25pt;z-index:251980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" fillcolor="#5b9bd5 [3204]" strokecolor="#1f4d78 [1604]" strokeweight="1pt">
                <v:textbox>
                  <w:txbxContent>
                    <w:p w:rsidR="000D68BC" w:rsidRPr="00426281" w:rsidRDefault="000D68BC" w:rsidP="000D68B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(INCSP)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F34AB" w:rsidRPr="009A1ECC" w:rsidRDefault="002334E2" w:rsidP="0045075D">
      <w:pPr>
        <w:rPr>
          <w:lang w:eastAsia="ja-JP"/>
        </w:rPr>
      </w:pPr>
      <w:r>
        <w:rPr>
          <w:lang w:eastAsia="ja-JP"/>
        </w:rPr>
        <w:t>T38</w:t>
      </w:r>
    </w:p>
    <w:p w:rsidR="00EF34AB" w:rsidRPr="009A1ECC" w:rsidRDefault="002334E2" w:rsidP="0045075D">
      <w:pPr>
        <w:rPr>
          <w:lang w:eastAsia="ja-JP"/>
        </w:rPr>
      </w:pPr>
      <w:r>
        <w:rPr>
          <w:lang w:eastAsia="ja-JP"/>
        </w:rPr>
        <w:t>T39</w:t>
      </w:r>
    </w:p>
    <w:p w:rsidR="00EF34AB" w:rsidRPr="009A1ECC" w:rsidRDefault="00EF34AB" w:rsidP="0045075D">
      <w:pPr>
        <w:rPr>
          <w:lang w:eastAsia="ja-JP"/>
        </w:rPr>
      </w:pPr>
    </w:p>
    <w:p w:rsidR="00EF34AB" w:rsidRPr="009A1ECC" w:rsidRDefault="002334E2" w:rsidP="0045075D">
      <w:pPr>
        <w:rPr>
          <w:lang w:eastAsia="ja-JP"/>
        </w:rPr>
      </w:pPr>
      <w:r>
        <w:rPr>
          <w:lang w:eastAsia="ja-JP"/>
        </w:rPr>
        <w:t>T40</w:t>
      </w:r>
    </w:p>
    <w:p w:rsidR="00EF34AB" w:rsidRPr="009A1ECC" w:rsidRDefault="00EF34AB" w:rsidP="0045075D">
      <w:pPr>
        <w:rPr>
          <w:lang w:eastAsia="ja-JP"/>
        </w:rPr>
      </w:pPr>
    </w:p>
    <w:p w:rsidR="00EF34AB" w:rsidRPr="009A1ECC" w:rsidRDefault="000B02BB" w:rsidP="0045075D">
      <w:pPr>
        <w:rPr>
          <w:lang w:eastAsia="ja-JP"/>
        </w:rPr>
      </w:pP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27B1547" wp14:editId="06EC0FE0">
                <wp:simplePos x="0" y="0"/>
                <wp:positionH relativeFrom="margin">
                  <wp:align>center</wp:align>
                </wp:positionH>
                <wp:positionV relativeFrom="paragraph">
                  <wp:posOffset>126365</wp:posOffset>
                </wp:positionV>
                <wp:extent cx="1390650" cy="552450"/>
                <wp:effectExtent l="0" t="0" r="19050" b="19050"/>
                <wp:wrapNone/>
                <wp:docPr id="412" name="Elips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2BB" w:rsidRPr="00426281" w:rsidRDefault="000B02BB" w:rsidP="000B02BB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MOD</w:t>
                            </w:r>
                            <w:r w:rsidR="00BB6753">
                              <w:rPr>
                                <w:color w:val="FFFFFF" w:themeColor="background1"/>
                                <w:lang w:val="pt-BR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7B1547" id="Elipse 412" o:spid="_x0000_s1116" style="position:absolute;margin-left:0;margin-top:9.95pt;width:109.5pt;height:43.5pt;z-index:251990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B02BB" w:rsidRPr="00426281" w:rsidRDefault="000B02BB" w:rsidP="000B02BB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 w:rsidRPr="00426281">
                        <w:rPr>
                          <w:color w:val="FFFFFF" w:themeColor="background1"/>
                          <w:lang w:val="pt-BR"/>
                        </w:rPr>
                        <w:t>MOD</w:t>
                      </w:r>
                      <w:r w:rsidR="00BB6753">
                        <w:rPr>
                          <w:color w:val="FFFFFF" w:themeColor="background1"/>
                          <w:lang w:val="pt-BR"/>
                        </w:rPr>
                        <w:t xml:space="preserve"> 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F34AB" w:rsidRPr="009A1ECC" w:rsidRDefault="00EF34AB" w:rsidP="0045075D">
      <w:pPr>
        <w:rPr>
          <w:lang w:eastAsia="ja-JP"/>
        </w:rPr>
      </w:pPr>
    </w:p>
    <w:p w:rsidR="00EF34AB" w:rsidRPr="009A1ECC" w:rsidRDefault="00EF34AB" w:rsidP="0045075D">
      <w:pPr>
        <w:rPr>
          <w:lang w:eastAsia="ja-JP"/>
        </w:rPr>
      </w:pPr>
    </w:p>
    <w:p w:rsidR="00EF34AB" w:rsidRPr="009A1ECC" w:rsidRDefault="00EF34AB" w:rsidP="0045075D">
      <w:pPr>
        <w:rPr>
          <w:lang w:eastAsia="ja-JP"/>
        </w:rPr>
      </w:pPr>
    </w:p>
    <w:p w:rsidR="00EF34AB" w:rsidRPr="009A1ECC" w:rsidRDefault="00EF34AB" w:rsidP="0045075D">
      <w:pPr>
        <w:rPr>
          <w:lang w:eastAsia="ja-JP"/>
        </w:rPr>
      </w:pPr>
    </w:p>
    <w:p w:rsidR="00EF34AB" w:rsidRPr="009A1ECC" w:rsidRDefault="00EF34AB" w:rsidP="0045075D">
      <w:pPr>
        <w:rPr>
          <w:lang w:eastAsia="ja-JP"/>
        </w:rPr>
      </w:pPr>
    </w:p>
    <w:p w:rsidR="00EF34AB" w:rsidRPr="009A1ECC" w:rsidRDefault="00EF34AB" w:rsidP="0045075D">
      <w:pPr>
        <w:rPr>
          <w:lang w:eastAsia="ja-JP"/>
        </w:rPr>
      </w:pPr>
    </w:p>
    <w:p w:rsidR="00CA72EC" w:rsidRPr="009A1ECC" w:rsidRDefault="00CA72EC" w:rsidP="0045075D">
      <w:pPr>
        <w:rPr>
          <w:lang w:eastAsia="ja-JP"/>
        </w:rPr>
      </w:pPr>
    </w:p>
    <w:p w:rsidR="00CA72EC" w:rsidRPr="009A1ECC" w:rsidRDefault="00CA72EC" w:rsidP="0045075D">
      <w:pPr>
        <w:rPr>
          <w:lang w:eastAsia="ja-JP"/>
        </w:rPr>
      </w:pPr>
    </w:p>
    <w:p w:rsidR="000B02BB" w:rsidRPr="009A1ECC" w:rsidRDefault="00755C83" w:rsidP="0045075D">
      <w:pPr>
        <w:rPr>
          <w:lang w:eastAsia="ja-JP"/>
        </w:rPr>
      </w:pPr>
      <w:r w:rsidRPr="00EF34AB"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2B64372" wp14:editId="35464EB9">
                <wp:simplePos x="0" y="0"/>
                <wp:positionH relativeFrom="margin">
                  <wp:align>center</wp:align>
                </wp:positionH>
                <wp:positionV relativeFrom="paragraph">
                  <wp:posOffset>292735</wp:posOffset>
                </wp:positionV>
                <wp:extent cx="1390650" cy="552450"/>
                <wp:effectExtent l="0" t="0" r="19050" b="19050"/>
                <wp:wrapNone/>
                <wp:docPr id="413" name="Elips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C83" w:rsidRPr="00426281" w:rsidRDefault="00755C83" w:rsidP="00755C8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MOD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 xml:space="preserve"> </w:t>
                            </w:r>
                            <w:r w:rsidR="00BB6753">
                              <w:rPr>
                                <w:color w:val="FFFFFF" w:themeColor="background1"/>
                                <w:lang w:val="pt-B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B64372" id="Elipse 413" o:spid="_x0000_s1117" style="position:absolute;margin-left:0;margin-top:23.05pt;width:109.5pt;height:43.5pt;z-index:251992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55C83" w:rsidRPr="00426281" w:rsidRDefault="00755C83" w:rsidP="00755C8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 w:rsidRPr="00426281">
                        <w:rPr>
                          <w:color w:val="FFFFFF" w:themeColor="background1"/>
                          <w:lang w:val="pt-BR"/>
                        </w:rPr>
                        <w:t>MOD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 xml:space="preserve"> </w:t>
                      </w:r>
                      <w:r w:rsidR="00BB6753">
                        <w:rPr>
                          <w:color w:val="FFFFFF" w:themeColor="background1"/>
                          <w:lang w:val="pt-BR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B02BB" w:rsidRPr="009A1ECC" w:rsidRDefault="000B02BB" w:rsidP="0045075D">
      <w:pPr>
        <w:rPr>
          <w:lang w:eastAsia="ja-JP"/>
        </w:rPr>
      </w:pPr>
    </w:p>
    <w:p w:rsidR="000B02BB" w:rsidRPr="009A1ECC" w:rsidRDefault="00755C83" w:rsidP="0045075D">
      <w:pPr>
        <w:rPr>
          <w:lang w:eastAsia="ja-JP"/>
        </w:rPr>
      </w:pPr>
      <w:r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154439D" wp14:editId="18B2860D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0" cy="228600"/>
                <wp:effectExtent l="0" t="0" r="19050" b="19050"/>
                <wp:wrapNone/>
                <wp:docPr id="414" name="Conector reto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B183A" id="Conector reto 414" o:spid="_x0000_s1026" style="position:absolute;z-index:2519941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pt" to="0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B02BB" w:rsidRPr="009A1ECC" w:rsidRDefault="00755C83" w:rsidP="0045075D">
      <w:pPr>
        <w:rPr>
          <w:lang w:eastAsia="ja-JP"/>
        </w:rPr>
      </w:pPr>
      <w:r w:rsidRPr="000D68B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71D2FCA" wp14:editId="35BF5E0E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1381125" cy="2333625"/>
                <wp:effectExtent l="0" t="0" r="28575" b="28575"/>
                <wp:wrapNone/>
                <wp:docPr id="406" name="Retângulo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333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8BC" w:rsidRPr="007C7C31" w:rsidRDefault="000D68BC" w:rsidP="000D68B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7C31">
                              <w:rPr>
                                <w:color w:val="FFFFFF" w:themeColor="background1"/>
                              </w:rPr>
                              <w:t>ENSPA</w:t>
                            </w:r>
                          </w:p>
                          <w:p w:rsidR="000D68BC" w:rsidRPr="007C7C31" w:rsidRDefault="000D68BC" w:rsidP="000D68B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C7C31">
                              <w:rPr>
                                <w:color w:val="FFFFFF" w:themeColor="background1"/>
                              </w:rPr>
                              <w:t>MR</w:t>
                            </w:r>
                          </w:p>
                          <w:p w:rsidR="000D68BC" w:rsidRDefault="000D68BC" w:rsidP="000D68B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(LINTE)</w:t>
                            </w:r>
                          </w:p>
                          <w:p w:rsidR="000D68BC" w:rsidRDefault="000D68BC" w:rsidP="000D68B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(LCARRY)</w:t>
                            </w:r>
                          </w:p>
                          <w:p w:rsidR="000D68BC" w:rsidRDefault="000D68BC" w:rsidP="000D68B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(LZERO)</w:t>
                            </w:r>
                          </w:p>
                          <w:p w:rsidR="000D68BC" w:rsidRDefault="000D68BC" w:rsidP="000D68B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0D68BC" w:rsidRPr="00426281" w:rsidRDefault="000D68BC" w:rsidP="000D68B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D2FCA" id="Retângulo 406" o:spid="_x0000_s1110" style="position:absolute;margin-left:0;margin-top:2pt;width:108.75pt;height:183.75pt;z-index:2519838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" fillcolor="#5b9bd5 [3204]" strokecolor="#1f4d78 [1604]" strokeweight="1pt">
                <v:textbox>
                  <w:txbxContent>
                    <w:p w:rsidR="000D68BC" w:rsidRDefault="000D68BC" w:rsidP="000D68B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ENSPA</w:t>
                      </w:r>
                    </w:p>
                    <w:p w:rsidR="000D68BC" w:rsidRDefault="000D68BC" w:rsidP="000D68BC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MR</w:t>
                      </w:r>
                    </w:p>
                    <w:p w:rsidR="000D68BC" w:rsidRDefault="000D68BC" w:rsidP="000D68B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</w:t>
                      </w:r>
                      <w:r>
                        <w:rPr>
                          <w:color w:val="FFFFFF" w:themeColor="background1"/>
                        </w:rPr>
                        <w:t>INTE</w:t>
                      </w:r>
                      <w:r>
                        <w:rPr>
                          <w:color w:val="FFFFFF" w:themeColor="background1"/>
                        </w:rPr>
                        <w:t>)</w:t>
                      </w:r>
                    </w:p>
                    <w:p w:rsidR="000D68BC" w:rsidRDefault="000D68BC" w:rsidP="000D68B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(LCARRY)</w:t>
                      </w:r>
                    </w:p>
                    <w:p w:rsidR="000D68BC" w:rsidRDefault="000D68BC" w:rsidP="000D68B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(</w:t>
                      </w:r>
                      <w:r>
                        <w:rPr>
                          <w:color w:val="FFFFFF" w:themeColor="background1"/>
                        </w:rPr>
                        <w:t>LZERO</w:t>
                      </w:r>
                      <w:r>
                        <w:rPr>
                          <w:color w:val="FFFFFF" w:themeColor="background1"/>
                        </w:rPr>
                        <w:t>)</w:t>
                      </w:r>
                    </w:p>
                    <w:p w:rsidR="000D68BC" w:rsidRDefault="000D68BC" w:rsidP="000D68B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0D68BC" w:rsidRPr="00426281" w:rsidRDefault="000D68BC" w:rsidP="000D68B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(LINT)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334E2">
        <w:rPr>
          <w:lang w:eastAsia="ja-JP"/>
        </w:rPr>
        <w:t>T41</w:t>
      </w:r>
    </w:p>
    <w:p w:rsidR="000B02BB" w:rsidRPr="009A1ECC" w:rsidRDefault="000B02BB" w:rsidP="0045075D">
      <w:pPr>
        <w:rPr>
          <w:lang w:eastAsia="ja-JP"/>
        </w:rPr>
      </w:pPr>
    </w:p>
    <w:p w:rsidR="000B02BB" w:rsidRPr="009A1ECC" w:rsidRDefault="000B02BB" w:rsidP="0045075D">
      <w:pPr>
        <w:rPr>
          <w:lang w:eastAsia="ja-JP"/>
        </w:rPr>
      </w:pPr>
    </w:p>
    <w:p w:rsidR="000B02BB" w:rsidRPr="009A1ECC" w:rsidRDefault="000B02BB" w:rsidP="0045075D">
      <w:pPr>
        <w:rPr>
          <w:lang w:eastAsia="ja-JP"/>
        </w:rPr>
      </w:pPr>
    </w:p>
    <w:p w:rsidR="000B02BB" w:rsidRPr="009A1ECC" w:rsidRDefault="000B02BB" w:rsidP="0045075D">
      <w:pPr>
        <w:rPr>
          <w:lang w:eastAsia="ja-JP"/>
        </w:rPr>
      </w:pPr>
    </w:p>
    <w:p w:rsidR="000B02BB" w:rsidRPr="009A1ECC" w:rsidRDefault="000B02BB" w:rsidP="0045075D">
      <w:pPr>
        <w:rPr>
          <w:lang w:eastAsia="ja-JP"/>
        </w:rPr>
      </w:pPr>
    </w:p>
    <w:p w:rsidR="000B02BB" w:rsidRPr="009A1ECC" w:rsidRDefault="00755C83" w:rsidP="0045075D">
      <w:pPr>
        <w:rPr>
          <w:lang w:eastAsia="ja-JP"/>
        </w:rPr>
      </w:pPr>
      <w:r w:rsidRPr="00755C8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1AEAD21" wp14:editId="1534A821">
                <wp:simplePos x="0" y="0"/>
                <wp:positionH relativeFrom="margin">
                  <wp:posOffset>2847975</wp:posOffset>
                </wp:positionH>
                <wp:positionV relativeFrom="paragraph">
                  <wp:posOffset>2259965</wp:posOffset>
                </wp:positionV>
                <wp:extent cx="0" cy="359410"/>
                <wp:effectExtent l="0" t="0" r="19050" b="21590"/>
                <wp:wrapNone/>
                <wp:docPr id="417" name="Conector reto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44DE2" id="Conector reto 417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25pt,177.95pt" to="224.25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755C8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A9B1C42" wp14:editId="1B97DF2E">
                <wp:simplePos x="0" y="0"/>
                <wp:positionH relativeFrom="margin">
                  <wp:posOffset>2162175</wp:posOffset>
                </wp:positionH>
                <wp:positionV relativeFrom="paragraph">
                  <wp:posOffset>583565</wp:posOffset>
                </wp:positionV>
                <wp:extent cx="1381125" cy="1666875"/>
                <wp:effectExtent l="0" t="0" r="28575" b="28575"/>
                <wp:wrapNone/>
                <wp:docPr id="416" name="Retângulo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C83" w:rsidRPr="009D0848" w:rsidRDefault="00755C83" w:rsidP="00755C8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755C83" w:rsidRPr="009D0848" w:rsidRDefault="00755C83" w:rsidP="00755C8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SD0</w:t>
                            </w:r>
                          </w:p>
                          <w:p w:rsidR="00755C83" w:rsidRPr="009D0848" w:rsidRDefault="00755C83" w:rsidP="00755C8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755C83" w:rsidRPr="009D0848" w:rsidRDefault="00755C83" w:rsidP="00755C8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755C83" w:rsidRPr="009D0848" w:rsidRDefault="00755C83" w:rsidP="00755C8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755C83" w:rsidRPr="00426281" w:rsidRDefault="00755C83" w:rsidP="00755C8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B1C42" id="Retângulo 416" o:spid="_x0000_s1111" style="position:absolute;margin-left:170.25pt;margin-top:45.95pt;width:108.75pt;height:131.25pt;z-index:251997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" fillcolor="#5b9bd5 [3204]" strokecolor="#1f4d78 [1604]" strokeweight="1pt">
                <v:textbox>
                  <w:txbxContent>
                    <w:p w:rsidR="00755C83" w:rsidRPr="009D0848" w:rsidRDefault="00755C83" w:rsidP="00755C8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755C83" w:rsidRPr="009D0848" w:rsidRDefault="00755C83" w:rsidP="00755C8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SD0</w:t>
                      </w:r>
                    </w:p>
                    <w:p w:rsidR="00755C83" w:rsidRPr="009D0848" w:rsidRDefault="00755C83" w:rsidP="00755C8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755C83" w:rsidRPr="009D0848" w:rsidRDefault="00755C83" w:rsidP="00755C8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755C83" w:rsidRPr="009D0848" w:rsidRDefault="00755C83" w:rsidP="00755C8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755C83" w:rsidRPr="00426281" w:rsidRDefault="00755C83" w:rsidP="00755C8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55C8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90A4C54" wp14:editId="3B1EE099">
                <wp:simplePos x="0" y="0"/>
                <wp:positionH relativeFrom="margin">
                  <wp:posOffset>2857500</wp:posOffset>
                </wp:positionH>
                <wp:positionV relativeFrom="paragraph">
                  <wp:posOffset>219075</wp:posOffset>
                </wp:positionV>
                <wp:extent cx="0" cy="359410"/>
                <wp:effectExtent l="0" t="0" r="19050" b="21590"/>
                <wp:wrapNone/>
                <wp:docPr id="415" name="Conector reto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A9E2C" id="Conector reto 415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17.25pt" to="22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755C8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FDA5EB1" wp14:editId="476F6F36">
                <wp:simplePos x="0" y="0"/>
                <wp:positionH relativeFrom="margin">
                  <wp:posOffset>2152650</wp:posOffset>
                </wp:positionH>
                <wp:positionV relativeFrom="paragraph">
                  <wp:posOffset>2624455</wp:posOffset>
                </wp:positionV>
                <wp:extent cx="1381125" cy="1666875"/>
                <wp:effectExtent l="0" t="0" r="28575" b="28575"/>
                <wp:wrapNone/>
                <wp:docPr id="418" name="Retângulo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C83" w:rsidRPr="009D0848" w:rsidRDefault="00755C83" w:rsidP="00755C8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755C83" w:rsidRPr="009D0848" w:rsidRDefault="00755C83" w:rsidP="00755C8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SD0</w:t>
                            </w:r>
                          </w:p>
                          <w:p w:rsidR="00755C83" w:rsidRPr="009D0848" w:rsidRDefault="00755C83" w:rsidP="00755C8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755C83" w:rsidRPr="009D0848" w:rsidRDefault="00755C83" w:rsidP="00755C8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755C83" w:rsidRPr="009D0848" w:rsidRDefault="00755C83" w:rsidP="00755C8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755C83" w:rsidRPr="00426281" w:rsidRDefault="00755C83" w:rsidP="00755C8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A5EB1" id="Retângulo 418" o:spid="_x0000_s1112" style="position:absolute;margin-left:169.5pt;margin-top:206.65pt;width:108.75pt;height:131.25pt;z-index:251999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" fillcolor="#5b9bd5 [3204]" strokecolor="#1f4d78 [1604]" strokeweight="1pt">
                <v:textbox>
                  <w:txbxContent>
                    <w:p w:rsidR="00755C83" w:rsidRPr="009D0848" w:rsidRDefault="00755C83" w:rsidP="00755C8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755C83" w:rsidRPr="009D0848" w:rsidRDefault="00755C83" w:rsidP="00755C8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SD0</w:t>
                      </w:r>
                    </w:p>
                    <w:p w:rsidR="00755C83" w:rsidRPr="009D0848" w:rsidRDefault="00755C83" w:rsidP="00755C8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755C83" w:rsidRPr="009D0848" w:rsidRDefault="00755C83" w:rsidP="00755C8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755C83" w:rsidRPr="009D0848" w:rsidRDefault="00755C83" w:rsidP="00755C8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755C83" w:rsidRPr="00426281" w:rsidRDefault="00755C83" w:rsidP="00755C8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55C8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54AD996" wp14:editId="7389FDCC">
                <wp:simplePos x="0" y="0"/>
                <wp:positionH relativeFrom="margin">
                  <wp:posOffset>2857500</wp:posOffset>
                </wp:positionH>
                <wp:positionV relativeFrom="paragraph">
                  <wp:posOffset>4304665</wp:posOffset>
                </wp:positionV>
                <wp:extent cx="0" cy="359410"/>
                <wp:effectExtent l="0" t="0" r="19050" b="21590"/>
                <wp:wrapNone/>
                <wp:docPr id="419" name="Conector reto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F5D6D" id="Conector reto 419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338.95pt" to="225pt,3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B02BB" w:rsidRPr="009A1ECC" w:rsidRDefault="000B02BB" w:rsidP="0045075D">
      <w:pPr>
        <w:rPr>
          <w:lang w:eastAsia="ja-JP"/>
        </w:rPr>
      </w:pPr>
    </w:p>
    <w:p w:rsidR="000B02BB" w:rsidRPr="009A1ECC" w:rsidRDefault="002334E2" w:rsidP="0045075D">
      <w:pPr>
        <w:rPr>
          <w:lang w:eastAsia="ja-JP"/>
        </w:rPr>
      </w:pPr>
      <w:r>
        <w:rPr>
          <w:lang w:eastAsia="ja-JP"/>
        </w:rPr>
        <w:t>T42</w:t>
      </w:r>
    </w:p>
    <w:p w:rsidR="000B02BB" w:rsidRPr="009A1ECC" w:rsidRDefault="000B02BB" w:rsidP="0045075D">
      <w:pPr>
        <w:rPr>
          <w:lang w:eastAsia="ja-JP"/>
        </w:rPr>
      </w:pPr>
    </w:p>
    <w:p w:rsidR="000B02BB" w:rsidRPr="009A1ECC" w:rsidRDefault="000B02BB" w:rsidP="0045075D">
      <w:pPr>
        <w:rPr>
          <w:lang w:eastAsia="ja-JP"/>
        </w:rPr>
      </w:pPr>
    </w:p>
    <w:p w:rsidR="000B02BB" w:rsidRPr="009A1ECC" w:rsidRDefault="000B02BB" w:rsidP="0045075D">
      <w:pPr>
        <w:rPr>
          <w:lang w:eastAsia="ja-JP"/>
        </w:rPr>
      </w:pPr>
    </w:p>
    <w:p w:rsidR="000B02BB" w:rsidRPr="009A1ECC" w:rsidRDefault="000B02BB" w:rsidP="0045075D">
      <w:pPr>
        <w:rPr>
          <w:lang w:eastAsia="ja-JP"/>
        </w:rPr>
      </w:pPr>
    </w:p>
    <w:p w:rsidR="000B02BB" w:rsidRPr="009A1ECC" w:rsidRDefault="000B02BB" w:rsidP="0045075D">
      <w:pPr>
        <w:rPr>
          <w:lang w:eastAsia="ja-JP"/>
        </w:rPr>
      </w:pPr>
    </w:p>
    <w:p w:rsidR="000B02BB" w:rsidRPr="009A1ECC" w:rsidRDefault="002334E2" w:rsidP="0045075D">
      <w:pPr>
        <w:rPr>
          <w:lang w:eastAsia="ja-JP"/>
        </w:rPr>
      </w:pPr>
      <w:r>
        <w:rPr>
          <w:lang w:eastAsia="ja-JP"/>
        </w:rPr>
        <w:t>T43</w:t>
      </w:r>
    </w:p>
    <w:p w:rsidR="000B02BB" w:rsidRPr="009A1ECC" w:rsidRDefault="000B02BB" w:rsidP="0045075D">
      <w:pPr>
        <w:rPr>
          <w:lang w:eastAsia="ja-JP"/>
        </w:rPr>
      </w:pPr>
    </w:p>
    <w:p w:rsidR="000B02BB" w:rsidRPr="009A1ECC" w:rsidRDefault="000B02BB" w:rsidP="0045075D">
      <w:pPr>
        <w:rPr>
          <w:lang w:eastAsia="ja-JP"/>
        </w:rPr>
      </w:pPr>
    </w:p>
    <w:p w:rsidR="000B02BB" w:rsidRPr="009A1ECC" w:rsidRDefault="000B02BB" w:rsidP="0045075D">
      <w:pPr>
        <w:rPr>
          <w:lang w:eastAsia="ja-JP"/>
        </w:rPr>
      </w:pPr>
    </w:p>
    <w:p w:rsidR="000B02BB" w:rsidRPr="009A1ECC" w:rsidRDefault="000B02BB" w:rsidP="0045075D">
      <w:pPr>
        <w:rPr>
          <w:lang w:eastAsia="ja-JP"/>
        </w:rPr>
      </w:pPr>
    </w:p>
    <w:p w:rsidR="000B02BB" w:rsidRPr="009A1ECC" w:rsidRDefault="00755C83" w:rsidP="0045075D">
      <w:pPr>
        <w:rPr>
          <w:lang w:eastAsia="ja-JP"/>
        </w:rPr>
      </w:pPr>
      <w:r w:rsidRPr="00EF34AB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E8AAC7F" wp14:editId="59086385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1390650" cy="552450"/>
                <wp:effectExtent l="0" t="0" r="19050" b="19050"/>
                <wp:wrapNone/>
                <wp:docPr id="421" name="Elips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C83" w:rsidRPr="00426281" w:rsidRDefault="00755C83" w:rsidP="00755C83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MOD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 xml:space="preserve"> </w:t>
                            </w:r>
                            <w:r w:rsidR="00BB6753">
                              <w:rPr>
                                <w:color w:val="FFFFFF" w:themeColor="background1"/>
                                <w:lang w:val="pt-BR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8AAC7F" id="Elipse 421" o:spid="_x0000_s1121" style="position:absolute;margin-left:0;margin-top:8.25pt;width:109.5pt;height:43.5pt;z-index:2520023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55C83" w:rsidRPr="00426281" w:rsidRDefault="00755C83" w:rsidP="00755C83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 w:rsidRPr="00426281">
                        <w:rPr>
                          <w:color w:val="FFFFFF" w:themeColor="background1"/>
                          <w:lang w:val="pt-BR"/>
                        </w:rPr>
                        <w:t>MOD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 xml:space="preserve"> </w:t>
                      </w:r>
                      <w:r w:rsidR="00BB6753">
                        <w:rPr>
                          <w:color w:val="FFFFFF" w:themeColor="background1"/>
                          <w:lang w:val="pt-BR"/>
                        </w:rP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B02BB" w:rsidRPr="009A1ECC" w:rsidRDefault="000B02BB" w:rsidP="0045075D">
      <w:pPr>
        <w:rPr>
          <w:lang w:eastAsia="ja-JP"/>
        </w:rPr>
      </w:pPr>
    </w:p>
    <w:p w:rsidR="000B02BB" w:rsidRPr="009A1ECC" w:rsidRDefault="000B02BB" w:rsidP="0045075D">
      <w:pPr>
        <w:rPr>
          <w:lang w:eastAsia="ja-JP"/>
        </w:rPr>
      </w:pPr>
    </w:p>
    <w:p w:rsidR="000B02BB" w:rsidRPr="009A1ECC" w:rsidRDefault="000B02BB" w:rsidP="0045075D">
      <w:pPr>
        <w:rPr>
          <w:lang w:eastAsia="ja-JP"/>
        </w:rPr>
      </w:pPr>
    </w:p>
    <w:p w:rsidR="000B02BB" w:rsidRPr="009A1ECC" w:rsidRDefault="006E4669" w:rsidP="0045075D">
      <w:pPr>
        <w:rPr>
          <w:lang w:eastAsia="ja-JP"/>
        </w:rPr>
      </w:pPr>
      <w:r w:rsidRPr="00EF34AB"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FCB15BF" wp14:editId="4D0E0BD7">
                <wp:simplePos x="0" y="0"/>
                <wp:positionH relativeFrom="margin">
                  <wp:align>center</wp:align>
                </wp:positionH>
                <wp:positionV relativeFrom="paragraph">
                  <wp:posOffset>197485</wp:posOffset>
                </wp:positionV>
                <wp:extent cx="1390650" cy="552450"/>
                <wp:effectExtent l="0" t="0" r="19050" b="19050"/>
                <wp:wrapNone/>
                <wp:docPr id="422" name="Elips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4669" w:rsidRPr="00426281" w:rsidRDefault="006E4669" w:rsidP="006E4669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MOD</w:t>
                            </w:r>
                            <w:r w:rsidR="00BB6753">
                              <w:rPr>
                                <w:color w:val="FFFFFF" w:themeColor="background1"/>
                                <w:lang w:val="pt-BR"/>
                              </w:rPr>
                              <w:t xml:space="preserve">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CB15BF" id="Elipse 422" o:spid="_x0000_s1122" style="position:absolute;margin-left:0;margin-top:15.55pt;width:109.5pt;height:43.5pt;z-index:252004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6E4669" w:rsidRPr="00426281" w:rsidRDefault="006E4669" w:rsidP="006E4669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 w:rsidRPr="00426281">
                        <w:rPr>
                          <w:color w:val="FFFFFF" w:themeColor="background1"/>
                          <w:lang w:val="pt-BR"/>
                        </w:rPr>
                        <w:t>MOD</w:t>
                      </w:r>
                      <w:r w:rsidR="00BB6753">
                        <w:rPr>
                          <w:color w:val="FFFFFF" w:themeColor="background1"/>
                          <w:lang w:val="pt-BR"/>
                        </w:rPr>
                        <w:t xml:space="preserve"> 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A72EC" w:rsidRPr="009A1ECC" w:rsidRDefault="00CA72EC" w:rsidP="0045075D">
      <w:pPr>
        <w:rPr>
          <w:lang w:eastAsia="ja-JP"/>
        </w:rPr>
      </w:pPr>
    </w:p>
    <w:p w:rsidR="006E4669" w:rsidRPr="009A1ECC" w:rsidRDefault="006E4669" w:rsidP="0045075D">
      <w:pPr>
        <w:rPr>
          <w:lang w:eastAsia="ja-JP"/>
        </w:rPr>
      </w:pPr>
      <w:r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1435B27" wp14:editId="700CD29D">
                <wp:simplePos x="0" y="0"/>
                <wp:positionH relativeFrom="margin">
                  <wp:posOffset>2847975</wp:posOffset>
                </wp:positionH>
                <wp:positionV relativeFrom="paragraph">
                  <wp:posOffset>2050415</wp:posOffset>
                </wp:positionV>
                <wp:extent cx="0" cy="359410"/>
                <wp:effectExtent l="0" t="0" r="19050" b="21590"/>
                <wp:wrapNone/>
                <wp:docPr id="429" name="Conector reto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68B2A" id="Conector reto 429" o:spid="_x0000_s1026" style="position:absolute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25pt,161.45pt" to="224.2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9F62267" wp14:editId="5292A56E">
                <wp:simplePos x="0" y="0"/>
                <wp:positionH relativeFrom="margin">
                  <wp:posOffset>2857500</wp:posOffset>
                </wp:positionH>
                <wp:positionV relativeFrom="paragraph">
                  <wp:posOffset>9525</wp:posOffset>
                </wp:positionV>
                <wp:extent cx="0" cy="359410"/>
                <wp:effectExtent l="0" t="0" r="19050" b="21590"/>
                <wp:wrapNone/>
                <wp:docPr id="426" name="Conector reto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9F543" id="Conector reto 426" o:spid="_x0000_s1026" style="position:absolute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.75pt" to="22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E4669" w:rsidRPr="009A1ECC" w:rsidRDefault="006E4669" w:rsidP="0045075D">
      <w:pPr>
        <w:rPr>
          <w:lang w:eastAsia="ja-JP"/>
        </w:rPr>
      </w:pPr>
      <w:r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DADF5A9" wp14:editId="55B634FA">
                <wp:simplePos x="0" y="0"/>
                <wp:positionH relativeFrom="margin">
                  <wp:posOffset>2162175</wp:posOffset>
                </wp:positionH>
                <wp:positionV relativeFrom="paragraph">
                  <wp:posOffset>33020</wp:posOffset>
                </wp:positionV>
                <wp:extent cx="1381125" cy="1666875"/>
                <wp:effectExtent l="0" t="0" r="28575" b="28575"/>
                <wp:wrapNone/>
                <wp:docPr id="427" name="Retângulo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4669" w:rsidRPr="009D0848" w:rsidRDefault="006E4669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6E4669" w:rsidRPr="009D0848" w:rsidRDefault="006E4669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SD0</w:t>
                            </w:r>
                          </w:p>
                          <w:p w:rsidR="006E4669" w:rsidRPr="009D0848" w:rsidRDefault="006E4669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6E4669" w:rsidRPr="009D0848" w:rsidRDefault="006E4669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6E4669" w:rsidRPr="009D0848" w:rsidRDefault="006E4669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6E4669" w:rsidRPr="00426281" w:rsidRDefault="006E4669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DF5A9" id="Retângulo 427" o:spid="_x0000_s1115" style="position:absolute;margin-left:170.25pt;margin-top:2.6pt;width:108.75pt;height:131.25pt;z-index:252007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" fillcolor="#5b9bd5 [3204]" strokecolor="#1f4d78 [1604]" strokeweight="1pt">
                <v:textbox>
                  <w:txbxContent>
                    <w:p w:rsidR="006E4669" w:rsidRPr="009D0848" w:rsidRDefault="006E4669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6E4669" w:rsidRPr="009D0848" w:rsidRDefault="006E4669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SD0</w:t>
                      </w:r>
                    </w:p>
                    <w:p w:rsidR="006E4669" w:rsidRPr="009D0848" w:rsidRDefault="006E4669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6E4669" w:rsidRPr="009D0848" w:rsidRDefault="006E4669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6E4669" w:rsidRPr="009D0848" w:rsidRDefault="006E4669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6E4669" w:rsidRPr="00426281" w:rsidRDefault="006E4669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334E2">
        <w:rPr>
          <w:lang w:eastAsia="ja-JP"/>
        </w:rPr>
        <w:t>T44</w:t>
      </w:r>
    </w:p>
    <w:p w:rsidR="006E4669" w:rsidRPr="009A1ECC" w:rsidRDefault="006E4669" w:rsidP="0045075D">
      <w:pPr>
        <w:rPr>
          <w:lang w:eastAsia="ja-JP"/>
        </w:rPr>
      </w:pPr>
    </w:p>
    <w:p w:rsidR="006E4669" w:rsidRPr="009A1ECC" w:rsidRDefault="006E4669" w:rsidP="0045075D">
      <w:pPr>
        <w:rPr>
          <w:lang w:eastAsia="ja-JP"/>
        </w:rPr>
      </w:pPr>
    </w:p>
    <w:p w:rsidR="006E4669" w:rsidRPr="009A1ECC" w:rsidRDefault="006E4669" w:rsidP="0045075D">
      <w:pPr>
        <w:rPr>
          <w:lang w:eastAsia="ja-JP"/>
        </w:rPr>
      </w:pPr>
    </w:p>
    <w:p w:rsidR="006E4669" w:rsidRPr="009A1ECC" w:rsidRDefault="006E4669" w:rsidP="0045075D">
      <w:pPr>
        <w:rPr>
          <w:lang w:eastAsia="ja-JP"/>
        </w:rPr>
      </w:pPr>
    </w:p>
    <w:p w:rsidR="006E4669" w:rsidRPr="009A1ECC" w:rsidRDefault="006E4669" w:rsidP="0045075D">
      <w:pPr>
        <w:rPr>
          <w:lang w:eastAsia="ja-JP"/>
        </w:rPr>
      </w:pPr>
    </w:p>
    <w:p w:rsidR="006E4669" w:rsidRPr="009A1ECC" w:rsidRDefault="006E4669" w:rsidP="0045075D">
      <w:pPr>
        <w:rPr>
          <w:lang w:eastAsia="ja-JP"/>
        </w:rPr>
      </w:pPr>
      <w:r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96875AF" wp14:editId="177792B1">
                <wp:simplePos x="0" y="0"/>
                <wp:positionH relativeFrom="margin">
                  <wp:posOffset>2152650</wp:posOffset>
                </wp:positionH>
                <wp:positionV relativeFrom="paragraph">
                  <wp:posOffset>29845</wp:posOffset>
                </wp:positionV>
                <wp:extent cx="1381125" cy="1666875"/>
                <wp:effectExtent l="0" t="0" r="28575" b="28575"/>
                <wp:wrapNone/>
                <wp:docPr id="512" name="Retângulo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4669" w:rsidRPr="009D0848" w:rsidRDefault="006E4669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6E4669" w:rsidRPr="009D0848" w:rsidRDefault="006E4669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SD0</w:t>
                            </w:r>
                          </w:p>
                          <w:p w:rsidR="006E4669" w:rsidRPr="009D0848" w:rsidRDefault="006E4669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6E4669" w:rsidRPr="009D0848" w:rsidRDefault="006E4669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6E4669" w:rsidRPr="009D0848" w:rsidRDefault="006E4669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6E4669" w:rsidRPr="00426281" w:rsidRDefault="006E4669" w:rsidP="006E46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875AF" id="Retângulo 512" o:spid="_x0000_s1116" style="position:absolute;margin-left:169.5pt;margin-top:2.35pt;width:108.75pt;height:131.25pt;z-index:252009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" fillcolor="#5b9bd5 [3204]" strokecolor="#1f4d78 [1604]" strokeweight="1pt">
                <v:textbox>
                  <w:txbxContent>
                    <w:p w:rsidR="006E4669" w:rsidRPr="009D0848" w:rsidRDefault="006E4669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6E4669" w:rsidRPr="009D0848" w:rsidRDefault="006E4669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SD0</w:t>
                      </w:r>
                    </w:p>
                    <w:p w:rsidR="006E4669" w:rsidRPr="009D0848" w:rsidRDefault="006E4669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6E4669" w:rsidRPr="009D0848" w:rsidRDefault="006E4669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6E4669" w:rsidRPr="009D0848" w:rsidRDefault="006E4669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6E4669" w:rsidRPr="00426281" w:rsidRDefault="006E4669" w:rsidP="006E466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334E2">
        <w:rPr>
          <w:lang w:eastAsia="ja-JP"/>
        </w:rPr>
        <w:t>T45</w:t>
      </w:r>
    </w:p>
    <w:p w:rsidR="006E4669" w:rsidRPr="009A1ECC" w:rsidRDefault="006E4669" w:rsidP="0045075D">
      <w:pPr>
        <w:rPr>
          <w:lang w:eastAsia="ja-JP"/>
        </w:rPr>
      </w:pPr>
    </w:p>
    <w:p w:rsidR="006E4669" w:rsidRPr="009A1ECC" w:rsidRDefault="006E4669" w:rsidP="0045075D">
      <w:pPr>
        <w:rPr>
          <w:lang w:eastAsia="ja-JP"/>
        </w:rPr>
      </w:pPr>
    </w:p>
    <w:p w:rsidR="006E4669" w:rsidRPr="009A1ECC" w:rsidRDefault="006E4669" w:rsidP="0045075D">
      <w:pPr>
        <w:rPr>
          <w:lang w:eastAsia="ja-JP"/>
        </w:rPr>
      </w:pPr>
    </w:p>
    <w:p w:rsidR="006E4669" w:rsidRPr="009A1ECC" w:rsidRDefault="006E4669" w:rsidP="0045075D">
      <w:pPr>
        <w:rPr>
          <w:lang w:eastAsia="ja-JP"/>
        </w:rPr>
      </w:pPr>
      <w:r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337D3EF" wp14:editId="1FCA502B">
                <wp:simplePos x="0" y="0"/>
                <wp:positionH relativeFrom="margin">
                  <wp:posOffset>2857500</wp:posOffset>
                </wp:positionH>
                <wp:positionV relativeFrom="paragraph">
                  <wp:posOffset>347345</wp:posOffset>
                </wp:positionV>
                <wp:extent cx="0" cy="359410"/>
                <wp:effectExtent l="0" t="0" r="19050" b="21590"/>
                <wp:wrapNone/>
                <wp:docPr id="513" name="Conector reto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3DF7F" id="Conector reto 513" o:spid="_x0000_s1026" style="position:absolute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27.35pt" to="22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E4669" w:rsidRPr="009A1ECC" w:rsidRDefault="006E4669" w:rsidP="0045075D">
      <w:pPr>
        <w:rPr>
          <w:lang w:eastAsia="ja-JP"/>
        </w:rPr>
      </w:pPr>
    </w:p>
    <w:p w:rsidR="006E4669" w:rsidRPr="009A1ECC" w:rsidRDefault="00FC5425" w:rsidP="0045075D">
      <w:pPr>
        <w:rPr>
          <w:lang w:eastAsia="ja-JP"/>
        </w:rPr>
      </w:pPr>
      <w:r w:rsidRPr="00FC542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48C129F" wp14:editId="7CB333A0">
                <wp:simplePos x="0" y="0"/>
                <wp:positionH relativeFrom="margin">
                  <wp:posOffset>2040940</wp:posOffset>
                </wp:positionH>
                <wp:positionV relativeFrom="paragraph">
                  <wp:posOffset>12218</wp:posOffset>
                </wp:positionV>
                <wp:extent cx="1630680" cy="361315"/>
                <wp:effectExtent l="19050" t="0" r="45720" b="19685"/>
                <wp:wrapNone/>
                <wp:docPr id="478" name="Trapezoid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61315"/>
                        </a:xfrm>
                        <a:prstGeom prst="trapezoid">
                          <a:avLst>
                            <a:gd name="adj" fmla="val 873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425" w:rsidRPr="00C855FB" w:rsidRDefault="00FC5425" w:rsidP="00FC542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MD &lt;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C129F" id="Trapezoide 478" o:spid="_x0000_s1128" style="position:absolute;margin-left:160.7pt;margin-top:.95pt;width:128.4pt;height:28.4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30680,361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" adj="-11796480,,5400" path="m,361315l315518,r999644,l1630680,361315,,361315xe" fillcolor="#5b9bd5 [3204]" strokecolor="#1f4d78 [1604]" strokeweight="1pt">
                <v:stroke joinstyle="miter"/>
                <v:formulas/>
                <v:path arrowok="t" o:connecttype="custom" o:connectlocs="0,361315;315518,0;1315162,0;1630680,361315;0,361315" o:connectangles="0,0,0,0,0" textboxrect="0,0,1630680,361315"/>
                <v:textbox>
                  <w:txbxContent>
                    <w:p w:rsidR="00FC5425" w:rsidRPr="00C855FB" w:rsidRDefault="00FC5425" w:rsidP="00FC542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MD &lt;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4669" w:rsidRPr="009A1ECC" w:rsidRDefault="00FC5425" w:rsidP="0045075D">
      <w:pPr>
        <w:rPr>
          <w:lang w:eastAsia="ja-JP"/>
        </w:rPr>
      </w:pPr>
      <w:r w:rsidRPr="00FC542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2409CED" wp14:editId="03D0D9B0">
                <wp:simplePos x="0" y="0"/>
                <wp:positionH relativeFrom="margin">
                  <wp:posOffset>2442058</wp:posOffset>
                </wp:positionH>
                <wp:positionV relativeFrom="paragraph">
                  <wp:posOffset>19126</wp:posOffset>
                </wp:positionV>
                <wp:extent cx="0" cy="719455"/>
                <wp:effectExtent l="0" t="0" r="19050" b="23495"/>
                <wp:wrapNone/>
                <wp:docPr id="510" name="Conector reto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FEF12" id="Conector reto 510" o:spid="_x0000_s1026" style="position:absolute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.3pt,1.5pt" to="192.3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C542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4320A91" wp14:editId="0ECBFFE5">
                <wp:simplePos x="0" y="0"/>
                <wp:positionH relativeFrom="margin">
                  <wp:posOffset>3293110</wp:posOffset>
                </wp:positionH>
                <wp:positionV relativeFrom="paragraph">
                  <wp:posOffset>3810</wp:posOffset>
                </wp:positionV>
                <wp:extent cx="0" cy="719455"/>
                <wp:effectExtent l="0" t="0" r="19050" b="23495"/>
                <wp:wrapNone/>
                <wp:docPr id="481" name="Conector reto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57366" id="Conector reto 481" o:spid="_x0000_s1026" style="position:absolute;z-index:25205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9.3pt,.3pt" to="259.3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C542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324B5E7" wp14:editId="72634438">
                <wp:simplePos x="0" y="0"/>
                <wp:positionH relativeFrom="margin">
                  <wp:posOffset>3307715</wp:posOffset>
                </wp:positionH>
                <wp:positionV relativeFrom="paragraph">
                  <wp:posOffset>967740</wp:posOffset>
                </wp:positionV>
                <wp:extent cx="0" cy="719455"/>
                <wp:effectExtent l="0" t="0" r="19050" b="23495"/>
                <wp:wrapNone/>
                <wp:docPr id="480" name="Conector reto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8A0FE" id="Conector reto 480" o:spid="_x0000_s1026" style="position:absolute;z-index:25205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0.45pt,76.2pt" to="260.45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C542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53D085C" wp14:editId="7176A08A">
                <wp:simplePos x="0" y="0"/>
                <wp:positionH relativeFrom="column">
                  <wp:posOffset>3128010</wp:posOffset>
                </wp:positionH>
                <wp:positionV relativeFrom="paragraph">
                  <wp:posOffset>1544320</wp:posOffset>
                </wp:positionV>
                <wp:extent cx="359410" cy="359410"/>
                <wp:effectExtent l="0" t="0" r="21590" b="21590"/>
                <wp:wrapNone/>
                <wp:docPr id="479" name="Elips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425" w:rsidRPr="0020318E" w:rsidRDefault="00FC5425" w:rsidP="00FC542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0318E">
                              <w:rPr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D085C" id="Elipse 479" o:spid="_x0000_s1129" style="position:absolute;margin-left:246.3pt;margin-top:121.6pt;width:28.3pt;height:28.3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C5425" w:rsidRPr="0020318E" w:rsidRDefault="00FC5425" w:rsidP="00FC542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0318E">
                        <w:rPr>
                          <w:color w:val="FFFFFF" w:themeColor="background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6E4669" w:rsidRPr="009A1ECC" w:rsidRDefault="00FC5425" w:rsidP="0045075D">
      <w:pPr>
        <w:rPr>
          <w:lang w:eastAsia="ja-JP"/>
        </w:rPr>
      </w:pPr>
      <w:r w:rsidRPr="00FC542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935A6A2" wp14:editId="7A468A30">
                <wp:simplePos x="0" y="0"/>
                <wp:positionH relativeFrom="margin">
                  <wp:posOffset>3152850</wp:posOffset>
                </wp:positionH>
                <wp:positionV relativeFrom="paragraph">
                  <wp:posOffset>9119</wp:posOffset>
                </wp:positionV>
                <wp:extent cx="724205" cy="624459"/>
                <wp:effectExtent l="0" t="0" r="19050" b="23495"/>
                <wp:wrapNone/>
                <wp:docPr id="509" name="Retângulo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6244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425" w:rsidRDefault="00FC5425" w:rsidP="00FC5425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ERROR</w:t>
                            </w:r>
                          </w:p>
                          <w:p w:rsidR="00FC5425" w:rsidRPr="00426281" w:rsidRDefault="00FC5425" w:rsidP="00FC542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T0</w:t>
                            </w:r>
                          </w:p>
                          <w:p w:rsidR="00FC5425" w:rsidRPr="00426281" w:rsidRDefault="00FC5425" w:rsidP="00FC542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5A6A2" id="Retângulo 509" o:spid="_x0000_s1130" style="position:absolute;margin-left:248.25pt;margin-top:.7pt;width:57pt;height:49.1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" fillcolor="#5b9bd5 [3204]" strokecolor="#1f4d78 [1604]" strokeweight="1pt">
                <v:textbox>
                  <w:txbxContent>
                    <w:p w:rsidR="00FC5425" w:rsidRDefault="00FC5425" w:rsidP="00FC5425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ERROR</w:t>
                      </w:r>
                    </w:p>
                    <w:p w:rsidR="00FC5425" w:rsidRPr="00426281" w:rsidRDefault="00FC5425" w:rsidP="00FC542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T0</w:t>
                      </w:r>
                    </w:p>
                    <w:p w:rsidR="00FC5425" w:rsidRPr="00426281" w:rsidRDefault="00FC5425" w:rsidP="00FC5425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E4669" w:rsidRPr="009A1ECC" w:rsidRDefault="00FC5425" w:rsidP="0045075D">
      <w:pPr>
        <w:rPr>
          <w:lang w:eastAsia="ja-JP"/>
        </w:rPr>
      </w:pPr>
      <w:r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D0E5CDD" wp14:editId="5B0D8551">
                <wp:simplePos x="0" y="0"/>
                <wp:positionH relativeFrom="margin">
                  <wp:posOffset>1590954</wp:posOffset>
                </wp:positionH>
                <wp:positionV relativeFrom="paragraph">
                  <wp:posOffset>6172</wp:posOffset>
                </wp:positionV>
                <wp:extent cx="1390650" cy="552450"/>
                <wp:effectExtent l="0" t="0" r="19050" b="19050"/>
                <wp:wrapNone/>
                <wp:docPr id="514" name="Elips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4669" w:rsidRPr="00426281" w:rsidRDefault="006E4669" w:rsidP="006E4669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MOD</w:t>
                            </w: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 xml:space="preserve"> </w:t>
                            </w:r>
                            <w:r w:rsidR="00BB6753">
                              <w:rPr>
                                <w:color w:val="FFFFFF" w:themeColor="background1"/>
                                <w:lang w:val="pt-BR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0E5CDD" id="Elipse 514" o:spid="_x0000_s1131" style="position:absolute;margin-left:125.25pt;margin-top:.5pt;width:109.5pt;height:43.5pt;z-index:252011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E4669" w:rsidRPr="00426281" w:rsidRDefault="006E4669" w:rsidP="006E4669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 w:rsidRPr="00426281">
                        <w:rPr>
                          <w:color w:val="FFFFFF" w:themeColor="background1"/>
                          <w:lang w:val="pt-BR"/>
                        </w:rPr>
                        <w:t>MOD</w:t>
                      </w:r>
                      <w:r>
                        <w:rPr>
                          <w:color w:val="FFFFFF" w:themeColor="background1"/>
                          <w:lang w:val="pt-BR"/>
                        </w:rPr>
                        <w:t xml:space="preserve"> </w:t>
                      </w:r>
                      <w:r w:rsidR="00BB6753">
                        <w:rPr>
                          <w:color w:val="FFFFFF" w:themeColor="background1"/>
                          <w:lang w:val="pt-BR"/>
                        </w:rPr>
                        <w:t>12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E4669" w:rsidRPr="009A1ECC" w:rsidRDefault="006E4669" w:rsidP="0045075D">
      <w:pPr>
        <w:rPr>
          <w:lang w:eastAsia="ja-JP"/>
        </w:rPr>
      </w:pPr>
    </w:p>
    <w:p w:rsidR="006E4669" w:rsidRPr="009A1ECC" w:rsidRDefault="006E4669" w:rsidP="0045075D">
      <w:pPr>
        <w:rPr>
          <w:lang w:eastAsia="ja-JP"/>
        </w:rPr>
      </w:pPr>
    </w:p>
    <w:p w:rsidR="007D5098" w:rsidRPr="009A1ECC" w:rsidRDefault="007D5098" w:rsidP="0045075D">
      <w:pPr>
        <w:rPr>
          <w:lang w:eastAsia="ja-JP"/>
        </w:rPr>
      </w:pPr>
    </w:p>
    <w:p w:rsidR="007D5098" w:rsidRPr="009A1ECC" w:rsidRDefault="007D5098" w:rsidP="0045075D">
      <w:pPr>
        <w:rPr>
          <w:lang w:eastAsia="ja-JP"/>
        </w:rPr>
      </w:pPr>
    </w:p>
    <w:p w:rsidR="007D5098" w:rsidRPr="009A1ECC" w:rsidRDefault="007D5098" w:rsidP="0045075D">
      <w:pPr>
        <w:rPr>
          <w:lang w:eastAsia="ja-JP"/>
        </w:rPr>
      </w:pPr>
    </w:p>
    <w:p w:rsidR="007D5098" w:rsidRPr="009A1ECC" w:rsidRDefault="007D5098" w:rsidP="0045075D">
      <w:pPr>
        <w:rPr>
          <w:lang w:eastAsia="ja-JP"/>
        </w:rPr>
      </w:pPr>
    </w:p>
    <w:p w:rsidR="007D5098" w:rsidRPr="009A1ECC" w:rsidRDefault="007D5098" w:rsidP="0045075D">
      <w:pPr>
        <w:rPr>
          <w:lang w:eastAsia="ja-JP"/>
        </w:rPr>
      </w:pPr>
    </w:p>
    <w:p w:rsidR="007D5098" w:rsidRPr="009A1ECC" w:rsidRDefault="007D5098" w:rsidP="0045075D">
      <w:pPr>
        <w:rPr>
          <w:lang w:eastAsia="ja-JP"/>
        </w:rPr>
      </w:pPr>
    </w:p>
    <w:p w:rsidR="007D5098" w:rsidRPr="009A1ECC" w:rsidRDefault="00BC1482" w:rsidP="0045075D">
      <w:pPr>
        <w:rPr>
          <w:lang w:eastAsia="ja-JP"/>
        </w:rPr>
      </w:pPr>
      <w:r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5A2E169" wp14:editId="44AE39CF">
                <wp:simplePos x="0" y="0"/>
                <wp:positionH relativeFrom="margin">
                  <wp:posOffset>2623820</wp:posOffset>
                </wp:positionH>
                <wp:positionV relativeFrom="paragraph">
                  <wp:posOffset>6985</wp:posOffset>
                </wp:positionV>
                <wp:extent cx="1390650" cy="552450"/>
                <wp:effectExtent l="0" t="0" r="19050" b="19050"/>
                <wp:wrapNone/>
                <wp:docPr id="526" name="Elipse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482" w:rsidRPr="00426281" w:rsidRDefault="00BC1482" w:rsidP="00BC1482">
                            <w:pPr>
                              <w:jc w:val="center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426281">
                              <w:rPr>
                                <w:color w:val="FFFFFF" w:themeColor="background1"/>
                                <w:lang w:val="pt-BR"/>
                              </w:rPr>
                              <w:t>MOD</w:t>
                            </w:r>
                            <w:r w:rsidR="00BB6753">
                              <w:rPr>
                                <w:color w:val="FFFFFF" w:themeColor="background1"/>
                                <w:lang w:val="pt-BR"/>
                              </w:rPr>
                              <w:t xml:space="preserve">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2E169" id="Elipse 526" o:spid="_x0000_s1126" style="position:absolute;margin-left:206.6pt;margin-top:.55pt;width:109.5pt;height:43.5pt;z-index:252013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C1482" w:rsidRPr="00426281" w:rsidRDefault="00BC1482" w:rsidP="00BC1482">
                      <w:pPr>
                        <w:jc w:val="center"/>
                        <w:rPr>
                          <w:color w:val="FFFFFF" w:themeColor="background1"/>
                          <w:lang w:val="pt-BR"/>
                        </w:rPr>
                      </w:pPr>
                      <w:r w:rsidRPr="00426281">
                        <w:rPr>
                          <w:color w:val="FFFFFF" w:themeColor="background1"/>
                          <w:lang w:val="pt-BR"/>
                        </w:rPr>
                        <w:t>MOD</w:t>
                      </w:r>
                      <w:r w:rsidR="00BB6753">
                        <w:rPr>
                          <w:color w:val="FFFFFF" w:themeColor="background1"/>
                          <w:lang w:val="pt-BR"/>
                        </w:rPr>
                        <w:t xml:space="preserve"> 12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D5098" w:rsidRPr="009A1ECC" w:rsidRDefault="00BC1482" w:rsidP="0045075D">
      <w:pPr>
        <w:rPr>
          <w:lang w:eastAsia="ja-JP"/>
        </w:rPr>
      </w:pPr>
      <w:r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6E6BC24" wp14:editId="1CCC8513">
                <wp:simplePos x="0" y="0"/>
                <wp:positionH relativeFrom="margin">
                  <wp:posOffset>2499995</wp:posOffset>
                </wp:positionH>
                <wp:positionV relativeFrom="paragraph">
                  <wp:posOffset>701675</wp:posOffset>
                </wp:positionV>
                <wp:extent cx="1630680" cy="361315"/>
                <wp:effectExtent l="19050" t="0" r="45720" b="19685"/>
                <wp:wrapNone/>
                <wp:docPr id="527" name="Trapezoide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61315"/>
                        </a:xfrm>
                        <a:prstGeom prst="trapezoid">
                          <a:avLst>
                            <a:gd name="adj" fmla="val 873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482" w:rsidRPr="00C855FB" w:rsidRDefault="00BC1482" w:rsidP="00BC14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855FB">
                              <w:rPr>
                                <w:color w:val="FFFFFF" w:themeColor="background1"/>
                              </w:rPr>
                              <w:t>AC &lt; 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6BC24" id="Trapezoide 527" o:spid="_x0000_s1119" style="position:absolute;margin-left:196.85pt;margin-top:55.25pt;width:128.4pt;height:28.4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30680,361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" adj="-11796480,,5400" path="m,361315l315518,r999644,l1630680,361315,,361315xe" fillcolor="#5b9bd5 [3204]" strokecolor="#1f4d78 [1604]" strokeweight="1pt">
                <v:stroke joinstyle="miter"/>
                <v:formulas/>
                <v:path arrowok="t" o:connecttype="custom" o:connectlocs="0,361315;315518,0;1315162,0;1630680,361315;0,361315" o:connectangles="0,0,0,0,0" textboxrect="0,0,1630680,361315"/>
                <v:textbox>
                  <w:txbxContent>
                    <w:p w:rsidR="00BC1482" w:rsidRPr="00C855FB" w:rsidRDefault="00BC1482" w:rsidP="00BC14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855FB">
                        <w:rPr>
                          <w:color w:val="FFFFFF" w:themeColor="background1"/>
                        </w:rPr>
                        <w:t>AC &lt; MD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D19F521" wp14:editId="17DDDAEB">
                <wp:simplePos x="0" y="0"/>
                <wp:positionH relativeFrom="margin">
                  <wp:posOffset>3319145</wp:posOffset>
                </wp:positionH>
                <wp:positionV relativeFrom="paragraph">
                  <wp:posOffset>18415</wp:posOffset>
                </wp:positionV>
                <wp:extent cx="0" cy="719455"/>
                <wp:effectExtent l="0" t="0" r="19050" b="23495"/>
                <wp:wrapNone/>
                <wp:docPr id="528" name="Conector reto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86E81" id="Conector reto 528" o:spid="_x0000_s1026" style="position:absolute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1.35pt,1.45pt" to="261.35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5241A73" wp14:editId="451786A4">
                <wp:simplePos x="0" y="0"/>
                <wp:positionH relativeFrom="margin">
                  <wp:posOffset>2866390</wp:posOffset>
                </wp:positionH>
                <wp:positionV relativeFrom="paragraph">
                  <wp:posOffset>969645</wp:posOffset>
                </wp:positionV>
                <wp:extent cx="0" cy="719455"/>
                <wp:effectExtent l="0" t="0" r="19050" b="23495"/>
                <wp:wrapNone/>
                <wp:docPr id="531" name="Conector reto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069CA" id="Conector reto 531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7pt,76.35pt" to="225.7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2952BC1" wp14:editId="1FBC4D5A">
                <wp:simplePos x="0" y="0"/>
                <wp:positionH relativeFrom="column">
                  <wp:posOffset>1062355</wp:posOffset>
                </wp:positionH>
                <wp:positionV relativeFrom="paragraph">
                  <wp:posOffset>512445</wp:posOffset>
                </wp:positionV>
                <wp:extent cx="2256790" cy="0"/>
                <wp:effectExtent l="0" t="0" r="10160" b="19050"/>
                <wp:wrapNone/>
                <wp:docPr id="536" name="Conector reto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6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04FFE" id="Conector reto 536" o:spid="_x0000_s1026" style="position:absolute;flip:x y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65pt,40.35pt" to="261.3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7D5098" w:rsidRPr="009A1ECC" w:rsidRDefault="00BC1482" w:rsidP="0045075D">
      <w:pPr>
        <w:rPr>
          <w:lang w:eastAsia="ja-JP"/>
        </w:rPr>
      </w:pPr>
      <w:r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9EF247F" wp14:editId="2657E4AB">
                <wp:simplePos x="0" y="0"/>
                <wp:positionH relativeFrom="margin">
                  <wp:posOffset>1052830</wp:posOffset>
                </wp:positionH>
                <wp:positionV relativeFrom="paragraph">
                  <wp:posOffset>172720</wp:posOffset>
                </wp:positionV>
                <wp:extent cx="0" cy="4410000"/>
                <wp:effectExtent l="0" t="0" r="19050" b="29210"/>
                <wp:wrapNone/>
                <wp:docPr id="535" name="Conector reto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1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74CBA" id="Conector reto 535" o:spid="_x0000_s1026" style="position:absolute;flip:x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9pt,13.6pt" to="82.9pt,3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D5098" w:rsidRPr="009A1ECC" w:rsidRDefault="007D5098" w:rsidP="0045075D">
      <w:pPr>
        <w:rPr>
          <w:lang w:eastAsia="ja-JP"/>
        </w:rPr>
      </w:pPr>
    </w:p>
    <w:p w:rsidR="007D5098" w:rsidRPr="009A1ECC" w:rsidRDefault="00BC1482" w:rsidP="0045075D">
      <w:pPr>
        <w:rPr>
          <w:lang w:eastAsia="ja-JP"/>
        </w:rPr>
      </w:pPr>
      <w:r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7EA3369" wp14:editId="2EC31724">
                <wp:simplePos x="0" y="0"/>
                <wp:positionH relativeFrom="margin">
                  <wp:posOffset>3752215</wp:posOffset>
                </wp:positionH>
                <wp:positionV relativeFrom="paragraph">
                  <wp:posOffset>11430</wp:posOffset>
                </wp:positionV>
                <wp:extent cx="0" cy="719455"/>
                <wp:effectExtent l="0" t="0" r="19050" b="23495"/>
                <wp:wrapNone/>
                <wp:docPr id="537" name="Conector reto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C9D6C" id="Conector reto 537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45pt,.9pt" to="295.4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D5098" w:rsidRPr="009A1ECC" w:rsidRDefault="007D5098" w:rsidP="0045075D">
      <w:pPr>
        <w:rPr>
          <w:lang w:eastAsia="ja-JP"/>
        </w:rPr>
      </w:pPr>
    </w:p>
    <w:p w:rsidR="007D5098" w:rsidRPr="009A1ECC" w:rsidRDefault="00BC1482" w:rsidP="0045075D">
      <w:pPr>
        <w:rPr>
          <w:lang w:eastAsia="ja-JP"/>
        </w:rPr>
      </w:pPr>
      <w:r w:rsidRPr="006E466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E5982ED" wp14:editId="3B0081AF">
                <wp:simplePos x="0" y="0"/>
                <wp:positionH relativeFrom="margin">
                  <wp:posOffset>2171700</wp:posOffset>
                </wp:positionH>
                <wp:positionV relativeFrom="paragraph">
                  <wp:posOffset>5715</wp:posOffset>
                </wp:positionV>
                <wp:extent cx="1381125" cy="2990850"/>
                <wp:effectExtent l="0" t="0" r="28575" b="19050"/>
                <wp:wrapNone/>
                <wp:docPr id="539" name="Retângulo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99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482" w:rsidRPr="009D0848" w:rsidRDefault="00BC1482" w:rsidP="00BC14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ENDES</w:t>
                            </w:r>
                          </w:p>
                          <w:p w:rsidR="00BC1482" w:rsidRDefault="00BC1482" w:rsidP="00BC14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OP2</w:t>
                            </w:r>
                          </w:p>
                          <w:p w:rsidR="00BC1482" w:rsidRPr="009D0848" w:rsidRDefault="00BC1482" w:rsidP="00BC14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OP1</w:t>
                            </w:r>
                          </w:p>
                          <w:p w:rsidR="00BC1482" w:rsidRDefault="00BC1482" w:rsidP="00BC14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(LAC)</w:t>
                            </w:r>
                          </w:p>
                          <w:p w:rsidR="00BC1482" w:rsidRDefault="00BC1482" w:rsidP="00BC14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SCZ</w:t>
                            </w:r>
                          </w:p>
                          <w:p w:rsidR="00BC1482" w:rsidRPr="009D0848" w:rsidRDefault="00BC1482" w:rsidP="00BC14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(LCARRY)</w:t>
                            </w:r>
                          </w:p>
                          <w:p w:rsidR="00BC1482" w:rsidRPr="009D0848" w:rsidRDefault="00BC1482" w:rsidP="00BC14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(LRESET)</w:t>
                            </w:r>
                          </w:p>
                          <w:p w:rsidR="00BC1482" w:rsidRDefault="00BC1482" w:rsidP="00BC14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0848">
                              <w:rPr>
                                <w:color w:val="FFFFFF" w:themeColor="background1"/>
                              </w:rPr>
                              <w:t>(LINT)</w:t>
                            </w:r>
                          </w:p>
                          <w:p w:rsidR="00BC1482" w:rsidRPr="009D0848" w:rsidRDefault="002334E2" w:rsidP="00BC14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T45</w:t>
                            </w:r>
                          </w:p>
                          <w:p w:rsidR="00BC1482" w:rsidRPr="00426281" w:rsidRDefault="00BC1482" w:rsidP="00BC14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982ED" id="Retângulo 539" o:spid="_x0000_s1128" style="position:absolute;margin-left:171pt;margin-top:.45pt;width:108.75pt;height:235.5pt;z-index:252028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" fillcolor="#5b9bd5 [3204]" strokecolor="#1f4d78 [1604]" strokeweight="1pt">
                <v:textbox>
                  <w:txbxContent>
                    <w:p w:rsidR="00BC1482" w:rsidRPr="009D0848" w:rsidRDefault="00BC1482" w:rsidP="00BC14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ENDES</w:t>
                      </w:r>
                    </w:p>
                    <w:p w:rsidR="00BC1482" w:rsidRDefault="00BC1482" w:rsidP="00BC14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OP2</w:t>
                      </w:r>
                    </w:p>
                    <w:p w:rsidR="00BC1482" w:rsidRPr="009D0848" w:rsidRDefault="00BC1482" w:rsidP="00BC14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OP1</w:t>
                      </w:r>
                    </w:p>
                    <w:p w:rsidR="00BC1482" w:rsidRDefault="00BC1482" w:rsidP="00BC14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(LAC)</w:t>
                      </w:r>
                    </w:p>
                    <w:p w:rsidR="00BC1482" w:rsidRDefault="00BC1482" w:rsidP="00BC14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SCZ</w:t>
                      </w:r>
                    </w:p>
                    <w:p w:rsidR="00BC1482" w:rsidRPr="009D0848" w:rsidRDefault="00BC1482" w:rsidP="00BC14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(LCARRY)</w:t>
                      </w:r>
                    </w:p>
                    <w:p w:rsidR="00BC1482" w:rsidRPr="009D0848" w:rsidRDefault="00BC1482" w:rsidP="00BC14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(LRESET)</w:t>
                      </w:r>
                    </w:p>
                    <w:p w:rsidR="00BC1482" w:rsidRDefault="00BC1482" w:rsidP="00BC14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0848">
                        <w:rPr>
                          <w:color w:val="FFFFFF" w:themeColor="background1"/>
                        </w:rPr>
                        <w:t>(LINT)</w:t>
                      </w:r>
                    </w:p>
                    <w:p w:rsidR="00BC1482" w:rsidRPr="009D0848" w:rsidRDefault="002334E2" w:rsidP="00BC14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T45</w:t>
                      </w:r>
                    </w:p>
                    <w:p w:rsidR="00BC1482" w:rsidRPr="00426281" w:rsidRDefault="00BC1482" w:rsidP="00BC148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D7BEA46" wp14:editId="35D72EC9">
                <wp:simplePos x="0" y="0"/>
                <wp:positionH relativeFrom="margin">
                  <wp:posOffset>3609975</wp:posOffset>
                </wp:positionH>
                <wp:positionV relativeFrom="paragraph">
                  <wp:posOffset>5715</wp:posOffset>
                </wp:positionV>
                <wp:extent cx="361950" cy="295275"/>
                <wp:effectExtent l="0" t="0" r="19050" b="28575"/>
                <wp:wrapNone/>
                <wp:docPr id="538" name="Retângulo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482" w:rsidRPr="00426281" w:rsidRDefault="00BC1482" w:rsidP="00BC14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pt-BR"/>
                              </w:rPr>
                              <w:t>T0</w:t>
                            </w:r>
                          </w:p>
                          <w:p w:rsidR="00BC1482" w:rsidRPr="00426281" w:rsidRDefault="00BC1482" w:rsidP="00BC14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BEA46" id="Retângulo 538" o:spid="_x0000_s1121" style="position:absolute;margin-left:284.25pt;margin-top:.45pt;width:28.5pt;height:23.2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" fillcolor="#5b9bd5 [3204]" strokecolor="#1f4d78 [1604]" strokeweight="1pt">
                <v:textbox>
                  <w:txbxContent>
                    <w:p w:rsidR="00BC1482" w:rsidRPr="00426281" w:rsidRDefault="00BC1482" w:rsidP="00BC14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pt-BR"/>
                        </w:rPr>
                        <w:t>T0</w:t>
                      </w:r>
                    </w:p>
                    <w:p w:rsidR="00BC1482" w:rsidRPr="00426281" w:rsidRDefault="00BC1482" w:rsidP="00BC148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1B2AA712" wp14:editId="4E580D0B">
                <wp:simplePos x="0" y="0"/>
                <wp:positionH relativeFrom="margin">
                  <wp:posOffset>3766820</wp:posOffset>
                </wp:positionH>
                <wp:positionV relativeFrom="paragraph">
                  <wp:posOffset>294005</wp:posOffset>
                </wp:positionV>
                <wp:extent cx="0" cy="719455"/>
                <wp:effectExtent l="0" t="0" r="19050" b="23495"/>
                <wp:wrapNone/>
                <wp:docPr id="530" name="Conector reto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4AE87" id="Conector reto 530" o:spid="_x0000_s1026" style="position:absolute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6pt,23.15pt" to="296.6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D6FE9">
        <w:rPr>
          <w:lang w:eastAsia="ja-JP"/>
        </w:rPr>
        <w:t>TN</w:t>
      </w:r>
    </w:p>
    <w:p w:rsidR="007D5098" w:rsidRPr="009A1ECC" w:rsidRDefault="007D5098" w:rsidP="0045075D">
      <w:pPr>
        <w:rPr>
          <w:lang w:eastAsia="ja-JP"/>
        </w:rPr>
      </w:pPr>
    </w:p>
    <w:p w:rsidR="007D5098" w:rsidRPr="009A1ECC" w:rsidRDefault="00BC1482" w:rsidP="0045075D">
      <w:pPr>
        <w:rPr>
          <w:lang w:eastAsia="ja-JP"/>
        </w:rPr>
      </w:pPr>
      <w:r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0C0E965" wp14:editId="03C66D02">
                <wp:simplePos x="0" y="0"/>
                <wp:positionH relativeFrom="column">
                  <wp:posOffset>3587115</wp:posOffset>
                </wp:positionH>
                <wp:positionV relativeFrom="paragraph">
                  <wp:posOffset>189230</wp:posOffset>
                </wp:positionV>
                <wp:extent cx="359410" cy="359410"/>
                <wp:effectExtent l="0" t="0" r="21590" b="21590"/>
                <wp:wrapNone/>
                <wp:docPr id="529" name="Elips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482" w:rsidRPr="0020318E" w:rsidRDefault="00BC1482" w:rsidP="00BC148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0318E">
                              <w:rPr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0E965" id="Elipse 529" o:spid="_x0000_s1122" style="position:absolute;margin-left:282.45pt;margin-top:14.9pt;width:28.3pt;height:28.3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C1482" w:rsidRPr="0020318E" w:rsidRDefault="00BC1482" w:rsidP="00BC148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0318E">
                        <w:rPr>
                          <w:color w:val="FFFFFF" w:themeColor="background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7D5098" w:rsidRPr="009A1ECC" w:rsidRDefault="007D5098" w:rsidP="0045075D">
      <w:pPr>
        <w:rPr>
          <w:lang w:eastAsia="ja-JP"/>
        </w:rPr>
      </w:pPr>
    </w:p>
    <w:p w:rsidR="007D5098" w:rsidRPr="009A1ECC" w:rsidRDefault="007D5098" w:rsidP="0045075D">
      <w:pPr>
        <w:rPr>
          <w:lang w:eastAsia="ja-JP"/>
        </w:rPr>
      </w:pPr>
    </w:p>
    <w:p w:rsidR="007D5098" w:rsidRPr="009A1ECC" w:rsidRDefault="007D5098" w:rsidP="0045075D">
      <w:pPr>
        <w:rPr>
          <w:lang w:eastAsia="ja-JP"/>
        </w:rPr>
      </w:pPr>
    </w:p>
    <w:p w:rsidR="007D5098" w:rsidRPr="009A1ECC" w:rsidRDefault="007D5098" w:rsidP="0045075D">
      <w:pPr>
        <w:rPr>
          <w:lang w:eastAsia="ja-JP"/>
        </w:rPr>
      </w:pPr>
    </w:p>
    <w:p w:rsidR="007D5098" w:rsidRPr="009A1ECC" w:rsidRDefault="007D5098" w:rsidP="0045075D">
      <w:pPr>
        <w:rPr>
          <w:lang w:eastAsia="ja-JP"/>
        </w:rPr>
      </w:pPr>
    </w:p>
    <w:p w:rsidR="007D5098" w:rsidRPr="009A1ECC" w:rsidRDefault="00BC1482" w:rsidP="0045075D">
      <w:pPr>
        <w:rPr>
          <w:lang w:eastAsia="ja-JP"/>
        </w:rPr>
      </w:pPr>
      <w:r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466E7C4" wp14:editId="1AD614FC">
                <wp:simplePos x="0" y="0"/>
                <wp:positionH relativeFrom="margin">
                  <wp:posOffset>2875915</wp:posOffset>
                </wp:positionH>
                <wp:positionV relativeFrom="paragraph">
                  <wp:posOffset>256540</wp:posOffset>
                </wp:positionV>
                <wp:extent cx="0" cy="228600"/>
                <wp:effectExtent l="0" t="0" r="19050" b="19050"/>
                <wp:wrapNone/>
                <wp:docPr id="533" name="Conector reto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1383B" id="Conector reto 533" o:spid="_x0000_s1026" style="position:absolute;z-index:252020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6.45pt,20.2pt" to="226.4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D5098" w:rsidRPr="009A1ECC" w:rsidRDefault="00BC1482" w:rsidP="0045075D">
      <w:pPr>
        <w:rPr>
          <w:lang w:eastAsia="ja-JP"/>
        </w:rPr>
      </w:pPr>
      <w:r w:rsidRPr="00BC1482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781697F" wp14:editId="0AB8D7C6">
                <wp:simplePos x="0" y="0"/>
                <wp:positionH relativeFrom="column">
                  <wp:posOffset>1076325</wp:posOffset>
                </wp:positionH>
                <wp:positionV relativeFrom="paragraph">
                  <wp:posOffset>146685</wp:posOffset>
                </wp:positionV>
                <wp:extent cx="1799590" cy="0"/>
                <wp:effectExtent l="0" t="0" r="10160" b="19050"/>
                <wp:wrapNone/>
                <wp:docPr id="534" name="Conector reto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15F5C" id="Conector reto 534" o:spid="_x0000_s1026" style="position:absolute;flip:x y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11.55pt" to="226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7D5098" w:rsidRPr="009A1ECC" w:rsidRDefault="007D5098" w:rsidP="0045075D">
      <w:pPr>
        <w:rPr>
          <w:lang w:eastAsia="ja-JP"/>
        </w:rPr>
      </w:pPr>
    </w:p>
    <w:p w:rsidR="007D5098" w:rsidRPr="009A1ECC" w:rsidRDefault="007D5098" w:rsidP="0045075D">
      <w:pPr>
        <w:rPr>
          <w:lang w:eastAsia="ja-JP"/>
        </w:rPr>
      </w:pPr>
    </w:p>
    <w:p w:rsidR="007D5098" w:rsidRPr="009A1ECC" w:rsidRDefault="007D5098" w:rsidP="0045075D">
      <w:pPr>
        <w:rPr>
          <w:lang w:eastAsia="ja-JP"/>
        </w:rPr>
      </w:pPr>
    </w:p>
    <w:p w:rsidR="007D5098" w:rsidRPr="009A1ECC" w:rsidRDefault="007D5098" w:rsidP="0045075D">
      <w:pPr>
        <w:rPr>
          <w:lang w:eastAsia="ja-JP"/>
        </w:rPr>
      </w:pPr>
    </w:p>
    <w:p w:rsidR="006E4669" w:rsidRPr="009A1ECC" w:rsidRDefault="006E4669" w:rsidP="0045075D">
      <w:pPr>
        <w:rPr>
          <w:lang w:eastAsia="ja-JP"/>
        </w:rPr>
      </w:pPr>
    </w:p>
    <w:p w:rsidR="006E4669" w:rsidRPr="009A1ECC" w:rsidRDefault="006E4669" w:rsidP="0045075D">
      <w:pPr>
        <w:rPr>
          <w:lang w:eastAsia="ja-JP"/>
        </w:rPr>
      </w:pPr>
    </w:p>
    <w:p w:rsidR="006E4669" w:rsidRPr="009A1ECC" w:rsidRDefault="006E4669" w:rsidP="0045075D">
      <w:pPr>
        <w:rPr>
          <w:lang w:eastAsia="ja-JP"/>
        </w:rPr>
      </w:pPr>
    </w:p>
    <w:p w:rsidR="006E4669" w:rsidRPr="009A1ECC" w:rsidRDefault="006E4669" w:rsidP="0045075D">
      <w:pPr>
        <w:rPr>
          <w:lang w:eastAsia="ja-JP"/>
        </w:rPr>
      </w:pPr>
    </w:p>
    <w:p w:rsidR="006E4669" w:rsidRPr="009A1ECC" w:rsidRDefault="006E4669" w:rsidP="0045075D">
      <w:pPr>
        <w:rPr>
          <w:lang w:eastAsia="ja-JP"/>
        </w:rPr>
      </w:pPr>
    </w:p>
    <w:p w:rsidR="006E4669" w:rsidRPr="009A1ECC" w:rsidRDefault="006E4669" w:rsidP="0045075D">
      <w:pPr>
        <w:rPr>
          <w:lang w:eastAsia="ja-JP"/>
        </w:rPr>
      </w:pPr>
    </w:p>
    <w:p w:rsidR="00150D59" w:rsidRDefault="0045075D" w:rsidP="00D902AC">
      <w:pPr>
        <w:pStyle w:val="ttulo1"/>
        <w:numPr>
          <w:ilvl w:val="0"/>
          <w:numId w:val="2"/>
        </w:numPr>
        <w:ind w:left="630"/>
      </w:pPr>
      <w:bookmarkStart w:id="0" w:name="_Read_mode"/>
      <w:bookmarkEnd w:id="0"/>
      <w:r>
        <w:rPr>
          <w:lang w:val="pt-BR"/>
        </w:rPr>
        <w:t>Máquina de Estados</w:t>
      </w:r>
    </w:p>
    <w:p w:rsidR="00DF6C02" w:rsidRDefault="00DF6C02" w:rsidP="00924E0F">
      <w:pPr>
        <w:ind w:left="630"/>
        <w:rPr>
          <w:lang w:val="pt-BR"/>
        </w:rPr>
      </w:pPr>
    </w:p>
    <w:p w:rsidR="004508C4" w:rsidRPr="004508C4" w:rsidRDefault="004508C4" w:rsidP="004508C4">
      <w:pPr>
        <w:ind w:left="720"/>
      </w:pPr>
      <w:proofErr w:type="gramStart"/>
      <w:r w:rsidRPr="004508C4">
        <w:t>module</w:t>
      </w:r>
      <w:proofErr w:type="gramEnd"/>
      <w:r w:rsidRPr="004508C4">
        <w:t xml:space="preserve"> mod(T1, clock);</w:t>
      </w:r>
    </w:p>
    <w:p w:rsidR="004508C4" w:rsidRPr="004508C4" w:rsidRDefault="004508C4" w:rsidP="004508C4">
      <w:pPr>
        <w:ind w:left="720"/>
      </w:pPr>
      <w:r w:rsidRPr="004508C4">
        <w:tab/>
      </w:r>
      <w:proofErr w:type="spellStart"/>
      <w:proofErr w:type="gramStart"/>
      <w:r w:rsidRPr="004508C4">
        <w:t>reg</w:t>
      </w:r>
      <w:proofErr w:type="spellEnd"/>
      <w:proofErr w:type="gramEnd"/>
      <w:r w:rsidRPr="004508C4">
        <w:t xml:space="preserve"> [32: begin0] T;</w:t>
      </w:r>
    </w:p>
    <w:p w:rsidR="004508C4" w:rsidRPr="004508C4" w:rsidRDefault="004508C4" w:rsidP="004508C4">
      <w:pPr>
        <w:ind w:left="720"/>
      </w:pPr>
      <w:r w:rsidRPr="004508C4">
        <w:tab/>
      </w:r>
      <w:proofErr w:type="gramStart"/>
      <w:r w:rsidRPr="004508C4">
        <w:t>input</w:t>
      </w:r>
      <w:proofErr w:type="gramEnd"/>
      <w:r w:rsidRPr="004508C4">
        <w:t xml:space="preserve"> clock;</w:t>
      </w:r>
    </w:p>
    <w:p w:rsidR="004508C4" w:rsidRPr="004508C4" w:rsidRDefault="004508C4" w:rsidP="004508C4">
      <w:pPr>
        <w:ind w:left="720"/>
      </w:pPr>
      <w:r w:rsidRPr="004508C4">
        <w:tab/>
      </w:r>
      <w:proofErr w:type="gramStart"/>
      <w:r w:rsidRPr="004508C4">
        <w:t>output</w:t>
      </w:r>
      <w:proofErr w:type="gramEnd"/>
      <w:r w:rsidRPr="004508C4">
        <w:t xml:space="preserve"> SIGNAL;</w:t>
      </w:r>
    </w:p>
    <w:p w:rsidR="004508C4" w:rsidRPr="004508C4" w:rsidRDefault="004508C4" w:rsidP="004508C4">
      <w:pPr>
        <w:ind w:left="720"/>
      </w:pPr>
      <w:r w:rsidRPr="004508C4">
        <w:tab/>
      </w:r>
      <w:proofErr w:type="gramStart"/>
      <w:r w:rsidRPr="004508C4">
        <w:t>always</w:t>
      </w:r>
      <w:proofErr w:type="gramEnd"/>
      <w:r w:rsidRPr="004508C4">
        <w:t xml:space="preserve"> @(</w:t>
      </w:r>
      <w:proofErr w:type="spellStart"/>
      <w:r w:rsidRPr="004508C4">
        <w:t>negedge</w:t>
      </w:r>
      <w:proofErr w:type="spellEnd"/>
      <w:r w:rsidRPr="004508C4">
        <w:t xml:space="preserve"> clock)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  <w:t>ENPCA = 0;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  <w:t>MR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  <w:t>LMAH = 0;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  <w:t>LMAL = 0;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  <w:t>INCPC = 0;</w:t>
      </w:r>
      <w:bookmarkStart w:id="1" w:name="_GoBack"/>
      <w:bookmarkEnd w:id="1"/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  <w:t>ENMAA = 0;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  <w:t>LMD = 0;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  <w:t>DECSP = 0;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  <w:t>ENDES = 0;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  <w:t>LAC = 0;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  <w:t>LMD = 0;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  <w:t>LAAC = 0;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  <w:t>LINT = 0;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  <w:t>LINTE = 0;</w:t>
      </w:r>
    </w:p>
    <w:p w:rsidR="004508C4" w:rsidRDefault="004508C4" w:rsidP="004508C4">
      <w:pPr>
        <w:ind w:left="720"/>
      </w:pPr>
      <w:r w:rsidRPr="004508C4">
        <w:tab/>
      </w:r>
      <w:r w:rsidRPr="004508C4">
        <w:tab/>
        <w:t>LRESET = 0;</w:t>
      </w:r>
    </w:p>
    <w:p w:rsidR="004508C4" w:rsidRDefault="004508C4" w:rsidP="004508C4">
      <w:pPr>
        <w:ind w:left="720"/>
      </w:pPr>
    </w:p>
    <w:p w:rsidR="004508C4" w:rsidRPr="004508C4" w:rsidRDefault="004508C4" w:rsidP="004508C4">
      <w:pPr>
        <w:ind w:left="720"/>
      </w:pP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  <w:t>SD0 = 0;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  <w:t>OP1 = 0;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  <w:t>OP2 = 0;</w:t>
      </w:r>
    </w:p>
    <w:p w:rsidR="004508C4" w:rsidRDefault="004508C4" w:rsidP="004508C4">
      <w:pPr>
        <w:ind w:left="720"/>
      </w:pPr>
      <w:r w:rsidRPr="004508C4">
        <w:tab/>
      </w:r>
      <w:r w:rsidRPr="004508C4">
        <w:tab/>
        <w:t>ENSPA = 0;</w:t>
      </w:r>
    </w:p>
    <w:p w:rsidR="00CF5006" w:rsidRPr="004508C4" w:rsidRDefault="00CF5006" w:rsidP="004508C4">
      <w:pPr>
        <w:ind w:left="720"/>
      </w:pPr>
      <w:r>
        <w:tab/>
      </w:r>
      <w:r>
        <w:tab/>
        <w:t>ERROR = 0;</w:t>
      </w:r>
    </w:p>
    <w:p w:rsidR="004508C4" w:rsidRPr="004508C4" w:rsidRDefault="004508C4" w:rsidP="00CF5006">
      <w:pPr>
        <w:ind w:left="720"/>
      </w:pPr>
      <w:r w:rsidRPr="004508C4">
        <w:tab/>
      </w:r>
      <w:proofErr w:type="gramStart"/>
      <w:r w:rsidRPr="004508C4">
        <w:t>end</w:t>
      </w:r>
      <w:proofErr w:type="gramEnd"/>
    </w:p>
    <w:p w:rsidR="004508C4" w:rsidRPr="004508C4" w:rsidRDefault="004508C4" w:rsidP="004508C4">
      <w:pPr>
        <w:ind w:left="720"/>
      </w:pPr>
      <w:r w:rsidRPr="004508C4">
        <w:tab/>
      </w:r>
      <w:proofErr w:type="gramStart"/>
      <w:r w:rsidRPr="004508C4">
        <w:t>always</w:t>
      </w:r>
      <w:proofErr w:type="gramEnd"/>
      <w:r w:rsidRPr="004508C4">
        <w:t xml:space="preserve"> @(</w:t>
      </w:r>
      <w:proofErr w:type="spellStart"/>
      <w:r w:rsidRPr="004508C4">
        <w:t>posedge</w:t>
      </w:r>
      <w:proofErr w:type="spellEnd"/>
      <w:r w:rsidRPr="004508C4">
        <w:t xml:space="preserve"> clock) //begin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proofErr w:type="gramStart"/>
      <w:r w:rsidRPr="004508C4">
        <w:t>case</w:t>
      </w:r>
      <w:proofErr w:type="gramEnd"/>
      <w:r w:rsidRPr="004508C4">
        <w:t xml:space="preserve"> (T) //begin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 xml:space="preserve">4: begin 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ENPCA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5;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Pr="004508C4">
        <w:t>end</w:t>
      </w:r>
      <w:proofErr w:type="gramEnd"/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5: begin</w:t>
      </w:r>
      <w:r w:rsidRPr="004508C4">
        <w:tab/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ENPCA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MR = 0;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6;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Pr="004508C4">
        <w:t>end</w:t>
      </w:r>
      <w:proofErr w:type="gramEnd"/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6: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ENPCA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MR = 0;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LMAH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7;</w:t>
      </w:r>
    </w:p>
    <w:p w:rsid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>
        <w:t>e</w:t>
      </w:r>
      <w:r w:rsidRPr="004508C4">
        <w:t>nd</w:t>
      </w:r>
      <w:proofErr w:type="gramEnd"/>
    </w:p>
    <w:p w:rsidR="004508C4" w:rsidRDefault="004508C4" w:rsidP="004508C4">
      <w:pPr>
        <w:ind w:left="720"/>
      </w:pPr>
    </w:p>
    <w:p w:rsidR="004508C4" w:rsidRDefault="004508C4" w:rsidP="004508C4">
      <w:pPr>
        <w:ind w:left="720"/>
      </w:pPr>
    </w:p>
    <w:p w:rsidR="004508C4" w:rsidRPr="004508C4" w:rsidRDefault="004508C4" w:rsidP="004508C4">
      <w:pPr>
        <w:ind w:left="720"/>
      </w:pP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7: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INCPC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8;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Pr="004508C4">
        <w:t>end</w:t>
      </w:r>
      <w:proofErr w:type="gramEnd"/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8: begin</w:t>
      </w:r>
      <w:r w:rsidRPr="004508C4">
        <w:tab/>
      </w:r>
      <w:r w:rsidRPr="004508C4">
        <w:tab/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ENPCA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9;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Pr="004508C4">
        <w:t>end</w:t>
      </w:r>
      <w:proofErr w:type="gramEnd"/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9: begin</w:t>
      </w:r>
      <w:r w:rsidRPr="004508C4">
        <w:tab/>
      </w:r>
      <w:r w:rsidRPr="004508C4">
        <w:tab/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ENPCA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MR = 0;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10;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Pr="004508C4">
        <w:t>end</w:t>
      </w:r>
      <w:proofErr w:type="gramEnd"/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10: begin</w:t>
      </w:r>
      <w:r w:rsidRPr="004508C4">
        <w:tab/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ENPCA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MR = 0;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LMAL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11;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Pr="004508C4">
        <w:t>end</w:t>
      </w:r>
      <w:proofErr w:type="gramEnd"/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11: begin</w:t>
      </w:r>
      <w:r w:rsidRPr="004508C4">
        <w:tab/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INCPC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ENMAA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12;</w:t>
      </w:r>
    </w:p>
    <w:p w:rsid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>
        <w:t>e</w:t>
      </w:r>
      <w:r w:rsidRPr="004508C4">
        <w:t>nd</w:t>
      </w:r>
      <w:proofErr w:type="gramEnd"/>
    </w:p>
    <w:p w:rsidR="004508C4" w:rsidRDefault="004508C4" w:rsidP="004508C4">
      <w:pPr>
        <w:ind w:left="720"/>
      </w:pPr>
    </w:p>
    <w:p w:rsidR="004508C4" w:rsidRPr="004508C4" w:rsidRDefault="004508C4" w:rsidP="004508C4">
      <w:pPr>
        <w:ind w:left="720"/>
      </w:pP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12: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ENMAA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MR = 0;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13;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Pr="004508C4">
        <w:t>end</w:t>
      </w:r>
      <w:proofErr w:type="gramEnd"/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13: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ENMAA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MR = 0;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LMD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14;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Pr="004508C4">
        <w:t>end</w:t>
      </w:r>
      <w:proofErr w:type="gramEnd"/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14: begin</w:t>
      </w:r>
      <w:r w:rsidRPr="004508C4">
        <w:tab/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LAC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15;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Pr="004508C4">
        <w:t>end</w:t>
      </w:r>
      <w:proofErr w:type="gramEnd"/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15: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ENSPA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ENFLD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16;</w:t>
      </w:r>
    </w:p>
    <w:p w:rsid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="00C535BA">
        <w:t>e</w:t>
      </w:r>
      <w:r w:rsidRPr="004508C4">
        <w:t>nd</w:t>
      </w:r>
      <w:proofErr w:type="gramEnd"/>
    </w:p>
    <w:p w:rsidR="00C535BA" w:rsidRDefault="00C535BA" w:rsidP="004508C4">
      <w:pPr>
        <w:ind w:left="720"/>
      </w:pPr>
    </w:p>
    <w:p w:rsidR="00C535BA" w:rsidRDefault="00C535BA" w:rsidP="004508C4">
      <w:pPr>
        <w:ind w:left="720"/>
      </w:pPr>
    </w:p>
    <w:p w:rsidR="00C535BA" w:rsidRDefault="00C535BA" w:rsidP="004508C4">
      <w:pPr>
        <w:ind w:left="720"/>
      </w:pPr>
    </w:p>
    <w:p w:rsidR="00C535BA" w:rsidRDefault="00C535BA" w:rsidP="004508C4">
      <w:pPr>
        <w:ind w:left="720"/>
      </w:pPr>
    </w:p>
    <w:p w:rsidR="00C535BA" w:rsidRPr="004508C4" w:rsidRDefault="00C535BA" w:rsidP="004508C4">
      <w:pPr>
        <w:ind w:left="720"/>
      </w:pP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16: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ENSPA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ENFLD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MW = 0;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17;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Pr="004508C4">
        <w:t>end</w:t>
      </w:r>
      <w:proofErr w:type="gramEnd"/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17: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DECSP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18;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Pr="004508C4">
        <w:t>end</w:t>
      </w:r>
      <w:proofErr w:type="gramEnd"/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18: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ENSPA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19;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Pr="004508C4">
        <w:t>end</w:t>
      </w:r>
      <w:proofErr w:type="gramEnd"/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19: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ENSPA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MW = 0;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20;</w:t>
      </w:r>
    </w:p>
    <w:p w:rsid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="00591059">
        <w:t>e</w:t>
      </w:r>
      <w:r w:rsidRPr="004508C4">
        <w:t>nd</w:t>
      </w:r>
      <w:proofErr w:type="gramEnd"/>
    </w:p>
    <w:p w:rsidR="00591059" w:rsidRDefault="00591059" w:rsidP="004508C4">
      <w:pPr>
        <w:ind w:left="720"/>
      </w:pPr>
    </w:p>
    <w:p w:rsidR="00591059" w:rsidRDefault="00591059" w:rsidP="004508C4">
      <w:pPr>
        <w:ind w:left="720"/>
      </w:pPr>
    </w:p>
    <w:p w:rsidR="00591059" w:rsidRDefault="00591059" w:rsidP="004508C4">
      <w:pPr>
        <w:ind w:left="720"/>
      </w:pPr>
    </w:p>
    <w:p w:rsidR="00591059" w:rsidRDefault="00591059" w:rsidP="004508C4">
      <w:pPr>
        <w:ind w:left="720"/>
      </w:pPr>
    </w:p>
    <w:p w:rsidR="00591059" w:rsidRPr="004508C4" w:rsidRDefault="00591059" w:rsidP="004508C4">
      <w:pPr>
        <w:ind w:left="720"/>
      </w:pP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20: begin</w:t>
      </w:r>
      <w:r w:rsidRPr="004508C4">
        <w:tab/>
      </w:r>
      <w:r w:rsidRPr="004508C4">
        <w:tab/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DECSP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LRESET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LINT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21;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Pr="004508C4">
        <w:t>end</w:t>
      </w:r>
      <w:proofErr w:type="gramEnd"/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21: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LMD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22;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Pr="004508C4">
        <w:t>end</w:t>
      </w:r>
      <w:proofErr w:type="gramEnd"/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22: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OP2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LAC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LRESET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LINT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25;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Pr="004508C4">
        <w:t>end</w:t>
      </w:r>
      <w:proofErr w:type="gramEnd"/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23: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LMD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24;</w:t>
      </w:r>
    </w:p>
    <w:p w:rsid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="00591059">
        <w:t>e</w:t>
      </w:r>
      <w:r w:rsidRPr="004508C4">
        <w:t>nd</w:t>
      </w:r>
      <w:proofErr w:type="gramEnd"/>
    </w:p>
    <w:p w:rsidR="00591059" w:rsidRDefault="00591059" w:rsidP="004508C4">
      <w:pPr>
        <w:ind w:left="720"/>
      </w:pPr>
    </w:p>
    <w:p w:rsidR="00591059" w:rsidRPr="004508C4" w:rsidRDefault="00591059" w:rsidP="004508C4">
      <w:pPr>
        <w:ind w:left="720"/>
      </w:pP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24: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OP2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LAC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LRESET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LINT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25;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Pr="004508C4">
        <w:t>end</w:t>
      </w:r>
      <w:proofErr w:type="gramEnd"/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25: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LMD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26;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Pr="004508C4">
        <w:t>end</w:t>
      </w:r>
      <w:proofErr w:type="gramEnd"/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26: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OP2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LAC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LRESET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LINT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27;</w:t>
      </w:r>
    </w:p>
    <w:p w:rsid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="00591059">
        <w:t>e</w:t>
      </w:r>
      <w:r w:rsidRPr="004508C4">
        <w:t>nd</w:t>
      </w:r>
      <w:proofErr w:type="gramEnd"/>
      <w:r w:rsidR="00591059">
        <w:t xml:space="preserve"> </w:t>
      </w:r>
    </w:p>
    <w:p w:rsidR="00591059" w:rsidRDefault="00591059" w:rsidP="004508C4">
      <w:pPr>
        <w:ind w:left="720"/>
      </w:pPr>
    </w:p>
    <w:p w:rsidR="00591059" w:rsidRDefault="00591059" w:rsidP="004508C4">
      <w:pPr>
        <w:ind w:left="720"/>
      </w:pPr>
    </w:p>
    <w:p w:rsidR="00591059" w:rsidRDefault="00591059" w:rsidP="004508C4">
      <w:pPr>
        <w:ind w:left="720"/>
      </w:pPr>
    </w:p>
    <w:p w:rsidR="00591059" w:rsidRDefault="00591059" w:rsidP="004508C4">
      <w:pPr>
        <w:ind w:left="720"/>
      </w:pPr>
    </w:p>
    <w:p w:rsidR="00591059" w:rsidRPr="004508C4" w:rsidRDefault="00591059" w:rsidP="004508C4">
      <w:pPr>
        <w:ind w:left="720"/>
      </w:pP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27: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LMD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28;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Pr="004508C4">
        <w:t>end</w:t>
      </w:r>
      <w:proofErr w:type="gramEnd"/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28: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OP2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LAC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LRESET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LINT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29;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Pr="004508C4">
        <w:t>end</w:t>
      </w:r>
      <w:proofErr w:type="gramEnd"/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29: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SD0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LAC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LRESET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LINT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30;</w:t>
      </w:r>
    </w:p>
    <w:p w:rsid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="0098367F">
        <w:t>e</w:t>
      </w:r>
      <w:r w:rsidRPr="004508C4">
        <w:t>nd</w:t>
      </w:r>
      <w:proofErr w:type="gramEnd"/>
      <w:r w:rsidR="0098367F">
        <w:t xml:space="preserve"> </w:t>
      </w:r>
    </w:p>
    <w:p w:rsidR="0098367F" w:rsidRDefault="0098367F" w:rsidP="004508C4">
      <w:pPr>
        <w:ind w:left="720"/>
      </w:pPr>
    </w:p>
    <w:p w:rsidR="0098367F" w:rsidRDefault="0098367F" w:rsidP="004508C4">
      <w:pPr>
        <w:ind w:left="720"/>
      </w:pPr>
    </w:p>
    <w:p w:rsidR="0098367F" w:rsidRDefault="0098367F" w:rsidP="004508C4">
      <w:pPr>
        <w:ind w:left="720"/>
      </w:pPr>
    </w:p>
    <w:p w:rsidR="0098367F" w:rsidRDefault="0098367F" w:rsidP="004508C4">
      <w:pPr>
        <w:ind w:left="720"/>
      </w:pPr>
    </w:p>
    <w:p w:rsidR="0098367F" w:rsidRPr="004508C4" w:rsidRDefault="0098367F" w:rsidP="004508C4">
      <w:pPr>
        <w:ind w:left="720"/>
      </w:pP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30: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SD0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LAC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LRESET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LINT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31;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Pr="004508C4">
        <w:t>end</w:t>
      </w:r>
      <w:proofErr w:type="gramEnd"/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31: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SD0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LAC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LRESET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LINT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32;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Pr="004508C4">
        <w:t>end</w:t>
      </w:r>
      <w:proofErr w:type="gramEnd"/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32: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SD0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LAC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LRESET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LINT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33;</w:t>
      </w:r>
    </w:p>
    <w:p w:rsid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="0098367F">
        <w:t>e</w:t>
      </w:r>
      <w:r w:rsidRPr="004508C4">
        <w:t>nd</w:t>
      </w:r>
      <w:proofErr w:type="gramEnd"/>
    </w:p>
    <w:p w:rsidR="0098367F" w:rsidRDefault="0098367F" w:rsidP="004508C4">
      <w:pPr>
        <w:ind w:left="720"/>
      </w:pPr>
    </w:p>
    <w:p w:rsidR="0098367F" w:rsidRPr="004508C4" w:rsidRDefault="0098367F" w:rsidP="004508C4">
      <w:pPr>
        <w:ind w:left="720"/>
      </w:pP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33: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LMD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34;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Pr="004508C4">
        <w:t>end</w:t>
      </w:r>
      <w:proofErr w:type="gramEnd"/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34: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INCSP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35;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Pr="004508C4">
        <w:t>end</w:t>
      </w:r>
      <w:proofErr w:type="gramEnd"/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35: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ENSPA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36;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Pr="004508C4">
        <w:t>end</w:t>
      </w:r>
      <w:proofErr w:type="gramEnd"/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36: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ENSPA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MR = 0;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37;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Pr="004508C4">
        <w:t>end</w:t>
      </w:r>
      <w:proofErr w:type="gramEnd"/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37: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ENSPA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MR = 0;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LAC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38;</w:t>
      </w:r>
    </w:p>
    <w:p w:rsid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="0098367F">
        <w:t>e</w:t>
      </w:r>
      <w:r w:rsidRPr="004508C4">
        <w:t>nd</w:t>
      </w:r>
      <w:proofErr w:type="gramEnd"/>
    </w:p>
    <w:p w:rsidR="0098367F" w:rsidRDefault="0098367F" w:rsidP="004508C4">
      <w:pPr>
        <w:ind w:left="720"/>
      </w:pPr>
    </w:p>
    <w:p w:rsidR="0098367F" w:rsidRPr="004508C4" w:rsidRDefault="0098367F" w:rsidP="004508C4">
      <w:pPr>
        <w:ind w:left="720"/>
      </w:pP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38: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INCSP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39;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Pr="004508C4">
        <w:t>end</w:t>
      </w:r>
      <w:proofErr w:type="gramEnd"/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39: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ENSPA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40;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Pr="004508C4">
        <w:t>end</w:t>
      </w:r>
      <w:proofErr w:type="gramEnd"/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40: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ENSPA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MR = 0;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41;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Pr="004508C4">
        <w:t>end</w:t>
      </w:r>
      <w:proofErr w:type="gramEnd"/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41: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ENSPA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MR = 0;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LINTE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LCARRY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LZERO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LRESET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LINT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42;</w:t>
      </w:r>
    </w:p>
    <w:p w:rsid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="0098367F">
        <w:t>e</w:t>
      </w:r>
      <w:r w:rsidRPr="004508C4">
        <w:t>nd</w:t>
      </w:r>
      <w:proofErr w:type="gramEnd"/>
      <w:r w:rsidR="0098367F">
        <w:t xml:space="preserve"> </w:t>
      </w:r>
    </w:p>
    <w:p w:rsidR="0098367F" w:rsidRDefault="0098367F" w:rsidP="004508C4">
      <w:pPr>
        <w:ind w:left="720"/>
      </w:pPr>
    </w:p>
    <w:p w:rsidR="0098367F" w:rsidRDefault="0098367F" w:rsidP="004508C4">
      <w:pPr>
        <w:ind w:left="720"/>
      </w:pPr>
    </w:p>
    <w:p w:rsidR="0098367F" w:rsidRPr="004508C4" w:rsidRDefault="0098367F" w:rsidP="004508C4">
      <w:pPr>
        <w:ind w:left="720"/>
      </w:pP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42: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SD0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LAC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LRESET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LINT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43;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Pr="004508C4">
        <w:t>end</w:t>
      </w:r>
      <w:proofErr w:type="gramEnd"/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43: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SD0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LAC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LRESET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LINT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44;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Pr="004508C4">
        <w:t>end</w:t>
      </w:r>
      <w:proofErr w:type="gramEnd"/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44: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SD0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LAC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LRESET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LINT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 = 45;</w:t>
      </w:r>
    </w:p>
    <w:p w:rsid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="0098367F">
        <w:t>e</w:t>
      </w:r>
      <w:r w:rsidRPr="004508C4">
        <w:t>nd</w:t>
      </w:r>
      <w:proofErr w:type="gramEnd"/>
    </w:p>
    <w:p w:rsidR="0098367F" w:rsidRDefault="0098367F" w:rsidP="004508C4">
      <w:pPr>
        <w:ind w:left="720"/>
      </w:pPr>
    </w:p>
    <w:p w:rsidR="0098367F" w:rsidRPr="004508C4" w:rsidRDefault="0098367F" w:rsidP="004508C4">
      <w:pPr>
        <w:ind w:left="720"/>
      </w:pP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  <w:t>45: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SD0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LAC = 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LRESET = 1;</w:t>
      </w:r>
    </w:p>
    <w:p w:rsidR="004508C4" w:rsidRPr="004508C4" w:rsidRDefault="004508C4" w:rsidP="00ED60F2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LINT = 1;</w:t>
      </w:r>
    </w:p>
    <w:p w:rsidR="004508C4" w:rsidRDefault="00574F8B" w:rsidP="00ED60F2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MD &lt; 1)</w:t>
      </w:r>
      <w:r w:rsidR="00ED60F2">
        <w:t xml:space="preserve"> </w:t>
      </w:r>
      <w:r w:rsidR="00ED60F2" w:rsidRPr="004508C4">
        <w:t>begin</w:t>
      </w:r>
    </w:p>
    <w:p w:rsidR="00ED60F2" w:rsidRPr="004508C4" w:rsidRDefault="00ED60F2" w:rsidP="00ED60F2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E</w:t>
      </w:r>
      <w:r w:rsidR="00224A26">
        <w:t>RROR</w:t>
      </w:r>
      <w:r>
        <w:t>=1;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r w:rsidR="00ED60F2">
        <w:tab/>
      </w:r>
      <w:r w:rsidRPr="004508C4">
        <w:t>T = 0;</w:t>
      </w:r>
    </w:p>
    <w:p w:rsidR="00ED60F2" w:rsidRPr="004508C4" w:rsidRDefault="004508C4" w:rsidP="00ED60F2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="00ED60F2">
        <w:t>e</w:t>
      </w:r>
      <w:r w:rsidRPr="004508C4">
        <w:t>nd</w:t>
      </w:r>
      <w:proofErr w:type="gramEnd"/>
      <w:r w:rsidR="00ED60F2">
        <w:t xml:space="preserve"> </w:t>
      </w:r>
      <w:r w:rsidR="00ED60F2" w:rsidRPr="004508C4">
        <w:t>else begin</w:t>
      </w:r>
    </w:p>
    <w:p w:rsidR="00ED60F2" w:rsidRPr="004508C4" w:rsidRDefault="00ED60F2" w:rsidP="00ED60F2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508C4">
        <w:t xml:space="preserve">T = </w:t>
      </w:r>
      <w:r>
        <w:t>46</w:t>
      </w:r>
      <w:r w:rsidRPr="004508C4">
        <w:t>;</w:t>
      </w:r>
    </w:p>
    <w:p w:rsidR="004508C4" w:rsidRPr="004508C4" w:rsidRDefault="00ED60F2" w:rsidP="00ED60F2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4508C4">
        <w:t>end</w:t>
      </w:r>
      <w:proofErr w:type="gramEnd"/>
    </w:p>
    <w:p w:rsid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="0098367F">
        <w:t>e</w:t>
      </w:r>
      <w:r w:rsidRPr="004508C4">
        <w:t>nd</w:t>
      </w:r>
      <w:proofErr w:type="gramEnd"/>
    </w:p>
    <w:p w:rsidR="0098367F" w:rsidRDefault="0098367F" w:rsidP="004508C4">
      <w:pPr>
        <w:ind w:left="720"/>
      </w:pPr>
    </w:p>
    <w:p w:rsidR="0098367F" w:rsidRDefault="0098367F" w:rsidP="004508C4">
      <w:pPr>
        <w:ind w:left="720"/>
      </w:pPr>
    </w:p>
    <w:p w:rsidR="0098367F" w:rsidRDefault="0098367F" w:rsidP="004508C4">
      <w:pPr>
        <w:ind w:left="720"/>
      </w:pPr>
    </w:p>
    <w:p w:rsidR="0098367F" w:rsidRDefault="0098367F" w:rsidP="004508C4">
      <w:pPr>
        <w:ind w:left="720"/>
      </w:pPr>
    </w:p>
    <w:p w:rsidR="0098367F" w:rsidRDefault="0098367F" w:rsidP="004508C4">
      <w:pPr>
        <w:ind w:left="720"/>
      </w:pPr>
    </w:p>
    <w:p w:rsidR="0098367F" w:rsidRDefault="0098367F" w:rsidP="004508C4">
      <w:pPr>
        <w:ind w:left="720"/>
      </w:pPr>
    </w:p>
    <w:p w:rsidR="0098367F" w:rsidRDefault="0098367F" w:rsidP="004508C4">
      <w:pPr>
        <w:ind w:left="720"/>
      </w:pPr>
    </w:p>
    <w:p w:rsidR="0098367F" w:rsidRDefault="0098367F" w:rsidP="004508C4">
      <w:pPr>
        <w:ind w:left="720"/>
      </w:pPr>
    </w:p>
    <w:p w:rsidR="0098367F" w:rsidRDefault="0098367F" w:rsidP="004508C4">
      <w:pPr>
        <w:ind w:left="720"/>
      </w:pPr>
    </w:p>
    <w:p w:rsidR="0098367F" w:rsidRDefault="0098367F" w:rsidP="004508C4">
      <w:pPr>
        <w:ind w:left="720"/>
      </w:pPr>
    </w:p>
    <w:p w:rsidR="0098367F" w:rsidRDefault="0098367F" w:rsidP="004508C4">
      <w:pPr>
        <w:ind w:left="720"/>
      </w:pPr>
    </w:p>
    <w:p w:rsidR="0098367F" w:rsidRPr="004508C4" w:rsidRDefault="0098367F" w:rsidP="004508C4">
      <w:pPr>
        <w:ind w:left="720"/>
      </w:pPr>
    </w:p>
    <w:p w:rsidR="004508C4" w:rsidRPr="004508C4" w:rsidRDefault="004508C4" w:rsidP="004508C4">
      <w:pPr>
        <w:ind w:left="720"/>
      </w:pPr>
      <w:r w:rsidRPr="004508C4">
        <w:lastRenderedPageBreak/>
        <w:tab/>
      </w:r>
      <w:r w:rsidRPr="004508C4">
        <w:tab/>
      </w:r>
      <w:r w:rsidRPr="004508C4">
        <w:tab/>
      </w:r>
      <w:r w:rsidRPr="004508C4">
        <w:tab/>
        <w:t>46: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ENDES = 1;</w:t>
      </w:r>
    </w:p>
    <w:p w:rsidR="004508C4" w:rsidRPr="004508C4" w:rsidRDefault="004508C4" w:rsidP="00B7241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LACC = 1;</w:t>
      </w:r>
    </w:p>
    <w:p w:rsidR="004508C4" w:rsidRPr="004508C4" w:rsidRDefault="000B5ADC" w:rsidP="004508C4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="004508C4" w:rsidRPr="004508C4">
        <w:t>if(</w:t>
      </w:r>
      <w:proofErr w:type="gramEnd"/>
      <w:r w:rsidR="004508C4" w:rsidRPr="004508C4">
        <w:t>AC&lt;MD) begin</w:t>
      </w:r>
    </w:p>
    <w:p w:rsidR="004508C4" w:rsidRPr="00ED60F2" w:rsidRDefault="000B5ADC" w:rsidP="004508C4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508C4" w:rsidRPr="00ED60F2">
        <w:t>ENDES = 1;</w:t>
      </w:r>
    </w:p>
    <w:p w:rsidR="004508C4" w:rsidRPr="00ED60F2" w:rsidRDefault="000B5ADC" w:rsidP="004508C4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508C4" w:rsidRPr="00ED60F2">
        <w:t>OP2 = 1;</w:t>
      </w:r>
    </w:p>
    <w:p w:rsidR="004508C4" w:rsidRPr="00ED60F2" w:rsidRDefault="000B5ADC" w:rsidP="004508C4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508C4" w:rsidRPr="00ED60F2">
        <w:t>OP1 = 1;</w:t>
      </w:r>
    </w:p>
    <w:p w:rsidR="004508C4" w:rsidRPr="00ED60F2" w:rsidRDefault="000B5ADC" w:rsidP="004508C4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508C4" w:rsidRPr="00ED60F2">
        <w:t>LAC = 1;</w:t>
      </w:r>
    </w:p>
    <w:p w:rsidR="004508C4" w:rsidRPr="00ED60F2" w:rsidRDefault="000B5ADC" w:rsidP="004508C4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508C4" w:rsidRPr="00ED60F2">
        <w:t>SCZ = 1;</w:t>
      </w:r>
    </w:p>
    <w:p w:rsidR="004508C4" w:rsidRPr="00ED60F2" w:rsidRDefault="000B5ADC" w:rsidP="004508C4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508C4" w:rsidRPr="00ED60F2">
        <w:t>LCARRY = 1;</w:t>
      </w:r>
    </w:p>
    <w:p w:rsidR="004508C4" w:rsidRPr="00ED60F2" w:rsidRDefault="000B5ADC" w:rsidP="004508C4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508C4" w:rsidRPr="00ED60F2">
        <w:t>LRESET = 1;</w:t>
      </w:r>
    </w:p>
    <w:p w:rsidR="004508C4" w:rsidRPr="00ED60F2" w:rsidRDefault="000B5ADC" w:rsidP="004508C4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508C4" w:rsidRPr="00ED60F2">
        <w:t>LINT = 1;</w:t>
      </w:r>
    </w:p>
    <w:p w:rsidR="004508C4" w:rsidRPr="004508C4" w:rsidRDefault="000B5ADC" w:rsidP="004508C4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00389">
        <w:t>T = 45</w:t>
      </w:r>
      <w:r w:rsidR="004508C4" w:rsidRPr="004508C4">
        <w:t>;</w:t>
      </w:r>
    </w:p>
    <w:p w:rsidR="004508C4" w:rsidRPr="004508C4" w:rsidRDefault="000B5ADC" w:rsidP="004508C4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="004508C4" w:rsidRPr="004508C4">
        <w:t>end</w:t>
      </w:r>
      <w:proofErr w:type="gramEnd"/>
      <w:r w:rsidR="004508C4" w:rsidRPr="004508C4">
        <w:t xml:space="preserve"> else begin</w:t>
      </w:r>
    </w:p>
    <w:p w:rsidR="004508C4" w:rsidRPr="004508C4" w:rsidRDefault="000B5ADC" w:rsidP="004508C4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508C4" w:rsidRPr="004508C4">
        <w:t>T = 0;</w:t>
      </w:r>
    </w:p>
    <w:p w:rsidR="004508C4" w:rsidRPr="004508C4" w:rsidRDefault="000B5ADC" w:rsidP="004508C4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="004508C4" w:rsidRPr="004508C4">
        <w:t>end</w:t>
      </w:r>
      <w:proofErr w:type="gramEnd"/>
    </w:p>
    <w:p w:rsidR="004508C4" w:rsidRPr="004508C4" w:rsidRDefault="004508C4" w:rsidP="00B7241A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="0098367F">
        <w:t>e</w:t>
      </w:r>
      <w:r w:rsidRPr="004508C4">
        <w:t>nd</w:t>
      </w:r>
      <w:proofErr w:type="gramEnd"/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gramStart"/>
      <w:r w:rsidRPr="004508C4">
        <w:t>default</w:t>
      </w:r>
      <w:proofErr w:type="gramEnd"/>
      <w:r w:rsidRPr="004508C4">
        <w:t>: begin</w:t>
      </w:r>
    </w:p>
    <w:p w:rsidR="004508C4" w:rsidRPr="004508C4" w:rsidRDefault="004508C4" w:rsidP="004508C4">
      <w:pPr>
        <w:ind w:left="720"/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  <w:t>T=0;</w:t>
      </w:r>
    </w:p>
    <w:p w:rsidR="004508C4" w:rsidRPr="004508C4" w:rsidRDefault="004508C4" w:rsidP="004508C4">
      <w:pPr>
        <w:ind w:left="720"/>
        <w:rPr>
          <w:lang w:val="pt-BR"/>
        </w:rPr>
      </w:pPr>
      <w:r w:rsidRPr="004508C4">
        <w:tab/>
      </w:r>
      <w:r w:rsidRPr="004508C4">
        <w:tab/>
      </w:r>
      <w:r w:rsidRPr="004508C4">
        <w:tab/>
      </w:r>
      <w:r w:rsidRPr="004508C4">
        <w:tab/>
      </w:r>
      <w:r w:rsidRPr="004508C4">
        <w:tab/>
      </w:r>
      <w:proofErr w:type="spellStart"/>
      <w:proofErr w:type="gramStart"/>
      <w:r w:rsidRPr="004508C4">
        <w:rPr>
          <w:lang w:val="pt-BR"/>
        </w:rPr>
        <w:t>end</w:t>
      </w:r>
      <w:proofErr w:type="spellEnd"/>
      <w:proofErr w:type="gramEnd"/>
    </w:p>
    <w:p w:rsidR="004508C4" w:rsidRPr="004508C4" w:rsidRDefault="004508C4" w:rsidP="004508C4">
      <w:pPr>
        <w:ind w:left="720"/>
        <w:rPr>
          <w:lang w:val="pt-BR"/>
        </w:rPr>
      </w:pPr>
      <w:r w:rsidRPr="004508C4">
        <w:rPr>
          <w:lang w:val="pt-BR"/>
        </w:rPr>
        <w:tab/>
      </w:r>
      <w:r w:rsidRPr="004508C4">
        <w:rPr>
          <w:lang w:val="pt-BR"/>
        </w:rPr>
        <w:tab/>
      </w:r>
      <w:proofErr w:type="spellStart"/>
      <w:proofErr w:type="gramStart"/>
      <w:r w:rsidRPr="004508C4">
        <w:rPr>
          <w:lang w:val="pt-BR"/>
        </w:rPr>
        <w:t>endcase</w:t>
      </w:r>
      <w:proofErr w:type="spellEnd"/>
      <w:proofErr w:type="gramEnd"/>
    </w:p>
    <w:p w:rsidR="004508C4" w:rsidRPr="004508C4" w:rsidRDefault="004508C4" w:rsidP="004508C4">
      <w:pPr>
        <w:ind w:left="720"/>
        <w:rPr>
          <w:lang w:val="pt-BR"/>
        </w:rPr>
      </w:pPr>
      <w:r w:rsidRPr="004508C4">
        <w:rPr>
          <w:lang w:val="pt-BR"/>
        </w:rPr>
        <w:tab/>
        <w:t>//</w:t>
      </w:r>
      <w:proofErr w:type="spellStart"/>
      <w:r w:rsidRPr="004508C4">
        <w:rPr>
          <w:lang w:val="pt-BR"/>
        </w:rPr>
        <w:t>end</w:t>
      </w:r>
      <w:proofErr w:type="spellEnd"/>
    </w:p>
    <w:p w:rsidR="00924E0F" w:rsidRDefault="004508C4" w:rsidP="004508C4">
      <w:pPr>
        <w:ind w:left="720"/>
        <w:rPr>
          <w:lang w:val="pt-BR"/>
        </w:rPr>
      </w:pPr>
      <w:proofErr w:type="spellStart"/>
      <w:proofErr w:type="gramStart"/>
      <w:r w:rsidRPr="004508C4">
        <w:rPr>
          <w:lang w:val="pt-BR"/>
        </w:rPr>
        <w:t>endmodule</w:t>
      </w:r>
      <w:proofErr w:type="spellEnd"/>
      <w:proofErr w:type="gramEnd"/>
    </w:p>
    <w:p w:rsidR="00874B88" w:rsidRDefault="00874B88" w:rsidP="00337CC0">
      <w:pPr>
        <w:ind w:left="720"/>
        <w:rPr>
          <w:lang w:val="pt-BR"/>
        </w:rPr>
      </w:pPr>
    </w:p>
    <w:p w:rsidR="00874B88" w:rsidRPr="006F39B9" w:rsidRDefault="00874B88" w:rsidP="00337CC0">
      <w:pPr>
        <w:ind w:left="720"/>
        <w:rPr>
          <w:lang w:val="pt-BR"/>
        </w:rPr>
      </w:pPr>
    </w:p>
    <w:sectPr w:rsidR="00874B88" w:rsidRPr="006F39B9" w:rsidSect="006F39B9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916" w:rsidRDefault="00A84916" w:rsidP="005D7632">
      <w:pPr>
        <w:spacing w:after="0" w:line="240" w:lineRule="auto"/>
      </w:pPr>
      <w:r>
        <w:separator/>
      </w:r>
    </w:p>
  </w:endnote>
  <w:endnote w:type="continuationSeparator" w:id="0">
    <w:p w:rsidR="00A84916" w:rsidRDefault="00A84916" w:rsidP="005D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877" w:rsidRDefault="00AE7877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0B3829" wp14:editId="3B763A30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Conector re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3B7B14" id="Conector reto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916" w:rsidRDefault="00A84916" w:rsidP="005D7632">
      <w:pPr>
        <w:spacing w:after="0" w:line="240" w:lineRule="auto"/>
      </w:pPr>
      <w:r>
        <w:separator/>
      </w:r>
    </w:p>
  </w:footnote>
  <w:footnote w:type="continuationSeparator" w:id="0">
    <w:p w:rsidR="00A84916" w:rsidRDefault="00A84916" w:rsidP="005D7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877" w:rsidRDefault="00AE7877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455F1F" wp14:editId="405F1090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Conector re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EBBA877" id="Conector reto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75D"/>
    <w:rsid w:val="0000722A"/>
    <w:rsid w:val="0002784D"/>
    <w:rsid w:val="00032E7A"/>
    <w:rsid w:val="00054B1E"/>
    <w:rsid w:val="00067C15"/>
    <w:rsid w:val="00067F99"/>
    <w:rsid w:val="00077800"/>
    <w:rsid w:val="00085AC1"/>
    <w:rsid w:val="00091CBB"/>
    <w:rsid w:val="000935E0"/>
    <w:rsid w:val="000A1F67"/>
    <w:rsid w:val="000A2F59"/>
    <w:rsid w:val="000A6422"/>
    <w:rsid w:val="000B02BB"/>
    <w:rsid w:val="000B2951"/>
    <w:rsid w:val="000B5ADC"/>
    <w:rsid w:val="000B71C6"/>
    <w:rsid w:val="000C0DD3"/>
    <w:rsid w:val="000C5F1C"/>
    <w:rsid w:val="000D68BC"/>
    <w:rsid w:val="001002C9"/>
    <w:rsid w:val="00105274"/>
    <w:rsid w:val="00133BDD"/>
    <w:rsid w:val="00144363"/>
    <w:rsid w:val="00150D59"/>
    <w:rsid w:val="0016766E"/>
    <w:rsid w:val="00190E56"/>
    <w:rsid w:val="001C2D5E"/>
    <w:rsid w:val="001E73C2"/>
    <w:rsid w:val="001F650F"/>
    <w:rsid w:val="0020318E"/>
    <w:rsid w:val="0021564D"/>
    <w:rsid w:val="00224A26"/>
    <w:rsid w:val="002334E2"/>
    <w:rsid w:val="00246376"/>
    <w:rsid w:val="00270B49"/>
    <w:rsid w:val="00286846"/>
    <w:rsid w:val="00291A7F"/>
    <w:rsid w:val="002A673F"/>
    <w:rsid w:val="002B1618"/>
    <w:rsid w:val="002C28B4"/>
    <w:rsid w:val="002C426E"/>
    <w:rsid w:val="002C510E"/>
    <w:rsid w:val="002D3F21"/>
    <w:rsid w:val="002D7336"/>
    <w:rsid w:val="002E2E40"/>
    <w:rsid w:val="00304803"/>
    <w:rsid w:val="00326A8B"/>
    <w:rsid w:val="0033452D"/>
    <w:rsid w:val="00337CC0"/>
    <w:rsid w:val="00342054"/>
    <w:rsid w:val="00342E47"/>
    <w:rsid w:val="00355B61"/>
    <w:rsid w:val="00376011"/>
    <w:rsid w:val="00377AA5"/>
    <w:rsid w:val="00382662"/>
    <w:rsid w:val="00382DD3"/>
    <w:rsid w:val="00392C00"/>
    <w:rsid w:val="003C03D6"/>
    <w:rsid w:val="003E1E96"/>
    <w:rsid w:val="00403DE1"/>
    <w:rsid w:val="00414B47"/>
    <w:rsid w:val="00426281"/>
    <w:rsid w:val="00446C5F"/>
    <w:rsid w:val="004472C7"/>
    <w:rsid w:val="0045075D"/>
    <w:rsid w:val="004508C4"/>
    <w:rsid w:val="00462DA8"/>
    <w:rsid w:val="0047713B"/>
    <w:rsid w:val="00481084"/>
    <w:rsid w:val="00496F1D"/>
    <w:rsid w:val="004A125F"/>
    <w:rsid w:val="004A1B38"/>
    <w:rsid w:val="004B1DA7"/>
    <w:rsid w:val="004C5957"/>
    <w:rsid w:val="004D1B11"/>
    <w:rsid w:val="004D5B14"/>
    <w:rsid w:val="004F0A99"/>
    <w:rsid w:val="0050375C"/>
    <w:rsid w:val="005047A4"/>
    <w:rsid w:val="005140F3"/>
    <w:rsid w:val="005154DF"/>
    <w:rsid w:val="00521AD5"/>
    <w:rsid w:val="00526DEB"/>
    <w:rsid w:val="00534708"/>
    <w:rsid w:val="00542337"/>
    <w:rsid w:val="00547BCD"/>
    <w:rsid w:val="00555CCB"/>
    <w:rsid w:val="00562B14"/>
    <w:rsid w:val="00574F8B"/>
    <w:rsid w:val="00591059"/>
    <w:rsid w:val="005966B1"/>
    <w:rsid w:val="005B136E"/>
    <w:rsid w:val="005C25A3"/>
    <w:rsid w:val="005C2CAF"/>
    <w:rsid w:val="005C7564"/>
    <w:rsid w:val="005D100B"/>
    <w:rsid w:val="005D1C83"/>
    <w:rsid w:val="005D7632"/>
    <w:rsid w:val="00605A0F"/>
    <w:rsid w:val="00623B06"/>
    <w:rsid w:val="006C16E5"/>
    <w:rsid w:val="006C626C"/>
    <w:rsid w:val="006D3BBA"/>
    <w:rsid w:val="006D4EA8"/>
    <w:rsid w:val="006D5150"/>
    <w:rsid w:val="006D6FE9"/>
    <w:rsid w:val="006E4669"/>
    <w:rsid w:val="006F1048"/>
    <w:rsid w:val="006F39B9"/>
    <w:rsid w:val="006F6E6E"/>
    <w:rsid w:val="007111A4"/>
    <w:rsid w:val="00724751"/>
    <w:rsid w:val="00734ABA"/>
    <w:rsid w:val="00744806"/>
    <w:rsid w:val="007531C0"/>
    <w:rsid w:val="00753BE1"/>
    <w:rsid w:val="00755C83"/>
    <w:rsid w:val="00757CD7"/>
    <w:rsid w:val="00760B46"/>
    <w:rsid w:val="00770A3B"/>
    <w:rsid w:val="007743F3"/>
    <w:rsid w:val="0078282D"/>
    <w:rsid w:val="007C2719"/>
    <w:rsid w:val="007C7C31"/>
    <w:rsid w:val="007D427E"/>
    <w:rsid w:val="007D5098"/>
    <w:rsid w:val="007F2F12"/>
    <w:rsid w:val="00804E86"/>
    <w:rsid w:val="00814418"/>
    <w:rsid w:val="00817202"/>
    <w:rsid w:val="008225CE"/>
    <w:rsid w:val="00823E10"/>
    <w:rsid w:val="0084624E"/>
    <w:rsid w:val="00856563"/>
    <w:rsid w:val="00860F7F"/>
    <w:rsid w:val="00861686"/>
    <w:rsid w:val="00863A88"/>
    <w:rsid w:val="00874B88"/>
    <w:rsid w:val="008900CC"/>
    <w:rsid w:val="00893244"/>
    <w:rsid w:val="008A734E"/>
    <w:rsid w:val="008A7E25"/>
    <w:rsid w:val="008B6090"/>
    <w:rsid w:val="008C0E76"/>
    <w:rsid w:val="008E7307"/>
    <w:rsid w:val="008F6559"/>
    <w:rsid w:val="00906B72"/>
    <w:rsid w:val="0091096F"/>
    <w:rsid w:val="009133A9"/>
    <w:rsid w:val="00913E92"/>
    <w:rsid w:val="00924E0F"/>
    <w:rsid w:val="00931486"/>
    <w:rsid w:val="009401E1"/>
    <w:rsid w:val="00981034"/>
    <w:rsid w:val="0098367F"/>
    <w:rsid w:val="00986139"/>
    <w:rsid w:val="009962B5"/>
    <w:rsid w:val="009A1ECC"/>
    <w:rsid w:val="009B575B"/>
    <w:rsid w:val="009C7759"/>
    <w:rsid w:val="009D0848"/>
    <w:rsid w:val="00A14456"/>
    <w:rsid w:val="00A16042"/>
    <w:rsid w:val="00A30D91"/>
    <w:rsid w:val="00A63C5E"/>
    <w:rsid w:val="00A73E65"/>
    <w:rsid w:val="00A8186C"/>
    <w:rsid w:val="00A84916"/>
    <w:rsid w:val="00A87967"/>
    <w:rsid w:val="00AA588A"/>
    <w:rsid w:val="00AA6CF8"/>
    <w:rsid w:val="00AB1664"/>
    <w:rsid w:val="00AC5B4B"/>
    <w:rsid w:val="00AE7877"/>
    <w:rsid w:val="00B06ED3"/>
    <w:rsid w:val="00B213FD"/>
    <w:rsid w:val="00B2525E"/>
    <w:rsid w:val="00B6300E"/>
    <w:rsid w:val="00B6421D"/>
    <w:rsid w:val="00B7241A"/>
    <w:rsid w:val="00B820D2"/>
    <w:rsid w:val="00B82CBE"/>
    <w:rsid w:val="00B84942"/>
    <w:rsid w:val="00B918D8"/>
    <w:rsid w:val="00BB225E"/>
    <w:rsid w:val="00BB3923"/>
    <w:rsid w:val="00BB566E"/>
    <w:rsid w:val="00BB6753"/>
    <w:rsid w:val="00BC1482"/>
    <w:rsid w:val="00BC2D26"/>
    <w:rsid w:val="00BE6725"/>
    <w:rsid w:val="00BF39F8"/>
    <w:rsid w:val="00C14CDE"/>
    <w:rsid w:val="00C332F1"/>
    <w:rsid w:val="00C33EA1"/>
    <w:rsid w:val="00C41B35"/>
    <w:rsid w:val="00C449F1"/>
    <w:rsid w:val="00C45027"/>
    <w:rsid w:val="00C535BA"/>
    <w:rsid w:val="00C73B04"/>
    <w:rsid w:val="00C855FB"/>
    <w:rsid w:val="00C86BB9"/>
    <w:rsid w:val="00CA72EC"/>
    <w:rsid w:val="00CB7F84"/>
    <w:rsid w:val="00CE0F1C"/>
    <w:rsid w:val="00CE1B2C"/>
    <w:rsid w:val="00CF2B8B"/>
    <w:rsid w:val="00CF5006"/>
    <w:rsid w:val="00CF6562"/>
    <w:rsid w:val="00CF7FDC"/>
    <w:rsid w:val="00D04973"/>
    <w:rsid w:val="00D44B21"/>
    <w:rsid w:val="00D5242B"/>
    <w:rsid w:val="00D71433"/>
    <w:rsid w:val="00D71660"/>
    <w:rsid w:val="00D74CB8"/>
    <w:rsid w:val="00D824F4"/>
    <w:rsid w:val="00D855F2"/>
    <w:rsid w:val="00D85674"/>
    <w:rsid w:val="00D902AC"/>
    <w:rsid w:val="00DA3F83"/>
    <w:rsid w:val="00DE408D"/>
    <w:rsid w:val="00DF6C02"/>
    <w:rsid w:val="00E05328"/>
    <w:rsid w:val="00E16E14"/>
    <w:rsid w:val="00E509F3"/>
    <w:rsid w:val="00E86E48"/>
    <w:rsid w:val="00E96520"/>
    <w:rsid w:val="00EA40B2"/>
    <w:rsid w:val="00EB3786"/>
    <w:rsid w:val="00EB5304"/>
    <w:rsid w:val="00EC1CF9"/>
    <w:rsid w:val="00EC3A27"/>
    <w:rsid w:val="00ED60F2"/>
    <w:rsid w:val="00EE0B5D"/>
    <w:rsid w:val="00EF205F"/>
    <w:rsid w:val="00EF34AB"/>
    <w:rsid w:val="00EF5BC8"/>
    <w:rsid w:val="00F00389"/>
    <w:rsid w:val="00F0223B"/>
    <w:rsid w:val="00F329D4"/>
    <w:rsid w:val="00F3772F"/>
    <w:rsid w:val="00F416D5"/>
    <w:rsid w:val="00F44139"/>
    <w:rsid w:val="00F81FF8"/>
    <w:rsid w:val="00FC366D"/>
    <w:rsid w:val="00FC5425"/>
    <w:rsid w:val="00FC65FA"/>
    <w:rsid w:val="00FE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3A9ECA-AA6F-4C4E-99B4-8D18A6ED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66E"/>
    <w:rPr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rsid w:val="005D7632"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  <w14:ligatures w14:val="standard"/>
      <w14:numForm w14:val="oldStyle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rsid w:val="00150D59"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  <w14:ligatures w14:val="standard"/>
    </w:rPr>
  </w:style>
  <w:style w:type="paragraph" w:customStyle="1" w:styleId="Semespaamento">
    <w:name w:val="Sem espaçamento"/>
    <w:link w:val="Semcaracdeespaamento"/>
    <w:uiPriority w:val="1"/>
    <w:qFormat/>
    <w:rsid w:val="00150D59"/>
    <w:pPr>
      <w:spacing w:after="0" w:line="240" w:lineRule="auto"/>
    </w:pPr>
    <w:rPr>
      <w:rFonts w:eastAsiaTheme="minorEastAsia"/>
      <w:lang w:eastAsia="ja-JP"/>
    </w:rPr>
  </w:style>
  <w:style w:type="character" w:customStyle="1" w:styleId="Semcaracdeespaamento">
    <w:name w:val="Sem carac de espaçamento"/>
    <w:basedOn w:val="Fontepargpadro"/>
    <w:link w:val="Semespaamento"/>
    <w:uiPriority w:val="1"/>
    <w:rsid w:val="00150D59"/>
    <w:rPr>
      <w:rFonts w:eastAsiaTheme="minorEastAsia"/>
      <w:lang w:eastAsia="ja-JP"/>
    </w:rPr>
  </w:style>
  <w:style w:type="character" w:customStyle="1" w:styleId="Cardettulo1">
    <w:name w:val="Car de título 1"/>
    <w:basedOn w:val="Fontepargpadro"/>
    <w:link w:val="ttulo1"/>
    <w:uiPriority w:val="9"/>
    <w:rsid w:val="005D7632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  <w14:ligatures w14:val="standard"/>
      <w14:numForm w14:val="oldStyle"/>
    </w:rPr>
  </w:style>
  <w:style w:type="character" w:customStyle="1" w:styleId="Cardettulo2">
    <w:name w:val="Car de título 2"/>
    <w:basedOn w:val="Fontepargpadro"/>
    <w:link w:val="ttulo2"/>
    <w:uiPriority w:val="9"/>
    <w:rsid w:val="00150D5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  <w14:ligatures w14:val="standard"/>
    </w:rPr>
  </w:style>
  <w:style w:type="paragraph" w:customStyle="1" w:styleId="Pargrafodalista">
    <w:name w:val="Parágrafo da lista"/>
    <w:basedOn w:val="Normal"/>
    <w:link w:val="Caracdepargrafodalista"/>
    <w:uiPriority w:val="34"/>
    <w:qFormat/>
    <w:rsid w:val="00150D59"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:lang w:eastAsia="ja-JP"/>
      <w14:ligatures w14:val="standard"/>
    </w:rPr>
  </w:style>
  <w:style w:type="character" w:customStyle="1" w:styleId="Hiperlink">
    <w:name w:val="Hiperlink"/>
    <w:basedOn w:val="Fontepargpadro"/>
    <w:uiPriority w:val="99"/>
    <w:unhideWhenUsed/>
    <w:rsid w:val="00150D59"/>
    <w:rPr>
      <w:color w:val="0563C1" w:themeColor="hyperlink"/>
      <w:u w:val="single"/>
    </w:rPr>
  </w:style>
  <w:style w:type="character" w:customStyle="1" w:styleId="Caracdepargrafodalista">
    <w:name w:val="Carac. de parágrafo da lista"/>
    <w:basedOn w:val="Fontepargpadro"/>
    <w:link w:val="Pargrafodalista"/>
    <w:uiPriority w:val="34"/>
    <w:rsid w:val="00150D59"/>
    <w:rPr>
      <w:rFonts w:eastAsia="MS Mincho"/>
      <w:color w:val="404040" w:themeColor="text1" w:themeTint="BF"/>
      <w:kern w:val="20"/>
      <w:szCs w:val="18"/>
      <w:lang w:eastAsia="ja-JP"/>
      <w14:ligatures w14:val="standard"/>
    </w:rPr>
  </w:style>
  <w:style w:type="paragraph" w:customStyle="1" w:styleId="textodaanotao">
    <w:name w:val="texto da anotação"/>
    <w:basedOn w:val="Normal"/>
    <w:link w:val="Caracdotextodocomentrio"/>
    <w:uiPriority w:val="99"/>
    <w:semiHidden/>
    <w:unhideWhenUsed/>
    <w:rsid w:val="00150D59"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aracdotextodocomentrio">
    <w:name w:val="Carac do texto do comentário"/>
    <w:basedOn w:val="Fontepargpadro"/>
    <w:link w:val="textodaanotao"/>
    <w:uiPriority w:val="99"/>
    <w:semiHidden/>
    <w:rsid w:val="00150D59"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refernciadeanotao">
    <w:name w:val="referência de anotação"/>
    <w:basedOn w:val="Fontepargpadro"/>
    <w:uiPriority w:val="99"/>
    <w:semiHidden/>
    <w:unhideWhenUsed/>
    <w:rsid w:val="00150D59"/>
    <w:rPr>
      <w:sz w:val="16"/>
      <w:szCs w:val="16"/>
    </w:rPr>
  </w:style>
  <w:style w:type="character" w:styleId="Forte">
    <w:name w:val="Strong"/>
    <w:basedOn w:val="Fontepargpadro"/>
    <w:uiPriority w:val="22"/>
    <w:qFormat/>
    <w:rsid w:val="00150D59"/>
    <w:rPr>
      <w:b/>
      <w:bCs/>
      <w:color w:val="595959" w:themeColor="text1" w:themeTint="A6"/>
    </w:rPr>
  </w:style>
  <w:style w:type="character" w:styleId="nfase">
    <w:name w:val="Emphasis"/>
    <w:basedOn w:val="Fontepargpadro"/>
    <w:uiPriority w:val="20"/>
    <w:qFormat/>
    <w:rsid w:val="00150D59"/>
    <w:rPr>
      <w:i w:val="0"/>
      <w:iCs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rsid w:val="00150D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  <w:lang w:eastAsia="zh-CN" w:bidi="th-TH"/>
    </w:rPr>
  </w:style>
  <w:style w:type="table" w:customStyle="1" w:styleId="Tabeladelista4-nfase11">
    <w:name w:val="Tabela de lista 4 - Ênfase 11"/>
    <w:basedOn w:val="Tabelanormal"/>
    <w:uiPriority w:val="49"/>
    <w:rsid w:val="00150D5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es">
    <w:name w:val="Instruções"/>
    <w:basedOn w:val="Normal"/>
    <w:link w:val="Caracdeinstrues"/>
    <w:qFormat/>
    <w:rsid w:val="00BB566E"/>
    <w:rPr>
      <w:lang w:eastAsia="ja-JP"/>
    </w:rPr>
  </w:style>
  <w:style w:type="character" w:customStyle="1" w:styleId="Caracdeinstrues">
    <w:name w:val="Carac. de instruções"/>
    <w:basedOn w:val="Fontepargpadro"/>
    <w:link w:val="Instrues"/>
    <w:rsid w:val="00BB566E"/>
    <w:rPr>
      <w:color w:val="595959" w:themeColor="text1" w:themeTint="A6"/>
      <w:lang w:eastAsia="ja-JP"/>
    </w:rPr>
  </w:style>
  <w:style w:type="paragraph" w:customStyle="1" w:styleId="assuntodaanotao">
    <w:name w:val="assunto da anotação"/>
    <w:basedOn w:val="textodaanotao"/>
    <w:next w:val="textodaanotao"/>
    <w:link w:val="Caracdoassuntodocomentrio"/>
    <w:uiPriority w:val="99"/>
    <w:semiHidden/>
    <w:unhideWhenUsed/>
    <w:rsid w:val="003E1E96"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  <w14:ligatures w14:val="none"/>
    </w:rPr>
  </w:style>
  <w:style w:type="character" w:customStyle="1" w:styleId="Caracdoassuntodocomentrio">
    <w:name w:val="Carac do assunto do comentário"/>
    <w:basedOn w:val="Caracdotextodocomentrio"/>
    <w:link w:val="assuntodaanotao"/>
    <w:uiPriority w:val="99"/>
    <w:semiHidden/>
    <w:rsid w:val="003E1E96"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rsid w:val="003E1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sid w:val="003E1E96"/>
    <w:rPr>
      <w:rFonts w:ascii="Segoe UI" w:hAnsi="Segoe UI" w:cs="Segoe UI"/>
      <w:sz w:val="18"/>
      <w:szCs w:val="18"/>
    </w:rPr>
  </w:style>
  <w:style w:type="paragraph" w:customStyle="1" w:styleId="cabealho">
    <w:name w:val="cabeçalho"/>
    <w:basedOn w:val="Normal"/>
    <w:link w:val="Cardecabealho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  <w:rsid w:val="005D7632"/>
  </w:style>
  <w:style w:type="paragraph" w:customStyle="1" w:styleId="rodap">
    <w:name w:val="rodapé"/>
    <w:basedOn w:val="Normal"/>
    <w:link w:val="Carderodap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rodap">
    <w:name w:val="Car de rodapé"/>
    <w:basedOn w:val="Fontepargpadro"/>
    <w:link w:val="rodap"/>
    <w:uiPriority w:val="99"/>
    <w:rsid w:val="005D7632"/>
  </w:style>
  <w:style w:type="character" w:styleId="HiperlinkVisitado">
    <w:name w:val="FollowedHyperlink"/>
    <w:basedOn w:val="Fontepargpadro"/>
    <w:uiPriority w:val="99"/>
    <w:semiHidden/>
    <w:unhideWhenUsed/>
    <w:rsid w:val="00054B1E"/>
    <w:rPr>
      <w:color w:val="954F72" w:themeColor="followedHyperlink"/>
      <w:u w:val="single"/>
    </w:rPr>
  </w:style>
  <w:style w:type="character" w:customStyle="1" w:styleId="CaracdeIU">
    <w:name w:val="Carac. de IU"/>
    <w:basedOn w:val="Fontepargpadro"/>
    <w:link w:val="IU"/>
    <w:locked/>
    <w:rsid w:val="00105274"/>
    <w:rPr>
      <w:b/>
    </w:rPr>
  </w:style>
  <w:style w:type="paragraph" w:customStyle="1" w:styleId="IU">
    <w:name w:val="IU"/>
    <w:basedOn w:val="Normal"/>
    <w:link w:val="CaracdeIU"/>
    <w:qFormat/>
    <w:rsid w:val="00105274"/>
    <w:rPr>
      <w:b/>
      <w:color w:val="auto"/>
    </w:rPr>
  </w:style>
  <w:style w:type="table" w:customStyle="1" w:styleId="Gradedatabela">
    <w:name w:val="Grade da tabela"/>
    <w:basedOn w:val="Tabelanormal"/>
    <w:uiPriority w:val="39"/>
    <w:rsid w:val="00D82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color w:val="595959" w:themeColor="text1" w:themeTint="A6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3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39B9"/>
    <w:rPr>
      <w:rFonts w:ascii="Segoe UI" w:hAnsi="Segoe UI" w:cs="Segoe UI"/>
      <w:color w:val="595959" w:themeColor="text1" w:themeTint="A6"/>
      <w:sz w:val="18"/>
      <w:szCs w:val="18"/>
    </w:rPr>
  </w:style>
  <w:style w:type="paragraph" w:styleId="Cabealho0">
    <w:name w:val="header"/>
    <w:basedOn w:val="Normal"/>
    <w:link w:val="CabealhoChar"/>
    <w:uiPriority w:val="99"/>
    <w:unhideWhenUsed/>
    <w:rsid w:val="004507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5075D"/>
    <w:rPr>
      <w:color w:val="595959" w:themeColor="text1" w:themeTint="A6"/>
    </w:rPr>
  </w:style>
  <w:style w:type="paragraph" w:styleId="Rodap0">
    <w:name w:val="footer"/>
    <w:basedOn w:val="Normal"/>
    <w:link w:val="RodapChar"/>
    <w:uiPriority w:val="99"/>
    <w:unhideWhenUsed/>
    <w:rsid w:val="004507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5075D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Modelos\Bem-vindo%20ao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305A7E8-779F-43BD-97BD-435202D63C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Bem-vindo ao Word</Template>
  <TotalTime>336</TotalTime>
  <Pages>29</Pages>
  <Words>851</Words>
  <Characters>4599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Judah Holanda Correia Lima</dc:creator>
  <cp:keywords/>
  <cp:lastModifiedBy>David</cp:lastModifiedBy>
  <cp:revision>190</cp:revision>
  <dcterms:created xsi:type="dcterms:W3CDTF">2014-05-20T17:54:00Z</dcterms:created>
  <dcterms:modified xsi:type="dcterms:W3CDTF">2014-05-22T19:30:00Z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