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39" w:rsidRDefault="00B23139" w:rsidP="0045075D"/>
    <w:p w:rsidR="00B23139" w:rsidRDefault="00B23139" w:rsidP="0045075D"/>
    <w:p w:rsidR="00B23139" w:rsidRDefault="00B23139" w:rsidP="0045075D"/>
    <w:p w:rsidR="00BB566E" w:rsidRDefault="0045075D" w:rsidP="0045075D"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267322D" wp14:editId="6BFCB692">
                <wp:simplePos x="0" y="0"/>
                <wp:positionH relativeFrom="column">
                  <wp:posOffset>-299923</wp:posOffset>
                </wp:positionH>
                <wp:positionV relativeFrom="margin">
                  <wp:posOffset>146304</wp:posOffset>
                </wp:positionV>
                <wp:extent cx="6693408" cy="5106010"/>
                <wp:effectExtent l="0" t="0" r="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3408" cy="5106010"/>
                          <a:chOff x="-904880" y="-774864"/>
                          <a:chExt cx="7562110" cy="9144000"/>
                        </a:xfrm>
                      </wpg:grpSpPr>
                      <wps:wsp>
                        <wps:cNvPr id="388" name="Retângulo 388"/>
                        <wps:cNvSpPr/>
                        <wps:spPr>
                          <a:xfrm>
                            <a:off x="-904880" y="-774864"/>
                            <a:ext cx="7562110" cy="91440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aixa de Texto 1"/>
                        <wps:cNvSpPr txBox="1"/>
                        <wps:spPr>
                          <a:xfrm>
                            <a:off x="-107479" y="-135469"/>
                            <a:ext cx="5912069" cy="4939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E20" w:rsidRPr="00150D59" w:rsidRDefault="00226E20" w:rsidP="0045075D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ajorHAnsi" w:hAnsiTheme="majorHAnsi" w:cs="Segoe UI Light"/>
                                  <w:color w:val="FFFFFF" w:themeColor="background1"/>
                                  <w:sz w:val="96"/>
                                  <w:szCs w:val="96"/>
                                  <w:lang w:val="pt-BR"/>
                                </w:rPr>
                                <w:t>Instrução de Multiplicação (MUL)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aixa de Texto 2"/>
                        <wps:cNvSpPr txBox="1"/>
                        <wps:spPr>
                          <a:xfrm>
                            <a:off x="-107260" y="4959452"/>
                            <a:ext cx="5911850" cy="32172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E20" w:rsidRPr="006F39B9" w:rsidRDefault="00226E20" w:rsidP="00150D59">
                              <w:pPr>
                                <w:rPr>
                                  <w:rFonts w:asciiTheme="majorHAnsi" w:hAnsiTheme="majorHAnsi" w:cs="Segoe UI Light"/>
                                  <w:color w:val="FFFFFF" w:themeColor="background1"/>
                                  <w:sz w:val="52"/>
                                  <w:szCs w:val="48"/>
                                  <w:lang w:val="pt-BR"/>
                                </w:rPr>
                              </w:pPr>
                              <w:r>
                                <w:rPr>
                                  <w:rFonts w:ascii="Segoe UI Semibold" w:hAnsi="Segoe UI Semibold" w:cs="Segoe UI Light"/>
                                  <w:bCs/>
                                  <w:color w:val="FFFFFF" w:themeColor="background1"/>
                                  <w:sz w:val="52"/>
                                  <w:szCs w:val="48"/>
                                  <w:lang w:val="pt-BR"/>
                                </w:rPr>
                                <w:t>Especificado por:</w:t>
                              </w:r>
                              <w:r w:rsidRPr="00AA588A">
                                <w:rPr>
                                  <w:rFonts w:asciiTheme="majorHAnsi" w:hAnsiTheme="majorHAnsi" w:cs="Segoe UI Light"/>
                                  <w:color w:val="FFFFFF" w:themeColor="background1"/>
                                  <w:sz w:val="52"/>
                                  <w:szCs w:val="48"/>
                                  <w:lang w:val="pt-BR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="Segoe UI Light"/>
                                  <w:color w:val="FFFFFF" w:themeColor="background1"/>
                                  <w:sz w:val="52"/>
                                  <w:szCs w:val="48"/>
                                  <w:lang w:val="pt-BR"/>
                                </w:rPr>
                                <w:t xml:space="preserve">Fluxo geral, fluxo detalhado e máquina de estado em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="Segoe UI Light"/>
                                  <w:color w:val="FFFFFF" w:themeColor="background1"/>
                                  <w:sz w:val="52"/>
                                  <w:szCs w:val="48"/>
                                  <w:lang w:val="pt-BR"/>
                                </w:rPr>
                                <w:t>Verilog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="Segoe UI Light"/>
                                  <w:color w:val="FFFFFF" w:themeColor="background1"/>
                                  <w:sz w:val="52"/>
                                  <w:szCs w:val="48"/>
                                  <w:lang w:val="pt-B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7322D" id="Grupo 3" o:spid="_x0000_s1026" style="position:absolute;margin-left:-23.6pt;margin-top:11.5pt;width:527.05pt;height:402.05pt;z-index:251672576;mso-position-vertical-relative:margin;mso-width-relative:margin;mso-height-relative:margin" coordorigin="-9048,-7748" coordsize="75621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">
                <v:rect id="Retângulo 388" o:spid="_x0000_s1027" style="position:absolute;left:-9048;top:-7748;width:75620;height:91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left:-1074;top:-1354;width:59119;height:49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<v:textbox>
                    <w:txbxContent>
                      <w:p w:rsidR="00226E20" w:rsidRPr="00150D59" w:rsidRDefault="00226E20" w:rsidP="0045075D">
                        <w:pPr>
                          <w:jc w:val="center"/>
                          <w:rPr>
                            <w:rFonts w:ascii="Segoe UI Light" w:hAnsi="Segoe UI Light" w:cs="Segoe UI Light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ajorHAnsi" w:hAnsiTheme="majorHAnsi" w:cs="Segoe UI Light"/>
                            <w:color w:val="FFFFFF" w:themeColor="background1"/>
                            <w:sz w:val="96"/>
                            <w:szCs w:val="96"/>
                            <w:lang w:val="pt-BR"/>
                          </w:rPr>
                          <w:t>Instrução de Multiplicação (MUL)</w:t>
                        </w:r>
                      </w:p>
                    </w:txbxContent>
                  </v:textbox>
                </v:shape>
                <v:shape id="Caixa de Texto 2" o:spid="_x0000_s1029" type="#_x0000_t202" style="position:absolute;left:-1072;top:49594;width:59117;height:3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226E20" w:rsidRPr="006F39B9" w:rsidRDefault="00226E20" w:rsidP="00150D59">
                        <w:pPr>
                          <w:rPr>
                            <w:rFonts w:asciiTheme="majorHAnsi" w:hAnsiTheme="majorHAnsi" w:cs="Segoe UI Light"/>
                            <w:color w:val="FFFFFF" w:themeColor="background1"/>
                            <w:sz w:val="52"/>
                            <w:szCs w:val="48"/>
                            <w:lang w:val="pt-BR"/>
                          </w:rPr>
                        </w:pPr>
                        <w:r>
                          <w:rPr>
                            <w:rFonts w:ascii="Segoe UI Semibold" w:hAnsi="Segoe UI Semibold" w:cs="Segoe UI Light"/>
                            <w:bCs/>
                            <w:color w:val="FFFFFF" w:themeColor="background1"/>
                            <w:sz w:val="52"/>
                            <w:szCs w:val="48"/>
                            <w:lang w:val="pt-BR"/>
                          </w:rPr>
                          <w:t>Especificado por:</w:t>
                        </w:r>
                        <w:r w:rsidRPr="00AA588A">
                          <w:rPr>
                            <w:rFonts w:asciiTheme="majorHAnsi" w:hAnsiTheme="majorHAnsi" w:cs="Segoe UI Light"/>
                            <w:color w:val="FFFFFF" w:themeColor="background1"/>
                            <w:sz w:val="52"/>
                            <w:szCs w:val="48"/>
                            <w:lang w:val="pt-BR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="Segoe UI Light"/>
                            <w:color w:val="FFFFFF" w:themeColor="background1"/>
                            <w:sz w:val="52"/>
                            <w:szCs w:val="48"/>
                            <w:lang w:val="pt-BR"/>
                          </w:rPr>
                          <w:t xml:space="preserve">Fluxo geral, fluxo detalhado e máquina de estado em </w:t>
                        </w:r>
                        <w:proofErr w:type="spellStart"/>
                        <w:r>
                          <w:rPr>
                            <w:rFonts w:asciiTheme="majorHAnsi" w:hAnsiTheme="majorHAnsi" w:cs="Segoe UI Light"/>
                            <w:color w:val="FFFFFF" w:themeColor="background1"/>
                            <w:sz w:val="52"/>
                            <w:szCs w:val="48"/>
                            <w:lang w:val="pt-BR"/>
                          </w:rPr>
                          <w:t>Verilog</w:t>
                        </w:r>
                        <w:proofErr w:type="spellEnd"/>
                        <w:r>
                          <w:rPr>
                            <w:rFonts w:asciiTheme="majorHAnsi" w:hAnsiTheme="majorHAnsi" w:cs="Segoe UI Light"/>
                            <w:color w:val="FFFFFF" w:themeColor="background1"/>
                            <w:sz w:val="52"/>
                            <w:szCs w:val="48"/>
                            <w:lang w:val="pt-BR"/>
                          </w:rPr>
                          <w:t>.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</w:p>
    <w:p w:rsidR="00BB566E" w:rsidRDefault="00BB566E" w:rsidP="00D902AC">
      <w:pPr>
        <w:pStyle w:val="Instrues"/>
        <w:ind w:left="720"/>
      </w:pPr>
    </w:p>
    <w:p w:rsidR="00BB566E" w:rsidRDefault="00BB566E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Pr="00B23139" w:rsidRDefault="00B23139" w:rsidP="00D902AC">
      <w:pPr>
        <w:pStyle w:val="Instrues"/>
        <w:ind w:left="720"/>
        <w:rPr>
          <w:lang w:val="pt-BR"/>
        </w:rPr>
      </w:pPr>
      <w:r w:rsidRPr="00B23139">
        <w:rPr>
          <w:lang w:val="pt-BR"/>
        </w:rPr>
        <w:t>Nome: José David Sousa de Ara</w:t>
      </w:r>
      <w:r>
        <w:rPr>
          <w:lang w:val="pt-BR"/>
        </w:rPr>
        <w:t>újo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Matr</w:t>
      </w:r>
      <w:proofErr w:type="spellEnd"/>
      <w:r>
        <w:rPr>
          <w:lang w:val="pt-BR"/>
        </w:rPr>
        <w:t>: 1020678</w:t>
      </w:r>
    </w:p>
    <w:p w:rsidR="0045075D" w:rsidRPr="00B23139" w:rsidRDefault="0045075D" w:rsidP="00D902AC">
      <w:pPr>
        <w:pStyle w:val="Instrues"/>
        <w:ind w:left="720"/>
        <w:rPr>
          <w:lang w:val="pt-BR"/>
        </w:rPr>
      </w:pPr>
    </w:p>
    <w:p w:rsidR="0045075D" w:rsidRPr="00B23139" w:rsidRDefault="0045075D" w:rsidP="00D902AC">
      <w:pPr>
        <w:pStyle w:val="Instrues"/>
        <w:ind w:left="720"/>
        <w:rPr>
          <w:lang w:val="pt-BR"/>
        </w:rPr>
      </w:pPr>
    </w:p>
    <w:p w:rsidR="0045075D" w:rsidRPr="00B23139" w:rsidRDefault="0045075D" w:rsidP="00D902AC">
      <w:pPr>
        <w:pStyle w:val="Instrues"/>
        <w:ind w:left="720"/>
        <w:rPr>
          <w:rFonts w:ascii="Times New Roman" w:hAnsi="Times New Roman" w:cs="Times New Roman"/>
          <w:lang w:val="pt-BR"/>
        </w:rPr>
      </w:pPr>
    </w:p>
    <w:p w:rsidR="0045075D" w:rsidRPr="00B23139" w:rsidRDefault="0045075D" w:rsidP="00D902AC">
      <w:pPr>
        <w:pStyle w:val="Instrues"/>
        <w:ind w:left="720"/>
        <w:rPr>
          <w:lang w:val="pt-BR"/>
        </w:rPr>
      </w:pPr>
    </w:p>
    <w:p w:rsidR="0045075D" w:rsidRPr="00B23139" w:rsidRDefault="0045075D" w:rsidP="00D902AC">
      <w:pPr>
        <w:pStyle w:val="Instrues"/>
        <w:ind w:left="720"/>
        <w:rPr>
          <w:lang w:val="pt-BR"/>
        </w:rPr>
      </w:pPr>
    </w:p>
    <w:p w:rsidR="00F416D5" w:rsidRPr="00B23139" w:rsidRDefault="00F416D5" w:rsidP="00CE316D">
      <w:pPr>
        <w:pStyle w:val="Instrues"/>
        <w:rPr>
          <w:lang w:val="pt-BR"/>
        </w:rPr>
      </w:pPr>
    </w:p>
    <w:p w:rsidR="00B23139" w:rsidRPr="00B23139" w:rsidRDefault="00B23139" w:rsidP="00CE316D">
      <w:pPr>
        <w:pStyle w:val="Instrues"/>
        <w:rPr>
          <w:lang w:val="pt-BR"/>
        </w:rPr>
      </w:pPr>
    </w:p>
    <w:p w:rsidR="0045075D" w:rsidRPr="00B23139" w:rsidRDefault="0045075D" w:rsidP="00D902AC">
      <w:pPr>
        <w:pStyle w:val="Instrues"/>
        <w:ind w:left="720"/>
        <w:rPr>
          <w:lang w:val="pt-BR"/>
        </w:rPr>
      </w:pPr>
    </w:p>
    <w:p w:rsidR="00F61CF3" w:rsidRDefault="007C060A" w:rsidP="00D902AC">
      <w:pPr>
        <w:pStyle w:val="ttulo1"/>
        <w:numPr>
          <w:ilvl w:val="0"/>
          <w:numId w:val="2"/>
        </w:numPr>
        <w:ind w:left="630"/>
        <w:rPr>
          <w:lang w:val="pt-BR"/>
        </w:rPr>
      </w:pPr>
      <w:r>
        <w:rPr>
          <w:lang w:val="pt-BR"/>
        </w:rPr>
        <w:t>Introdução</w:t>
      </w:r>
    </w:p>
    <w:p w:rsidR="007C060A" w:rsidRPr="007C060A" w:rsidRDefault="007C060A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7C060A" w:rsidRPr="007C060A" w:rsidRDefault="007C060A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  <w:r w:rsidRPr="007C060A">
        <w:rPr>
          <w:rFonts w:ascii="Times New Roman" w:hAnsi="Times New Roman" w:cs="Times New Roman"/>
          <w:lang w:val="pt-BR" w:eastAsia="ja-JP"/>
        </w:rPr>
        <w:t>Analisando a arquitetura e instruções do processador PD8 fornecido, é implementado uma instrução de multiplicação para este processador, sendo necessário um registrador extra que funciona apenas como armazenamento, este registrador é referido como ACC e seu sinal de saída LACC.</w:t>
      </w:r>
    </w:p>
    <w:p w:rsidR="007C060A" w:rsidRDefault="007C060A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  <w:r w:rsidRPr="007C060A">
        <w:rPr>
          <w:rFonts w:ascii="Times New Roman" w:hAnsi="Times New Roman" w:cs="Times New Roman"/>
          <w:lang w:val="pt-BR" w:eastAsia="ja-JP"/>
        </w:rPr>
        <w:t xml:space="preserve">Este documento descreve o fluxo geral, o fluxo detalhado e uma máquina de estado em </w:t>
      </w:r>
      <w:proofErr w:type="spellStart"/>
      <w:r w:rsidRPr="007C060A">
        <w:rPr>
          <w:rFonts w:ascii="Times New Roman" w:hAnsi="Times New Roman" w:cs="Times New Roman"/>
          <w:lang w:val="pt-BR" w:eastAsia="ja-JP"/>
        </w:rPr>
        <w:t>verilog</w:t>
      </w:r>
      <w:proofErr w:type="spellEnd"/>
      <w:r w:rsidRPr="007C060A">
        <w:rPr>
          <w:rFonts w:ascii="Times New Roman" w:hAnsi="Times New Roman" w:cs="Times New Roman"/>
          <w:lang w:val="pt-BR" w:eastAsia="ja-JP"/>
        </w:rPr>
        <w:t xml:space="preserve"> para este processador.</w:t>
      </w: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B23139" w:rsidRPr="007C060A" w:rsidRDefault="00B23139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7C060A" w:rsidRPr="007C060A" w:rsidRDefault="007C060A" w:rsidP="007C060A">
      <w:pPr>
        <w:ind w:firstLine="1134"/>
        <w:jc w:val="both"/>
        <w:rPr>
          <w:rFonts w:ascii="Times New Roman" w:hAnsi="Times New Roman" w:cs="Times New Roman"/>
          <w:lang w:val="pt-BR" w:eastAsia="ja-JP"/>
        </w:rPr>
      </w:pPr>
    </w:p>
    <w:p w:rsidR="00150D59" w:rsidRDefault="0045075D" w:rsidP="00D902AC">
      <w:pPr>
        <w:pStyle w:val="ttulo1"/>
        <w:numPr>
          <w:ilvl w:val="0"/>
          <w:numId w:val="2"/>
        </w:numPr>
        <w:ind w:left="630"/>
        <w:rPr>
          <w:lang w:val="pt-BR"/>
        </w:rPr>
      </w:pPr>
      <w:r>
        <w:rPr>
          <w:lang w:val="pt-BR"/>
        </w:rPr>
        <w:lastRenderedPageBreak/>
        <w:t>Fluxo Geral</w:t>
      </w:r>
    </w:p>
    <w:p w:rsidR="0045075D" w:rsidRDefault="00426281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0067E4" wp14:editId="399E6BB2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1390650" cy="5524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CE316D">
                            <w:pPr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0067E4" id="Elipse 5" o:spid="_x0000_s1030" style="position:absolute;margin-left:0;margin-top:6.15pt;width:109.5pt;height:43.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CE316D">
                      <w:pPr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5075D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4C4A3A" wp14:editId="59C8577B">
                <wp:simplePos x="0" y="0"/>
                <wp:positionH relativeFrom="margin">
                  <wp:align>center</wp:align>
                </wp:positionH>
                <wp:positionV relativeFrom="paragraph">
                  <wp:posOffset>299720</wp:posOffset>
                </wp:positionV>
                <wp:extent cx="0" cy="228600"/>
                <wp:effectExtent l="0" t="0" r="19050" b="1905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C9C7D" id="Conector reto 26" o:spid="_x0000_s1026" style="position:absolute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6pt" to="0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26281" w:rsidRDefault="00426281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E861C" wp14:editId="49BBD848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1381125" cy="29527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4262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MAH &lt;- M[PC]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E861C" id="Retângulo 6" o:spid="_x0000_s1031" style="position:absolute;margin-left:0;margin-top:15.5pt;width:108.75pt;height:23.2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" fillcolor="#5b9bd5 [3204]" strokecolor="#1f4d78 [1604]" strokeweight="1pt">
                <v:textbox>
                  <w:txbxContent>
                    <w:p w:rsidR="00226E20" w:rsidRPr="00426281" w:rsidRDefault="00226E20" w:rsidP="004262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MAH &lt;- M[PC]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DE0117" wp14:editId="7BDCA093">
                <wp:simplePos x="0" y="0"/>
                <wp:positionH relativeFrom="margin">
                  <wp:align>center</wp:align>
                </wp:positionH>
                <wp:positionV relativeFrom="paragraph">
                  <wp:posOffset>138265</wp:posOffset>
                </wp:positionV>
                <wp:extent cx="0" cy="228600"/>
                <wp:effectExtent l="0" t="0" r="19050" b="1905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E6C08" id="Conector reto 27" o:spid="_x0000_s1026" style="position:absolute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9pt" to="0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79D38A" wp14:editId="1AB53305">
                <wp:simplePos x="0" y="0"/>
                <wp:positionH relativeFrom="margin">
                  <wp:align>center</wp:align>
                </wp:positionH>
                <wp:positionV relativeFrom="paragraph">
                  <wp:posOffset>287218</wp:posOffset>
                </wp:positionV>
                <wp:extent cx="0" cy="228600"/>
                <wp:effectExtent l="0" t="0" r="19050" b="1905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D980A" id="Conector reto 28" o:spid="_x0000_s1026" style="position:absolute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6pt" to="0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A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731125" wp14:editId="3D659979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38112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4262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PC &lt;- PC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31125" id="Retângulo 10" o:spid="_x0000_s1032" style="position:absolute;margin-left:0;margin-top:.95pt;width:108.75pt;height:23.2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" fillcolor="#5b9bd5 [3204]" strokecolor="#1f4d78 [1604]" strokeweight="1pt">
                <v:textbox>
                  <w:txbxContent>
                    <w:p w:rsidR="00226E20" w:rsidRPr="00426281" w:rsidRDefault="00226E20" w:rsidP="004262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PC &lt;- PC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C796DA" wp14:editId="27F331A4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1381125" cy="295275"/>
                <wp:effectExtent l="0" t="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4262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MAL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M[PC]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796DA" id="Retângulo 11" o:spid="_x0000_s1033" style="position:absolute;margin-left:0;margin-top:13.8pt;width:108.75pt;height:23.2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" fillcolor="#5b9bd5 [3204]" strokecolor="#1f4d78 [1604]" strokeweight="1pt">
                <v:textbox>
                  <w:txbxContent>
                    <w:p w:rsidR="00226E20" w:rsidRPr="00426281" w:rsidRDefault="00226E20" w:rsidP="004262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MAL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 xml:space="preserve"> &lt;- M[PC]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49B2A6" wp14:editId="42575F93">
                <wp:simplePos x="0" y="0"/>
                <wp:positionH relativeFrom="margin">
                  <wp:align>center</wp:align>
                </wp:positionH>
                <wp:positionV relativeFrom="paragraph">
                  <wp:posOffset>121961</wp:posOffset>
                </wp:positionV>
                <wp:extent cx="0" cy="228600"/>
                <wp:effectExtent l="0" t="0" r="19050" b="190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D9160" id="Conector reto 29" o:spid="_x0000_s1026" style="position:absolute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6pt" to="0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D9B55F" wp14:editId="570FD015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381125" cy="638175"/>
                <wp:effectExtent l="0" t="0" r="28575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42628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PC &lt;- PC + 1</w:t>
                            </w:r>
                          </w:p>
                          <w:p w:rsidR="00226E20" w:rsidRPr="00426281" w:rsidRDefault="00226E20" w:rsidP="004262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MD &lt;- M[MA]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9B55F" id="Retângulo 12" o:spid="_x0000_s1034" style="position:absolute;margin-left:0;margin-top:.95pt;width:108.75pt;height:50.25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" fillcolor="#5b9bd5 [3204]" strokecolor="#1f4d78 [1604]" strokeweight="1pt">
                <v:textbox>
                  <w:txbxContent>
                    <w:p w:rsidR="00226E20" w:rsidRDefault="00226E20" w:rsidP="0042628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PC &lt;- PC + 1</w:t>
                      </w:r>
                    </w:p>
                    <w:p w:rsidR="00226E20" w:rsidRPr="00426281" w:rsidRDefault="00226E20" w:rsidP="004262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MD &lt;- M[MA]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596F3D" wp14:editId="3D0D611C">
                <wp:simplePos x="0" y="0"/>
                <wp:positionH relativeFrom="margin">
                  <wp:align>center</wp:align>
                </wp:positionH>
                <wp:positionV relativeFrom="paragraph">
                  <wp:posOffset>67137</wp:posOffset>
                </wp:positionV>
                <wp:extent cx="0" cy="720000"/>
                <wp:effectExtent l="0" t="0" r="19050" b="2349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14A95" id="Conector reto 3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3pt" to="0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26281" w:rsidRDefault="00426281" w:rsidP="0045075D">
      <w:pPr>
        <w:rPr>
          <w:lang w:val="pt-BR" w:eastAsia="ja-JP"/>
        </w:rPr>
      </w:pPr>
    </w:p>
    <w:p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2F294F" wp14:editId="4E506549">
                <wp:simplePos x="0" y="0"/>
                <wp:positionH relativeFrom="margin">
                  <wp:align>center</wp:align>
                </wp:positionH>
                <wp:positionV relativeFrom="paragraph">
                  <wp:posOffset>3621</wp:posOffset>
                </wp:positionV>
                <wp:extent cx="0" cy="720000"/>
                <wp:effectExtent l="0" t="0" r="19050" b="2349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350D7" id="Conector reto 3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3pt" to="0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A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4A7416" wp14:editId="2C5476A4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381125" cy="295275"/>
                <wp:effectExtent l="0" t="0" r="28575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EC1C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A7416" id="Retângulo 13" o:spid="_x0000_s1035" style="position:absolute;margin-left:0;margin-top:.35pt;width:108.75pt;height:23.2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" fillcolor="#5b9bd5 [3204]" strokecolor="#1f4d78 [1604]" strokeweight="1pt">
                <v:textbox>
                  <w:txbxContent>
                    <w:p w:rsidR="00226E20" w:rsidRPr="00426281" w:rsidRDefault="00226E20" w:rsidP="00EC1C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MD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426281" w:rsidP="0045075D">
      <w:pPr>
        <w:rPr>
          <w:lang w:val="pt-BR" w:eastAsia="ja-JP"/>
        </w:rPr>
      </w:pPr>
    </w:p>
    <w:p w:rsidR="00426281" w:rsidRDefault="00521AD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AD1B98" wp14:editId="2208407B">
                <wp:simplePos x="0" y="0"/>
                <wp:positionH relativeFrom="column">
                  <wp:posOffset>1200150</wp:posOffset>
                </wp:positionH>
                <wp:positionV relativeFrom="paragraph">
                  <wp:posOffset>9526</wp:posOffset>
                </wp:positionV>
                <wp:extent cx="904875" cy="1809750"/>
                <wp:effectExtent l="38100" t="0" r="28575" b="19050"/>
                <wp:wrapNone/>
                <wp:docPr id="36" name="Chave esquerd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809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DFF0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36" o:spid="_x0000_s1026" type="#_x0000_t87" style="position:absolute;margin-left:94.5pt;margin-top:.75pt;width:71.25pt;height:142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" adj="900" strokecolor="#5b9bd5 [3204]" strokeweight=".5pt">
                <v:stroke joinstyle="miter"/>
              </v:shape>
            </w:pict>
          </mc:Fallback>
        </mc:AlternateContent>
      </w:r>
      <w:r w:rsidR="00BB225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9E733F" wp14:editId="26B7F315">
                <wp:simplePos x="0" y="0"/>
                <wp:positionH relativeFrom="margin">
                  <wp:align>center</wp:align>
                </wp:positionH>
                <wp:positionV relativeFrom="paragraph">
                  <wp:posOffset>300256</wp:posOffset>
                </wp:positionV>
                <wp:extent cx="0" cy="228600"/>
                <wp:effectExtent l="0" t="0" r="19050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62D70" id="Conector reto 32" o:spid="_x0000_s1026" style="position:absolute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65pt" to="0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A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F53322" wp14:editId="4EB79CA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381125" cy="295275"/>
                <wp:effectExtent l="0" t="0" r="28575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EC1C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M[SP] &lt;- RFLAGS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53322" id="Retângulo 14" o:spid="_x0000_s1036" style="position:absolute;margin-left:0;margin-top:.75pt;width:108.75pt;height:23.25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" fillcolor="#5b9bd5 [3204]" strokecolor="#1f4d78 [1604]" strokeweight="1pt">
                <v:textbox>
                  <w:txbxContent>
                    <w:p w:rsidR="00226E20" w:rsidRPr="00426281" w:rsidRDefault="00226E20" w:rsidP="00EC1C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M[SP] &lt;- RFLAGS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2C2522" wp14:editId="6C99673C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1381125" cy="295275"/>
                <wp:effectExtent l="0" t="0" r="28575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EC1C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C2522" id="Retângulo 15" o:spid="_x0000_s1037" style="position:absolute;margin-left:0;margin-top:15.2pt;width:108.75pt;height:23.25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" fillcolor="#5b9bd5 [3204]" strokecolor="#1f4d78 [1604]" strokeweight="1pt">
                <v:textbox>
                  <w:txbxContent>
                    <w:p w:rsidR="00226E20" w:rsidRPr="00426281" w:rsidRDefault="00226E20" w:rsidP="00EC1C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521AD5" w:rsidP="0045075D">
      <w:pPr>
        <w:rPr>
          <w:lang w:val="pt-BR" w:eastAsia="ja-JP"/>
        </w:rPr>
      </w:pPr>
      <w:r>
        <w:rPr>
          <w:lang w:val="pt-BR" w:eastAsia="ja-JP"/>
        </w:rPr>
        <w:t xml:space="preserve">                   </w:t>
      </w:r>
      <w:proofErr w:type="spellStart"/>
      <w:r>
        <w:rPr>
          <w:lang w:val="pt-BR" w:eastAsia="ja-JP"/>
        </w:rPr>
        <w:t>Push</w:t>
      </w:r>
      <w:proofErr w:type="spellEnd"/>
      <w:r>
        <w:rPr>
          <w:lang w:val="pt-BR" w:eastAsia="ja-JP"/>
        </w:rPr>
        <w:t xml:space="preserve"> </w:t>
      </w:r>
      <w:r w:rsidR="00BB225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A02E69" wp14:editId="122172E0">
                <wp:simplePos x="0" y="0"/>
                <wp:positionH relativeFrom="margin">
                  <wp:align>center</wp:align>
                </wp:positionH>
                <wp:positionV relativeFrom="paragraph">
                  <wp:posOffset>150223</wp:posOffset>
                </wp:positionV>
                <wp:extent cx="0" cy="228600"/>
                <wp:effectExtent l="0" t="0" r="19050" b="190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6D18C" id="Conector reto 33" o:spid="_x0000_s1026" style="position:absolute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85pt" to="0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26281" w:rsidRDefault="00521AD5" w:rsidP="0045075D">
      <w:pPr>
        <w:rPr>
          <w:lang w:val="pt-BR" w:eastAsia="ja-JP"/>
        </w:rPr>
      </w:pPr>
      <w:r>
        <w:rPr>
          <w:lang w:val="pt-BR" w:eastAsia="ja-JP"/>
        </w:rPr>
        <w:t xml:space="preserve">             </w:t>
      </w:r>
      <w:proofErr w:type="spellStart"/>
      <w:r>
        <w:rPr>
          <w:lang w:val="pt-BR" w:eastAsia="ja-JP"/>
        </w:rPr>
        <w:t>Accumulator</w:t>
      </w:r>
      <w:proofErr w:type="spellEnd"/>
      <w:r>
        <w:rPr>
          <w:noProof/>
          <w:lang w:val="pt-BR" w:eastAsia="pt-BR"/>
        </w:rPr>
        <w:t xml:space="preserve"> </w:t>
      </w:r>
      <w:r w:rsidR="00BB225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92FFEC" wp14:editId="1870FC38">
                <wp:simplePos x="0" y="0"/>
                <wp:positionH relativeFrom="margin">
                  <wp:align>center</wp:align>
                </wp:positionH>
                <wp:positionV relativeFrom="paragraph">
                  <wp:posOffset>304602</wp:posOffset>
                </wp:positionV>
                <wp:extent cx="0" cy="228600"/>
                <wp:effectExtent l="0" t="0" r="19050" b="1905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FA963" id="Conector reto 34" o:spid="_x0000_s1026" style="position:absolute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pt" to="0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A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88B102" wp14:editId="33FB6A33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81125" cy="295275"/>
                <wp:effectExtent l="0" t="0" r="28575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EC1C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M[SP] &lt;-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8B102" id="Retângulo 16" o:spid="_x0000_s1038" style="position:absolute;margin-left:0;margin-top:.55pt;width:108.75pt;height:23.25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" fillcolor="#5b9bd5 [3204]" strokecolor="#1f4d78 [1604]" strokeweight="1pt">
                <v:textbox>
                  <w:txbxContent>
                    <w:p w:rsidR="00226E20" w:rsidRPr="00426281" w:rsidRDefault="00226E20" w:rsidP="00EC1C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M[SP] &lt;- 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4891A2" wp14:editId="4507E452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1381125" cy="295275"/>
                <wp:effectExtent l="0" t="0" r="28575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C775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- 1</w:t>
                            </w:r>
                          </w:p>
                          <w:p w:rsidR="00226E20" w:rsidRPr="00426281" w:rsidRDefault="00226E20" w:rsidP="00377AA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891A2" id="Retângulo 19" o:spid="_x0000_s1039" style="position:absolute;margin-left:0;margin-top:12.7pt;width:108.75pt;height:23.25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" fillcolor="#5b9bd5 [3204]" strokecolor="#1f4d78 [1604]" strokeweight="1pt">
                <v:textbox>
                  <w:txbxContent>
                    <w:p w:rsidR="00226E20" w:rsidRPr="00426281" w:rsidRDefault="00226E20" w:rsidP="009C775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- 1</w:t>
                      </w:r>
                    </w:p>
                    <w:p w:rsidR="00226E20" w:rsidRPr="00426281" w:rsidRDefault="00226E20" w:rsidP="00377AA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CEE9EA" wp14:editId="4EF0A4D3">
                <wp:simplePos x="0" y="0"/>
                <wp:positionH relativeFrom="margin">
                  <wp:align>center</wp:align>
                </wp:positionH>
                <wp:positionV relativeFrom="paragraph">
                  <wp:posOffset>41539</wp:posOffset>
                </wp:positionV>
                <wp:extent cx="0" cy="719455"/>
                <wp:effectExtent l="0" t="0" r="19050" b="2349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37A28" id="Conector reto 3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25pt" to="0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26281" w:rsidRDefault="00426281" w:rsidP="0045075D">
      <w:pPr>
        <w:rPr>
          <w:lang w:val="pt-BR" w:eastAsia="ja-JP"/>
        </w:rPr>
      </w:pPr>
    </w:p>
    <w:p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4466D9" wp14:editId="582A578A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390650" cy="55245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EC1CF9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4466D9" id="Elipse 17" o:spid="_x0000_s1040" style="position:absolute;margin-left:0;margin-top:.5pt;width:109.5pt;height:43.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EC1CF9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26281" w:rsidRDefault="00426281" w:rsidP="0045075D">
      <w:pPr>
        <w:rPr>
          <w:lang w:val="pt-BR" w:eastAsia="ja-JP"/>
        </w:rPr>
      </w:pPr>
    </w:p>
    <w:p w:rsidR="00426281" w:rsidRDefault="00426281" w:rsidP="0045075D">
      <w:pPr>
        <w:rPr>
          <w:lang w:val="pt-BR" w:eastAsia="ja-JP"/>
        </w:rPr>
      </w:pPr>
    </w:p>
    <w:p w:rsidR="00EC1CF9" w:rsidRDefault="00EC1CF9" w:rsidP="0045075D">
      <w:pPr>
        <w:rPr>
          <w:lang w:val="pt-BR" w:eastAsia="ja-JP"/>
        </w:rPr>
      </w:pPr>
    </w:p>
    <w:p w:rsidR="00EC1CF9" w:rsidRDefault="00EC1CF9" w:rsidP="0045075D">
      <w:pPr>
        <w:rPr>
          <w:lang w:val="pt-BR" w:eastAsia="ja-JP"/>
        </w:rPr>
      </w:pPr>
    </w:p>
    <w:p w:rsidR="00EC1CF9" w:rsidRDefault="00EC1CF9" w:rsidP="0045075D">
      <w:pPr>
        <w:rPr>
          <w:lang w:val="pt-BR" w:eastAsia="ja-JP"/>
        </w:rPr>
      </w:pPr>
    </w:p>
    <w:p w:rsidR="000C5F1C" w:rsidRDefault="000C5F1C" w:rsidP="0045075D">
      <w:pPr>
        <w:rPr>
          <w:lang w:val="pt-BR" w:eastAsia="ja-JP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96194C" wp14:editId="02556DA7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1390650" cy="552450"/>
                <wp:effectExtent l="0" t="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EC1CF9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6194C" id="Elipse 18" o:spid="_x0000_s1041" style="position:absolute;margin-left:0;margin-top:11.3pt;width:109.5pt;height:43.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EC1CF9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C5F1C" w:rsidRDefault="000C5F1C" w:rsidP="0045075D">
      <w:pPr>
        <w:rPr>
          <w:lang w:val="pt-BR" w:eastAsia="ja-JP"/>
        </w:rPr>
      </w:pPr>
    </w:p>
    <w:p w:rsidR="000C5F1C" w:rsidRDefault="00BC2D26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C8779C" wp14:editId="31A1864C">
                <wp:simplePos x="0" y="0"/>
                <wp:positionH relativeFrom="column">
                  <wp:posOffset>1621237</wp:posOffset>
                </wp:positionH>
                <wp:positionV relativeFrom="paragraph">
                  <wp:posOffset>182557</wp:posOffset>
                </wp:positionV>
                <wp:extent cx="531495" cy="1624330"/>
                <wp:effectExtent l="38100" t="0" r="20955" b="13970"/>
                <wp:wrapNone/>
                <wp:docPr id="54" name="Chave esquerd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1624330"/>
                        </a:xfrm>
                        <a:prstGeom prst="leftBrace">
                          <a:avLst>
                            <a:gd name="adj1" fmla="val 8333"/>
                            <a:gd name="adj2" fmla="val 3687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CABC" id="Chave esquerda 54" o:spid="_x0000_s1026" type="#_x0000_t87" style="position:absolute;margin-left:127.65pt;margin-top:14.35pt;width:41.85pt;height:127.9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" adj="589,7965" strokecolor="#5b9bd5 [3204]" strokeweight=".5pt">
                <v:stroke joinstyle="miter"/>
              </v:shape>
            </w:pict>
          </mc:Fallback>
        </mc:AlternateContent>
      </w:r>
      <w:r w:rsidR="00F3772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5EC020A6" wp14:editId="0BB169E2">
                <wp:simplePos x="0" y="0"/>
                <wp:positionH relativeFrom="margin">
                  <wp:posOffset>2232707</wp:posOffset>
                </wp:positionH>
                <wp:positionV relativeFrom="paragraph">
                  <wp:posOffset>249874</wp:posOffset>
                </wp:positionV>
                <wp:extent cx="1381125" cy="738451"/>
                <wp:effectExtent l="0" t="0" r="28575" b="2413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38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5C75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020A6" id="Retângulo 21" o:spid="_x0000_s1042" style="position:absolute;margin-left:175.8pt;margin-top:19.7pt;width:108.75pt;height:58.15pt;z-index:25167155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" fillcolor="#5b9bd5 [3204]" strokecolor="#1f4d78 [1604]" strokeweight="1pt">
                <v:textbox>
                  <w:txbxContent>
                    <w:p w:rsidR="00226E20" w:rsidRPr="00426281" w:rsidRDefault="00226E20" w:rsidP="005C756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32E7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D1BDC9" wp14:editId="0B6AC84D">
                <wp:simplePos x="0" y="0"/>
                <wp:positionH relativeFrom="margin">
                  <wp:align>center</wp:align>
                </wp:positionH>
                <wp:positionV relativeFrom="paragraph">
                  <wp:posOffset>4324</wp:posOffset>
                </wp:positionV>
                <wp:extent cx="0" cy="228600"/>
                <wp:effectExtent l="0" t="0" r="19050" b="19050"/>
                <wp:wrapNone/>
                <wp:docPr id="425" name="Conector reto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B4349" id="Conector reto 425" o:spid="_x0000_s1026" style="position:absolute;z-index:251815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35pt" to="0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6421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43CCF8A" wp14:editId="7BF29F52">
                <wp:simplePos x="0" y="0"/>
                <wp:positionH relativeFrom="margin">
                  <wp:posOffset>2161540</wp:posOffset>
                </wp:positionH>
                <wp:positionV relativeFrom="paragraph">
                  <wp:posOffset>187325</wp:posOffset>
                </wp:positionV>
                <wp:extent cx="1381125" cy="295275"/>
                <wp:effectExtent l="0" t="0" r="28575" b="28575"/>
                <wp:wrapNone/>
                <wp:docPr id="409" name="Retângul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0C5F1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MD &lt;-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CCF8A" id="Retângulo 409" o:spid="_x0000_s1043" style="position:absolute;margin-left:170.2pt;margin-top:14.75pt;width:108.75pt;height:23.25pt;z-index:251809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" fillcolor="#5b9bd5 [3204]" strokecolor="#1f4d78 [1604]" strokeweight="1pt">
                <v:textbox>
                  <w:txbxContent>
                    <w:p w:rsidR="00226E20" w:rsidRPr="00426281" w:rsidRDefault="00226E20" w:rsidP="000C5F1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MD &lt;- 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421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D703DA" wp14:editId="44BB8DCC">
                <wp:simplePos x="0" y="0"/>
                <wp:positionH relativeFrom="margin">
                  <wp:posOffset>2161540</wp:posOffset>
                </wp:positionH>
                <wp:positionV relativeFrom="paragraph">
                  <wp:posOffset>619125</wp:posOffset>
                </wp:positionV>
                <wp:extent cx="1381125" cy="295275"/>
                <wp:effectExtent l="0" t="0" r="28575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377AA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AC +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703DA" id="Retângulo 20" o:spid="_x0000_s1044" style="position:absolute;margin-left:170.2pt;margin-top:48.75pt;width:108.75pt;height:23.2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377AA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AC + MD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0B49">
        <w:rPr>
          <w:lang w:val="pt-BR" w:eastAsia="ja-JP"/>
        </w:rPr>
        <w:t>-----AQUI-----</w:t>
      </w:r>
    </w:p>
    <w:p w:rsidR="00EC1CF9" w:rsidRPr="007975CD" w:rsidRDefault="00F3772F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485C940" wp14:editId="2B8678F0">
                <wp:simplePos x="0" y="0"/>
                <wp:positionH relativeFrom="column">
                  <wp:posOffset>3696545</wp:posOffset>
                </wp:positionH>
                <wp:positionV relativeFrom="paragraph">
                  <wp:posOffset>4441</wp:posOffset>
                </wp:positionV>
                <wp:extent cx="540000" cy="540000"/>
                <wp:effectExtent l="0" t="0" r="12700" b="12700"/>
                <wp:wrapNone/>
                <wp:docPr id="454" name="Elips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20318E" w:rsidRDefault="00226E20" w:rsidP="00F3772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5C940" id="Elipse 454" o:spid="_x0000_s1045" style="position:absolute;margin-left:291.05pt;margin-top:.35pt;width:42.5pt;height:42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226E20" w:rsidRPr="0020318E" w:rsidRDefault="00226E20" w:rsidP="00F3772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X4</w:t>
                      </w:r>
                    </w:p>
                  </w:txbxContent>
                </v:textbox>
              </v:oval>
            </w:pict>
          </mc:Fallback>
        </mc:AlternateContent>
      </w:r>
      <w:r w:rsidR="00032E7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0DA5D1C" wp14:editId="3432F7C7">
                <wp:simplePos x="0" y="0"/>
                <wp:positionH relativeFrom="margin">
                  <wp:align>center</wp:align>
                </wp:positionH>
                <wp:positionV relativeFrom="paragraph">
                  <wp:posOffset>96769</wp:posOffset>
                </wp:positionV>
                <wp:extent cx="0" cy="228600"/>
                <wp:effectExtent l="0" t="0" r="19050" b="19050"/>
                <wp:wrapNone/>
                <wp:docPr id="424" name="Conector ret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0E6A2" id="Conector reto 424" o:spid="_x0000_s1026" style="position:absolute;z-index:251813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6pt" to="0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1096F" w:rsidRPr="007975CD">
        <w:rPr>
          <w:lang w:val="pt-BR" w:eastAsia="ja-JP"/>
        </w:rPr>
        <w:t xml:space="preserve">                 </w:t>
      </w:r>
    </w:p>
    <w:p w:rsidR="00EC1CF9" w:rsidRPr="007975CD" w:rsidRDefault="00B918D8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81E6371" wp14:editId="20D9C669">
                <wp:simplePos x="0" y="0"/>
                <wp:positionH relativeFrom="column">
                  <wp:posOffset>3669221</wp:posOffset>
                </wp:positionH>
                <wp:positionV relativeFrom="paragraph">
                  <wp:posOffset>275855</wp:posOffset>
                </wp:positionV>
                <wp:extent cx="540000" cy="540000"/>
                <wp:effectExtent l="0" t="0" r="12700" b="12700"/>
                <wp:wrapNone/>
                <wp:docPr id="458" name="Elips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20318E" w:rsidRDefault="00226E20" w:rsidP="00B918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E6371" id="Elipse 458" o:spid="_x0000_s1046" style="position:absolute;margin-left:288.9pt;margin-top:21.7pt;width:42.5pt;height:42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226E20" w:rsidRPr="0020318E" w:rsidRDefault="00226E20" w:rsidP="00B918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X4</w:t>
                      </w:r>
                    </w:p>
                  </w:txbxContent>
                </v:textbox>
              </v:oval>
            </w:pict>
          </mc:Fallback>
        </mc:AlternateContent>
      </w:r>
      <w:r w:rsidR="00032E7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D9D743F" wp14:editId="7C818760">
                <wp:simplePos x="0" y="0"/>
                <wp:positionH relativeFrom="margin">
                  <wp:align>center</wp:align>
                </wp:positionH>
                <wp:positionV relativeFrom="paragraph">
                  <wp:posOffset>184984</wp:posOffset>
                </wp:positionV>
                <wp:extent cx="0" cy="228600"/>
                <wp:effectExtent l="0" t="0" r="19050" b="19050"/>
                <wp:wrapNone/>
                <wp:docPr id="423" name="Conector reto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EB70D" id="Conector reto 423" o:spid="_x0000_s1026" style="position:absolute;z-index:251811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55pt" to="0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32E7A" w:rsidRPr="007975CD">
        <w:rPr>
          <w:lang w:val="pt-BR" w:eastAsia="ja-JP"/>
        </w:rPr>
        <w:t xml:space="preserve">                       </w:t>
      </w:r>
      <w:r w:rsidR="0050375C" w:rsidRPr="007975CD">
        <w:rPr>
          <w:lang w:val="pt-BR" w:eastAsia="ja-JP"/>
        </w:rPr>
        <w:t>MD</w:t>
      </w:r>
      <w:r w:rsidR="00032E7A" w:rsidRPr="007975CD">
        <w:rPr>
          <w:lang w:val="pt-BR" w:eastAsia="ja-JP"/>
        </w:rPr>
        <w:t xml:space="preserve"> &lt;- MDL</w:t>
      </w:r>
    </w:p>
    <w:p w:rsidR="00EC1CF9" w:rsidRPr="007975CD" w:rsidRDefault="00BC2D26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B99A7D1" wp14:editId="70C7BCD6">
                <wp:simplePos x="0" y="0"/>
                <wp:positionH relativeFrom="margin">
                  <wp:align>center</wp:align>
                </wp:positionH>
                <wp:positionV relativeFrom="paragraph">
                  <wp:posOffset>294146</wp:posOffset>
                </wp:positionV>
                <wp:extent cx="0" cy="228600"/>
                <wp:effectExtent l="0" t="0" r="19050" b="19050"/>
                <wp:wrapNone/>
                <wp:docPr id="460" name="Conector reto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B9045" id="Conector reto 460" o:spid="_x0000_s1026" style="position:absolute;z-index:251872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15pt" to="0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918D8"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0526" behindDoc="0" locked="0" layoutInCell="1" allowOverlap="1" wp14:anchorId="217FF8E1" wp14:editId="457B93D9">
                <wp:simplePos x="0" y="0"/>
                <wp:positionH relativeFrom="margin">
                  <wp:posOffset>2227471</wp:posOffset>
                </wp:positionH>
                <wp:positionV relativeFrom="paragraph">
                  <wp:posOffset>97155</wp:posOffset>
                </wp:positionV>
                <wp:extent cx="1381125" cy="295275"/>
                <wp:effectExtent l="0" t="0" r="28575" b="28575"/>
                <wp:wrapNone/>
                <wp:docPr id="457" name="Retângulo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B918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AC &lt;-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SHR(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AC)</w:t>
                            </w:r>
                          </w:p>
                          <w:p w:rsidR="00226E20" w:rsidRPr="00426281" w:rsidRDefault="00226E20" w:rsidP="00B918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FF8E1" id="Retângulo 457" o:spid="_x0000_s1047" style="position:absolute;margin-left:175.4pt;margin-top:7.65pt;width:108.75pt;height:23.25pt;z-index:2516705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" fillcolor="#5b9bd5 [3204]" strokecolor="#1f4d78 [1604]" strokeweight="1pt">
                <v:textbox>
                  <w:txbxContent>
                    <w:p w:rsidR="00226E20" w:rsidRPr="00426281" w:rsidRDefault="00226E20" w:rsidP="00B918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 xml:space="preserve">AC &lt;- </w:t>
                      </w:r>
                      <w:proofErr w:type="gramStart"/>
                      <w:r>
                        <w:rPr>
                          <w:color w:val="FFFFFF" w:themeColor="background1"/>
                          <w:lang w:val="pt-BR"/>
                        </w:rPr>
                        <w:t>SHR(</w:t>
                      </w:r>
                      <w:proofErr w:type="gramEnd"/>
                      <w:r>
                        <w:rPr>
                          <w:color w:val="FFFFFF" w:themeColor="background1"/>
                          <w:lang w:val="pt-BR"/>
                        </w:rPr>
                        <w:t>AC)</w:t>
                      </w:r>
                    </w:p>
                    <w:p w:rsidR="00226E20" w:rsidRPr="00426281" w:rsidRDefault="00226E20" w:rsidP="00B918D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918D8"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F1CF922" wp14:editId="558E6012">
                <wp:simplePos x="0" y="0"/>
                <wp:positionH relativeFrom="margin">
                  <wp:align>center</wp:align>
                </wp:positionH>
                <wp:positionV relativeFrom="paragraph">
                  <wp:posOffset>44349</wp:posOffset>
                </wp:positionV>
                <wp:extent cx="1381125" cy="295275"/>
                <wp:effectExtent l="0" t="0" r="28575" b="28575"/>
                <wp:wrapNone/>
                <wp:docPr id="456" name="Retângulo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B918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AC &lt;-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SHR(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AC)</w:t>
                            </w:r>
                          </w:p>
                          <w:p w:rsidR="00226E20" w:rsidRPr="00426281" w:rsidRDefault="00226E20" w:rsidP="00B918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CF922" id="Retângulo 456" o:spid="_x0000_s1048" style="position:absolute;margin-left:0;margin-top:3.5pt;width:108.75pt;height:23.25pt;z-index:251866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" fillcolor="#5b9bd5 [3204]" strokecolor="#1f4d78 [1604]" strokeweight="1pt">
                <v:textbox>
                  <w:txbxContent>
                    <w:p w:rsidR="00226E20" w:rsidRPr="00426281" w:rsidRDefault="00226E20" w:rsidP="00B918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 xml:space="preserve">AC &lt;- </w:t>
                      </w:r>
                      <w:proofErr w:type="gramStart"/>
                      <w:r>
                        <w:rPr>
                          <w:color w:val="FFFFFF" w:themeColor="background1"/>
                          <w:lang w:val="pt-BR"/>
                        </w:rPr>
                        <w:t>SHR(</w:t>
                      </w:r>
                      <w:proofErr w:type="gramEnd"/>
                      <w:r>
                        <w:rPr>
                          <w:color w:val="FFFFFF" w:themeColor="background1"/>
                          <w:lang w:val="pt-BR"/>
                        </w:rPr>
                        <w:t>AC)</w:t>
                      </w:r>
                    </w:p>
                    <w:p w:rsidR="00226E20" w:rsidRPr="00426281" w:rsidRDefault="00226E20" w:rsidP="00B918D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C1CF9" w:rsidRPr="007975CD" w:rsidRDefault="00B918D8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5459566" wp14:editId="198140C0">
                <wp:simplePos x="0" y="0"/>
                <wp:positionH relativeFrom="margin">
                  <wp:align>center</wp:align>
                </wp:positionH>
                <wp:positionV relativeFrom="paragraph">
                  <wp:posOffset>149108</wp:posOffset>
                </wp:positionV>
                <wp:extent cx="1381125" cy="295275"/>
                <wp:effectExtent l="0" t="0" r="28575" b="28575"/>
                <wp:wrapNone/>
                <wp:docPr id="455" name="Retângulo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F3772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MD &lt;-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59566" id="Retângulo 455" o:spid="_x0000_s1049" style="position:absolute;margin-left:0;margin-top:11.75pt;width:108.75pt;height:23.25pt;z-index:2518640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" fillcolor="#5b9bd5 [3204]" strokecolor="#1f4d78 [1604]" strokeweight="1pt">
                <v:textbox>
                  <w:txbxContent>
                    <w:p w:rsidR="00226E20" w:rsidRPr="00426281" w:rsidRDefault="00226E20" w:rsidP="00F3772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MD &lt;- 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4456" w:rsidRPr="007975CD">
        <w:rPr>
          <w:lang w:val="pt-BR" w:eastAsia="ja-JP"/>
        </w:rPr>
        <w:t xml:space="preserve">                       </w:t>
      </w:r>
    </w:p>
    <w:p w:rsidR="00EC1CF9" w:rsidRPr="007975CD" w:rsidRDefault="00BC2D26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6F9EEC" wp14:editId="0930AD50">
                <wp:simplePos x="0" y="0"/>
                <wp:positionH relativeFrom="margin">
                  <wp:posOffset>2861945</wp:posOffset>
                </wp:positionH>
                <wp:positionV relativeFrom="paragraph">
                  <wp:posOffset>1151255</wp:posOffset>
                </wp:positionV>
                <wp:extent cx="0" cy="228600"/>
                <wp:effectExtent l="0" t="0" r="19050" b="1905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50CB4" id="Conector reto 4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.35pt,90.65pt" to="225.35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7586EB" wp14:editId="56C5A954">
                <wp:simplePos x="0" y="0"/>
                <wp:positionH relativeFrom="margin">
                  <wp:posOffset>2166620</wp:posOffset>
                </wp:positionH>
                <wp:positionV relativeFrom="paragraph">
                  <wp:posOffset>1306830</wp:posOffset>
                </wp:positionV>
                <wp:extent cx="1381125" cy="295275"/>
                <wp:effectExtent l="0" t="0" r="28575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8C0E7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+ 1</w:t>
                            </w:r>
                          </w:p>
                          <w:p w:rsidR="00226E20" w:rsidRPr="00426281" w:rsidRDefault="00226E20" w:rsidP="005C75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586EB" id="Retângulo 24" o:spid="_x0000_s1050" style="position:absolute;margin-left:170.6pt;margin-top:102.9pt;width:108.75pt;height:23.2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" fillcolor="#5b9bd5 [3204]" strokecolor="#1f4d78 [1604]" strokeweight="1pt">
                <v:textbox>
                  <w:txbxContent>
                    <w:p w:rsidR="00226E20" w:rsidRPr="00426281" w:rsidRDefault="00226E20" w:rsidP="008C0E7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+ 1</w:t>
                      </w:r>
                    </w:p>
                    <w:p w:rsidR="00226E20" w:rsidRPr="00426281" w:rsidRDefault="00226E20" w:rsidP="005C756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FDF20D" wp14:editId="643BC432">
                <wp:simplePos x="0" y="0"/>
                <wp:positionH relativeFrom="margin">
                  <wp:posOffset>2166620</wp:posOffset>
                </wp:positionH>
                <wp:positionV relativeFrom="paragraph">
                  <wp:posOffset>899160</wp:posOffset>
                </wp:positionV>
                <wp:extent cx="1381125" cy="295275"/>
                <wp:effectExtent l="0" t="0" r="28575" b="285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5C75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M[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DF20D" id="Retângulo 23" o:spid="_x0000_s1051" style="position:absolute;margin-left:170.6pt;margin-top:70.8pt;width:108.75pt;height:23.2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" fillcolor="#5b9bd5 [3204]" strokecolor="#1f4d78 [1604]" strokeweight="1pt">
                <v:textbox>
                  <w:txbxContent>
                    <w:p w:rsidR="00226E20" w:rsidRPr="00426281" w:rsidRDefault="00226E20" w:rsidP="005C75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 xml:space="preserve"> &lt;- M[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SP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E2AC85" wp14:editId="0A015BE9">
                <wp:simplePos x="0" y="0"/>
                <wp:positionH relativeFrom="margin">
                  <wp:posOffset>2166620</wp:posOffset>
                </wp:positionH>
                <wp:positionV relativeFrom="paragraph">
                  <wp:posOffset>501015</wp:posOffset>
                </wp:positionV>
                <wp:extent cx="1381125" cy="295275"/>
                <wp:effectExtent l="0" t="0" r="28575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EF5B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+ 1</w:t>
                            </w:r>
                          </w:p>
                          <w:p w:rsidR="00226E20" w:rsidRPr="00426281" w:rsidRDefault="00226E20" w:rsidP="005C75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2AC85" id="Retângulo 22" o:spid="_x0000_s1052" style="position:absolute;margin-left:170.6pt;margin-top:39.45pt;width:108.75pt;height:23.2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" fillcolor="#5b9bd5 [3204]" strokecolor="#1f4d78 [1604]" strokeweight="1pt">
                <v:textbox>
                  <w:txbxContent>
                    <w:p w:rsidR="00226E20" w:rsidRPr="00426281" w:rsidRDefault="00226E20" w:rsidP="00EF5B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+ 1</w:t>
                      </w:r>
                    </w:p>
                    <w:p w:rsidR="00226E20" w:rsidRPr="00426281" w:rsidRDefault="00226E20" w:rsidP="005C756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2FBB34" wp14:editId="4F2DB79F">
                <wp:simplePos x="0" y="0"/>
                <wp:positionH relativeFrom="margin">
                  <wp:posOffset>2861945</wp:posOffset>
                </wp:positionH>
                <wp:positionV relativeFrom="paragraph">
                  <wp:posOffset>723900</wp:posOffset>
                </wp:positionV>
                <wp:extent cx="0" cy="228600"/>
                <wp:effectExtent l="0" t="0" r="19050" b="1905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F65A0" id="Conector reto 4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.35pt,57pt" to="225.3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EA20CF" wp14:editId="5BF97B11">
                <wp:simplePos x="0" y="0"/>
                <wp:positionH relativeFrom="margin">
                  <wp:posOffset>2861945</wp:posOffset>
                </wp:positionH>
                <wp:positionV relativeFrom="paragraph">
                  <wp:posOffset>72390</wp:posOffset>
                </wp:positionV>
                <wp:extent cx="0" cy="467995"/>
                <wp:effectExtent l="0" t="0" r="19050" b="27305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40026" id="Conector reto 4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35pt,5.7pt" to="225.3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F31B2A" wp14:editId="6565C185">
                <wp:simplePos x="0" y="0"/>
                <wp:positionH relativeFrom="margin">
                  <wp:posOffset>2856230</wp:posOffset>
                </wp:positionH>
                <wp:positionV relativeFrom="paragraph">
                  <wp:posOffset>1549400</wp:posOffset>
                </wp:positionV>
                <wp:extent cx="0" cy="228600"/>
                <wp:effectExtent l="0" t="0" r="19050" b="1905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4F5BC" id="Conector reto 4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9pt,122pt" to="224.9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BDEC0D" wp14:editId="1015754F">
                <wp:simplePos x="0" y="0"/>
                <wp:positionH relativeFrom="margin">
                  <wp:posOffset>2160905</wp:posOffset>
                </wp:positionH>
                <wp:positionV relativeFrom="paragraph">
                  <wp:posOffset>1710055</wp:posOffset>
                </wp:positionV>
                <wp:extent cx="1381125" cy="295275"/>
                <wp:effectExtent l="0" t="0" r="28575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5C75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RFLAGS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M[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DEC0D" id="Retângulo 25" o:spid="_x0000_s1053" style="position:absolute;margin-left:170.15pt;margin-top:134.65pt;width:108.7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" fillcolor="#5b9bd5 [3204]" strokecolor="#1f4d78 [1604]" strokeweight="1pt">
                <v:textbox>
                  <w:txbxContent>
                    <w:p w:rsidR="00226E20" w:rsidRPr="00426281" w:rsidRDefault="00226E20" w:rsidP="005C75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RFLAGS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 xml:space="preserve"> &lt;- M[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SP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1CBB" w:rsidRPr="007975CD">
        <w:rPr>
          <w:lang w:val="pt-BR" w:eastAsia="ja-JP"/>
        </w:rPr>
        <w:t xml:space="preserve">                   </w:t>
      </w:r>
    </w:p>
    <w:p w:rsidR="00EC1CF9" w:rsidRPr="007975CD" w:rsidRDefault="00BC2D26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336C19" wp14:editId="33C6C32A">
                <wp:simplePos x="0" y="0"/>
                <wp:positionH relativeFrom="margin">
                  <wp:posOffset>1643676</wp:posOffset>
                </wp:positionH>
                <wp:positionV relativeFrom="paragraph">
                  <wp:posOffset>135586</wp:posOffset>
                </wp:positionV>
                <wp:extent cx="518795" cy="1551305"/>
                <wp:effectExtent l="38100" t="0" r="14605" b="10795"/>
                <wp:wrapNone/>
                <wp:docPr id="55" name="Chave esquerd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1551305"/>
                        </a:xfrm>
                        <a:prstGeom prst="leftBrace">
                          <a:avLst>
                            <a:gd name="adj1" fmla="val 8333"/>
                            <a:gd name="adj2" fmla="val 420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32B83" id="Chave esquerda 55" o:spid="_x0000_s1026" type="#_x0000_t87" style="position:absolute;margin-left:129.4pt;margin-top:10.7pt;width:40.85pt;height:122.1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" adj="602,9082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377AA5" w:rsidRPr="007975CD" w:rsidRDefault="00077800" w:rsidP="0045075D">
      <w:pPr>
        <w:rPr>
          <w:lang w:val="pt-BR" w:eastAsia="ja-JP"/>
        </w:rPr>
      </w:pPr>
      <w:r w:rsidRPr="007975CD">
        <w:rPr>
          <w:lang w:val="pt-BR" w:eastAsia="ja-JP"/>
        </w:rPr>
        <w:t xml:space="preserve">              </w:t>
      </w:r>
    </w:p>
    <w:p w:rsidR="00377AA5" w:rsidRPr="007975CD" w:rsidRDefault="006C626C" w:rsidP="0045075D">
      <w:pPr>
        <w:rPr>
          <w:lang w:val="pt-BR" w:eastAsia="ja-JP"/>
        </w:rPr>
      </w:pPr>
      <w:r w:rsidRPr="007975CD">
        <w:rPr>
          <w:lang w:val="pt-BR" w:eastAsia="ja-JP"/>
        </w:rPr>
        <w:t xml:space="preserve">             Pop </w:t>
      </w:r>
      <w:proofErr w:type="spellStart"/>
      <w:r w:rsidRPr="007975CD">
        <w:rPr>
          <w:lang w:val="pt-BR" w:eastAsia="ja-JP"/>
        </w:rPr>
        <w:t>Accumulator</w:t>
      </w:r>
      <w:proofErr w:type="spellEnd"/>
    </w:p>
    <w:p w:rsidR="00377AA5" w:rsidRPr="007975CD" w:rsidRDefault="001002C9" w:rsidP="0045075D">
      <w:pPr>
        <w:rPr>
          <w:lang w:val="pt-BR" w:eastAsia="ja-JP"/>
        </w:rPr>
      </w:pPr>
      <w:r w:rsidRPr="007975CD">
        <w:rPr>
          <w:lang w:val="pt-BR" w:eastAsia="ja-JP"/>
        </w:rPr>
        <w:t xml:space="preserve">              </w:t>
      </w:r>
      <w:r w:rsidR="002A673F" w:rsidRPr="007975CD">
        <w:rPr>
          <w:lang w:val="pt-BR" w:eastAsia="ja-JP"/>
        </w:rPr>
        <w:t xml:space="preserve"> </w:t>
      </w:r>
    </w:p>
    <w:p w:rsidR="00377AA5" w:rsidRPr="007975CD" w:rsidRDefault="00BC2D26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B39F20E" wp14:editId="2907EE16">
                <wp:simplePos x="0" y="0"/>
                <wp:positionH relativeFrom="margin">
                  <wp:align>center</wp:align>
                </wp:positionH>
                <wp:positionV relativeFrom="paragraph">
                  <wp:posOffset>269859</wp:posOffset>
                </wp:positionV>
                <wp:extent cx="0" cy="467995"/>
                <wp:effectExtent l="0" t="0" r="19050" b="27305"/>
                <wp:wrapNone/>
                <wp:docPr id="428" name="Conector reto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BA422" id="Conector reto 428" o:spid="_x0000_s1026" style="position:absolute;z-index:251822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25pt" to="0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002C9" w:rsidRPr="007975CD">
        <w:rPr>
          <w:lang w:val="pt-BR" w:eastAsia="ja-JP"/>
        </w:rPr>
        <w:t xml:space="preserve">        </w:t>
      </w:r>
    </w:p>
    <w:p w:rsidR="00377AA5" w:rsidRPr="007975CD" w:rsidRDefault="00BC2D26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0458428" wp14:editId="75EBB4EA">
                <wp:simplePos x="0" y="0"/>
                <wp:positionH relativeFrom="column">
                  <wp:posOffset>3640876</wp:posOffset>
                </wp:positionH>
                <wp:positionV relativeFrom="paragraph">
                  <wp:posOffset>249395</wp:posOffset>
                </wp:positionV>
                <wp:extent cx="540000" cy="540000"/>
                <wp:effectExtent l="0" t="0" r="12700" b="12700"/>
                <wp:wrapNone/>
                <wp:docPr id="459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20318E" w:rsidRDefault="00226E20" w:rsidP="00B918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58428" id="Elipse 459" o:spid="_x0000_s1054" style="position:absolute;margin-left:286.7pt;margin-top:19.65pt;width:42.5pt;height:42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226E20" w:rsidRPr="0020318E" w:rsidRDefault="00226E20" w:rsidP="00B918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X4</w:t>
                      </w:r>
                    </w:p>
                  </w:txbxContent>
                </v:textbox>
              </v:oval>
            </w:pict>
          </mc:Fallback>
        </mc:AlternateContent>
      </w:r>
      <w:r w:rsidR="0091096F" w:rsidRPr="007975CD">
        <w:rPr>
          <w:lang w:val="pt-BR" w:eastAsia="ja-JP"/>
        </w:rPr>
        <w:t xml:space="preserve">               </w:t>
      </w:r>
      <w:r w:rsidR="008A734E" w:rsidRPr="007975CD">
        <w:rPr>
          <w:lang w:val="pt-BR" w:eastAsia="ja-JP"/>
        </w:rPr>
        <w:t xml:space="preserve">     </w:t>
      </w:r>
    </w:p>
    <w:p w:rsidR="00377AA5" w:rsidRPr="007975CD" w:rsidRDefault="00542337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8872A9" wp14:editId="03A3AEC4">
                <wp:simplePos x="0" y="0"/>
                <wp:positionH relativeFrom="margin">
                  <wp:posOffset>1631950</wp:posOffset>
                </wp:positionH>
                <wp:positionV relativeFrom="paragraph">
                  <wp:posOffset>4445</wp:posOffset>
                </wp:positionV>
                <wp:extent cx="518795" cy="362585"/>
                <wp:effectExtent l="38100" t="0" r="14605" b="18415"/>
                <wp:wrapNone/>
                <wp:docPr id="56" name="Chave esquerd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362585"/>
                        </a:xfrm>
                        <a:prstGeom prst="leftBrace">
                          <a:avLst>
                            <a:gd name="adj1" fmla="val 8333"/>
                            <a:gd name="adj2" fmla="val 267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AB34" id="Chave esquerda 56" o:spid="_x0000_s1026" type="#_x0000_t87" style="position:absolute;margin-left:128.5pt;margin-top:.35pt;width:40.85pt;height:28.5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" adj=",5787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7975CD">
        <w:rPr>
          <w:lang w:val="pt-BR" w:eastAsia="ja-JP"/>
        </w:rPr>
        <w:t xml:space="preserve">                     AC &lt;- MDH</w:t>
      </w:r>
      <w:r w:rsidRPr="007975CD">
        <w:rPr>
          <w:noProof/>
          <w:lang w:val="pt-BR" w:eastAsia="pt-BR"/>
        </w:rPr>
        <w:t xml:space="preserve"> </w:t>
      </w:r>
      <w:r w:rsidR="00BC2D26"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1" behindDoc="0" locked="0" layoutInCell="1" allowOverlap="1" wp14:anchorId="397441F0" wp14:editId="3C125886">
                <wp:simplePos x="0" y="0"/>
                <wp:positionH relativeFrom="margin">
                  <wp:posOffset>2212340</wp:posOffset>
                </wp:positionH>
                <wp:positionV relativeFrom="paragraph">
                  <wp:posOffset>69344</wp:posOffset>
                </wp:positionV>
                <wp:extent cx="1381125" cy="295275"/>
                <wp:effectExtent l="0" t="0" r="28575" b="2857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4B1DA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AC &lt;-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SHR(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AC)</w:t>
                            </w:r>
                          </w:p>
                          <w:p w:rsidR="00226E20" w:rsidRPr="00426281" w:rsidRDefault="00226E20" w:rsidP="005D100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441F0" id="Retângulo 39" o:spid="_x0000_s1055" style="position:absolute;margin-left:174.2pt;margin-top:5.45pt;width:108.75pt;height:23.25pt;z-index:25166950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" fillcolor="#5b9bd5 [3204]" strokecolor="#1f4d78 [1604]" strokeweight="1pt">
                <v:textbox>
                  <w:txbxContent>
                    <w:p w:rsidR="00226E20" w:rsidRPr="00426281" w:rsidRDefault="00226E20" w:rsidP="004B1DA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 xml:space="preserve">AC &lt;- </w:t>
                      </w:r>
                      <w:proofErr w:type="gramStart"/>
                      <w:r>
                        <w:rPr>
                          <w:color w:val="FFFFFF" w:themeColor="background1"/>
                          <w:lang w:val="pt-BR"/>
                        </w:rPr>
                        <w:t>SHR(</w:t>
                      </w:r>
                      <w:proofErr w:type="gramEnd"/>
                      <w:r>
                        <w:rPr>
                          <w:color w:val="FFFFFF" w:themeColor="background1"/>
                          <w:lang w:val="pt-BR"/>
                        </w:rPr>
                        <w:t>AC)</w:t>
                      </w:r>
                    </w:p>
                    <w:p w:rsidR="00226E20" w:rsidRPr="00426281" w:rsidRDefault="00226E20" w:rsidP="005D100B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C2D26"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DAD955" wp14:editId="34D064C0">
                <wp:simplePos x="0" y="0"/>
                <wp:positionH relativeFrom="margin">
                  <wp:align>center</wp:align>
                </wp:positionH>
                <wp:positionV relativeFrom="paragraph">
                  <wp:posOffset>18933</wp:posOffset>
                </wp:positionV>
                <wp:extent cx="1381125" cy="295275"/>
                <wp:effectExtent l="0" t="0" r="28575" b="28575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5D100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AC &lt;-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SHR(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AD955" id="Retângulo 38" o:spid="_x0000_s1056" style="position:absolute;margin-left:0;margin-top:1.5pt;width:108.75pt;height:23.25pt;z-index:2517309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" fillcolor="#5b9bd5 [3204]" strokecolor="#1f4d78 [1604]" strokeweight="1pt">
                <v:textbox>
                  <w:txbxContent>
                    <w:p w:rsidR="00226E20" w:rsidRPr="00426281" w:rsidRDefault="00226E20" w:rsidP="005D100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 xml:space="preserve">AC &lt;- </w:t>
                      </w:r>
                      <w:proofErr w:type="gramStart"/>
                      <w:r>
                        <w:rPr>
                          <w:color w:val="FFFFFF" w:themeColor="background1"/>
                          <w:lang w:val="pt-BR"/>
                        </w:rPr>
                        <w:t>SHR(</w:t>
                      </w:r>
                      <w:proofErr w:type="gramEnd"/>
                      <w:r>
                        <w:rPr>
                          <w:color w:val="FFFFFF" w:themeColor="background1"/>
                          <w:lang w:val="pt-BR"/>
                        </w:rPr>
                        <w:t>AC)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7AA5" w:rsidRPr="007975CD" w:rsidRDefault="00B213FD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A572630" wp14:editId="4C60C08D">
                <wp:simplePos x="0" y="0"/>
                <wp:positionH relativeFrom="margin">
                  <wp:posOffset>2856230</wp:posOffset>
                </wp:positionH>
                <wp:positionV relativeFrom="paragraph">
                  <wp:posOffset>7620</wp:posOffset>
                </wp:positionV>
                <wp:extent cx="0" cy="359410"/>
                <wp:effectExtent l="0" t="0" r="19050" b="21590"/>
                <wp:wrapNone/>
                <wp:docPr id="430" name="Conector reto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B7E8F" id="Conector reto 43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pt,.6pt" to="224.9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C7AD3C" wp14:editId="754DA95D">
                <wp:simplePos x="0" y="0"/>
                <wp:positionH relativeFrom="margin">
                  <wp:posOffset>2161010</wp:posOffset>
                </wp:positionH>
                <wp:positionV relativeFrom="paragraph">
                  <wp:posOffset>271200</wp:posOffset>
                </wp:positionV>
                <wp:extent cx="1390650" cy="552450"/>
                <wp:effectExtent l="0" t="0" r="19050" b="1905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822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7AD3C" id="Elipse 42" o:spid="_x0000_s1057" style="position:absolute;margin-left:170.15pt;margin-top:21.35pt;width:109.5pt;height:43.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822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C626C" w:rsidRPr="007975CD">
        <w:rPr>
          <w:lang w:val="pt-BR" w:eastAsia="ja-JP"/>
        </w:rPr>
        <w:t xml:space="preserve">                     </w:t>
      </w:r>
    </w:p>
    <w:p w:rsidR="00377AA5" w:rsidRPr="007975CD" w:rsidRDefault="00547BCD" w:rsidP="0045075D">
      <w:pPr>
        <w:rPr>
          <w:lang w:val="pt-BR" w:eastAsia="ja-JP"/>
        </w:rPr>
      </w:pPr>
      <w:r w:rsidRPr="007975CD">
        <w:rPr>
          <w:lang w:val="pt-BR" w:eastAsia="ja-JP"/>
        </w:rPr>
        <w:t xml:space="preserve">                      </w:t>
      </w:r>
    </w:p>
    <w:p w:rsidR="00377AA5" w:rsidRPr="007975CD" w:rsidRDefault="004B1DA7" w:rsidP="0045075D">
      <w:pPr>
        <w:rPr>
          <w:lang w:val="pt-BR" w:eastAsia="ja-JP"/>
        </w:rPr>
      </w:pPr>
      <w:r w:rsidRPr="007975CD">
        <w:rPr>
          <w:lang w:val="pt-BR" w:eastAsia="ja-JP"/>
        </w:rPr>
        <w:t xml:space="preserve">          </w:t>
      </w:r>
    </w:p>
    <w:p w:rsidR="00377AA5" w:rsidRPr="007975CD" w:rsidRDefault="00377AA5" w:rsidP="0045075D">
      <w:pPr>
        <w:rPr>
          <w:lang w:val="pt-BR" w:eastAsia="ja-JP"/>
        </w:rPr>
      </w:pPr>
    </w:p>
    <w:p w:rsidR="00377AA5" w:rsidRPr="007975CD" w:rsidRDefault="00377AA5" w:rsidP="0045075D">
      <w:pPr>
        <w:rPr>
          <w:lang w:val="pt-BR" w:eastAsia="ja-JP"/>
        </w:rPr>
      </w:pPr>
    </w:p>
    <w:p w:rsidR="00377AA5" w:rsidRPr="007975CD" w:rsidRDefault="00377AA5" w:rsidP="0045075D">
      <w:pPr>
        <w:rPr>
          <w:lang w:val="pt-BR" w:eastAsia="ja-JP"/>
        </w:rPr>
      </w:pPr>
    </w:p>
    <w:p w:rsidR="00377AA5" w:rsidRPr="007975CD" w:rsidRDefault="00377AA5" w:rsidP="0045075D">
      <w:pPr>
        <w:rPr>
          <w:lang w:val="pt-BR" w:eastAsia="ja-JP"/>
        </w:rPr>
      </w:pPr>
    </w:p>
    <w:p w:rsidR="00377AA5" w:rsidRPr="007975CD" w:rsidRDefault="00377AA5" w:rsidP="0045075D">
      <w:pPr>
        <w:rPr>
          <w:lang w:val="pt-BR" w:eastAsia="ja-JP"/>
        </w:rPr>
      </w:pPr>
    </w:p>
    <w:p w:rsidR="00377AA5" w:rsidRPr="007975CD" w:rsidRDefault="00377AA5" w:rsidP="0045075D">
      <w:pPr>
        <w:rPr>
          <w:lang w:val="pt-BR" w:eastAsia="ja-JP"/>
        </w:rPr>
      </w:pPr>
    </w:p>
    <w:p w:rsidR="00377AA5" w:rsidRPr="007975CD" w:rsidRDefault="00377AA5" w:rsidP="0045075D">
      <w:pPr>
        <w:rPr>
          <w:lang w:val="pt-BR" w:eastAsia="ja-JP"/>
        </w:rPr>
      </w:pPr>
    </w:p>
    <w:p w:rsidR="00377AA5" w:rsidRPr="007975CD" w:rsidRDefault="00377AA5" w:rsidP="0045075D">
      <w:pPr>
        <w:rPr>
          <w:lang w:val="pt-BR" w:eastAsia="ja-JP"/>
        </w:rPr>
      </w:pPr>
    </w:p>
    <w:p w:rsidR="00377AA5" w:rsidRPr="007975CD" w:rsidRDefault="00377AA5" w:rsidP="0045075D">
      <w:pPr>
        <w:rPr>
          <w:lang w:val="pt-BR" w:eastAsia="ja-JP"/>
        </w:rPr>
      </w:pPr>
    </w:p>
    <w:p w:rsidR="002C426E" w:rsidRPr="007975CD" w:rsidRDefault="002C426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C4FC3E" wp14:editId="0D0DC3D9">
                <wp:simplePos x="0" y="0"/>
                <wp:positionH relativeFrom="margin">
                  <wp:align>center</wp:align>
                </wp:positionH>
                <wp:positionV relativeFrom="paragraph">
                  <wp:posOffset>268520</wp:posOffset>
                </wp:positionV>
                <wp:extent cx="1390650" cy="552450"/>
                <wp:effectExtent l="0" t="0" r="19050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2C426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C4FC3E" id="Elipse 57" o:spid="_x0000_s1058" style="position:absolute;margin-left:0;margin-top:21.15pt;width:109.5pt;height:43.5pt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2C426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C426E" w:rsidRPr="007975CD" w:rsidRDefault="00DE408D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743C1E" wp14:editId="5E332D5A">
                <wp:simplePos x="0" y="0"/>
                <wp:positionH relativeFrom="margin">
                  <wp:align>center</wp:align>
                </wp:positionH>
                <wp:positionV relativeFrom="paragraph">
                  <wp:posOffset>279779</wp:posOffset>
                </wp:positionV>
                <wp:extent cx="0" cy="719455"/>
                <wp:effectExtent l="0" t="0" r="19050" b="23495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FCE61" id="Conector reto 61" o:spid="_x0000_s1026" style="position:absolute;z-index:251769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05pt" to="0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C426E" w:rsidRDefault="002C426E" w:rsidP="0045075D">
      <w:pPr>
        <w:rPr>
          <w:lang w:val="pt-BR" w:eastAsia="ja-JP"/>
        </w:rPr>
      </w:pPr>
    </w:p>
    <w:p w:rsidR="00D5428F" w:rsidRDefault="003572BC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B546C6" wp14:editId="4669176F">
                <wp:simplePos x="0" y="0"/>
                <wp:positionH relativeFrom="margin">
                  <wp:posOffset>2037715</wp:posOffset>
                </wp:positionH>
                <wp:positionV relativeFrom="paragraph">
                  <wp:posOffset>296545</wp:posOffset>
                </wp:positionV>
                <wp:extent cx="1630680" cy="361315"/>
                <wp:effectExtent l="19050" t="0" r="45720" b="19685"/>
                <wp:wrapNone/>
                <wp:docPr id="60" name="Trapezoid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C855FB" w:rsidRDefault="00226E20" w:rsidP="00C855F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 &lt;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46C6" id="Trapezoide 60" o:spid="_x0000_s1059" style="position:absolute;margin-left:160.45pt;margin-top:23.35pt;width:128.4pt;height:28.4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068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" adj="-11796480,,5400" path="m,361315l315518,r999644,l1630680,361315,,361315xe" fillcolor="#5b9bd5 [3204]" strokecolor="#1f4d78 [1604]" strokeweight="1pt">
                <v:stroke joinstyle="miter"/>
                <v:formulas/>
                <v:path arrowok="t" o:connecttype="custom" o:connectlocs="0,361315;315518,0;1315162,0;1630680,361315;0,361315" o:connectangles="0,0,0,0,0" textboxrect="0,0,1630680,361315"/>
                <v:textbox>
                  <w:txbxContent>
                    <w:p w:rsidR="00226E20" w:rsidRPr="00C855FB" w:rsidRDefault="00226E20" w:rsidP="00C855F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 &lt;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428F" w:rsidRDefault="00DC66CA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429BD0B" wp14:editId="5045FF79">
                <wp:simplePos x="0" y="0"/>
                <wp:positionH relativeFrom="margin">
                  <wp:posOffset>3489350</wp:posOffset>
                </wp:positionH>
                <wp:positionV relativeFrom="paragraph">
                  <wp:posOffset>315290</wp:posOffset>
                </wp:positionV>
                <wp:extent cx="47625" cy="3247949"/>
                <wp:effectExtent l="0" t="0" r="28575" b="29210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247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ED5D9" id="Conector reto 6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75pt,24.85pt" to="278.5pt,2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614F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0B4A8CB" wp14:editId="4DBC3AED">
                <wp:simplePos x="0" y="0"/>
                <wp:positionH relativeFrom="column">
                  <wp:posOffset>2243470</wp:posOffset>
                </wp:positionH>
                <wp:positionV relativeFrom="paragraph">
                  <wp:posOffset>220787</wp:posOffset>
                </wp:positionV>
                <wp:extent cx="664" cy="1775637"/>
                <wp:effectExtent l="0" t="0" r="37465" b="15240"/>
                <wp:wrapNone/>
                <wp:docPr id="498" name="Conector reto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" cy="1775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565CE" id="Conector reto 498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17.4pt" to="176.7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D5428F" w:rsidRPr="00DC66CA" w:rsidRDefault="005C5210" w:rsidP="0045075D">
      <w:pPr>
        <w:rPr>
          <w:lang w:eastAsia="ja-JP"/>
        </w:rPr>
      </w:pPr>
      <w:r>
        <w:rPr>
          <w:lang w:val="pt-BR" w:eastAsia="ja-JP"/>
        </w:rPr>
        <w:tab/>
      </w:r>
      <w:r>
        <w:rPr>
          <w:lang w:val="pt-BR" w:eastAsia="ja-JP"/>
        </w:rPr>
        <w:tab/>
      </w:r>
      <w:r>
        <w:rPr>
          <w:lang w:val="pt-BR" w:eastAsia="ja-JP"/>
        </w:rPr>
        <w:tab/>
      </w:r>
      <w:r>
        <w:rPr>
          <w:lang w:val="pt-BR" w:eastAsia="ja-JP"/>
        </w:rPr>
        <w:tab/>
        <w:t xml:space="preserve">       </w:t>
      </w:r>
      <w:r w:rsidRPr="00DC66CA">
        <w:rPr>
          <w:lang w:eastAsia="ja-JP"/>
        </w:rPr>
        <w:t>0</w:t>
      </w:r>
      <w:r w:rsidRPr="00DC66CA">
        <w:rPr>
          <w:lang w:eastAsia="ja-JP"/>
        </w:rPr>
        <w:tab/>
      </w:r>
      <w:r w:rsidRPr="00DC66CA">
        <w:rPr>
          <w:lang w:eastAsia="ja-JP"/>
        </w:rPr>
        <w:tab/>
        <w:t xml:space="preserve">   </w:t>
      </w:r>
      <w:r w:rsidRPr="00DC66CA">
        <w:rPr>
          <w:lang w:eastAsia="ja-JP"/>
        </w:rPr>
        <w:tab/>
        <w:t xml:space="preserve">   1</w:t>
      </w:r>
    </w:p>
    <w:p w:rsidR="00D5428F" w:rsidRPr="00DC66CA" w:rsidRDefault="00D5428F" w:rsidP="0045075D">
      <w:pPr>
        <w:rPr>
          <w:lang w:eastAsia="ja-JP"/>
        </w:rPr>
      </w:pPr>
    </w:p>
    <w:p w:rsidR="002C426E" w:rsidRPr="00DC66CA" w:rsidRDefault="002C426E" w:rsidP="0045075D">
      <w:pPr>
        <w:rPr>
          <w:lang w:eastAsia="ja-JP"/>
        </w:rPr>
      </w:pPr>
    </w:p>
    <w:p w:rsidR="00377AA5" w:rsidRPr="00DC66CA" w:rsidRDefault="00377AA5" w:rsidP="0045075D">
      <w:pPr>
        <w:rPr>
          <w:lang w:eastAsia="ja-JP"/>
        </w:rPr>
      </w:pPr>
    </w:p>
    <w:p w:rsidR="00EC1CF9" w:rsidRPr="00DC66CA" w:rsidRDefault="00FA42C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0185EB" wp14:editId="507B4DFB">
                <wp:simplePos x="0" y="0"/>
                <wp:positionH relativeFrom="margin">
                  <wp:posOffset>2038350</wp:posOffset>
                </wp:positionH>
                <wp:positionV relativeFrom="paragraph">
                  <wp:posOffset>288290</wp:posOffset>
                </wp:positionV>
                <wp:extent cx="0" cy="1620000"/>
                <wp:effectExtent l="0" t="0" r="19050" b="37465"/>
                <wp:wrapNone/>
                <wp:docPr id="389" name="Conector reto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8ECF1" id="Conector reto 389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5pt,22.7pt" to="160.5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614F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56B6635" wp14:editId="243CD8CC">
                <wp:simplePos x="0" y="0"/>
                <wp:positionH relativeFrom="margin">
                  <wp:posOffset>1407795</wp:posOffset>
                </wp:positionH>
                <wp:positionV relativeFrom="paragraph">
                  <wp:posOffset>171450</wp:posOffset>
                </wp:positionV>
                <wp:extent cx="1630680" cy="361315"/>
                <wp:effectExtent l="19050" t="0" r="45720" b="19685"/>
                <wp:wrapNone/>
                <wp:docPr id="497" name="Trapezoid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C855FB" w:rsidRDefault="00226E20" w:rsidP="00C614F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MD &lt;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B6635" id="Trapezoide 497" o:spid="_x0000_s1060" style="position:absolute;margin-left:110.85pt;margin-top:13.5pt;width:128.4pt;height:28.4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068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" adj="-11796480,,5400" path="m,361315l315518,r999644,l1630680,361315,,361315xe" fillcolor="#5b9bd5 [3204]" strokecolor="#1f4d78 [1604]" strokeweight="1pt">
                <v:stroke joinstyle="miter"/>
                <v:formulas/>
                <v:path arrowok="t" o:connecttype="custom" o:connectlocs="0,361315;315518,0;1315162,0;1630680,361315;0,361315" o:connectangles="0,0,0,0,0" textboxrect="0,0,1630680,361315"/>
                <v:textbox>
                  <w:txbxContent>
                    <w:p w:rsidR="00226E20" w:rsidRPr="00C855FB" w:rsidRDefault="00226E20" w:rsidP="00C614F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MD &lt;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426E" w:rsidRPr="00DC66CA" w:rsidRDefault="00C614FB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6CADE5E" wp14:editId="0FC1B2EA">
                <wp:simplePos x="0" y="0"/>
                <wp:positionH relativeFrom="column">
                  <wp:posOffset>2245766</wp:posOffset>
                </wp:positionH>
                <wp:positionV relativeFrom="paragraph">
                  <wp:posOffset>92709</wp:posOffset>
                </wp:positionV>
                <wp:extent cx="921716" cy="804672"/>
                <wp:effectExtent l="0" t="0" r="12065" b="33655"/>
                <wp:wrapNone/>
                <wp:docPr id="501" name="Conector angulad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1716" cy="804672"/>
                        </a:xfrm>
                        <a:prstGeom prst="bentConnector3">
                          <a:avLst>
                            <a:gd name="adj1" fmla="val 646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CEF4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501" o:spid="_x0000_s1026" type="#_x0000_t34" style="position:absolute;margin-left:176.85pt;margin-top:7.3pt;width:72.6pt;height:63.35pt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" adj="13957" strokecolor="#5b9bd5 [3204]" strokeweight=".5pt"/>
            </w:pict>
          </mc:Fallback>
        </mc:AlternateContent>
      </w:r>
    </w:p>
    <w:p w:rsidR="002C426E" w:rsidRPr="00DC66CA" w:rsidRDefault="005C5210" w:rsidP="0045075D">
      <w:pPr>
        <w:rPr>
          <w:lang w:eastAsia="ja-JP"/>
        </w:rPr>
      </w:pPr>
      <w:r w:rsidRPr="00DC66CA">
        <w:rPr>
          <w:lang w:eastAsia="ja-JP"/>
        </w:rPr>
        <w:tab/>
      </w:r>
      <w:r w:rsidRPr="00DC66CA">
        <w:rPr>
          <w:lang w:eastAsia="ja-JP"/>
        </w:rPr>
        <w:tab/>
      </w:r>
      <w:r w:rsidRPr="00DC66CA">
        <w:rPr>
          <w:lang w:eastAsia="ja-JP"/>
        </w:rPr>
        <w:tab/>
      </w:r>
      <w:r w:rsidRPr="00DC66CA">
        <w:rPr>
          <w:lang w:eastAsia="ja-JP"/>
        </w:rPr>
        <w:tab/>
        <w:t xml:space="preserve"> 0</w:t>
      </w:r>
      <w:r w:rsidRPr="00DC66CA">
        <w:rPr>
          <w:lang w:eastAsia="ja-JP"/>
        </w:rPr>
        <w:tab/>
        <w:t xml:space="preserve">        1</w:t>
      </w:r>
    </w:p>
    <w:p w:rsidR="002C426E" w:rsidRPr="00DC66CA" w:rsidRDefault="00DC66CA" w:rsidP="00FA42C8">
      <w:pPr>
        <w:tabs>
          <w:tab w:val="left" w:pos="1140"/>
        </w:tabs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>
                <wp:simplePos x="0" y="0"/>
                <wp:positionH relativeFrom="column">
                  <wp:posOffset>3167151</wp:posOffset>
                </wp:positionH>
                <wp:positionV relativeFrom="paragraph">
                  <wp:posOffset>215900</wp:posOffset>
                </wp:positionV>
                <wp:extent cx="369824" cy="307365"/>
                <wp:effectExtent l="0" t="0" r="11430" b="35560"/>
                <wp:wrapNone/>
                <wp:docPr id="420" name="Conector angulado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824" cy="30736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728E2" id="Conector angulado 420" o:spid="_x0000_s1026" type="#_x0000_t34" style="position:absolute;margin-left:249.4pt;margin-top:17pt;width:29.1pt;height:24.2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" strokecolor="#5b9bd5 [3204]" strokeweight=".5pt"/>
            </w:pict>
          </mc:Fallback>
        </mc:AlternateContent>
      </w: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6DCB7DAD" wp14:editId="32A14079">
                <wp:simplePos x="0" y="0"/>
                <wp:positionH relativeFrom="margin">
                  <wp:posOffset>2150670</wp:posOffset>
                </wp:positionH>
                <wp:positionV relativeFrom="paragraph">
                  <wp:posOffset>62408</wp:posOffset>
                </wp:positionV>
                <wp:extent cx="1294790" cy="295275"/>
                <wp:effectExtent l="0" t="0" r="19685" b="28575"/>
                <wp:wrapNone/>
                <wp:docPr id="408" name="Retângulo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9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DC66C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MD</w:t>
                            </w:r>
                          </w:p>
                          <w:p w:rsidR="00226E20" w:rsidRPr="00426281" w:rsidRDefault="00226E20" w:rsidP="00DC66C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B7DAD" id="Retângulo 408" o:spid="_x0000_s1061" style="position:absolute;margin-left:169.35pt;margin-top:4.9pt;width:101.95pt;height:23.25pt;z-index:25243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" fillcolor="#5b9bd5 [3204]" strokecolor="#1f4d78 [1604]" strokeweight="1pt">
                <v:textbox>
                  <w:txbxContent>
                    <w:p w:rsidR="00226E20" w:rsidRPr="00426281" w:rsidRDefault="00226E20" w:rsidP="00DC66C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MD</w:t>
                      </w:r>
                    </w:p>
                    <w:p w:rsidR="00226E20" w:rsidRPr="00426281" w:rsidRDefault="00226E20" w:rsidP="00DC66C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A42C8" w:rsidRPr="00DC66CA">
        <w:rPr>
          <w:lang w:eastAsia="ja-JP"/>
        </w:rPr>
        <w:tab/>
      </w:r>
      <w:r w:rsidR="000C5F1C" w:rsidRPr="00DC66CA">
        <w:rPr>
          <w:lang w:eastAsia="ja-JP"/>
        </w:rPr>
        <w:t xml:space="preserve"> </w:t>
      </w:r>
    </w:p>
    <w:p w:rsidR="002C426E" w:rsidRPr="00DC66CA" w:rsidRDefault="002C426E" w:rsidP="0045075D">
      <w:pPr>
        <w:rPr>
          <w:lang w:eastAsia="ja-JP"/>
        </w:rPr>
      </w:pPr>
    </w:p>
    <w:p w:rsidR="002C426E" w:rsidRPr="00DC66CA" w:rsidRDefault="00DC66CA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E25783" wp14:editId="70443320">
                <wp:simplePos x="0" y="0"/>
                <wp:positionH relativeFrom="column">
                  <wp:posOffset>3357728</wp:posOffset>
                </wp:positionH>
                <wp:positionV relativeFrom="paragraph">
                  <wp:posOffset>15951</wp:posOffset>
                </wp:positionV>
                <wp:extent cx="360000" cy="360000"/>
                <wp:effectExtent l="0" t="0" r="21590" b="2159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20318E" w:rsidRDefault="00226E20" w:rsidP="0020318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0318E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25783" id="Elipse 62" o:spid="_x0000_s1062" style="position:absolute;margin-left:264.4pt;margin-top:1.25pt;width:28.35pt;height:28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226E20" w:rsidRPr="0020318E" w:rsidRDefault="00226E20" w:rsidP="0020318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0318E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FA42C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4943CCF" wp14:editId="75EDD8D1">
                <wp:simplePos x="0" y="0"/>
                <wp:positionH relativeFrom="margin">
                  <wp:posOffset>1352550</wp:posOffset>
                </wp:positionH>
                <wp:positionV relativeFrom="paragraph">
                  <wp:posOffset>20320</wp:posOffset>
                </wp:positionV>
                <wp:extent cx="1390650" cy="552450"/>
                <wp:effectExtent l="0" t="0" r="19050" b="19050"/>
                <wp:wrapNone/>
                <wp:docPr id="503" name="Elips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FA42C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43CCF" id="Elipse 503" o:spid="_x0000_s1063" style="position:absolute;margin-left:106.5pt;margin-top:1.6pt;width:109.5pt;height:43.5pt;z-index:251933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FA42C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90E56" w:rsidRPr="00DC66CA" w:rsidRDefault="00190E56" w:rsidP="0045075D">
      <w:pPr>
        <w:rPr>
          <w:lang w:eastAsia="ja-JP"/>
        </w:rPr>
      </w:pPr>
    </w:p>
    <w:p w:rsidR="00190E56" w:rsidRPr="00DC66CA" w:rsidRDefault="00190E56" w:rsidP="0045075D">
      <w:pPr>
        <w:rPr>
          <w:lang w:eastAsia="ja-JP"/>
        </w:rPr>
      </w:pPr>
    </w:p>
    <w:p w:rsidR="00190E56" w:rsidRPr="00DC66CA" w:rsidRDefault="00190E56" w:rsidP="0045075D">
      <w:pPr>
        <w:rPr>
          <w:lang w:eastAsia="ja-JP"/>
        </w:rPr>
      </w:pPr>
    </w:p>
    <w:p w:rsidR="00190E56" w:rsidRPr="00DC66CA" w:rsidRDefault="00190E56" w:rsidP="0045075D">
      <w:pPr>
        <w:rPr>
          <w:lang w:eastAsia="ja-JP"/>
        </w:rPr>
      </w:pPr>
    </w:p>
    <w:p w:rsidR="00190E56" w:rsidRPr="00DC66CA" w:rsidRDefault="00190E56" w:rsidP="0045075D">
      <w:pPr>
        <w:rPr>
          <w:lang w:eastAsia="ja-JP"/>
        </w:rPr>
      </w:pPr>
    </w:p>
    <w:p w:rsidR="00190E56" w:rsidRPr="00DC66CA" w:rsidRDefault="00190E56" w:rsidP="0045075D">
      <w:pPr>
        <w:rPr>
          <w:lang w:eastAsia="ja-JP"/>
        </w:rPr>
      </w:pPr>
    </w:p>
    <w:p w:rsidR="00190E56" w:rsidRPr="00DC66CA" w:rsidRDefault="00190E56" w:rsidP="0045075D">
      <w:pPr>
        <w:rPr>
          <w:lang w:eastAsia="ja-JP"/>
        </w:rPr>
      </w:pPr>
    </w:p>
    <w:p w:rsidR="00190E56" w:rsidRPr="00DC66CA" w:rsidRDefault="00190E56" w:rsidP="0045075D">
      <w:pPr>
        <w:rPr>
          <w:lang w:eastAsia="ja-JP"/>
        </w:rPr>
      </w:pPr>
    </w:p>
    <w:p w:rsidR="00190E56" w:rsidRPr="00DC66CA" w:rsidRDefault="00190E56" w:rsidP="0045075D">
      <w:pPr>
        <w:rPr>
          <w:lang w:eastAsia="ja-JP"/>
        </w:rPr>
      </w:pPr>
    </w:p>
    <w:p w:rsidR="00190E56" w:rsidRPr="00DC66CA" w:rsidRDefault="00190E56" w:rsidP="0045075D">
      <w:pPr>
        <w:rPr>
          <w:lang w:eastAsia="ja-JP"/>
        </w:rPr>
      </w:pPr>
    </w:p>
    <w:p w:rsidR="00190E56" w:rsidRPr="00DC66CA" w:rsidRDefault="00FA42C8" w:rsidP="0045075D">
      <w:pPr>
        <w:rPr>
          <w:lang w:eastAsia="ja-JP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1B27B7C" wp14:editId="67384479">
                <wp:simplePos x="0" y="0"/>
                <wp:positionH relativeFrom="margin">
                  <wp:posOffset>2276475</wp:posOffset>
                </wp:positionH>
                <wp:positionV relativeFrom="paragraph">
                  <wp:posOffset>340360</wp:posOffset>
                </wp:positionV>
                <wp:extent cx="1390650" cy="552450"/>
                <wp:effectExtent l="0" t="0" r="19050" b="19050"/>
                <wp:wrapNone/>
                <wp:docPr id="504" name="Elips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FA42C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B27B7C" id="Elipse 504" o:spid="_x0000_s1064" style="position:absolute;margin-left:179.25pt;margin-top:26.8pt;width:109.5pt;height:43.5pt;z-index:251935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FA42C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90E56" w:rsidRPr="00DC66CA" w:rsidRDefault="00190E56" w:rsidP="0045075D">
      <w:pPr>
        <w:rPr>
          <w:lang w:eastAsia="ja-JP"/>
        </w:rPr>
      </w:pPr>
    </w:p>
    <w:p w:rsidR="00EC1CF9" w:rsidRPr="00DC66CA" w:rsidRDefault="00C96A0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13969</wp:posOffset>
                </wp:positionV>
                <wp:extent cx="0" cy="619125"/>
                <wp:effectExtent l="0" t="0" r="19050" b="9525"/>
                <wp:wrapNone/>
                <wp:docPr id="394" name="Conector ret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8D1363" id="Conector reto 394" o:spid="_x0000_s1026" style="position:absolute;flip:y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5pt,1.1pt" to="232.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FA42C8" w:rsidRPr="00DC66CA" w:rsidRDefault="00FA42C8" w:rsidP="00FA42C8">
      <w:pPr>
        <w:tabs>
          <w:tab w:val="left" w:pos="3360"/>
        </w:tabs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BFB27C0" wp14:editId="6D30D91F">
                <wp:simplePos x="0" y="0"/>
                <wp:positionH relativeFrom="margin">
                  <wp:posOffset>2162175</wp:posOffset>
                </wp:positionH>
                <wp:positionV relativeFrom="paragraph">
                  <wp:posOffset>161290</wp:posOffset>
                </wp:positionV>
                <wp:extent cx="1630680" cy="361315"/>
                <wp:effectExtent l="19050" t="0" r="45720" b="19685"/>
                <wp:wrapNone/>
                <wp:docPr id="506" name="Trapezoid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C855FB" w:rsidRDefault="00226E20" w:rsidP="00FA42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 &lt;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27C0" id="Trapezoide 506" o:spid="_x0000_s1065" style="position:absolute;margin-left:170.25pt;margin-top:12.7pt;width:128.4pt;height:28.4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068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" adj="-11796480,,5400" path="m,361315l315518,r999644,l1630680,361315,,361315xe" fillcolor="#5b9bd5 [3204]" strokecolor="#1f4d78 [1604]" strokeweight="1pt">
                <v:stroke joinstyle="miter"/>
                <v:formulas/>
                <v:path arrowok="t" o:connecttype="custom" o:connectlocs="0,361315;315518,0;1315162,0;1630680,361315;0,361315" o:connectangles="0,0,0,0,0" textboxrect="0,0,1630680,361315"/>
                <v:textbox>
                  <w:txbxContent>
                    <w:p w:rsidR="00226E20" w:rsidRPr="00C855FB" w:rsidRDefault="00226E20" w:rsidP="00FA42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 &lt; MD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66CA">
        <w:rPr>
          <w:lang w:eastAsia="ja-JP"/>
        </w:rPr>
        <w:tab/>
      </w:r>
    </w:p>
    <w:p w:rsidR="00FA42C8" w:rsidRPr="00DC66CA" w:rsidRDefault="00227C38" w:rsidP="00FA42C8">
      <w:pPr>
        <w:tabs>
          <w:tab w:val="left" w:pos="3360"/>
        </w:tabs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D086614" wp14:editId="3640C95C">
                <wp:simplePos x="0" y="0"/>
                <wp:positionH relativeFrom="column">
                  <wp:posOffset>2400299</wp:posOffset>
                </wp:positionH>
                <wp:positionV relativeFrom="paragraph">
                  <wp:posOffset>104140</wp:posOffset>
                </wp:positionV>
                <wp:extent cx="28575" cy="895350"/>
                <wp:effectExtent l="0" t="0" r="28575" b="19050"/>
                <wp:wrapNone/>
                <wp:docPr id="399" name="Conector ret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95B86" id="Conector reto 399" o:spid="_x0000_s1026" style="position:absolute;flip:x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8.2pt" to="191.2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26CD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E799BD2" wp14:editId="4A5BB97B">
                <wp:simplePos x="0" y="0"/>
                <wp:positionH relativeFrom="column">
                  <wp:posOffset>3409950</wp:posOffset>
                </wp:positionH>
                <wp:positionV relativeFrom="paragraph">
                  <wp:posOffset>104140</wp:posOffset>
                </wp:positionV>
                <wp:extent cx="0" cy="571500"/>
                <wp:effectExtent l="0" t="0" r="19050" b="19050"/>
                <wp:wrapNone/>
                <wp:docPr id="400" name="Conector reto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E1B5E" id="Conector reto 400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8.2pt" to="268.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5C5210" w:rsidRPr="00DC66CA">
        <w:rPr>
          <w:lang w:eastAsia="ja-JP"/>
        </w:rPr>
        <w:tab/>
      </w:r>
      <w:r w:rsidR="005C5210" w:rsidRPr="00DC66CA">
        <w:rPr>
          <w:lang w:eastAsia="ja-JP"/>
        </w:rPr>
        <w:tab/>
      </w:r>
      <w:r w:rsidR="005C5210" w:rsidRPr="00DC66CA">
        <w:rPr>
          <w:lang w:eastAsia="ja-JP"/>
        </w:rPr>
        <w:tab/>
      </w:r>
      <w:r w:rsidR="005C5210" w:rsidRPr="00DC66CA">
        <w:rPr>
          <w:lang w:eastAsia="ja-JP"/>
        </w:rPr>
        <w:tab/>
      </w:r>
      <w:r w:rsidR="005C5210" w:rsidRPr="00DC66CA">
        <w:rPr>
          <w:lang w:eastAsia="ja-JP"/>
        </w:rPr>
        <w:tab/>
      </w:r>
      <w:r w:rsidR="005C5210" w:rsidRPr="00DC66CA">
        <w:rPr>
          <w:lang w:eastAsia="ja-JP"/>
        </w:rPr>
        <w:tab/>
      </w:r>
      <w:r w:rsidR="005C5210" w:rsidRPr="00DC66CA">
        <w:rPr>
          <w:lang w:eastAsia="ja-JP"/>
        </w:rPr>
        <w:tab/>
      </w:r>
    </w:p>
    <w:p w:rsidR="00FA42C8" w:rsidRPr="00A340B0" w:rsidRDefault="005C5210" w:rsidP="00FA42C8">
      <w:pPr>
        <w:tabs>
          <w:tab w:val="left" w:pos="3360"/>
        </w:tabs>
        <w:rPr>
          <w:lang w:eastAsia="ja-JP"/>
        </w:rPr>
      </w:pP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A55160E" wp14:editId="5D3C0CCC">
                <wp:simplePos x="0" y="0"/>
                <wp:positionH relativeFrom="margin">
                  <wp:posOffset>3130677</wp:posOffset>
                </wp:positionH>
                <wp:positionV relativeFrom="paragraph">
                  <wp:posOffset>243179</wp:posOffset>
                </wp:positionV>
                <wp:extent cx="1381125" cy="295275"/>
                <wp:effectExtent l="0" t="0" r="28575" b="28575"/>
                <wp:wrapNone/>
                <wp:docPr id="511" name="Retângulo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153C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ACC &lt;- MD</w:t>
                            </w:r>
                          </w:p>
                          <w:p w:rsidR="00226E20" w:rsidRPr="00426281" w:rsidRDefault="00226E20" w:rsidP="00153CF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5160E" id="Retângulo 511" o:spid="_x0000_s1066" style="position:absolute;margin-left:246.5pt;margin-top:19.15pt;width:108.75pt;height:23.2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153CF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ACC &lt;- MD</w:t>
                      </w:r>
                    </w:p>
                    <w:p w:rsidR="00226E20" w:rsidRPr="00426281" w:rsidRDefault="00226E20" w:rsidP="00153CF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927168D" wp14:editId="6B9922A5">
                <wp:simplePos x="0" y="0"/>
                <wp:positionH relativeFrom="column">
                  <wp:posOffset>3789274</wp:posOffset>
                </wp:positionH>
                <wp:positionV relativeFrom="paragraph">
                  <wp:posOffset>288442</wp:posOffset>
                </wp:positionV>
                <wp:extent cx="0" cy="446228"/>
                <wp:effectExtent l="0" t="0" r="19050" b="30480"/>
                <wp:wrapNone/>
                <wp:docPr id="417" name="Conector reto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89F64" id="Conector reto 417" o:spid="_x0000_s1026" style="position:absolute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35pt,22.7pt" to="298.3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Pr="00A340B0">
        <w:rPr>
          <w:lang w:eastAsia="ja-JP"/>
        </w:rPr>
        <w:tab/>
      </w:r>
      <w:r w:rsidRPr="00A340B0">
        <w:rPr>
          <w:lang w:eastAsia="ja-JP"/>
        </w:rPr>
        <w:tab/>
        <w:t>0</w:t>
      </w:r>
      <w:r w:rsidRPr="00A340B0">
        <w:rPr>
          <w:lang w:eastAsia="ja-JP"/>
        </w:rPr>
        <w:tab/>
      </w:r>
      <w:r w:rsidRPr="00A340B0">
        <w:rPr>
          <w:lang w:eastAsia="ja-JP"/>
        </w:rPr>
        <w:tab/>
        <w:t>1</w:t>
      </w:r>
    </w:p>
    <w:p w:rsidR="00FA42C8" w:rsidRPr="00A340B0" w:rsidRDefault="005C5210" w:rsidP="00FA42C8">
      <w:pPr>
        <w:tabs>
          <w:tab w:val="left" w:pos="3360"/>
        </w:tabs>
        <w:rPr>
          <w:lang w:eastAsia="ja-JP"/>
        </w:rPr>
      </w:pP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C808617" wp14:editId="59A4E7E9">
                <wp:simplePos x="0" y="0"/>
                <wp:positionH relativeFrom="margin">
                  <wp:posOffset>3140710</wp:posOffset>
                </wp:positionH>
                <wp:positionV relativeFrom="paragraph">
                  <wp:posOffset>319405</wp:posOffset>
                </wp:positionV>
                <wp:extent cx="1381125" cy="295275"/>
                <wp:effectExtent l="0" t="0" r="28575" b="28575"/>
                <wp:wrapNone/>
                <wp:docPr id="414" name="Retângulo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227C3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MD &lt;- AC</w:t>
                            </w:r>
                          </w:p>
                          <w:p w:rsidR="00226E20" w:rsidRPr="00426281" w:rsidRDefault="00226E20" w:rsidP="00227C3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08617" id="Retângulo 414" o:spid="_x0000_s1067" style="position:absolute;margin-left:247.3pt;margin-top:25.15pt;width:108.75pt;height:23.2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227C3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MD &lt;- AC</w:t>
                      </w:r>
                    </w:p>
                    <w:p w:rsidR="00226E20" w:rsidRPr="00426281" w:rsidRDefault="00226E20" w:rsidP="00227C3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0453BEC" wp14:editId="3B18915F">
                <wp:simplePos x="0" y="0"/>
                <wp:positionH relativeFrom="margin">
                  <wp:posOffset>1578940</wp:posOffset>
                </wp:positionH>
                <wp:positionV relativeFrom="paragraph">
                  <wp:posOffset>317094</wp:posOffset>
                </wp:positionV>
                <wp:extent cx="1381125" cy="295275"/>
                <wp:effectExtent l="0" t="0" r="28575" b="28575"/>
                <wp:wrapNone/>
                <wp:docPr id="412" name="Retângulo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227C3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ACC &lt;- AC</w:t>
                            </w:r>
                          </w:p>
                          <w:p w:rsidR="00226E20" w:rsidRPr="00426281" w:rsidRDefault="00226E20" w:rsidP="00227C3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53BEC" id="Retângulo 412" o:spid="_x0000_s1068" style="position:absolute;margin-left:124.35pt;margin-top:24.95pt;width:108.75pt;height:23.2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" fillcolor="#5b9bd5 [3204]" strokecolor="#1f4d78 [1604]" strokeweight="1pt">
                <v:textbox>
                  <w:txbxContent>
                    <w:p w:rsidR="00226E20" w:rsidRPr="00426281" w:rsidRDefault="00226E20" w:rsidP="00227C3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ACC &lt;- AC</w:t>
                      </w:r>
                    </w:p>
                    <w:p w:rsidR="00226E20" w:rsidRPr="00426281" w:rsidRDefault="00226E20" w:rsidP="00227C3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A42C8" w:rsidRPr="00A340B0" w:rsidRDefault="00F45282" w:rsidP="00FA42C8">
      <w:pPr>
        <w:tabs>
          <w:tab w:val="left" w:pos="3360"/>
        </w:tabs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5CB62E33" wp14:editId="54173CE8">
                <wp:simplePos x="0" y="0"/>
                <wp:positionH relativeFrom="margin">
                  <wp:posOffset>296951</wp:posOffset>
                </wp:positionH>
                <wp:positionV relativeFrom="paragraph">
                  <wp:posOffset>156286</wp:posOffset>
                </wp:positionV>
                <wp:extent cx="1390650" cy="552450"/>
                <wp:effectExtent l="0" t="0" r="19050" b="19050"/>
                <wp:wrapNone/>
                <wp:docPr id="385" name="Elips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F4528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B62E33" id="Elipse 385" o:spid="_x0000_s1069" style="position:absolute;margin-left:23.4pt;margin-top:12.3pt;width:109.5pt;height:43.5pt;z-index:25242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F4528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D60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2696563" wp14:editId="10634742">
                <wp:simplePos x="0" y="0"/>
                <wp:positionH relativeFrom="column">
                  <wp:posOffset>2428875</wp:posOffset>
                </wp:positionH>
                <wp:positionV relativeFrom="paragraph">
                  <wp:posOffset>53340</wp:posOffset>
                </wp:positionV>
                <wp:extent cx="409575" cy="409575"/>
                <wp:effectExtent l="0" t="0" r="9525" b="28575"/>
                <wp:wrapNone/>
                <wp:docPr id="415" name="Conector angulado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095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5118" id="Conector angulado 415" o:spid="_x0000_s1026" type="#_x0000_t34" style="position:absolute;margin-left:191.25pt;margin-top:4.2pt;width:32.25pt;height:32.2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" strokecolor="#5b9bd5 [3204]" strokeweight=".5pt"/>
            </w:pict>
          </mc:Fallback>
        </mc:AlternateContent>
      </w:r>
      <w:r w:rsidR="002D60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BB15C9C" wp14:editId="6E3A97E6">
                <wp:simplePos x="0" y="0"/>
                <wp:positionH relativeFrom="column">
                  <wp:posOffset>2952750</wp:posOffset>
                </wp:positionH>
                <wp:positionV relativeFrom="paragraph">
                  <wp:posOffset>53340</wp:posOffset>
                </wp:positionV>
                <wp:extent cx="754380" cy="657225"/>
                <wp:effectExtent l="0" t="0" r="26670" b="28575"/>
                <wp:wrapNone/>
                <wp:docPr id="416" name="Conector angulado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6572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0969E" id="Conector angulado 416" o:spid="_x0000_s1026" type="#_x0000_t34" style="position:absolute;margin-left:232.5pt;margin-top:4.2pt;width:59.4pt;height:51.75pt;flip:x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" strokecolor="#5b9bd5 [3204]" strokeweight=".5pt"/>
            </w:pict>
          </mc:Fallback>
        </mc:AlternateContent>
      </w:r>
    </w:p>
    <w:p w:rsidR="00FA42C8" w:rsidRPr="00A340B0" w:rsidRDefault="00A96DFE" w:rsidP="00FA42C8">
      <w:pPr>
        <w:tabs>
          <w:tab w:val="left" w:pos="3360"/>
        </w:tabs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4810992" wp14:editId="0558F312">
                <wp:simplePos x="0" y="0"/>
                <wp:positionH relativeFrom="column">
                  <wp:posOffset>1200150</wp:posOffset>
                </wp:positionH>
                <wp:positionV relativeFrom="paragraph">
                  <wp:posOffset>122555</wp:posOffset>
                </wp:positionV>
                <wp:extent cx="2143125" cy="0"/>
                <wp:effectExtent l="0" t="0" r="28575" b="19050"/>
                <wp:wrapNone/>
                <wp:docPr id="531" name="Conector reto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CC270" id="Conector reto 531" o:spid="_x0000_s1026" style="position:absolute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9.65pt" to="263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27C3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BBC1E61" wp14:editId="0AE63A2C">
                <wp:simplePos x="0" y="0"/>
                <wp:positionH relativeFrom="margin">
                  <wp:posOffset>2219325</wp:posOffset>
                </wp:positionH>
                <wp:positionV relativeFrom="paragraph">
                  <wp:posOffset>245110</wp:posOffset>
                </wp:positionV>
                <wp:extent cx="1630680" cy="361315"/>
                <wp:effectExtent l="19050" t="0" r="45720" b="19685"/>
                <wp:wrapNone/>
                <wp:docPr id="398" name="Trapezoid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C855FB" w:rsidRDefault="00226E20" w:rsidP="00A26CD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MD &lt;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C1E61" id="Trapezoide 398" o:spid="_x0000_s1070" style="position:absolute;margin-left:174.75pt;margin-top:19.3pt;width:128.4pt;height:28.4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068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" adj="-11796480,,5400" path="m,361315l315518,r999644,l1630680,361315,,361315xe" fillcolor="#5b9bd5 [3204]" strokecolor="#1f4d78 [1604]" strokeweight="1pt">
                <v:stroke joinstyle="miter"/>
                <v:formulas/>
                <v:path arrowok="t" o:connecttype="custom" o:connectlocs="0,361315;315518,0;1315162,0;1630680,361315;0,361315" o:connectangles="0,0,0,0,0" textboxrect="0,0,1630680,361315"/>
                <v:textbox>
                  <w:txbxContent>
                    <w:p w:rsidR="00226E20" w:rsidRPr="00C855FB" w:rsidRDefault="00226E20" w:rsidP="00A26CD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MD &lt;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42C8" w:rsidRPr="00A340B0" w:rsidRDefault="00A96DFE" w:rsidP="00FA42C8">
      <w:pPr>
        <w:tabs>
          <w:tab w:val="left" w:pos="3360"/>
        </w:tabs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D524FAC" wp14:editId="19C76156">
                <wp:simplePos x="0" y="0"/>
                <wp:positionH relativeFrom="column">
                  <wp:posOffset>2524125</wp:posOffset>
                </wp:positionH>
                <wp:positionV relativeFrom="paragraph">
                  <wp:posOffset>210185</wp:posOffset>
                </wp:positionV>
                <wp:extent cx="9525" cy="619125"/>
                <wp:effectExtent l="0" t="0" r="28575" b="28575"/>
                <wp:wrapNone/>
                <wp:docPr id="523" name="Conector reto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B52B7" id="Conector reto 523" o:spid="_x0000_s1026" style="position:absolute;flip:x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6.55pt" to="199.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0EDF0A5" wp14:editId="13359999">
                <wp:simplePos x="0" y="0"/>
                <wp:positionH relativeFrom="column">
                  <wp:posOffset>3467100</wp:posOffset>
                </wp:positionH>
                <wp:positionV relativeFrom="paragraph">
                  <wp:posOffset>162560</wp:posOffset>
                </wp:positionV>
                <wp:extent cx="0" cy="666750"/>
                <wp:effectExtent l="0" t="0" r="19050" b="19050"/>
                <wp:wrapNone/>
                <wp:docPr id="520" name="Conector reto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5AF5E" id="Conector reto 520" o:spid="_x0000_s1026" style="position:absolute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2.8pt" to="27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A26CDE" w:rsidRPr="00A340B0">
        <w:rPr>
          <w:lang w:eastAsia="ja-JP"/>
        </w:rPr>
        <w:tab/>
      </w:r>
      <w:r w:rsidR="00A26CDE" w:rsidRPr="00A340B0">
        <w:rPr>
          <w:lang w:eastAsia="ja-JP"/>
        </w:rPr>
        <w:tab/>
      </w:r>
      <w:r w:rsidR="00A26CDE" w:rsidRPr="00A340B0">
        <w:rPr>
          <w:lang w:eastAsia="ja-JP"/>
        </w:rPr>
        <w:tab/>
      </w:r>
      <w:r w:rsidR="00A26CDE" w:rsidRPr="00A340B0">
        <w:rPr>
          <w:lang w:eastAsia="ja-JP"/>
        </w:rPr>
        <w:tab/>
      </w:r>
    </w:p>
    <w:p w:rsidR="00A26CDE" w:rsidRPr="00A340B0" w:rsidRDefault="005C5210" w:rsidP="00FA42C8">
      <w:pPr>
        <w:tabs>
          <w:tab w:val="left" w:pos="3360"/>
        </w:tabs>
        <w:rPr>
          <w:lang w:eastAsia="ja-JP"/>
        </w:rPr>
      </w:pPr>
      <w:r w:rsidRPr="00A340B0">
        <w:rPr>
          <w:lang w:eastAsia="ja-JP"/>
        </w:rPr>
        <w:tab/>
      </w:r>
      <w:r w:rsidRPr="00A340B0">
        <w:rPr>
          <w:lang w:eastAsia="ja-JP"/>
        </w:rPr>
        <w:tab/>
        <w:t xml:space="preserve">  0</w:t>
      </w:r>
      <w:r w:rsidRPr="00A340B0">
        <w:rPr>
          <w:lang w:eastAsia="ja-JP"/>
        </w:rPr>
        <w:tab/>
      </w:r>
      <w:r w:rsidRPr="00A340B0">
        <w:rPr>
          <w:lang w:eastAsia="ja-JP"/>
        </w:rPr>
        <w:tab/>
        <w:t xml:space="preserve">   1</w:t>
      </w:r>
    </w:p>
    <w:p w:rsidR="00A26CDE" w:rsidRPr="00A340B0" w:rsidRDefault="009573C5" w:rsidP="00FA42C8">
      <w:pPr>
        <w:tabs>
          <w:tab w:val="left" w:pos="3360"/>
        </w:tabs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7F37387" wp14:editId="21A3C8ED">
                <wp:simplePos x="0" y="0"/>
                <wp:positionH relativeFrom="margin">
                  <wp:posOffset>1751965</wp:posOffset>
                </wp:positionH>
                <wp:positionV relativeFrom="paragraph">
                  <wp:posOffset>1088390</wp:posOffset>
                </wp:positionV>
                <wp:extent cx="1381125" cy="295275"/>
                <wp:effectExtent l="0" t="0" r="28575" b="28575"/>
                <wp:wrapNone/>
                <wp:docPr id="410" name="Retângul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6CD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M[SP] &lt;-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37387" id="Retângulo 410" o:spid="_x0000_s1071" style="position:absolute;margin-left:137.95pt;margin-top:85.7pt;width:108.75pt;height:23.25pt;z-index:251964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" fillcolor="#5b9bd5 [3204]" strokecolor="#1f4d78 [1604]" strokeweight="1pt">
                <v:textbox>
                  <w:txbxContent>
                    <w:p w:rsidR="00226E20" w:rsidRPr="00426281" w:rsidRDefault="00226E20" w:rsidP="00A26CD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M[SP] &lt;- 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926615B" wp14:editId="7071A165">
                <wp:simplePos x="0" y="0"/>
                <wp:positionH relativeFrom="margin">
                  <wp:posOffset>1751965</wp:posOffset>
                </wp:positionH>
                <wp:positionV relativeFrom="paragraph">
                  <wp:posOffset>69215</wp:posOffset>
                </wp:positionV>
                <wp:extent cx="1381125" cy="295275"/>
                <wp:effectExtent l="0" t="0" r="28575" b="28575"/>
                <wp:wrapNone/>
                <wp:docPr id="405" name="Retângulo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6CD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M[SP] &lt;- RFLAGS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6615B" id="Retângulo 405" o:spid="_x0000_s1072" style="position:absolute;margin-left:137.95pt;margin-top:5.45pt;width:108.75pt;height:23.25pt;z-index:251962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" fillcolor="#5b9bd5 [3204]" strokecolor="#1f4d78 [1604]" strokeweight="1pt">
                <v:textbox>
                  <w:txbxContent>
                    <w:p w:rsidR="00226E20" w:rsidRPr="00426281" w:rsidRDefault="00226E20" w:rsidP="00A26CD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M[SP] &lt;- RFLAGS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CFFD5C3" wp14:editId="2DB879D3">
                <wp:simplePos x="0" y="0"/>
                <wp:positionH relativeFrom="column">
                  <wp:posOffset>781050</wp:posOffset>
                </wp:positionH>
                <wp:positionV relativeFrom="paragraph">
                  <wp:posOffset>69215</wp:posOffset>
                </wp:positionV>
                <wp:extent cx="904875" cy="1809750"/>
                <wp:effectExtent l="38100" t="0" r="28575" b="19050"/>
                <wp:wrapNone/>
                <wp:docPr id="403" name="Chave esquerda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809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E0EB4" id="Chave esquerda 403" o:spid="_x0000_s1026" type="#_x0000_t87" style="position:absolute;margin-left:61.5pt;margin-top:5.45pt;width:71.25pt;height:142.5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" adj="900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ADEADC1" wp14:editId="5BBC9729">
                <wp:simplePos x="0" y="0"/>
                <wp:positionH relativeFrom="margin">
                  <wp:posOffset>1751965</wp:posOffset>
                </wp:positionH>
                <wp:positionV relativeFrom="paragraph">
                  <wp:posOffset>593090</wp:posOffset>
                </wp:positionV>
                <wp:extent cx="1381125" cy="295275"/>
                <wp:effectExtent l="0" t="0" r="28575" b="28575"/>
                <wp:wrapNone/>
                <wp:docPr id="406" name="Retângulo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6CD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EADC1" id="Retângulo 406" o:spid="_x0000_s1073" style="position:absolute;margin-left:137.95pt;margin-top:46.7pt;width:108.75pt;height:23.25pt;z-index:251963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" fillcolor="#5b9bd5 [3204]" strokecolor="#1f4d78 [1604]" strokeweight="1pt">
                <v:textbox>
                  <w:txbxContent>
                    <w:p w:rsidR="00226E20" w:rsidRPr="00426281" w:rsidRDefault="00226E20" w:rsidP="00A26CD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10109FB" wp14:editId="6FE8A3BE">
                <wp:simplePos x="0" y="0"/>
                <wp:positionH relativeFrom="margin">
                  <wp:posOffset>1751965</wp:posOffset>
                </wp:positionH>
                <wp:positionV relativeFrom="paragraph">
                  <wp:posOffset>1583690</wp:posOffset>
                </wp:positionV>
                <wp:extent cx="1381125" cy="295275"/>
                <wp:effectExtent l="0" t="0" r="28575" b="28575"/>
                <wp:wrapNone/>
                <wp:docPr id="411" name="Retângulo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6CD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- 1</w:t>
                            </w:r>
                          </w:p>
                          <w:p w:rsidR="00226E20" w:rsidRPr="00426281" w:rsidRDefault="00226E20" w:rsidP="00A26CD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109FB" id="Retângulo 411" o:spid="_x0000_s1074" style="position:absolute;margin-left:137.95pt;margin-top:124.7pt;width:108.75pt;height:23.25pt;z-index:251965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" fillcolor="#5b9bd5 [3204]" strokecolor="#1f4d78 [1604]" strokeweight="1pt">
                <v:textbox>
                  <w:txbxContent>
                    <w:p w:rsidR="00226E20" w:rsidRPr="00426281" w:rsidRDefault="00226E20" w:rsidP="00A26CD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- 1</w:t>
                      </w:r>
                    </w:p>
                    <w:p w:rsidR="00226E20" w:rsidRPr="00426281" w:rsidRDefault="00226E20" w:rsidP="00A26CD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0261363" wp14:editId="5FC2A50A">
                <wp:simplePos x="0" y="0"/>
                <wp:positionH relativeFrom="column">
                  <wp:posOffset>2514599</wp:posOffset>
                </wp:positionH>
                <wp:positionV relativeFrom="paragraph">
                  <wp:posOffset>5080</wp:posOffset>
                </wp:positionV>
                <wp:extent cx="19050" cy="885825"/>
                <wp:effectExtent l="0" t="0" r="19050" b="28575"/>
                <wp:wrapNone/>
                <wp:docPr id="524" name="Conector reto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010B7" id="Conector reto 524" o:spid="_x0000_s1026" style="position:absolute;flip:x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.4pt" to="199.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96DF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94255F0" wp14:editId="10E7A1D8">
                <wp:simplePos x="0" y="0"/>
                <wp:positionH relativeFrom="column">
                  <wp:posOffset>3288665</wp:posOffset>
                </wp:positionH>
                <wp:positionV relativeFrom="paragraph">
                  <wp:posOffset>1905</wp:posOffset>
                </wp:positionV>
                <wp:extent cx="359410" cy="359410"/>
                <wp:effectExtent l="0" t="0" r="21590" b="21590"/>
                <wp:wrapNone/>
                <wp:docPr id="519" name="Elips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20318E" w:rsidRDefault="00226E20" w:rsidP="00A96DF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0318E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255F0" id="Elipse 519" o:spid="_x0000_s1075" style="position:absolute;margin-left:258.95pt;margin-top:.15pt;width:28.3pt;height:28.3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26E20" w:rsidRPr="0020318E" w:rsidRDefault="00226E20" w:rsidP="00A96DF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0318E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5F2254" w:rsidRPr="00A340B0" w:rsidRDefault="005F2254" w:rsidP="005F2254">
      <w:pPr>
        <w:rPr>
          <w:lang w:eastAsia="ja-JP"/>
        </w:rPr>
      </w:pPr>
      <w:r w:rsidRPr="009B0D58">
        <w:rPr>
          <w:lang w:eastAsia="ja-JP"/>
        </w:rPr>
        <w:t>Push</w:t>
      </w:r>
    </w:p>
    <w:p w:rsidR="005F2254" w:rsidRPr="00A340B0" w:rsidRDefault="005F2254" w:rsidP="005F2254">
      <w:pPr>
        <w:rPr>
          <w:lang w:eastAsia="ja-JP"/>
        </w:rPr>
      </w:pPr>
      <w:r w:rsidRPr="009B0D58">
        <w:rPr>
          <w:lang w:eastAsia="ja-JP"/>
        </w:rPr>
        <w:t>Accumulator</w:t>
      </w:r>
    </w:p>
    <w:p w:rsidR="00A26CDE" w:rsidRPr="00A340B0" w:rsidRDefault="00A96DFE" w:rsidP="00A26CDE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2C45BDF" wp14:editId="4205253F">
                <wp:simplePos x="0" y="0"/>
                <wp:positionH relativeFrom="column">
                  <wp:posOffset>2486024</wp:posOffset>
                </wp:positionH>
                <wp:positionV relativeFrom="paragraph">
                  <wp:posOffset>57150</wp:posOffset>
                </wp:positionV>
                <wp:extent cx="28575" cy="1266825"/>
                <wp:effectExtent l="0" t="0" r="28575" b="28575"/>
                <wp:wrapNone/>
                <wp:docPr id="526" name="Conector reto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13C9F" id="Conector reto 526" o:spid="_x0000_s1026" style="position:absolute;flip:x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4.5pt" to="198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A72B44F" wp14:editId="7D7C240C">
                <wp:simplePos x="0" y="0"/>
                <wp:positionH relativeFrom="column">
                  <wp:posOffset>2505075</wp:posOffset>
                </wp:positionH>
                <wp:positionV relativeFrom="paragraph">
                  <wp:posOffset>259715</wp:posOffset>
                </wp:positionV>
                <wp:extent cx="9525" cy="619125"/>
                <wp:effectExtent l="0" t="0" r="28575" b="28575"/>
                <wp:wrapNone/>
                <wp:docPr id="525" name="Conector reto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32073" id="Conector reto 525" o:spid="_x0000_s1026" style="position:absolute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20.45pt" to="198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A26CDE" w:rsidRPr="009B0D58" w:rsidRDefault="00A96DFE" w:rsidP="00A26CDE">
      <w:pPr>
        <w:rPr>
          <w:lang w:eastAsia="ja-JP"/>
        </w:rPr>
      </w:pPr>
      <w:r w:rsidRPr="00A340B0">
        <w:rPr>
          <w:lang w:eastAsia="ja-JP"/>
        </w:rPr>
        <w:t xml:space="preserve">        </w:t>
      </w:r>
      <w:r w:rsidR="00A26CDE" w:rsidRPr="00A340B0">
        <w:rPr>
          <w:lang w:eastAsia="ja-JP"/>
        </w:rPr>
        <w:t xml:space="preserve">       </w:t>
      </w:r>
    </w:p>
    <w:p w:rsidR="00A26CDE" w:rsidRPr="009B0D58" w:rsidRDefault="00A96DFE" w:rsidP="00A26CDE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4687A0E" wp14:editId="071F28AE">
                <wp:simplePos x="0" y="0"/>
                <wp:positionH relativeFrom="column">
                  <wp:posOffset>2424223</wp:posOffset>
                </wp:positionH>
                <wp:positionV relativeFrom="paragraph">
                  <wp:posOffset>171347</wp:posOffset>
                </wp:positionV>
                <wp:extent cx="63796" cy="2002686"/>
                <wp:effectExtent l="0" t="0" r="31750" b="36195"/>
                <wp:wrapNone/>
                <wp:docPr id="527" name="Conector reto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6" cy="2002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348B6" id="Conector reto 527" o:spid="_x0000_s1026" style="position:absolute;flip:x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13.5pt" to="195.9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9B0D58">
        <w:rPr>
          <w:lang w:eastAsia="ja-JP"/>
        </w:rPr>
        <w:t xml:space="preserve">       </w:t>
      </w:r>
      <w:r w:rsidR="00A26CDE" w:rsidRPr="009B0D58">
        <w:rPr>
          <w:lang w:eastAsia="ja-JP"/>
        </w:rPr>
        <w:t xml:space="preserve">  </w:t>
      </w:r>
    </w:p>
    <w:p w:rsidR="00A26CDE" w:rsidRPr="009B0D58" w:rsidRDefault="009573C5" w:rsidP="00A26CDE">
      <w:pPr>
        <w:rPr>
          <w:lang w:eastAsia="ja-JP"/>
        </w:rPr>
      </w:pP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1685A86" wp14:editId="2B65B32D">
                <wp:simplePos x="0" y="0"/>
                <wp:positionH relativeFrom="margin">
                  <wp:posOffset>1752600</wp:posOffset>
                </wp:positionH>
                <wp:positionV relativeFrom="paragraph">
                  <wp:posOffset>66040</wp:posOffset>
                </wp:positionV>
                <wp:extent cx="1381125" cy="295275"/>
                <wp:effectExtent l="0" t="0" r="28575" b="28575"/>
                <wp:wrapNone/>
                <wp:docPr id="483" name="Retângulo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MD</w:t>
                            </w:r>
                          </w:p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85A86" id="Retângulo 483" o:spid="_x0000_s1076" style="position:absolute;margin-left:138pt;margin-top:5.2pt;width:108.75pt;height:23.2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MD</w:t>
                      </w:r>
                    </w:p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6CDE" w:rsidRPr="009B0D58" w:rsidRDefault="009573C5" w:rsidP="00FA42C8">
      <w:pPr>
        <w:tabs>
          <w:tab w:val="left" w:pos="3360"/>
        </w:tabs>
        <w:rPr>
          <w:lang w:eastAsia="ja-JP"/>
        </w:rPr>
      </w:pP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236D4EA" wp14:editId="2C92C69D">
                <wp:simplePos x="0" y="0"/>
                <wp:positionH relativeFrom="margin">
                  <wp:posOffset>1752600</wp:posOffset>
                </wp:positionH>
                <wp:positionV relativeFrom="paragraph">
                  <wp:posOffset>226060</wp:posOffset>
                </wp:positionV>
                <wp:extent cx="1381125" cy="295275"/>
                <wp:effectExtent l="0" t="0" r="28575" b="28575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MD &lt;- ACC</w:t>
                            </w:r>
                          </w:p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6D4EA" id="Retângulo 48" o:spid="_x0000_s1077" style="position:absolute;margin-left:138pt;margin-top:17.8pt;width:108.75pt;height:23.2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MD &lt;- ACC</w:t>
                      </w:r>
                    </w:p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6CDE" w:rsidRPr="009B0D58" w:rsidRDefault="00A26CDE" w:rsidP="00FA42C8">
      <w:pPr>
        <w:tabs>
          <w:tab w:val="left" w:pos="3360"/>
        </w:tabs>
        <w:rPr>
          <w:lang w:eastAsia="ja-JP"/>
        </w:rPr>
      </w:pPr>
    </w:p>
    <w:p w:rsidR="00A26CDE" w:rsidRPr="009B0D58" w:rsidRDefault="009573C5" w:rsidP="00FA42C8">
      <w:pPr>
        <w:tabs>
          <w:tab w:val="left" w:pos="3360"/>
        </w:tabs>
        <w:rPr>
          <w:lang w:eastAsia="ja-JP"/>
        </w:rPr>
      </w:pP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C2DE0D5" wp14:editId="7717243E">
                <wp:simplePos x="0" y="0"/>
                <wp:positionH relativeFrom="margin">
                  <wp:posOffset>1752600</wp:posOffset>
                </wp:positionH>
                <wp:positionV relativeFrom="paragraph">
                  <wp:posOffset>116205</wp:posOffset>
                </wp:positionV>
                <wp:extent cx="1381125" cy="295275"/>
                <wp:effectExtent l="0" t="0" r="28575" b="28575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ACC&lt;- AC</w:t>
                            </w:r>
                          </w:p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DE0D5" id="Retângulo 49" o:spid="_x0000_s1078" style="position:absolute;margin-left:138pt;margin-top:9.15pt;width:108.75pt;height:23.25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ACC&lt;- AC</w:t>
                      </w:r>
                    </w:p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6CDE" w:rsidRPr="009B0D58" w:rsidRDefault="00A26CDE" w:rsidP="00FA42C8">
      <w:pPr>
        <w:tabs>
          <w:tab w:val="left" w:pos="3360"/>
        </w:tabs>
        <w:rPr>
          <w:lang w:eastAsia="ja-JP"/>
        </w:rPr>
      </w:pPr>
    </w:p>
    <w:p w:rsidR="00A26CDE" w:rsidRPr="009B0D58" w:rsidRDefault="00A96DFE" w:rsidP="00FA42C8">
      <w:pPr>
        <w:tabs>
          <w:tab w:val="left" w:pos="3360"/>
        </w:tabs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7E57B89" wp14:editId="09C0F124">
                <wp:simplePos x="0" y="0"/>
                <wp:positionH relativeFrom="margin">
                  <wp:posOffset>1685925</wp:posOffset>
                </wp:positionH>
                <wp:positionV relativeFrom="paragraph">
                  <wp:posOffset>26035</wp:posOffset>
                </wp:positionV>
                <wp:extent cx="1390650" cy="552450"/>
                <wp:effectExtent l="0" t="0" r="19050" b="19050"/>
                <wp:wrapNone/>
                <wp:docPr id="528" name="Elips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96DF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E57B89" id="Elipse 528" o:spid="_x0000_s1079" style="position:absolute;margin-left:132.75pt;margin-top:2.05pt;width:109.5pt;height:43.5pt;z-index:252009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96DF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F7CD9" w:rsidRPr="009B0D58" w:rsidRDefault="00FF7CD9" w:rsidP="00FA42C8">
      <w:pPr>
        <w:tabs>
          <w:tab w:val="left" w:pos="3360"/>
        </w:tabs>
        <w:rPr>
          <w:lang w:eastAsia="ja-JP"/>
        </w:rPr>
      </w:pPr>
    </w:p>
    <w:p w:rsidR="00FF7CD9" w:rsidRPr="009B0D58" w:rsidRDefault="00FF7CD9" w:rsidP="00FA42C8">
      <w:pPr>
        <w:tabs>
          <w:tab w:val="left" w:pos="3360"/>
        </w:tabs>
        <w:rPr>
          <w:lang w:eastAsia="ja-JP"/>
        </w:rPr>
      </w:pPr>
    </w:p>
    <w:p w:rsidR="00FF7CD9" w:rsidRPr="009B0D58" w:rsidRDefault="00FF7CD9" w:rsidP="00FA42C8">
      <w:pPr>
        <w:tabs>
          <w:tab w:val="left" w:pos="3360"/>
        </w:tabs>
        <w:rPr>
          <w:lang w:eastAsia="ja-JP"/>
        </w:rPr>
      </w:pPr>
    </w:p>
    <w:p w:rsidR="009573C5" w:rsidRPr="009B0D58" w:rsidRDefault="009573C5" w:rsidP="00FA42C8">
      <w:pPr>
        <w:tabs>
          <w:tab w:val="left" w:pos="3360"/>
        </w:tabs>
        <w:rPr>
          <w:lang w:eastAsia="ja-JP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1C53A92" wp14:editId="4664CE87">
                <wp:simplePos x="0" y="0"/>
                <wp:positionH relativeFrom="column">
                  <wp:posOffset>2409825</wp:posOffset>
                </wp:positionH>
                <wp:positionV relativeFrom="paragraph">
                  <wp:posOffset>247651</wp:posOffset>
                </wp:positionV>
                <wp:extent cx="0" cy="7048500"/>
                <wp:effectExtent l="0" t="0" r="19050" b="19050"/>
                <wp:wrapNone/>
                <wp:docPr id="521" name="Conector reto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4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7C4E7" id="Conector reto 521" o:spid="_x0000_s1026" style="position:absolute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19.5pt" to="189.75pt,5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7CE3370" wp14:editId="5C9804CF">
                <wp:simplePos x="0" y="0"/>
                <wp:positionH relativeFrom="margin">
                  <wp:posOffset>1771650</wp:posOffset>
                </wp:positionH>
                <wp:positionV relativeFrom="paragraph">
                  <wp:posOffset>80645</wp:posOffset>
                </wp:positionV>
                <wp:extent cx="1390650" cy="552450"/>
                <wp:effectExtent l="0" t="0" r="19050" b="19050"/>
                <wp:wrapNone/>
                <wp:docPr id="530" name="Elips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96DF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E3370" id="Elipse 530" o:spid="_x0000_s1080" style="position:absolute;margin-left:139.5pt;margin-top:6.35pt;width:109.5pt;height:43.5pt;z-index:252011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96DF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573C5" w:rsidRPr="009B0D58" w:rsidRDefault="009573C5" w:rsidP="00FA42C8">
      <w:pPr>
        <w:tabs>
          <w:tab w:val="left" w:pos="3360"/>
        </w:tabs>
        <w:rPr>
          <w:lang w:eastAsia="ja-JP"/>
        </w:rPr>
      </w:pPr>
    </w:p>
    <w:p w:rsidR="009573C5" w:rsidRPr="009B0D58" w:rsidRDefault="009573C5" w:rsidP="00FA42C8">
      <w:pPr>
        <w:tabs>
          <w:tab w:val="left" w:pos="3360"/>
        </w:tabs>
        <w:rPr>
          <w:lang w:eastAsia="ja-JP"/>
        </w:rPr>
      </w:pPr>
      <w:r w:rsidRPr="009573C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904281E" wp14:editId="4F83D2F3">
                <wp:simplePos x="0" y="0"/>
                <wp:positionH relativeFrom="margin">
                  <wp:posOffset>1771015</wp:posOffset>
                </wp:positionH>
                <wp:positionV relativeFrom="paragraph">
                  <wp:posOffset>589280</wp:posOffset>
                </wp:positionV>
                <wp:extent cx="1381125" cy="295275"/>
                <wp:effectExtent l="0" t="0" r="28575" b="28575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M[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4281E" id="Retângulo 51" o:spid="_x0000_s1081" style="position:absolute;margin-left:139.45pt;margin-top:46.4pt;width:108.75pt;height:23.25pt;z-index:252036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 xml:space="preserve"> &lt;- M[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SP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73C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7B7E54F" wp14:editId="34E4C67D">
                <wp:simplePos x="0" y="0"/>
                <wp:positionH relativeFrom="margin">
                  <wp:posOffset>1771015</wp:posOffset>
                </wp:positionH>
                <wp:positionV relativeFrom="paragraph">
                  <wp:posOffset>996950</wp:posOffset>
                </wp:positionV>
                <wp:extent cx="1381125" cy="295275"/>
                <wp:effectExtent l="0" t="0" r="28575" b="28575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+ 1</w:t>
                            </w:r>
                          </w:p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7E54F" id="Retângulo 52" o:spid="_x0000_s1082" style="position:absolute;margin-left:139.45pt;margin-top:78.5pt;width:108.75pt;height:23.25pt;z-index:252037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+ 1</w:t>
                      </w:r>
                    </w:p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73C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E254B52" wp14:editId="07C7669A">
                <wp:simplePos x="0" y="0"/>
                <wp:positionH relativeFrom="margin">
                  <wp:posOffset>1765300</wp:posOffset>
                </wp:positionH>
                <wp:positionV relativeFrom="paragraph">
                  <wp:posOffset>1400175</wp:posOffset>
                </wp:positionV>
                <wp:extent cx="1381125" cy="295275"/>
                <wp:effectExtent l="0" t="0" r="28575" b="28575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RFLAGS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M[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54B52" id="Retângulo 53" o:spid="_x0000_s1083" style="position:absolute;margin-left:139pt;margin-top:110.25pt;width:108.75pt;height:23.2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RFLAGS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 xml:space="preserve"> &lt;- M[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SP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73C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1081B03" wp14:editId="5F0140F1">
                <wp:simplePos x="0" y="0"/>
                <wp:positionH relativeFrom="margin">
                  <wp:posOffset>1771015</wp:posOffset>
                </wp:positionH>
                <wp:positionV relativeFrom="paragraph">
                  <wp:posOffset>191135</wp:posOffset>
                </wp:positionV>
                <wp:extent cx="1381125" cy="295275"/>
                <wp:effectExtent l="0" t="0" r="28575" b="28575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+ 1</w:t>
                            </w:r>
                          </w:p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81B03" id="Retângulo 50" o:spid="_x0000_s1084" style="position:absolute;margin-left:139.45pt;margin-top:15.05pt;width:108.75pt;height:23.25pt;z-index:252035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+ 1</w:t>
                      </w:r>
                    </w:p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73C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B56134A" wp14:editId="102EDE05">
                <wp:simplePos x="0" y="0"/>
                <wp:positionH relativeFrom="margin">
                  <wp:posOffset>1247775</wp:posOffset>
                </wp:positionH>
                <wp:positionV relativeFrom="paragraph">
                  <wp:posOffset>165735</wp:posOffset>
                </wp:positionV>
                <wp:extent cx="518795" cy="1551305"/>
                <wp:effectExtent l="38100" t="0" r="14605" b="10795"/>
                <wp:wrapNone/>
                <wp:docPr id="482" name="Chave esquerda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1551305"/>
                        </a:xfrm>
                        <a:prstGeom prst="leftBrace">
                          <a:avLst>
                            <a:gd name="adj1" fmla="val 8333"/>
                            <a:gd name="adj2" fmla="val 420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4E28" id="Chave esquerda 482" o:spid="_x0000_s1026" type="#_x0000_t87" style="position:absolute;margin-left:98.25pt;margin-top:13.05pt;width:40.85pt;height:122.1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" adj="602,9082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9573C5" w:rsidRPr="009B0D58" w:rsidRDefault="009573C5" w:rsidP="00FA42C8">
      <w:pPr>
        <w:tabs>
          <w:tab w:val="left" w:pos="3360"/>
        </w:tabs>
        <w:rPr>
          <w:lang w:eastAsia="ja-JP"/>
        </w:rPr>
      </w:pPr>
    </w:p>
    <w:p w:rsidR="00AC64C2" w:rsidRPr="009B0D58" w:rsidRDefault="00AC64C2" w:rsidP="00AC64C2">
      <w:pPr>
        <w:tabs>
          <w:tab w:val="left" w:pos="3360"/>
        </w:tabs>
        <w:rPr>
          <w:lang w:eastAsia="ja-JP"/>
        </w:rPr>
      </w:pPr>
      <w:r w:rsidRPr="009B0D58">
        <w:rPr>
          <w:lang w:eastAsia="ja-JP"/>
        </w:rPr>
        <w:t>POP</w:t>
      </w:r>
    </w:p>
    <w:p w:rsidR="009573C5" w:rsidRPr="009B0D58" w:rsidRDefault="009573C5" w:rsidP="00FA42C8">
      <w:pPr>
        <w:tabs>
          <w:tab w:val="left" w:pos="3360"/>
        </w:tabs>
        <w:rPr>
          <w:lang w:eastAsia="ja-JP"/>
        </w:rPr>
      </w:pPr>
    </w:p>
    <w:p w:rsidR="009573C5" w:rsidRPr="009B0D58" w:rsidRDefault="009573C5" w:rsidP="00FA42C8">
      <w:pPr>
        <w:tabs>
          <w:tab w:val="left" w:pos="3360"/>
        </w:tabs>
        <w:rPr>
          <w:lang w:eastAsia="ja-JP"/>
        </w:rPr>
      </w:pPr>
    </w:p>
    <w:p w:rsidR="009573C5" w:rsidRPr="009B0D58" w:rsidRDefault="009573C5" w:rsidP="00FA42C8">
      <w:pPr>
        <w:tabs>
          <w:tab w:val="left" w:pos="3360"/>
        </w:tabs>
        <w:rPr>
          <w:lang w:eastAsia="ja-JP"/>
        </w:rPr>
      </w:pPr>
      <w:r w:rsidRPr="009573C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B39E437" wp14:editId="06F4FC3C">
                <wp:simplePos x="0" y="0"/>
                <wp:positionH relativeFrom="margin">
                  <wp:posOffset>1752600</wp:posOffset>
                </wp:positionH>
                <wp:positionV relativeFrom="paragraph">
                  <wp:posOffset>158750</wp:posOffset>
                </wp:positionV>
                <wp:extent cx="1381125" cy="295275"/>
                <wp:effectExtent l="0" t="0" r="28575" b="28575"/>
                <wp:wrapNone/>
                <wp:docPr id="510" name="Retângulo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AC + MD</w:t>
                            </w:r>
                          </w:p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9E437" id="Retângulo 510" o:spid="_x0000_s1085" style="position:absolute;margin-left:138pt;margin-top:12.5pt;width:108.75pt;height:23.2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AC + MD</w:t>
                      </w:r>
                    </w:p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73C5" w:rsidRPr="009B0D58" w:rsidRDefault="009573C5" w:rsidP="00FA42C8">
      <w:pPr>
        <w:tabs>
          <w:tab w:val="left" w:pos="3360"/>
        </w:tabs>
        <w:rPr>
          <w:lang w:eastAsia="ja-JP"/>
        </w:rPr>
      </w:pPr>
      <w:r w:rsidRPr="009573C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31CDA69" wp14:editId="74F3B420">
                <wp:simplePos x="0" y="0"/>
                <wp:positionH relativeFrom="margin">
                  <wp:posOffset>1761490</wp:posOffset>
                </wp:positionH>
                <wp:positionV relativeFrom="paragraph">
                  <wp:posOffset>247015</wp:posOffset>
                </wp:positionV>
                <wp:extent cx="1381125" cy="295275"/>
                <wp:effectExtent l="0" t="0" r="28575" b="28575"/>
                <wp:wrapNone/>
                <wp:docPr id="484" name="Retângulo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M[SP] &lt;- RFLAGS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CDA69" id="Retângulo 484" o:spid="_x0000_s1086" style="position:absolute;margin-left:138.7pt;margin-top:19.45pt;width:108.75pt;height:23.25pt;z-index:252048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M[SP] &lt;- RFLAGS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73C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6CF75F2" wp14:editId="5FEC7F48">
                <wp:simplePos x="0" y="0"/>
                <wp:positionH relativeFrom="margin">
                  <wp:posOffset>1761490</wp:posOffset>
                </wp:positionH>
                <wp:positionV relativeFrom="paragraph">
                  <wp:posOffset>770890</wp:posOffset>
                </wp:positionV>
                <wp:extent cx="1381125" cy="295275"/>
                <wp:effectExtent l="0" t="0" r="28575" b="28575"/>
                <wp:wrapNone/>
                <wp:docPr id="485" name="Retângulo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F75F2" id="Retângulo 485" o:spid="_x0000_s1087" style="position:absolute;margin-left:138.7pt;margin-top:60.7pt;width:108.75pt;height:23.25pt;z-index:252049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73C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089FFB9" wp14:editId="49240B39">
                <wp:simplePos x="0" y="0"/>
                <wp:positionH relativeFrom="margin">
                  <wp:posOffset>1761490</wp:posOffset>
                </wp:positionH>
                <wp:positionV relativeFrom="paragraph">
                  <wp:posOffset>1266190</wp:posOffset>
                </wp:positionV>
                <wp:extent cx="1381125" cy="295275"/>
                <wp:effectExtent l="0" t="0" r="28575" b="28575"/>
                <wp:wrapNone/>
                <wp:docPr id="486" name="Retângulo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M[SP] &lt;-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9FFB9" id="Retângulo 486" o:spid="_x0000_s1088" style="position:absolute;margin-left:138.7pt;margin-top:99.7pt;width:108.75pt;height:23.25pt;z-index:252050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M[SP] &lt;- 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73C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1045B4F" wp14:editId="1F2F9C40">
                <wp:simplePos x="0" y="0"/>
                <wp:positionH relativeFrom="margin">
                  <wp:posOffset>1761490</wp:posOffset>
                </wp:positionH>
                <wp:positionV relativeFrom="paragraph">
                  <wp:posOffset>1761490</wp:posOffset>
                </wp:positionV>
                <wp:extent cx="1381125" cy="295275"/>
                <wp:effectExtent l="0" t="0" r="28575" b="28575"/>
                <wp:wrapNone/>
                <wp:docPr id="487" name="Retângul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- 1</w:t>
                            </w:r>
                          </w:p>
                          <w:p w:rsidR="00226E20" w:rsidRPr="00426281" w:rsidRDefault="00226E20" w:rsidP="009573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45B4F" id="Retângulo 487" o:spid="_x0000_s1089" style="position:absolute;margin-left:138.7pt;margin-top:138.7pt;width:108.75pt;height:23.25pt;z-index:252051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" fillcolor="#5b9bd5 [3204]" strokecolor="#1f4d78 [1604]" strokeweight="1pt">
                <v:textbox>
                  <w:txbxContent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- 1</w:t>
                      </w:r>
                    </w:p>
                    <w:p w:rsidR="00226E20" w:rsidRPr="00426281" w:rsidRDefault="00226E20" w:rsidP="009573C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73C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14A4885" wp14:editId="39CCCDEA">
                <wp:simplePos x="0" y="0"/>
                <wp:positionH relativeFrom="column">
                  <wp:posOffset>790575</wp:posOffset>
                </wp:positionH>
                <wp:positionV relativeFrom="paragraph">
                  <wp:posOffset>247015</wp:posOffset>
                </wp:positionV>
                <wp:extent cx="904875" cy="1809750"/>
                <wp:effectExtent l="38100" t="0" r="28575" b="19050"/>
                <wp:wrapNone/>
                <wp:docPr id="488" name="Chave esquerda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809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1C2A6" id="Chave esquerda 488" o:spid="_x0000_s1026" type="#_x0000_t87" style="position:absolute;margin-left:62.25pt;margin-top:19.45pt;width:71.25pt;height:142.5pt;z-index:2520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" adj="900" strokecolor="#5b9bd5 [3204]" strokeweight=".5pt">
                <v:stroke joinstyle="miter"/>
              </v:shape>
            </w:pict>
          </mc:Fallback>
        </mc:AlternateContent>
      </w:r>
    </w:p>
    <w:p w:rsidR="009573C5" w:rsidRPr="009B0D58" w:rsidRDefault="009573C5" w:rsidP="00FA42C8">
      <w:pPr>
        <w:tabs>
          <w:tab w:val="left" w:pos="3360"/>
        </w:tabs>
        <w:rPr>
          <w:lang w:eastAsia="ja-JP"/>
        </w:rPr>
      </w:pPr>
    </w:p>
    <w:p w:rsidR="009573C5" w:rsidRPr="009B0D58" w:rsidRDefault="009573C5" w:rsidP="00FA42C8">
      <w:pPr>
        <w:tabs>
          <w:tab w:val="left" w:pos="3360"/>
        </w:tabs>
        <w:rPr>
          <w:lang w:eastAsia="ja-JP"/>
        </w:rPr>
      </w:pPr>
    </w:p>
    <w:p w:rsidR="00FF7CD9" w:rsidRPr="009B0D58" w:rsidRDefault="009573C5" w:rsidP="00FA42C8">
      <w:pPr>
        <w:tabs>
          <w:tab w:val="left" w:pos="3360"/>
        </w:tabs>
        <w:rPr>
          <w:lang w:eastAsia="ja-JP"/>
        </w:rPr>
      </w:pPr>
      <w:r w:rsidRPr="009B0D58">
        <w:rPr>
          <w:lang w:eastAsia="ja-JP"/>
        </w:rPr>
        <w:t>PUSH</w:t>
      </w:r>
    </w:p>
    <w:p w:rsidR="00A96DFE" w:rsidRPr="009B0D58" w:rsidRDefault="00A96DFE" w:rsidP="00FA42C8">
      <w:pPr>
        <w:tabs>
          <w:tab w:val="left" w:pos="3360"/>
        </w:tabs>
        <w:rPr>
          <w:lang w:eastAsia="ja-JP"/>
        </w:rPr>
      </w:pPr>
    </w:p>
    <w:p w:rsidR="00A96DFE" w:rsidRPr="009B0D58" w:rsidRDefault="00A96DFE" w:rsidP="00FA42C8">
      <w:pPr>
        <w:tabs>
          <w:tab w:val="left" w:pos="3360"/>
        </w:tabs>
        <w:rPr>
          <w:lang w:eastAsia="ja-JP"/>
        </w:rPr>
      </w:pPr>
    </w:p>
    <w:p w:rsidR="005029A1" w:rsidRPr="009B0D58" w:rsidRDefault="005029A1" w:rsidP="00FA42C8">
      <w:pPr>
        <w:tabs>
          <w:tab w:val="left" w:pos="3360"/>
        </w:tabs>
        <w:rPr>
          <w:lang w:eastAsia="ja-JP"/>
        </w:rPr>
      </w:pP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EC110BC" wp14:editId="5FABE1E6">
                <wp:simplePos x="0" y="0"/>
                <wp:positionH relativeFrom="margin">
                  <wp:posOffset>1781175</wp:posOffset>
                </wp:positionH>
                <wp:positionV relativeFrom="paragraph">
                  <wp:posOffset>186055</wp:posOffset>
                </wp:positionV>
                <wp:extent cx="1381125" cy="295275"/>
                <wp:effectExtent l="0" t="0" r="28575" b="28575"/>
                <wp:wrapNone/>
                <wp:docPr id="422" name="Retângulo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FF7C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ACC</w:t>
                            </w:r>
                          </w:p>
                          <w:p w:rsidR="00226E20" w:rsidRPr="00426281" w:rsidRDefault="00226E20" w:rsidP="00FF7C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110BC" id="Retângulo 422" o:spid="_x0000_s1090" style="position:absolute;margin-left:140.25pt;margin-top:14.65pt;width:108.75pt;height:23.2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" fillcolor="#5b9bd5 [3204]" strokecolor="#1f4d78 [1604]" strokeweight="1pt">
                <v:textbox>
                  <w:txbxContent>
                    <w:p w:rsidR="00226E20" w:rsidRPr="00426281" w:rsidRDefault="00226E20" w:rsidP="00FF7CD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ACC</w:t>
                      </w:r>
                    </w:p>
                    <w:p w:rsidR="00226E20" w:rsidRPr="00426281" w:rsidRDefault="00226E20" w:rsidP="00FF7CD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029A1" w:rsidRPr="009B0D58" w:rsidRDefault="005029A1" w:rsidP="00FA42C8">
      <w:pPr>
        <w:tabs>
          <w:tab w:val="left" w:pos="3360"/>
        </w:tabs>
        <w:rPr>
          <w:lang w:eastAsia="ja-JP"/>
        </w:rPr>
      </w:pPr>
    </w:p>
    <w:p w:rsidR="005029A1" w:rsidRPr="009B0D58" w:rsidRDefault="00814168" w:rsidP="00FA42C8">
      <w:pPr>
        <w:tabs>
          <w:tab w:val="left" w:pos="3360"/>
        </w:tabs>
        <w:rPr>
          <w:lang w:eastAsia="ja-JP"/>
        </w:rPr>
      </w:pP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E666EDA" wp14:editId="6AB7A5AB">
                <wp:simplePos x="0" y="0"/>
                <wp:positionH relativeFrom="margin">
                  <wp:posOffset>1781175</wp:posOffset>
                </wp:positionH>
                <wp:positionV relativeFrom="paragraph">
                  <wp:posOffset>11430</wp:posOffset>
                </wp:positionV>
                <wp:extent cx="1381125" cy="295275"/>
                <wp:effectExtent l="0" t="0" r="28575" b="28575"/>
                <wp:wrapNone/>
                <wp:docPr id="490" name="Retângulo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81416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ACC &lt;- MD</w:t>
                            </w:r>
                          </w:p>
                          <w:p w:rsidR="00226E20" w:rsidRPr="00426281" w:rsidRDefault="00226E20" w:rsidP="0081416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66EDA" id="Retângulo 490" o:spid="_x0000_s1091" style="position:absolute;margin-left:140.25pt;margin-top:.9pt;width:108.75pt;height:23.25pt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81416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ACC &lt;- MD</w:t>
                      </w:r>
                    </w:p>
                    <w:p w:rsidR="00226E20" w:rsidRPr="00426281" w:rsidRDefault="00226E20" w:rsidP="0081416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96DFE" w:rsidRPr="009B0D58" w:rsidRDefault="009573C5" w:rsidP="00FA42C8">
      <w:pPr>
        <w:tabs>
          <w:tab w:val="left" w:pos="3360"/>
        </w:tabs>
        <w:rPr>
          <w:lang w:eastAsia="ja-JP"/>
        </w:rPr>
      </w:pP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D6E63EF" wp14:editId="3EFCAB54">
                <wp:simplePos x="0" y="0"/>
                <wp:positionH relativeFrom="margin">
                  <wp:posOffset>1771650</wp:posOffset>
                </wp:positionH>
                <wp:positionV relativeFrom="paragraph">
                  <wp:posOffset>621030</wp:posOffset>
                </wp:positionV>
                <wp:extent cx="1381125" cy="295275"/>
                <wp:effectExtent l="0" t="0" r="28575" b="2857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94A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AC - MD</w:t>
                            </w:r>
                          </w:p>
                          <w:p w:rsidR="00226E20" w:rsidRPr="00426281" w:rsidRDefault="00226E20" w:rsidP="00994A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E63EF" id="Retângulo 40" o:spid="_x0000_s1092" style="position:absolute;margin-left:139.5pt;margin-top:48.9pt;width:108.75pt;height:23.2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" fillcolor="#5b9bd5 [3204]" strokecolor="#1f4d78 [1604]" strokeweight="1pt">
                <v:textbox>
                  <w:txbxContent>
                    <w:p w:rsidR="00226E20" w:rsidRPr="00426281" w:rsidRDefault="00226E20" w:rsidP="00994A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AC - MD</w:t>
                      </w:r>
                    </w:p>
                    <w:p w:rsidR="00226E20" w:rsidRPr="00426281" w:rsidRDefault="00226E20" w:rsidP="00994ACB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E4597BE" wp14:editId="4EDB593F">
                <wp:simplePos x="0" y="0"/>
                <wp:positionH relativeFrom="margin">
                  <wp:posOffset>1771650</wp:posOffset>
                </wp:positionH>
                <wp:positionV relativeFrom="paragraph">
                  <wp:posOffset>154940</wp:posOffset>
                </wp:positionV>
                <wp:extent cx="1381125" cy="295275"/>
                <wp:effectExtent l="0" t="0" r="28575" b="28575"/>
                <wp:wrapNone/>
                <wp:docPr id="453" name="Retângulo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94A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MD&lt;- 1</w:t>
                            </w:r>
                          </w:p>
                          <w:p w:rsidR="00226E20" w:rsidRPr="00426281" w:rsidRDefault="00226E20" w:rsidP="00994A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597BE" id="Retângulo 453" o:spid="_x0000_s1093" style="position:absolute;margin-left:139.5pt;margin-top:12.2pt;width:108.75pt;height:23.2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" fillcolor="#5b9bd5 [3204]" strokecolor="#1f4d78 [1604]" strokeweight="1pt">
                <v:textbox>
                  <w:txbxContent>
                    <w:p w:rsidR="00226E20" w:rsidRPr="00426281" w:rsidRDefault="00226E20" w:rsidP="00994A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MD&lt;- 1</w:t>
                      </w:r>
                    </w:p>
                    <w:p w:rsidR="00226E20" w:rsidRPr="00426281" w:rsidRDefault="00226E20" w:rsidP="00994ACB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6DF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FFB9E3A" wp14:editId="02F1F6D5">
                <wp:simplePos x="0" y="0"/>
                <wp:positionH relativeFrom="margin">
                  <wp:posOffset>1104900</wp:posOffset>
                </wp:positionH>
                <wp:positionV relativeFrom="paragraph">
                  <wp:posOffset>187960</wp:posOffset>
                </wp:positionV>
                <wp:extent cx="518795" cy="733425"/>
                <wp:effectExtent l="38100" t="0" r="14605" b="28575"/>
                <wp:wrapNone/>
                <wp:docPr id="43" name="Chave esquerd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733425"/>
                        </a:xfrm>
                        <a:prstGeom prst="leftBrace">
                          <a:avLst>
                            <a:gd name="adj1" fmla="val 8333"/>
                            <a:gd name="adj2" fmla="val 420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476A" id="Chave esquerda 43" o:spid="_x0000_s1026" type="#_x0000_t87" style="position:absolute;margin-left:87pt;margin-top:14.8pt;width:40.85pt;height:57.7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" adj="1273,9082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994ACB" w:rsidRPr="009B0D58">
        <w:rPr>
          <w:lang w:eastAsia="ja-JP"/>
        </w:rPr>
        <w:t xml:space="preserve">                </w:t>
      </w:r>
    </w:p>
    <w:p w:rsidR="00FF7CD9" w:rsidRPr="009B0D58" w:rsidRDefault="00AC64C2" w:rsidP="00FA42C8">
      <w:pPr>
        <w:tabs>
          <w:tab w:val="left" w:pos="3360"/>
        </w:tabs>
        <w:rPr>
          <w:lang w:eastAsia="ja-JP"/>
        </w:rPr>
      </w:pPr>
      <w:r w:rsidRPr="009B0D58">
        <w:rPr>
          <w:lang w:eastAsia="ja-JP"/>
        </w:rPr>
        <w:t>DEC</w:t>
      </w:r>
    </w:p>
    <w:p w:rsidR="00A96DFE" w:rsidRPr="009B0D58" w:rsidRDefault="00A96DFE" w:rsidP="00FA42C8">
      <w:pPr>
        <w:tabs>
          <w:tab w:val="left" w:pos="3360"/>
        </w:tabs>
        <w:rPr>
          <w:lang w:eastAsia="ja-JP"/>
        </w:rPr>
      </w:pPr>
    </w:p>
    <w:p w:rsidR="005029A1" w:rsidRPr="009B0D58" w:rsidRDefault="005029A1" w:rsidP="00FA42C8">
      <w:pPr>
        <w:tabs>
          <w:tab w:val="left" w:pos="3360"/>
        </w:tabs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4E543B7" wp14:editId="3A638019">
                <wp:simplePos x="0" y="0"/>
                <wp:positionH relativeFrom="margin">
                  <wp:posOffset>1695450</wp:posOffset>
                </wp:positionH>
                <wp:positionV relativeFrom="paragraph">
                  <wp:posOffset>326390</wp:posOffset>
                </wp:positionV>
                <wp:extent cx="1390650" cy="552450"/>
                <wp:effectExtent l="0" t="0" r="19050" b="19050"/>
                <wp:wrapNone/>
                <wp:docPr id="489" name="Elips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5029A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543B7" id="Elipse 489" o:spid="_x0000_s1094" style="position:absolute;margin-left:133.5pt;margin-top:25.7pt;width:109.5pt;height:43.5pt;z-index:252056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5029A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029A1" w:rsidRPr="009B0D58" w:rsidRDefault="005029A1" w:rsidP="00FA42C8">
      <w:pPr>
        <w:tabs>
          <w:tab w:val="left" w:pos="3360"/>
        </w:tabs>
        <w:rPr>
          <w:lang w:eastAsia="ja-JP"/>
        </w:rPr>
      </w:pPr>
    </w:p>
    <w:p w:rsidR="005029A1" w:rsidRPr="009B0D58" w:rsidRDefault="005029A1" w:rsidP="00FA42C8">
      <w:pPr>
        <w:tabs>
          <w:tab w:val="left" w:pos="3360"/>
        </w:tabs>
        <w:rPr>
          <w:lang w:eastAsia="ja-JP"/>
        </w:rPr>
      </w:pPr>
    </w:p>
    <w:p w:rsidR="005029A1" w:rsidRPr="009B0D58" w:rsidRDefault="005029A1" w:rsidP="00FA42C8">
      <w:pPr>
        <w:tabs>
          <w:tab w:val="left" w:pos="3360"/>
        </w:tabs>
        <w:rPr>
          <w:lang w:eastAsia="ja-JP"/>
        </w:rPr>
      </w:pPr>
    </w:p>
    <w:p w:rsidR="005029A1" w:rsidRPr="009B0D58" w:rsidRDefault="005029A1" w:rsidP="00FA42C8">
      <w:pPr>
        <w:tabs>
          <w:tab w:val="left" w:pos="3360"/>
        </w:tabs>
        <w:rPr>
          <w:lang w:eastAsia="ja-JP"/>
        </w:rPr>
      </w:pPr>
    </w:p>
    <w:p w:rsidR="005029A1" w:rsidRPr="009B0D58" w:rsidRDefault="005029A1" w:rsidP="00FA42C8">
      <w:pPr>
        <w:tabs>
          <w:tab w:val="left" w:pos="3360"/>
        </w:tabs>
        <w:rPr>
          <w:lang w:eastAsia="ja-JP"/>
        </w:rPr>
      </w:pPr>
    </w:p>
    <w:p w:rsidR="005029A1" w:rsidRPr="009B0D58" w:rsidRDefault="00AC64C2" w:rsidP="00FA42C8">
      <w:pPr>
        <w:tabs>
          <w:tab w:val="left" w:pos="3360"/>
        </w:tabs>
        <w:rPr>
          <w:lang w:eastAsia="ja-JP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2477386</wp:posOffset>
                </wp:positionH>
                <wp:positionV relativeFrom="paragraph">
                  <wp:posOffset>340242</wp:posOffset>
                </wp:positionV>
                <wp:extent cx="10633" cy="3125972"/>
                <wp:effectExtent l="0" t="0" r="27940" b="36830"/>
                <wp:wrapNone/>
                <wp:docPr id="452" name="Conector reto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3125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65DAE" id="Conector reto 452" o:spid="_x0000_s1026" style="position:absolute;flip:x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05pt,26.8pt" to="195.9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1416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AB1BCDD" wp14:editId="0FA752BD">
                <wp:simplePos x="0" y="0"/>
                <wp:positionH relativeFrom="margin">
                  <wp:posOffset>1809750</wp:posOffset>
                </wp:positionH>
                <wp:positionV relativeFrom="paragraph">
                  <wp:posOffset>46990</wp:posOffset>
                </wp:positionV>
                <wp:extent cx="1390650" cy="552450"/>
                <wp:effectExtent l="0" t="0" r="19050" b="19050"/>
                <wp:wrapNone/>
                <wp:docPr id="474" name="Elips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81416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1BCDD" id="Elipse 474" o:spid="_x0000_s1095" style="position:absolute;margin-left:142.5pt;margin-top:3.7pt;width:109.5pt;height:43.5pt;z-index:252060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81416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029A1" w:rsidRPr="009B0D58" w:rsidRDefault="005029A1" w:rsidP="00FA42C8">
      <w:pPr>
        <w:tabs>
          <w:tab w:val="left" w:pos="3360"/>
        </w:tabs>
        <w:rPr>
          <w:lang w:eastAsia="ja-JP"/>
        </w:rPr>
      </w:pPr>
    </w:p>
    <w:p w:rsidR="005029A1" w:rsidRPr="009B0D58" w:rsidRDefault="005029A1" w:rsidP="00FA42C8">
      <w:pPr>
        <w:tabs>
          <w:tab w:val="left" w:pos="3360"/>
        </w:tabs>
        <w:rPr>
          <w:lang w:eastAsia="ja-JP"/>
        </w:rPr>
      </w:pPr>
      <w:r w:rsidRPr="005029A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56E6A18" wp14:editId="17E8D697">
                <wp:simplePos x="0" y="0"/>
                <wp:positionH relativeFrom="margin">
                  <wp:posOffset>1807210</wp:posOffset>
                </wp:positionH>
                <wp:positionV relativeFrom="paragraph">
                  <wp:posOffset>297815</wp:posOffset>
                </wp:positionV>
                <wp:extent cx="1381125" cy="295275"/>
                <wp:effectExtent l="0" t="0" r="28575" b="28575"/>
                <wp:wrapNone/>
                <wp:docPr id="418" name="Retângulo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5029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MD &lt;- AC</w:t>
                            </w:r>
                          </w:p>
                          <w:p w:rsidR="00226E20" w:rsidRPr="00426281" w:rsidRDefault="00226E20" w:rsidP="005029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E6A18" id="Retângulo 418" o:spid="_x0000_s1096" style="position:absolute;margin-left:142.3pt;margin-top:23.45pt;width:108.75pt;height:23.2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" fillcolor="#5b9bd5 [3204]" strokecolor="#1f4d78 [1604]" strokeweight="1pt">
                <v:textbox>
                  <w:txbxContent>
                    <w:p w:rsidR="00226E20" w:rsidRPr="00426281" w:rsidRDefault="00226E20" w:rsidP="005029A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MD &lt;- AC</w:t>
                      </w:r>
                    </w:p>
                    <w:p w:rsidR="00226E20" w:rsidRPr="00426281" w:rsidRDefault="00226E20" w:rsidP="005029A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029A1" w:rsidRPr="009B0D58" w:rsidRDefault="005029A1" w:rsidP="00FA42C8">
      <w:pPr>
        <w:tabs>
          <w:tab w:val="left" w:pos="3360"/>
        </w:tabs>
        <w:rPr>
          <w:lang w:eastAsia="ja-JP"/>
        </w:rPr>
      </w:pPr>
    </w:p>
    <w:p w:rsidR="00814168" w:rsidRPr="009B0D58" w:rsidRDefault="00AC64C2" w:rsidP="00FA42C8">
      <w:pPr>
        <w:tabs>
          <w:tab w:val="left" w:pos="3360"/>
        </w:tabs>
        <w:rPr>
          <w:lang w:eastAsia="ja-JP"/>
        </w:rPr>
      </w:pPr>
      <w:r w:rsidRPr="00A96DF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7AB1147" wp14:editId="28C2AFCE">
                <wp:simplePos x="0" y="0"/>
                <wp:positionH relativeFrom="margin">
                  <wp:posOffset>1784350</wp:posOffset>
                </wp:positionH>
                <wp:positionV relativeFrom="paragraph">
                  <wp:posOffset>1296035</wp:posOffset>
                </wp:positionV>
                <wp:extent cx="1381125" cy="295275"/>
                <wp:effectExtent l="0" t="0" r="28575" b="28575"/>
                <wp:wrapNone/>
                <wp:docPr id="517" name="Retângulo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96DF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RFLAGS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M[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B1147" id="Retângulo 517" o:spid="_x0000_s1097" style="position:absolute;margin-left:140.5pt;margin-top:102.05pt;width:108.75pt;height:23.2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" fillcolor="#5b9bd5 [3204]" strokecolor="#1f4d78 [1604]" strokeweight="1pt">
                <v:textbox>
                  <w:txbxContent>
                    <w:p w:rsidR="00226E20" w:rsidRPr="00426281" w:rsidRDefault="00226E20" w:rsidP="00A96DF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RFLAGS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 xml:space="preserve"> &lt;- M[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SP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6DF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9CF6D90" wp14:editId="35AB0C8C">
                <wp:simplePos x="0" y="0"/>
                <wp:positionH relativeFrom="margin">
                  <wp:posOffset>1790065</wp:posOffset>
                </wp:positionH>
                <wp:positionV relativeFrom="paragraph">
                  <wp:posOffset>485140</wp:posOffset>
                </wp:positionV>
                <wp:extent cx="1381125" cy="295275"/>
                <wp:effectExtent l="0" t="0" r="28575" b="28575"/>
                <wp:wrapNone/>
                <wp:docPr id="515" name="Retângulo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96DF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M[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</w:t>
                            </w: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F6D90" id="Retângulo 515" o:spid="_x0000_s1098" style="position:absolute;margin-left:140.95pt;margin-top:38.2pt;width:108.75pt;height:23.25pt;z-index:251986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" fillcolor="#5b9bd5 [3204]" strokecolor="#1f4d78 [1604]" strokeweight="1pt">
                <v:textbox>
                  <w:txbxContent>
                    <w:p w:rsidR="00226E20" w:rsidRPr="00426281" w:rsidRDefault="00226E20" w:rsidP="00A96DF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 xml:space="preserve"> &lt;- M[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SP</w:t>
                      </w:r>
                      <w:r w:rsidRPr="00426281">
                        <w:rPr>
                          <w:color w:val="FFFFFF" w:themeColor="background1"/>
                          <w:lang w:val="pt-BR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6DF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ADCE307" wp14:editId="66FE6E04">
                <wp:simplePos x="0" y="0"/>
                <wp:positionH relativeFrom="margin">
                  <wp:posOffset>1266825</wp:posOffset>
                </wp:positionH>
                <wp:positionV relativeFrom="paragraph">
                  <wp:posOffset>61595</wp:posOffset>
                </wp:positionV>
                <wp:extent cx="518795" cy="1551305"/>
                <wp:effectExtent l="38100" t="0" r="14605" b="10795"/>
                <wp:wrapNone/>
                <wp:docPr id="518" name="Chave esquerda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1551305"/>
                        </a:xfrm>
                        <a:prstGeom prst="leftBrace">
                          <a:avLst>
                            <a:gd name="adj1" fmla="val 8333"/>
                            <a:gd name="adj2" fmla="val 420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0D3E" id="Chave esquerda 518" o:spid="_x0000_s1026" type="#_x0000_t87" style="position:absolute;margin-left:99.75pt;margin-top:4.85pt;width:40.85pt;height:122.1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" adj="602,9082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A96DF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BEDFF8F" wp14:editId="4471BFEE">
                <wp:simplePos x="0" y="0"/>
                <wp:positionH relativeFrom="margin">
                  <wp:posOffset>1790065</wp:posOffset>
                </wp:positionH>
                <wp:positionV relativeFrom="paragraph">
                  <wp:posOffset>86995</wp:posOffset>
                </wp:positionV>
                <wp:extent cx="1381125" cy="295275"/>
                <wp:effectExtent l="0" t="0" r="28575" b="28575"/>
                <wp:wrapNone/>
                <wp:docPr id="514" name="Retângulo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96DF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+ 1</w:t>
                            </w:r>
                          </w:p>
                          <w:p w:rsidR="00226E20" w:rsidRPr="00426281" w:rsidRDefault="00226E20" w:rsidP="00A96DF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DFF8F" id="Retângulo 514" o:spid="_x0000_s1099" style="position:absolute;margin-left:140.95pt;margin-top:6.85pt;width:108.75pt;height:23.25pt;z-index:251985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" fillcolor="#5b9bd5 [3204]" strokecolor="#1f4d78 [1604]" strokeweight="1pt">
                <v:textbox>
                  <w:txbxContent>
                    <w:p w:rsidR="00226E20" w:rsidRPr="00426281" w:rsidRDefault="00226E20" w:rsidP="00A96DF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+ 1</w:t>
                      </w:r>
                    </w:p>
                    <w:p w:rsidR="00226E20" w:rsidRPr="00426281" w:rsidRDefault="00226E20" w:rsidP="00A96DF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6DF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3F98DA8" wp14:editId="77BC3FF1">
                <wp:simplePos x="0" y="0"/>
                <wp:positionH relativeFrom="margin">
                  <wp:posOffset>1790065</wp:posOffset>
                </wp:positionH>
                <wp:positionV relativeFrom="paragraph">
                  <wp:posOffset>892810</wp:posOffset>
                </wp:positionV>
                <wp:extent cx="1381125" cy="295275"/>
                <wp:effectExtent l="0" t="0" r="28575" b="28575"/>
                <wp:wrapNone/>
                <wp:docPr id="516" name="Retângulo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96DF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+ 1</w:t>
                            </w:r>
                          </w:p>
                          <w:p w:rsidR="00226E20" w:rsidRPr="00426281" w:rsidRDefault="00226E20" w:rsidP="00A96DF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98DA8" id="Retângulo 516" o:spid="_x0000_s1100" style="position:absolute;margin-left:140.95pt;margin-top:70.3pt;width:108.75pt;height:23.25pt;z-index:251987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" fillcolor="#5b9bd5 [3204]" strokecolor="#1f4d78 [1604]" strokeweight="1pt">
                <v:textbox>
                  <w:txbxContent>
                    <w:p w:rsidR="00226E20" w:rsidRPr="00426281" w:rsidRDefault="00226E20" w:rsidP="00A96DF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+ 1</w:t>
                      </w:r>
                    </w:p>
                    <w:p w:rsidR="00226E20" w:rsidRPr="00426281" w:rsidRDefault="00226E20" w:rsidP="00A96DF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64C2" w:rsidRPr="009B0D58" w:rsidRDefault="00AC64C2" w:rsidP="00AC64C2">
      <w:pPr>
        <w:tabs>
          <w:tab w:val="left" w:pos="3360"/>
        </w:tabs>
        <w:rPr>
          <w:lang w:eastAsia="ja-JP"/>
        </w:rPr>
      </w:pPr>
      <w:r>
        <w:rPr>
          <w:lang w:eastAsia="ja-JP"/>
        </w:rPr>
        <w:t>P</w:t>
      </w:r>
      <w:r w:rsidRPr="009B0D58">
        <w:rPr>
          <w:lang w:eastAsia="ja-JP"/>
        </w:rPr>
        <w:t xml:space="preserve">op Accumulator </w:t>
      </w:r>
    </w:p>
    <w:p w:rsidR="00814168" w:rsidRPr="009B0D58" w:rsidRDefault="00814168" w:rsidP="00FA42C8">
      <w:pPr>
        <w:tabs>
          <w:tab w:val="left" w:pos="3360"/>
        </w:tabs>
        <w:rPr>
          <w:lang w:eastAsia="ja-JP"/>
        </w:rPr>
      </w:pPr>
    </w:p>
    <w:p w:rsidR="00814168" w:rsidRPr="009B0D58" w:rsidRDefault="00814168" w:rsidP="00FA42C8">
      <w:pPr>
        <w:tabs>
          <w:tab w:val="left" w:pos="3360"/>
        </w:tabs>
        <w:rPr>
          <w:lang w:eastAsia="ja-JP"/>
        </w:rPr>
      </w:pPr>
    </w:p>
    <w:p w:rsidR="00A96DFE" w:rsidRPr="009B0D58" w:rsidRDefault="00A96DFE" w:rsidP="00FA42C8">
      <w:pPr>
        <w:tabs>
          <w:tab w:val="left" w:pos="3360"/>
        </w:tabs>
        <w:rPr>
          <w:lang w:eastAsia="ja-JP"/>
        </w:rPr>
      </w:pPr>
    </w:p>
    <w:p w:rsidR="00A96DFE" w:rsidRPr="009B0D58" w:rsidRDefault="00F45282" w:rsidP="00FA42C8">
      <w:pPr>
        <w:tabs>
          <w:tab w:val="left" w:pos="3360"/>
        </w:tabs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330887E8" wp14:editId="69529D81">
                <wp:simplePos x="0" y="0"/>
                <wp:positionH relativeFrom="margin">
                  <wp:posOffset>1775384</wp:posOffset>
                </wp:positionH>
                <wp:positionV relativeFrom="paragraph">
                  <wp:posOffset>197511</wp:posOffset>
                </wp:positionV>
                <wp:extent cx="1390650" cy="552450"/>
                <wp:effectExtent l="0" t="0" r="19050" b="19050"/>
                <wp:wrapNone/>
                <wp:docPr id="384" name="Elips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F4528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887E8" id="Elipse 384" o:spid="_x0000_s1101" style="position:absolute;margin-left:139.8pt;margin-top:15.55pt;width:109.5pt;height:43.5pt;z-index:25242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F4528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96DFE" w:rsidRPr="009B0D58" w:rsidRDefault="00A96DFE" w:rsidP="00FA42C8">
      <w:pPr>
        <w:tabs>
          <w:tab w:val="left" w:pos="3360"/>
        </w:tabs>
        <w:rPr>
          <w:lang w:eastAsia="ja-JP"/>
        </w:rPr>
      </w:pPr>
    </w:p>
    <w:p w:rsidR="00A96DFE" w:rsidRPr="009B0D58" w:rsidRDefault="00A96DFE" w:rsidP="00FA42C8">
      <w:pPr>
        <w:tabs>
          <w:tab w:val="left" w:pos="3360"/>
        </w:tabs>
        <w:rPr>
          <w:lang w:eastAsia="ja-JP"/>
        </w:rPr>
      </w:pPr>
    </w:p>
    <w:p w:rsidR="00A96DFE" w:rsidRPr="009B0D58" w:rsidRDefault="00A96DFE" w:rsidP="00FA42C8">
      <w:pPr>
        <w:tabs>
          <w:tab w:val="left" w:pos="3360"/>
        </w:tabs>
        <w:rPr>
          <w:lang w:eastAsia="ja-JP"/>
        </w:rPr>
      </w:pPr>
    </w:p>
    <w:p w:rsidR="00A96DFE" w:rsidRPr="009B0D58" w:rsidRDefault="00A96DFE" w:rsidP="00FA42C8">
      <w:pPr>
        <w:tabs>
          <w:tab w:val="left" w:pos="3360"/>
        </w:tabs>
        <w:rPr>
          <w:lang w:eastAsia="ja-JP"/>
        </w:rPr>
      </w:pPr>
    </w:p>
    <w:p w:rsidR="00FF7CD9" w:rsidRDefault="00FF7CD9" w:rsidP="00FA42C8">
      <w:pPr>
        <w:tabs>
          <w:tab w:val="left" w:pos="3360"/>
        </w:tabs>
        <w:rPr>
          <w:lang w:eastAsia="ja-JP"/>
        </w:rPr>
      </w:pPr>
    </w:p>
    <w:p w:rsidR="008C1F53" w:rsidRDefault="008C1F53" w:rsidP="00FA42C8">
      <w:pPr>
        <w:tabs>
          <w:tab w:val="left" w:pos="3360"/>
        </w:tabs>
        <w:rPr>
          <w:lang w:eastAsia="ja-JP"/>
        </w:rPr>
      </w:pPr>
    </w:p>
    <w:p w:rsidR="008C1F53" w:rsidRDefault="008C1F53" w:rsidP="00FA42C8">
      <w:pPr>
        <w:tabs>
          <w:tab w:val="left" w:pos="3360"/>
        </w:tabs>
        <w:rPr>
          <w:lang w:eastAsia="ja-JP"/>
        </w:rPr>
      </w:pPr>
    </w:p>
    <w:p w:rsidR="008C1F53" w:rsidRDefault="008C1F53" w:rsidP="00FA42C8">
      <w:pPr>
        <w:tabs>
          <w:tab w:val="left" w:pos="3360"/>
        </w:tabs>
        <w:rPr>
          <w:lang w:eastAsia="ja-JP"/>
        </w:rPr>
      </w:pPr>
    </w:p>
    <w:p w:rsidR="008C1F53" w:rsidRDefault="008C1F53" w:rsidP="00FA42C8">
      <w:pPr>
        <w:tabs>
          <w:tab w:val="left" w:pos="3360"/>
        </w:tabs>
        <w:rPr>
          <w:lang w:eastAsia="ja-JP"/>
        </w:rPr>
      </w:pPr>
    </w:p>
    <w:p w:rsidR="008C1F53" w:rsidRDefault="008C1F53" w:rsidP="00FA42C8">
      <w:pPr>
        <w:tabs>
          <w:tab w:val="left" w:pos="3360"/>
        </w:tabs>
        <w:rPr>
          <w:lang w:eastAsia="ja-JP"/>
        </w:rPr>
      </w:pPr>
    </w:p>
    <w:p w:rsidR="008C1F53" w:rsidRDefault="008C1F53" w:rsidP="00FA42C8">
      <w:pPr>
        <w:tabs>
          <w:tab w:val="left" w:pos="3360"/>
        </w:tabs>
        <w:rPr>
          <w:lang w:eastAsia="ja-JP"/>
        </w:rPr>
      </w:pPr>
    </w:p>
    <w:p w:rsidR="008C1F53" w:rsidRDefault="008C1F53" w:rsidP="00FA42C8">
      <w:pPr>
        <w:tabs>
          <w:tab w:val="left" w:pos="3360"/>
        </w:tabs>
        <w:rPr>
          <w:lang w:eastAsia="ja-JP"/>
        </w:rPr>
      </w:pPr>
    </w:p>
    <w:p w:rsidR="008C1F53" w:rsidRPr="009B0D58" w:rsidRDefault="008C1F53" w:rsidP="00FA42C8">
      <w:pPr>
        <w:tabs>
          <w:tab w:val="left" w:pos="3360"/>
        </w:tabs>
        <w:rPr>
          <w:lang w:eastAsia="ja-JP"/>
        </w:rPr>
      </w:pPr>
    </w:p>
    <w:p w:rsidR="00B84942" w:rsidRDefault="0045075D" w:rsidP="00B84942">
      <w:pPr>
        <w:pStyle w:val="ttulo1"/>
        <w:numPr>
          <w:ilvl w:val="0"/>
          <w:numId w:val="2"/>
        </w:numPr>
        <w:ind w:left="630"/>
        <w:rPr>
          <w:lang w:val="pt-BR"/>
        </w:rPr>
      </w:pPr>
      <w:r>
        <w:rPr>
          <w:lang w:val="pt-BR"/>
        </w:rPr>
        <w:lastRenderedPageBreak/>
        <w:t>Fluxo Detalhado</w:t>
      </w:r>
    </w:p>
    <w:p w:rsidR="00B84942" w:rsidRPr="00B84942" w:rsidRDefault="00B84942" w:rsidP="00B84942">
      <w:pPr>
        <w:rPr>
          <w:lang w:val="pt-BR" w:eastAsia="ja-JP"/>
        </w:rPr>
      </w:pPr>
    </w:p>
    <w:p w:rsidR="008C1F53" w:rsidRPr="00B84942" w:rsidRDefault="008C1F53" w:rsidP="008C1F53">
      <w:pPr>
        <w:rPr>
          <w:lang w:val="pt-BR" w:eastAsia="ja-JP"/>
        </w:rPr>
      </w:pPr>
    </w:p>
    <w:p w:rsidR="00A255CE" w:rsidRDefault="00B23139" w:rsidP="00A255CE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0FAFC21D" wp14:editId="64B6846F">
                <wp:simplePos x="0" y="0"/>
                <wp:positionH relativeFrom="margin">
                  <wp:posOffset>2152015</wp:posOffset>
                </wp:positionH>
                <wp:positionV relativeFrom="paragraph">
                  <wp:posOffset>231216</wp:posOffset>
                </wp:positionV>
                <wp:extent cx="1390650" cy="5524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FC21D" id="Elipse 4" o:spid="_x0000_s1102" style="position:absolute;margin-left:169.45pt;margin-top:18.2pt;width:109.5pt;height:43.5pt;z-index:25230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Default="00A255CE" w:rsidP="00A255CE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4AE05B4" wp14:editId="231D82E3">
                <wp:simplePos x="0" y="0"/>
                <wp:positionH relativeFrom="margin">
                  <wp:align>center</wp:align>
                </wp:positionH>
                <wp:positionV relativeFrom="paragraph">
                  <wp:posOffset>299720</wp:posOffset>
                </wp:positionV>
                <wp:extent cx="0" cy="228600"/>
                <wp:effectExtent l="0" t="0" r="1905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C3B8C" id="Conector reto 9" o:spid="_x0000_s1026" style="position:absolute;z-index:25230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6pt" to="0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3E3316A8" wp14:editId="48F8FCDA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1381125" cy="295275"/>
                <wp:effectExtent l="0" t="0" r="28575" b="28575"/>
                <wp:wrapNone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316A8" id="Retângulo 58" o:spid="_x0000_s1103" style="position:absolute;margin-left:0;margin-top:15.5pt;width:108.75pt;height:23.25pt;z-index:25230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" fillcolor="#5b9bd5 [3204]" strokecolor="#1f4d78 [1604]" strokeweight="1pt"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255CE">
        <w:rPr>
          <w:lang w:eastAsia="ja-JP"/>
        </w:rPr>
        <w:t>T4</w:t>
      </w:r>
    </w:p>
    <w:p w:rsidR="00A255CE" w:rsidRPr="00A255CE" w:rsidRDefault="00A255CE" w:rsidP="00A255CE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13091E86" wp14:editId="5FE4C0A9">
                <wp:simplePos x="0" y="0"/>
                <wp:positionH relativeFrom="margin">
                  <wp:align>center</wp:align>
                </wp:positionH>
                <wp:positionV relativeFrom="paragraph">
                  <wp:posOffset>138265</wp:posOffset>
                </wp:positionV>
                <wp:extent cx="0" cy="228600"/>
                <wp:effectExtent l="0" t="0" r="19050" b="19050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A9916" id="Conector reto 59" o:spid="_x0000_s1026" style="position:absolute;z-index:25230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9pt" to="0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65C00642" wp14:editId="12BCFD47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381125" cy="650123"/>
                <wp:effectExtent l="0" t="0" r="28575" b="17145"/>
                <wp:wrapNone/>
                <wp:docPr id="392" name="Retângulo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50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00642" id="Retângulo 392" o:spid="_x0000_s1104" style="position:absolute;margin-left:0;margin-top:.95pt;width:108.75pt;height:51.2pt;z-index:25230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255CE">
        <w:rPr>
          <w:lang w:eastAsia="ja-JP"/>
        </w:rPr>
        <w:t>T5</w:t>
      </w:r>
    </w:p>
    <w:p w:rsidR="00A255CE" w:rsidRPr="00A255CE" w:rsidRDefault="00A255CE" w:rsidP="00A255CE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774D4476" wp14:editId="6A48617E">
                <wp:simplePos x="0" y="0"/>
                <wp:positionH relativeFrom="margin">
                  <wp:align>center</wp:align>
                </wp:positionH>
                <wp:positionV relativeFrom="paragraph">
                  <wp:posOffset>306650</wp:posOffset>
                </wp:positionV>
                <wp:extent cx="0" cy="228600"/>
                <wp:effectExtent l="0" t="0" r="19050" b="19050"/>
                <wp:wrapNone/>
                <wp:docPr id="433" name="Conector reto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15281" id="Conector reto 433" o:spid="_x0000_s1026" style="position:absolute;z-index:25231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15pt" to="0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m3tgEAAMEDAAAOAAAAZHJzL2Uyb0RvYy54bWysU01v2zAMvQ/YfxB0X+ykQ1EY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fubG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75D11E13" wp14:editId="727BB00B">
                <wp:simplePos x="0" y="0"/>
                <wp:positionH relativeFrom="margin">
                  <wp:align>center</wp:align>
                </wp:positionH>
                <wp:positionV relativeFrom="paragraph">
                  <wp:posOffset>188860</wp:posOffset>
                </wp:positionV>
                <wp:extent cx="1381125" cy="1031409"/>
                <wp:effectExtent l="0" t="0" r="28575" b="16510"/>
                <wp:wrapNone/>
                <wp:docPr id="431" name="Retângulo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14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(LMAH)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11E13" id="Retângulo 431" o:spid="_x0000_s1105" style="position:absolute;margin-left:0;margin-top:14.85pt;width:108.75pt;height:81.2pt;z-index:25230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(LMAH)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 w:rsidRPr="00A255CE">
        <w:rPr>
          <w:lang w:eastAsia="ja-JP"/>
        </w:rPr>
        <w:t>T6</w:t>
      </w: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0E1D7AA1" wp14:editId="1BF623DE">
                <wp:simplePos x="0" y="0"/>
                <wp:positionH relativeFrom="margin">
                  <wp:align>center</wp:align>
                </wp:positionH>
                <wp:positionV relativeFrom="paragraph">
                  <wp:posOffset>177938</wp:posOffset>
                </wp:positionV>
                <wp:extent cx="0" cy="228600"/>
                <wp:effectExtent l="0" t="0" r="19050" b="19050"/>
                <wp:wrapNone/>
                <wp:docPr id="434" name="Conector reto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BAAF0" id="Conector reto 434" o:spid="_x0000_s1026" style="position:absolute;z-index:25231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pt" to="0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nXktgEAAMEDAAAOAAAAZHJzL2Uyb0RvYy54bWysU01v2zAMvQ/YfxB0X+xkRVEY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c37G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4CCACA06" wp14:editId="1AB521DF">
                <wp:simplePos x="0" y="0"/>
                <wp:positionH relativeFrom="margin">
                  <wp:align>center</wp:align>
                </wp:positionH>
                <wp:positionV relativeFrom="paragraph">
                  <wp:posOffset>334092</wp:posOffset>
                </wp:positionV>
                <wp:extent cx="0" cy="228600"/>
                <wp:effectExtent l="0" t="0" r="19050" b="19050"/>
                <wp:wrapNone/>
                <wp:docPr id="440" name="Conector reto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55F65" id="Conector reto 440" o:spid="_x0000_s1026" style="position:absolute;z-index:25231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3pt" to="0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31E12BC0" wp14:editId="26582005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1381125" cy="295275"/>
                <wp:effectExtent l="0" t="0" r="28575" b="28575"/>
                <wp:wrapNone/>
                <wp:docPr id="432" name="Retângulo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(INCPC)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12BC0" id="Retângulo 432" o:spid="_x0000_s1106" style="position:absolute;margin-left:0;margin-top:4.4pt;width:108.75pt;height:23.25pt;z-index:25231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" fillcolor="#5b9bd5 [3204]" strokecolor="#1f4d78 [1604]" strokeweight="1pt"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(INCPC)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255CE">
        <w:rPr>
          <w:lang w:eastAsia="ja-JP"/>
        </w:rPr>
        <w:t>T7</w:t>
      </w:r>
    </w:p>
    <w:p w:rsidR="00A255CE" w:rsidRPr="00A255CE" w:rsidRDefault="00A255CE" w:rsidP="00A255CE">
      <w:pPr>
        <w:rPr>
          <w:lang w:eastAsia="ja-JP"/>
        </w:rPr>
      </w:pP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1DD12D4B" wp14:editId="7CC3690A">
                <wp:simplePos x="0" y="0"/>
                <wp:positionH relativeFrom="margin">
                  <wp:posOffset>2158779</wp:posOffset>
                </wp:positionH>
                <wp:positionV relativeFrom="paragraph">
                  <wp:posOffset>209164</wp:posOffset>
                </wp:positionV>
                <wp:extent cx="1381125" cy="295275"/>
                <wp:effectExtent l="0" t="0" r="28575" b="28575"/>
                <wp:wrapNone/>
                <wp:docPr id="435" name="Retângulo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12D4B" id="Retângulo 435" o:spid="_x0000_s1107" style="position:absolute;margin-left:170pt;margin-top:16.45pt;width:108.75pt;height:23.25pt;z-index:25231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" fillcolor="#5b9bd5 [3204]" strokecolor="#1f4d78 [1604]" strokeweight="1pt"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255CE">
        <w:rPr>
          <w:lang w:eastAsia="ja-JP"/>
        </w:rPr>
        <w:t>T8</w:t>
      </w:r>
    </w:p>
    <w:p w:rsidR="00A255CE" w:rsidRPr="00A255CE" w:rsidRDefault="00A255CE" w:rsidP="00A255CE">
      <w:pPr>
        <w:rPr>
          <w:lang w:eastAsia="ja-JP"/>
        </w:rPr>
      </w:pP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6FA199D1" wp14:editId="2596EA6D">
                <wp:simplePos x="0" y="0"/>
                <wp:positionH relativeFrom="margin">
                  <wp:posOffset>2853690</wp:posOffset>
                </wp:positionH>
                <wp:positionV relativeFrom="paragraph">
                  <wp:posOffset>1000125</wp:posOffset>
                </wp:positionV>
                <wp:extent cx="0" cy="228600"/>
                <wp:effectExtent l="0" t="0" r="19050" b="19050"/>
                <wp:wrapNone/>
                <wp:docPr id="439" name="Conector reto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501D1" id="Conector reto 439" o:spid="_x0000_s1026" style="position:absolute;z-index:25231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7pt,78.75pt" to="224.7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29AC290C" wp14:editId="4CAF75D8">
                <wp:simplePos x="0" y="0"/>
                <wp:positionH relativeFrom="margin">
                  <wp:posOffset>2158365</wp:posOffset>
                </wp:positionH>
                <wp:positionV relativeFrom="paragraph">
                  <wp:posOffset>1223010</wp:posOffset>
                </wp:positionV>
                <wp:extent cx="1381125" cy="1031240"/>
                <wp:effectExtent l="0" t="0" r="28575" b="16510"/>
                <wp:wrapNone/>
                <wp:docPr id="438" name="Retângulo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C290C" id="Retângulo 438" o:spid="_x0000_s1108" style="position:absolute;margin-left:169.95pt;margin-top:96.3pt;width:108.75pt;height:81.2pt;z-index:25231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(LMAL)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0248BA10" wp14:editId="3B169C14">
                <wp:simplePos x="0" y="0"/>
                <wp:positionH relativeFrom="margin">
                  <wp:posOffset>2853690</wp:posOffset>
                </wp:positionH>
                <wp:positionV relativeFrom="paragraph">
                  <wp:posOffset>150495</wp:posOffset>
                </wp:positionV>
                <wp:extent cx="0" cy="228600"/>
                <wp:effectExtent l="0" t="0" r="19050" b="19050"/>
                <wp:wrapNone/>
                <wp:docPr id="437" name="Conector ret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40729" id="Conector reto 437" o:spid="_x0000_s1026" style="position:absolute;z-index:25231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7pt,11.85pt" to="224.7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6D6E81CF" wp14:editId="4376CB2D">
                <wp:simplePos x="0" y="0"/>
                <wp:positionH relativeFrom="margin">
                  <wp:posOffset>2158365</wp:posOffset>
                </wp:positionH>
                <wp:positionV relativeFrom="paragraph">
                  <wp:posOffset>365125</wp:posOffset>
                </wp:positionV>
                <wp:extent cx="1381125" cy="649605"/>
                <wp:effectExtent l="0" t="0" r="28575" b="17145"/>
                <wp:wrapNone/>
                <wp:docPr id="436" name="Retângul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E81CF" id="Retângulo 436" o:spid="_x0000_s1109" style="position:absolute;margin-left:169.95pt;margin-top:28.75pt;width:108.75pt;height:51.15pt;z-index:25231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 w:rsidRPr="00A255CE">
        <w:rPr>
          <w:lang w:eastAsia="ja-JP"/>
        </w:rPr>
        <w:t>T9</w:t>
      </w: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  <w:r w:rsidRPr="00A255CE">
        <w:rPr>
          <w:lang w:eastAsia="ja-JP"/>
        </w:rPr>
        <w:t>T10</w:t>
      </w: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B23139" w:rsidP="00A255CE">
      <w:pPr>
        <w:rPr>
          <w:lang w:eastAsia="ja-JP"/>
        </w:rPr>
      </w:pPr>
      <w:r w:rsidRPr="00133BD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1BAAC24F" wp14:editId="00ED181C">
                <wp:simplePos x="0" y="0"/>
                <wp:positionH relativeFrom="margin">
                  <wp:posOffset>2161540</wp:posOffset>
                </wp:positionH>
                <wp:positionV relativeFrom="paragraph">
                  <wp:posOffset>335915</wp:posOffset>
                </wp:positionV>
                <wp:extent cx="1390650" cy="552450"/>
                <wp:effectExtent l="0" t="0" r="19050" b="19050"/>
                <wp:wrapNone/>
                <wp:docPr id="441" name="Elips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AAC24F" id="Elipse 441" o:spid="_x0000_s1110" style="position:absolute;margin-left:170.2pt;margin-top:26.45pt;width:109.5pt;height:43.5pt;z-index:25231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55CE" w:rsidRPr="00133BD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5D395714" wp14:editId="7BCE918C">
                <wp:simplePos x="0" y="0"/>
                <wp:positionH relativeFrom="margin">
                  <wp:align>center</wp:align>
                </wp:positionH>
                <wp:positionV relativeFrom="paragraph">
                  <wp:posOffset>146490</wp:posOffset>
                </wp:positionV>
                <wp:extent cx="0" cy="540000"/>
                <wp:effectExtent l="0" t="0" r="19050" b="31750"/>
                <wp:wrapNone/>
                <wp:docPr id="442" name="Conector reto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58361" id="Conector reto 442" o:spid="_x0000_s1026" style="position:absolute;z-index:25232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55pt" to="0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  <w:r w:rsidRPr="00133BD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47FE49B" wp14:editId="3971D138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390650" cy="552450"/>
                <wp:effectExtent l="0" t="0" r="19050" b="19050"/>
                <wp:wrapNone/>
                <wp:docPr id="443" name="Elips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FE49B" id="Elipse 443" o:spid="_x0000_s1111" style="position:absolute;margin-left:0;margin-top:.35pt;width:109.5pt;height:43.5pt;z-index:25232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5E74330C" wp14:editId="2AD74E2B">
                <wp:simplePos x="0" y="0"/>
                <wp:positionH relativeFrom="margin">
                  <wp:posOffset>2855104</wp:posOffset>
                </wp:positionH>
                <wp:positionV relativeFrom="paragraph">
                  <wp:posOffset>198657</wp:posOffset>
                </wp:positionV>
                <wp:extent cx="0" cy="228600"/>
                <wp:effectExtent l="0" t="0" r="19050" b="19050"/>
                <wp:wrapNone/>
                <wp:docPr id="445" name="Conector reto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4A14B" id="Conector reto 445" o:spid="_x0000_s1026" style="position:absolute;z-index:25232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8pt,15.65pt" to="224.8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W6tgEAAMEDAAAOAAAAZHJzL2Uyb0RvYy54bWysU01v2zAMvQ/YfxB0X+wEXVEY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c3Ne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20DE964C" wp14:editId="1638B0D0">
                <wp:simplePos x="0" y="0"/>
                <wp:positionH relativeFrom="margin">
                  <wp:posOffset>2159779</wp:posOffset>
                </wp:positionH>
                <wp:positionV relativeFrom="paragraph">
                  <wp:posOffset>72292</wp:posOffset>
                </wp:positionV>
                <wp:extent cx="1381125" cy="649605"/>
                <wp:effectExtent l="0" t="0" r="28575" b="17145"/>
                <wp:wrapNone/>
                <wp:docPr id="444" name="Retângulo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(INCPC)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ENMAA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E964C" id="Retângulo 444" o:spid="_x0000_s1112" style="position:absolute;margin-left:170.05pt;margin-top:5.7pt;width:108.75pt;height:51.15pt;z-index:25232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(INCPC)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ENMAA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255CE">
        <w:rPr>
          <w:lang w:eastAsia="ja-JP"/>
        </w:rPr>
        <w:t>T11</w:t>
      </w: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  <w:r w:rsidRPr="00E053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17E3CED1" wp14:editId="1981E4B2">
                <wp:simplePos x="0" y="0"/>
                <wp:positionH relativeFrom="margin">
                  <wp:posOffset>2159635</wp:posOffset>
                </wp:positionH>
                <wp:positionV relativeFrom="paragraph">
                  <wp:posOffset>233680</wp:posOffset>
                </wp:positionV>
                <wp:extent cx="1381125" cy="649605"/>
                <wp:effectExtent l="0" t="0" r="28575" b="17145"/>
                <wp:wrapNone/>
                <wp:docPr id="446" name="Retângulo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ENMAA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3CED1" id="Retângulo 446" o:spid="_x0000_s1113" style="position:absolute;margin-left:170.05pt;margin-top:18.4pt;width:108.75pt;height:51.15pt;z-index:25232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ENMAA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053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72F400E" wp14:editId="5AB92630">
                <wp:simplePos x="0" y="0"/>
                <wp:positionH relativeFrom="margin">
                  <wp:posOffset>2855104</wp:posOffset>
                </wp:positionH>
                <wp:positionV relativeFrom="paragraph">
                  <wp:posOffset>19619</wp:posOffset>
                </wp:positionV>
                <wp:extent cx="0" cy="228600"/>
                <wp:effectExtent l="0" t="0" r="19050" b="19050"/>
                <wp:wrapNone/>
                <wp:docPr id="447" name="Conector reto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DB424" id="Conector reto 447" o:spid="_x0000_s1026" style="position:absolute;z-index:25232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8pt,1.55pt" to="224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tPtgEAAMEDAAAOAAAAZHJzL2Uyb0RvYy54bWysU01v2zAMvQ/YfxB0X+wERVcY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c3Ne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 w:rsidRPr="00A255CE">
        <w:rPr>
          <w:lang w:eastAsia="ja-JP"/>
        </w:rPr>
        <w:t>T12</w:t>
      </w:r>
    </w:p>
    <w:p w:rsidR="00A255CE" w:rsidRPr="00A255CE" w:rsidRDefault="00A255CE" w:rsidP="00A255CE">
      <w:pPr>
        <w:rPr>
          <w:lang w:eastAsia="ja-JP"/>
        </w:rPr>
      </w:pPr>
      <w:r w:rsidRPr="00E053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0BFAD5C2" wp14:editId="30E7308B">
                <wp:simplePos x="0" y="0"/>
                <wp:positionH relativeFrom="margin">
                  <wp:posOffset>2855104</wp:posOffset>
                </wp:positionH>
                <wp:positionV relativeFrom="paragraph">
                  <wp:posOffset>181828</wp:posOffset>
                </wp:positionV>
                <wp:extent cx="0" cy="228600"/>
                <wp:effectExtent l="0" t="0" r="19050" b="19050"/>
                <wp:wrapNone/>
                <wp:docPr id="449" name="Conector reto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575FC" id="Conector reto 449" o:spid="_x0000_s1026" style="position:absolute;z-index:25232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8pt,14.3pt" to="224.8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LotgEAAMEDAAAOAAAAZHJzL2Uyb0RvYy54bWysU01v2zAMvQ/YfxB0X+wERdEZ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c3Ne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 w:rsidRPr="00E053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303E1FC3" wp14:editId="5A553875">
                <wp:simplePos x="0" y="0"/>
                <wp:positionH relativeFrom="margin">
                  <wp:posOffset>2159779</wp:posOffset>
                </wp:positionH>
                <wp:positionV relativeFrom="paragraph">
                  <wp:posOffset>57049</wp:posOffset>
                </wp:positionV>
                <wp:extent cx="1381125" cy="987327"/>
                <wp:effectExtent l="0" t="0" r="28575" b="22860"/>
                <wp:wrapNone/>
                <wp:docPr id="448" name="Retângulo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7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ENMAA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(LMD)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E1FC3" id="Retângulo 448" o:spid="_x0000_s1114" style="position:absolute;margin-left:170.05pt;margin-top:4.5pt;width:108.75pt;height:77.75pt;z-index:25232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ENMAA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(LMD)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255CE">
        <w:rPr>
          <w:lang w:eastAsia="ja-JP"/>
        </w:rPr>
        <w:t>T13</w:t>
      </w: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1263B853" wp14:editId="16A2F723">
                <wp:simplePos x="0" y="0"/>
                <wp:positionH relativeFrom="margin">
                  <wp:posOffset>2165350</wp:posOffset>
                </wp:positionH>
                <wp:positionV relativeFrom="paragraph">
                  <wp:posOffset>271145</wp:posOffset>
                </wp:positionV>
                <wp:extent cx="1390650" cy="552450"/>
                <wp:effectExtent l="0" t="0" r="19050" b="19050"/>
                <wp:wrapNone/>
                <wp:docPr id="450" name="Elips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63B853" id="Elipse 450" o:spid="_x0000_s1115" style="position:absolute;margin-left:170.5pt;margin-top:21.35pt;width:109.5pt;height:43.5pt;z-index:25232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04EFA8EC" wp14:editId="793029D7">
                <wp:simplePos x="0" y="0"/>
                <wp:positionH relativeFrom="margin">
                  <wp:posOffset>2860714</wp:posOffset>
                </wp:positionH>
                <wp:positionV relativeFrom="paragraph">
                  <wp:posOffset>7678</wp:posOffset>
                </wp:positionV>
                <wp:extent cx="0" cy="360000"/>
                <wp:effectExtent l="0" t="0" r="19050" b="21590"/>
                <wp:wrapNone/>
                <wp:docPr id="451" name="Conector reto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948FC" id="Conector reto 451" o:spid="_x0000_s1026" style="position:absolute;z-index:25232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25pt,.6pt" to="225.2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</w:p>
    <w:p w:rsidR="00A255CE" w:rsidRPr="00A255CE" w:rsidRDefault="00A255CE" w:rsidP="00A255CE">
      <w:pPr>
        <w:rPr>
          <w:lang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47C22194" wp14:editId="7D8F09FF">
                <wp:simplePos x="0" y="0"/>
                <wp:positionH relativeFrom="margin">
                  <wp:align>center</wp:align>
                </wp:positionH>
                <wp:positionV relativeFrom="paragraph">
                  <wp:posOffset>5610</wp:posOffset>
                </wp:positionV>
                <wp:extent cx="1390650" cy="552450"/>
                <wp:effectExtent l="0" t="0" r="19050" b="19050"/>
                <wp:wrapNone/>
                <wp:docPr id="461" name="Elips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22194" id="Elipse 461" o:spid="_x0000_s1116" style="position:absolute;margin-left:0;margin-top:.45pt;width:109.5pt;height:43.5pt;z-index:25233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737F76AB" wp14:editId="7BF861D9">
                <wp:simplePos x="0" y="0"/>
                <wp:positionH relativeFrom="margin">
                  <wp:align>center</wp:align>
                </wp:positionH>
                <wp:positionV relativeFrom="paragraph">
                  <wp:posOffset>174785</wp:posOffset>
                </wp:positionV>
                <wp:extent cx="0" cy="360000"/>
                <wp:effectExtent l="0" t="0" r="19050" b="21590"/>
                <wp:wrapNone/>
                <wp:docPr id="464" name="Conector ret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1FA1C" id="Conector reto 464" o:spid="_x0000_s1026" style="position:absolute;z-index:25233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75pt" to="0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A255CE" w:rsidRDefault="00A255CE" w:rsidP="00A255CE">
      <w:pPr>
        <w:rPr>
          <w:lang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02CEB90C" wp14:editId="4F9DB489">
                <wp:simplePos x="0" y="0"/>
                <wp:positionH relativeFrom="margin">
                  <wp:align>center</wp:align>
                </wp:positionH>
                <wp:positionV relativeFrom="paragraph">
                  <wp:posOffset>155236</wp:posOffset>
                </wp:positionV>
                <wp:extent cx="1381125" cy="649605"/>
                <wp:effectExtent l="0" t="0" r="28575" b="17145"/>
                <wp:wrapNone/>
                <wp:docPr id="462" name="Retângul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(LAC)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EB90C" id="Retângulo 462" o:spid="_x0000_s1117" style="position:absolute;margin-left:0;margin-top:12.2pt;width:108.75pt;height:51.15pt;z-index:25233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(LAC)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7C7C31">
        <w:rPr>
          <w:lang w:eastAsia="ja-JP"/>
        </w:rPr>
        <w:t>T14</w:t>
      </w:r>
    </w:p>
    <w:p w:rsidR="00A255CE" w:rsidRPr="007C7C31" w:rsidRDefault="00A255CE" w:rsidP="00A255CE">
      <w:pPr>
        <w:rPr>
          <w:lang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7023C7EE" wp14:editId="27B9F657">
                <wp:simplePos x="0" y="0"/>
                <wp:positionH relativeFrom="margin">
                  <wp:align>center</wp:align>
                </wp:positionH>
                <wp:positionV relativeFrom="paragraph">
                  <wp:posOffset>78195</wp:posOffset>
                </wp:positionV>
                <wp:extent cx="0" cy="360000"/>
                <wp:effectExtent l="0" t="0" r="19050" b="21590"/>
                <wp:wrapNone/>
                <wp:docPr id="465" name="Conector reto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D09C2" id="Conector reto 465" o:spid="_x0000_s1026" style="position:absolute;z-index:25233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15pt" to="0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242C2B45" wp14:editId="4D84AA5E">
                <wp:simplePos x="0" y="0"/>
                <wp:positionH relativeFrom="margin">
                  <wp:align>center</wp:align>
                </wp:positionH>
                <wp:positionV relativeFrom="paragraph">
                  <wp:posOffset>51938</wp:posOffset>
                </wp:positionV>
                <wp:extent cx="1390650" cy="552450"/>
                <wp:effectExtent l="0" t="0" r="19050" b="19050"/>
                <wp:wrapNone/>
                <wp:docPr id="463" name="Elips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C2B45" id="Elipse 463" o:spid="_x0000_s1118" style="position:absolute;margin-left:0;margin-top:4.1pt;width:109.5pt;height:43.5pt;z-index:25233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Default="00A255CE" w:rsidP="00A255CE">
      <w:pPr>
        <w:rPr>
          <w:lang w:eastAsia="ja-JP"/>
        </w:rPr>
      </w:pPr>
    </w:p>
    <w:p w:rsidR="00A255CE" w:rsidRDefault="00A255CE" w:rsidP="00A255CE">
      <w:pPr>
        <w:rPr>
          <w:lang w:eastAsia="ja-JP"/>
        </w:rPr>
      </w:pPr>
    </w:p>
    <w:p w:rsidR="00A255CE" w:rsidRDefault="00A255CE" w:rsidP="00A255CE">
      <w:pPr>
        <w:rPr>
          <w:lang w:eastAsia="ja-JP"/>
        </w:rPr>
      </w:pPr>
    </w:p>
    <w:p w:rsidR="00A255CE" w:rsidRDefault="00A255CE" w:rsidP="00A255CE">
      <w:pPr>
        <w:rPr>
          <w:lang w:eastAsia="ja-JP"/>
        </w:rPr>
      </w:pP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7588A9BE" wp14:editId="16E4D6D0">
                <wp:simplePos x="0" y="0"/>
                <wp:positionH relativeFrom="margin">
                  <wp:posOffset>2162175</wp:posOffset>
                </wp:positionH>
                <wp:positionV relativeFrom="paragraph">
                  <wp:posOffset>187960</wp:posOffset>
                </wp:positionV>
                <wp:extent cx="1390650" cy="552450"/>
                <wp:effectExtent l="0" t="0" r="19050" b="19050"/>
                <wp:wrapNone/>
                <wp:docPr id="674" name="Elips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8A9BE" id="Elipse 674" o:spid="_x0000_s1119" style="position:absolute;margin-left:170.25pt;margin-top:14.8pt;width:109.5pt;height:43.5pt;z-index:25240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Default="00A255CE" w:rsidP="00A255CE">
      <w:pPr>
        <w:rPr>
          <w:lang w:eastAsia="ja-JP"/>
        </w:rPr>
      </w:pP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6411958B" wp14:editId="11A2E73E">
                <wp:simplePos x="0" y="0"/>
                <wp:positionH relativeFrom="margin">
                  <wp:posOffset>2858135</wp:posOffset>
                </wp:positionH>
                <wp:positionV relativeFrom="paragraph">
                  <wp:posOffset>24765</wp:posOffset>
                </wp:positionV>
                <wp:extent cx="0" cy="360000"/>
                <wp:effectExtent l="0" t="0" r="19050" b="21590"/>
                <wp:wrapNone/>
                <wp:docPr id="675" name="Conector reto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3D2C9" id="Conector reto 675" o:spid="_x0000_s1026" style="position:absolute;z-index:25240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05pt,1.95pt" to="225.0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318DDEA9" wp14:editId="2AA3C885">
                <wp:simplePos x="0" y="0"/>
                <wp:positionH relativeFrom="margin">
                  <wp:posOffset>2162175</wp:posOffset>
                </wp:positionH>
                <wp:positionV relativeFrom="paragraph">
                  <wp:posOffset>4445</wp:posOffset>
                </wp:positionV>
                <wp:extent cx="1381125" cy="649605"/>
                <wp:effectExtent l="0" t="0" r="28575" b="17145"/>
                <wp:wrapNone/>
                <wp:docPr id="676" name="Retângulo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ENFLD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DDEA9" id="Retângulo 676" o:spid="_x0000_s1120" style="position:absolute;margin-left:170.25pt;margin-top:.35pt;width:108.75pt;height:51.15pt;z-index:252410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ENFLD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eastAsia="ja-JP"/>
        </w:rPr>
        <w:t>T15</w:t>
      </w: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685068F6" wp14:editId="6FD78C9E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0" cy="360000"/>
                <wp:effectExtent l="0" t="0" r="19050" b="21590"/>
                <wp:wrapNone/>
                <wp:docPr id="468" name="Conector ret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E6A98" id="Conector reto 468" o:spid="_x0000_s1026" style="position:absolute;z-index:25241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7pt" to="0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3B3A6EC7" wp14:editId="4BB898FE">
                <wp:simplePos x="0" y="0"/>
                <wp:positionH relativeFrom="margin">
                  <wp:posOffset>2162175</wp:posOffset>
                </wp:positionH>
                <wp:positionV relativeFrom="paragraph">
                  <wp:posOffset>167640</wp:posOffset>
                </wp:positionV>
                <wp:extent cx="1381125" cy="987327"/>
                <wp:effectExtent l="0" t="0" r="28575" b="22860"/>
                <wp:wrapNone/>
                <wp:docPr id="677" name="Retângulo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7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ENFLD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A6EC7" id="Retângulo 677" o:spid="_x0000_s1121" style="position:absolute;margin-left:170.25pt;margin-top:13.2pt;width:108.75pt;height:77.75pt;z-index:252411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ENFLD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MW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Default="00A255CE" w:rsidP="00A255CE">
      <w:pPr>
        <w:rPr>
          <w:lang w:eastAsia="ja-JP"/>
        </w:rPr>
      </w:pPr>
      <w:r>
        <w:rPr>
          <w:lang w:eastAsia="ja-JP"/>
        </w:rPr>
        <w:t>T16</w:t>
      </w:r>
    </w:p>
    <w:p w:rsidR="00A255CE" w:rsidRDefault="00A255CE" w:rsidP="00A255CE">
      <w:pPr>
        <w:rPr>
          <w:lang w:eastAsia="ja-JP"/>
        </w:rPr>
      </w:pP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03D213CE" wp14:editId="2D4E7CE9">
                <wp:simplePos x="0" y="0"/>
                <wp:positionH relativeFrom="margin">
                  <wp:posOffset>2162175</wp:posOffset>
                </wp:positionH>
                <wp:positionV relativeFrom="paragraph">
                  <wp:posOffset>300355</wp:posOffset>
                </wp:positionV>
                <wp:extent cx="1381125" cy="295275"/>
                <wp:effectExtent l="0" t="0" r="28575" b="28575"/>
                <wp:wrapNone/>
                <wp:docPr id="466" name="Retângulo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(DECSP)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213CE" id="Retângulo 466" o:spid="_x0000_s1122" style="position:absolute;margin-left:170.25pt;margin-top:23.65pt;width:108.75pt;height:23.25pt;z-index:252412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(DECSP)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371ABD87" wp14:editId="17E5B771">
                <wp:simplePos x="0" y="0"/>
                <wp:positionH relativeFrom="margin">
                  <wp:posOffset>2857500</wp:posOffset>
                </wp:positionH>
                <wp:positionV relativeFrom="paragraph">
                  <wp:posOffset>62865</wp:posOffset>
                </wp:positionV>
                <wp:extent cx="0" cy="228600"/>
                <wp:effectExtent l="0" t="0" r="19050" b="19050"/>
                <wp:wrapNone/>
                <wp:docPr id="467" name="Conector ret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2BAD8" id="Conector reto 467" o:spid="_x0000_s1026" style="position:absolute;z-index:25241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4.95pt" to="22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62BB23E5" wp14:editId="405CEAB9">
                <wp:simplePos x="0" y="0"/>
                <wp:positionH relativeFrom="margin">
                  <wp:posOffset>2858135</wp:posOffset>
                </wp:positionH>
                <wp:positionV relativeFrom="paragraph">
                  <wp:posOffset>196215</wp:posOffset>
                </wp:positionV>
                <wp:extent cx="0" cy="360000"/>
                <wp:effectExtent l="0" t="0" r="19050" b="21590"/>
                <wp:wrapNone/>
                <wp:docPr id="469" name="Conector ret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45B25" id="Conector reto 469" o:spid="_x0000_s1026" style="position:absolute;z-index:25241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05pt,15.45pt" to="225.0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eastAsia="ja-JP"/>
        </w:rPr>
        <w:t>T17</w:t>
      </w: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47A58F93" wp14:editId="3581E879">
                <wp:simplePos x="0" y="0"/>
                <wp:positionH relativeFrom="margin">
                  <wp:posOffset>2162175</wp:posOffset>
                </wp:positionH>
                <wp:positionV relativeFrom="paragraph">
                  <wp:posOffset>176530</wp:posOffset>
                </wp:positionV>
                <wp:extent cx="1381125" cy="649605"/>
                <wp:effectExtent l="0" t="0" r="28575" b="17145"/>
                <wp:wrapNone/>
                <wp:docPr id="470" name="Retângulo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58F93" id="Retângulo 470" o:spid="_x0000_s1123" style="position:absolute;margin-left:170.25pt;margin-top:13.9pt;width:108.75pt;height:51.15pt;z-index:252417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Default="00A255CE" w:rsidP="00A255CE">
      <w:pPr>
        <w:rPr>
          <w:lang w:eastAsia="ja-JP"/>
        </w:rPr>
      </w:pPr>
      <w:r>
        <w:rPr>
          <w:lang w:eastAsia="ja-JP"/>
        </w:rPr>
        <w:t>T18</w:t>
      </w: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53C03D47" wp14:editId="10FBA609">
                <wp:simplePos x="0" y="0"/>
                <wp:positionH relativeFrom="margin">
                  <wp:posOffset>2162175</wp:posOffset>
                </wp:positionH>
                <wp:positionV relativeFrom="paragraph">
                  <wp:posOffset>339725</wp:posOffset>
                </wp:positionV>
                <wp:extent cx="1381125" cy="986790"/>
                <wp:effectExtent l="0" t="0" r="28575" b="22860"/>
                <wp:wrapNone/>
                <wp:docPr id="471" name="Retângulo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6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Pr="00426281" w:rsidRDefault="00226E20" w:rsidP="00A255CE">
                            <w:pPr>
                              <w:ind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03D47" id="Retângulo 471" o:spid="_x0000_s1124" style="position:absolute;margin-left:170.25pt;margin-top:26.75pt;width:108.75pt;height:77.7pt;z-index:252418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Pr="00426281" w:rsidRDefault="00226E20" w:rsidP="00A255CE">
                      <w:pPr>
                        <w:ind w:firstLine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211D678F" wp14:editId="001AACF3">
                <wp:simplePos x="0" y="0"/>
                <wp:positionH relativeFrom="margin">
                  <wp:posOffset>2856865</wp:posOffset>
                </wp:positionH>
                <wp:positionV relativeFrom="paragraph">
                  <wp:posOffset>30480</wp:posOffset>
                </wp:positionV>
                <wp:extent cx="0" cy="360000"/>
                <wp:effectExtent l="0" t="0" r="19050" b="21590"/>
                <wp:wrapNone/>
                <wp:docPr id="473" name="Conector reto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3A356" id="Conector reto 473" o:spid="_x0000_s1026" style="position:absolute;z-index:25242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2.4pt" to="224.9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Default="00A255CE" w:rsidP="00A255CE">
      <w:pPr>
        <w:rPr>
          <w:lang w:eastAsia="ja-JP"/>
        </w:rPr>
      </w:pPr>
      <w:r>
        <w:rPr>
          <w:lang w:eastAsia="ja-JP"/>
        </w:rPr>
        <w:t>T19</w:t>
      </w:r>
    </w:p>
    <w:p w:rsidR="00A255CE" w:rsidRDefault="00A255CE" w:rsidP="00A255CE">
      <w:pPr>
        <w:rPr>
          <w:lang w:eastAsia="ja-JP"/>
        </w:rPr>
      </w:pP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1A698B25" wp14:editId="5E0BCC01">
                <wp:simplePos x="0" y="0"/>
                <wp:positionH relativeFrom="margin">
                  <wp:posOffset>2857500</wp:posOffset>
                </wp:positionH>
                <wp:positionV relativeFrom="paragraph">
                  <wp:posOffset>234315</wp:posOffset>
                </wp:positionV>
                <wp:extent cx="0" cy="228600"/>
                <wp:effectExtent l="0" t="0" r="19050" b="19050"/>
                <wp:wrapNone/>
                <wp:docPr id="472" name="Conector reto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2FC1F" id="Conector reto 472" o:spid="_x0000_s1026" style="position:absolute;z-index:25241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18.45pt" to="22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059E281A" wp14:editId="1F751C0E">
                <wp:simplePos x="0" y="0"/>
                <wp:positionH relativeFrom="margin">
                  <wp:align>center</wp:align>
                </wp:positionH>
                <wp:positionV relativeFrom="paragraph">
                  <wp:posOffset>150165</wp:posOffset>
                </wp:positionV>
                <wp:extent cx="1381125" cy="986790"/>
                <wp:effectExtent l="0" t="0" r="28575" b="22860"/>
                <wp:wrapNone/>
                <wp:docPr id="475" name="Retângulo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6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(DECSP)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(LRESET)</w:t>
                            </w:r>
                          </w:p>
                          <w:p w:rsidR="00226E20" w:rsidRPr="00D5242B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E281A" id="Retângulo 475" o:spid="_x0000_s1125" style="position:absolute;margin-left:0;margin-top:11.8pt;width:108.75pt;height:77.7pt;z-index:252421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(DECSP)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(LRESET)</w:t>
                      </w:r>
                    </w:p>
                    <w:p w:rsidR="00226E20" w:rsidRPr="00D5242B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(LINT)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Default="00A255CE" w:rsidP="00A255CE">
      <w:pPr>
        <w:rPr>
          <w:lang w:eastAsia="ja-JP"/>
        </w:rPr>
      </w:pPr>
      <w:r>
        <w:rPr>
          <w:lang w:eastAsia="ja-JP"/>
        </w:rPr>
        <w:t>T20</w:t>
      </w:r>
    </w:p>
    <w:p w:rsidR="00A255CE" w:rsidRDefault="00A255CE" w:rsidP="00A255CE">
      <w:pPr>
        <w:rPr>
          <w:lang w:eastAsia="ja-JP"/>
        </w:rPr>
      </w:pP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6AC1F7CF" wp14:editId="2E4CBF47">
                <wp:simplePos x="0" y="0"/>
                <wp:positionH relativeFrom="margin">
                  <wp:align>center</wp:align>
                </wp:positionH>
                <wp:positionV relativeFrom="paragraph">
                  <wp:posOffset>114681</wp:posOffset>
                </wp:positionV>
                <wp:extent cx="0" cy="228600"/>
                <wp:effectExtent l="0" t="0" r="19050" b="19050"/>
                <wp:wrapNone/>
                <wp:docPr id="477" name="Conector reto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AA1E8" id="Conector reto 477" o:spid="_x0000_s1026" style="position:absolute;z-index:252423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05pt" to="0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Default="00A255CE" w:rsidP="00A255CE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5152E307" wp14:editId="73DC7462">
                <wp:simplePos x="0" y="0"/>
                <wp:positionH relativeFrom="margin">
                  <wp:align>center</wp:align>
                </wp:positionH>
                <wp:positionV relativeFrom="paragraph">
                  <wp:posOffset>3861</wp:posOffset>
                </wp:positionV>
                <wp:extent cx="1390650" cy="552450"/>
                <wp:effectExtent l="0" t="0" r="19050" b="19050"/>
                <wp:wrapNone/>
                <wp:docPr id="476" name="Elips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52E307" id="Elipse 476" o:spid="_x0000_s1126" style="position:absolute;margin-left:0;margin-top:.3pt;width:109.5pt;height:43.5pt;z-index:252422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6B69C291" wp14:editId="535A3554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90650" cy="552450"/>
                <wp:effectExtent l="0" t="0" r="19050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69C291" id="Elipse 37" o:spid="_x0000_s1127" style="position:absolute;margin-left:0;margin-top:.55pt;width:109.5pt;height:43.5pt;z-index:25233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46BCACB6" wp14:editId="4F3A89BF">
                <wp:simplePos x="0" y="0"/>
                <wp:positionH relativeFrom="margin">
                  <wp:posOffset>2857500</wp:posOffset>
                </wp:positionH>
                <wp:positionV relativeFrom="paragraph">
                  <wp:posOffset>184785</wp:posOffset>
                </wp:positionV>
                <wp:extent cx="0" cy="360000"/>
                <wp:effectExtent l="0" t="0" r="19050" b="2159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FF814" id="Conector reto 41" o:spid="_x0000_s1026" style="position:absolute;z-index:25233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14.55pt" to="22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13C3571B" wp14:editId="47F15DCE">
                <wp:simplePos x="0" y="0"/>
                <wp:positionH relativeFrom="margin">
                  <wp:posOffset>2162175</wp:posOffset>
                </wp:positionH>
                <wp:positionV relativeFrom="paragraph">
                  <wp:posOffset>164465</wp:posOffset>
                </wp:positionV>
                <wp:extent cx="1381125" cy="649605"/>
                <wp:effectExtent l="0" t="0" r="28575" b="17145"/>
                <wp:wrapNone/>
                <wp:docPr id="678" name="Retângulo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3571B" id="Retângulo 678" o:spid="_x0000_s1128" style="position:absolute;margin-left:170.25pt;margin-top:12.95pt;width:108.75pt;height:51.15pt;z-index:25233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>
        <w:rPr>
          <w:lang w:eastAsia="ja-JP"/>
        </w:rPr>
        <w:t>T21</w:t>
      </w:r>
    </w:p>
    <w:p w:rsidR="00A255CE" w:rsidRPr="007C7C31" w:rsidRDefault="00A255CE" w:rsidP="00A255CE">
      <w:pPr>
        <w:rPr>
          <w:lang w:eastAsia="ja-JP"/>
        </w:rPr>
      </w:pP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1A88E1E" wp14:editId="0A60C60E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0" cy="360000"/>
                <wp:effectExtent l="0" t="0" r="19050" b="21590"/>
                <wp:wrapNone/>
                <wp:docPr id="679" name="Conector reto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572A9" id="Conector reto 679" o:spid="_x0000_s1026" style="position:absolute;z-index:25233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8pt" to="0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3D9AC08E" wp14:editId="74D9EDA3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1381125" cy="1666875"/>
                <wp:effectExtent l="0" t="0" r="28575" b="28575"/>
                <wp:wrapNone/>
                <wp:docPr id="680" name="Retângulo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7C7C3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7C7C3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OP2</w:t>
                            </w:r>
                          </w:p>
                          <w:p w:rsidR="00226E20" w:rsidRPr="007C7C3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7C7C3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7C7C3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AC08E" id="Retângulo 680" o:spid="_x0000_s1129" style="position:absolute;margin-left:0;margin-top:7.7pt;width:108.75pt;height:131.25pt;z-index:25234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" fillcolor="#5b9bd5 [3204]" strokecolor="#1f4d78 [1604]" strokeweight="1pt">
                <v:textbox>
                  <w:txbxContent>
                    <w:p w:rsidR="00226E20" w:rsidRPr="007C7C3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7C7C3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OP2</w:t>
                      </w:r>
                    </w:p>
                    <w:p w:rsidR="00226E20" w:rsidRPr="007C7C3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7C7C3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7C7C3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eastAsia="ja-JP"/>
        </w:rPr>
        <w:t>T22</w: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677E6F30" wp14:editId="787C70B5">
                <wp:simplePos x="0" y="0"/>
                <wp:positionH relativeFrom="margin">
                  <wp:posOffset>2162810</wp:posOffset>
                </wp:positionH>
                <wp:positionV relativeFrom="paragraph">
                  <wp:posOffset>343535</wp:posOffset>
                </wp:positionV>
                <wp:extent cx="1381125" cy="649605"/>
                <wp:effectExtent l="0" t="0" r="28575" b="17145"/>
                <wp:wrapNone/>
                <wp:docPr id="681" name="Retângulo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E6F30" id="Retângulo 681" o:spid="_x0000_s1130" style="position:absolute;margin-left:170.3pt;margin-top:27.05pt;width:108.75pt;height:51.15pt;z-index:25234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58FCBBA6" wp14:editId="72B7BEB8">
                <wp:simplePos x="0" y="0"/>
                <wp:positionH relativeFrom="margin">
                  <wp:posOffset>2858135</wp:posOffset>
                </wp:positionH>
                <wp:positionV relativeFrom="paragraph">
                  <wp:posOffset>22860</wp:posOffset>
                </wp:positionV>
                <wp:extent cx="0" cy="359410"/>
                <wp:effectExtent l="0" t="0" r="19050" b="21590"/>
                <wp:wrapNone/>
                <wp:docPr id="682" name="Conector reto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E3546" id="Conector reto 682" o:spid="_x0000_s1026" style="position:absolute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05pt,1.8pt" to="225.0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0E1C9CDF" wp14:editId="7ABACC95">
                <wp:simplePos x="0" y="0"/>
                <wp:positionH relativeFrom="margin">
                  <wp:posOffset>2162175</wp:posOffset>
                </wp:positionH>
                <wp:positionV relativeFrom="paragraph">
                  <wp:posOffset>1298575</wp:posOffset>
                </wp:positionV>
                <wp:extent cx="1381125" cy="1666875"/>
                <wp:effectExtent l="0" t="0" r="28575" b="28575"/>
                <wp:wrapNone/>
                <wp:docPr id="683" name="Retângulo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2D3F2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2D3F2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OP2</w:t>
                            </w:r>
                          </w:p>
                          <w:p w:rsidR="00226E20" w:rsidRPr="002D3F2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2D3F2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2D3F2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C9CDF" id="Retângulo 683" o:spid="_x0000_s1131" style="position:absolute;margin-left:170.25pt;margin-top:102.25pt;width:108.75pt;height:131.25pt;z-index:25234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" fillcolor="#5b9bd5 [3204]" strokecolor="#1f4d78 [1604]" strokeweight="1pt">
                <v:textbox>
                  <w:txbxContent>
                    <w:p w:rsidR="00226E20" w:rsidRPr="002D3F2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2D3F2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OP2</w:t>
                      </w:r>
                    </w:p>
                    <w:p w:rsidR="00226E20" w:rsidRPr="002D3F2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2D3F2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2D3F2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6B476B75" wp14:editId="2DF2671C">
                <wp:simplePos x="0" y="0"/>
                <wp:positionH relativeFrom="margin">
                  <wp:posOffset>2857500</wp:posOffset>
                </wp:positionH>
                <wp:positionV relativeFrom="paragraph">
                  <wp:posOffset>934085</wp:posOffset>
                </wp:positionV>
                <wp:extent cx="0" cy="359410"/>
                <wp:effectExtent l="0" t="0" r="19050" b="21590"/>
                <wp:wrapNone/>
                <wp:docPr id="684" name="Conector reto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ECB90" id="Conector reto 684" o:spid="_x0000_s1026" style="position:absolute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73.55pt" to="225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>
        <w:rPr>
          <w:lang w:eastAsia="ja-JP"/>
        </w:rPr>
        <w:t>T23</w: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>
        <w:rPr>
          <w:lang w:eastAsia="ja-JP"/>
        </w:rPr>
        <w:t>T24</w: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476A5D89" wp14:editId="56932BBB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0" cy="359410"/>
                <wp:effectExtent l="0" t="0" r="19050" b="21590"/>
                <wp:wrapNone/>
                <wp:docPr id="685" name="Conector reto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A6B6E" id="Conector reto 685" o:spid="_x0000_s1026" style="position:absolute;z-index:25234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05pt" to="0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67019267" wp14:editId="425A61B8">
                <wp:simplePos x="0" y="0"/>
                <wp:positionH relativeFrom="margin">
                  <wp:align>center</wp:align>
                </wp:positionH>
                <wp:positionV relativeFrom="paragraph">
                  <wp:posOffset>221615</wp:posOffset>
                </wp:positionV>
                <wp:extent cx="1390650" cy="552450"/>
                <wp:effectExtent l="0" t="0" r="19050" b="19050"/>
                <wp:wrapNone/>
                <wp:docPr id="686" name="Elipse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019267" id="Elipse 686" o:spid="_x0000_s1132" style="position:absolute;margin-left:0;margin-top:17.45pt;width:109.5pt;height:43.5pt;z-index:25234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2063A3B1" wp14:editId="298B7A98">
                <wp:simplePos x="0" y="0"/>
                <wp:positionH relativeFrom="margin">
                  <wp:posOffset>2162175</wp:posOffset>
                </wp:positionH>
                <wp:positionV relativeFrom="paragraph">
                  <wp:posOffset>8890</wp:posOffset>
                </wp:positionV>
                <wp:extent cx="1390650" cy="552450"/>
                <wp:effectExtent l="0" t="0" r="19050" b="19050"/>
                <wp:wrapNone/>
                <wp:docPr id="687" name="Elips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3A3B1" id="Elipse 687" o:spid="_x0000_s1133" style="position:absolute;margin-left:170.25pt;margin-top:.7pt;width:109.5pt;height:43.5pt;z-index:25234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66EAE305" wp14:editId="5C1433CC">
                <wp:simplePos x="0" y="0"/>
                <wp:positionH relativeFrom="margin">
                  <wp:posOffset>2162810</wp:posOffset>
                </wp:positionH>
                <wp:positionV relativeFrom="paragraph">
                  <wp:posOffset>507365</wp:posOffset>
                </wp:positionV>
                <wp:extent cx="1381125" cy="649605"/>
                <wp:effectExtent l="0" t="0" r="28575" b="17145"/>
                <wp:wrapNone/>
                <wp:docPr id="688" name="Retângulo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AE305" id="Retângulo 688" o:spid="_x0000_s1134" style="position:absolute;margin-left:170.3pt;margin-top:39.95pt;width:108.75pt;height:51.15pt;z-index:25234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0E13F20D" wp14:editId="2E39A781">
                <wp:simplePos x="0" y="0"/>
                <wp:positionH relativeFrom="margin">
                  <wp:posOffset>2858135</wp:posOffset>
                </wp:positionH>
                <wp:positionV relativeFrom="paragraph">
                  <wp:posOffset>186690</wp:posOffset>
                </wp:positionV>
                <wp:extent cx="0" cy="359410"/>
                <wp:effectExtent l="0" t="0" r="19050" b="21590"/>
                <wp:wrapNone/>
                <wp:docPr id="689" name="Conector reto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999C6" id="Conector reto 689" o:spid="_x0000_s1026" style="position:absolute;z-index:25234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05pt,14.7pt" to="225.0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74DBBDFA" wp14:editId="2D140FEA">
                <wp:simplePos x="0" y="0"/>
                <wp:positionH relativeFrom="margin">
                  <wp:posOffset>2857500</wp:posOffset>
                </wp:positionH>
                <wp:positionV relativeFrom="paragraph">
                  <wp:posOffset>1097915</wp:posOffset>
                </wp:positionV>
                <wp:extent cx="0" cy="359410"/>
                <wp:effectExtent l="0" t="0" r="19050" b="21590"/>
                <wp:wrapNone/>
                <wp:docPr id="690" name="Conector reto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752C1" id="Conector reto 690" o:spid="_x0000_s1026" style="position:absolute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86.45pt" to="22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5B353A7" wp14:editId="7B9D3117">
                <wp:simplePos x="0" y="0"/>
                <wp:positionH relativeFrom="margin">
                  <wp:posOffset>2162175</wp:posOffset>
                </wp:positionH>
                <wp:positionV relativeFrom="paragraph">
                  <wp:posOffset>1462405</wp:posOffset>
                </wp:positionV>
                <wp:extent cx="1381125" cy="1666875"/>
                <wp:effectExtent l="0" t="0" r="28575" b="28575"/>
                <wp:wrapNone/>
                <wp:docPr id="691" name="Retângulo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OP2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353A7" id="Retângulo 691" o:spid="_x0000_s1135" style="position:absolute;margin-left:170.25pt;margin-top:115.15pt;width:108.75pt;height:131.25pt;z-index:25235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" fillcolor="#5b9bd5 [3204]" strokecolor="#1f4d78 [1604]" strokeweight="1pt">
                <v:textbox>
                  <w:txbxContent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OP2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8713045" wp14:editId="0955BD15">
                <wp:simplePos x="0" y="0"/>
                <wp:positionH relativeFrom="margin">
                  <wp:posOffset>2163445</wp:posOffset>
                </wp:positionH>
                <wp:positionV relativeFrom="paragraph">
                  <wp:posOffset>3411855</wp:posOffset>
                </wp:positionV>
                <wp:extent cx="1381125" cy="649605"/>
                <wp:effectExtent l="0" t="0" r="28575" b="17145"/>
                <wp:wrapNone/>
                <wp:docPr id="692" name="Retângulo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13045" id="Retângulo 692" o:spid="_x0000_s1136" style="position:absolute;margin-left:170.35pt;margin-top:268.65pt;width:108.75pt;height:51.15pt;z-index:25235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39438554" wp14:editId="6E5EB1EB">
                <wp:simplePos x="0" y="0"/>
                <wp:positionH relativeFrom="margin">
                  <wp:posOffset>2858770</wp:posOffset>
                </wp:positionH>
                <wp:positionV relativeFrom="paragraph">
                  <wp:posOffset>3091180</wp:posOffset>
                </wp:positionV>
                <wp:extent cx="0" cy="359410"/>
                <wp:effectExtent l="0" t="0" r="19050" b="21590"/>
                <wp:wrapNone/>
                <wp:docPr id="693" name="Conector reto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F32C7" id="Conector reto 693" o:spid="_x0000_s1026" style="position:absolute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1pt,243.4pt" to="225.1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41DC6C5F" wp14:editId="403656D9">
                <wp:simplePos x="0" y="0"/>
                <wp:positionH relativeFrom="margin">
                  <wp:posOffset>2858135</wp:posOffset>
                </wp:positionH>
                <wp:positionV relativeFrom="paragraph">
                  <wp:posOffset>4002405</wp:posOffset>
                </wp:positionV>
                <wp:extent cx="0" cy="359410"/>
                <wp:effectExtent l="0" t="0" r="19050" b="21590"/>
                <wp:wrapNone/>
                <wp:docPr id="491" name="Conector reto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71D36" id="Conector reto 491" o:spid="_x0000_s1026" style="position:absolute;z-index:25235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05pt,315.15pt" to="225.05pt,3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7FAE909B" wp14:editId="66EE78FA">
                <wp:simplePos x="0" y="0"/>
                <wp:positionH relativeFrom="margin">
                  <wp:posOffset>2162810</wp:posOffset>
                </wp:positionH>
                <wp:positionV relativeFrom="paragraph">
                  <wp:posOffset>4366895</wp:posOffset>
                </wp:positionV>
                <wp:extent cx="1381125" cy="1666875"/>
                <wp:effectExtent l="0" t="0" r="28575" b="28575"/>
                <wp:wrapNone/>
                <wp:docPr id="492" name="Retângulo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2D3F2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2D3F2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OP2</w:t>
                            </w:r>
                          </w:p>
                          <w:p w:rsidR="00226E20" w:rsidRPr="002D3F2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2D3F2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2D3F2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E909B" id="Retângulo 492" o:spid="_x0000_s1137" style="position:absolute;margin-left:170.3pt;margin-top:343.85pt;width:108.75pt;height:131.25pt;z-index:25235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" fillcolor="#5b9bd5 [3204]" strokecolor="#1f4d78 [1604]" strokeweight="1pt">
                <v:textbox>
                  <w:txbxContent>
                    <w:p w:rsidR="00226E20" w:rsidRPr="002D3F2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2D3F2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OP2</w:t>
                      </w:r>
                    </w:p>
                    <w:p w:rsidR="00226E20" w:rsidRPr="002D3F2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2D3F2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2D3F2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65A3F399" wp14:editId="5DC51A2F">
                <wp:simplePos x="0" y="0"/>
                <wp:positionH relativeFrom="margin">
                  <wp:posOffset>2162175</wp:posOffset>
                </wp:positionH>
                <wp:positionV relativeFrom="paragraph">
                  <wp:posOffset>6355715</wp:posOffset>
                </wp:positionV>
                <wp:extent cx="1390650" cy="552450"/>
                <wp:effectExtent l="0" t="0" r="19050" b="19050"/>
                <wp:wrapNone/>
                <wp:docPr id="493" name="Elips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3F399" id="Elipse 493" o:spid="_x0000_s1138" style="position:absolute;margin-left:170.25pt;margin-top:500.45pt;width:109.5pt;height:43.5pt;z-index:25235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6D8A6299" wp14:editId="70F58C81">
                <wp:simplePos x="0" y="0"/>
                <wp:positionH relativeFrom="margin">
                  <wp:posOffset>2857500</wp:posOffset>
                </wp:positionH>
                <wp:positionV relativeFrom="paragraph">
                  <wp:posOffset>5997575</wp:posOffset>
                </wp:positionV>
                <wp:extent cx="0" cy="359410"/>
                <wp:effectExtent l="0" t="0" r="19050" b="21590"/>
                <wp:wrapNone/>
                <wp:docPr id="494" name="Conector reto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C09BF" id="Conector reto 494" o:spid="_x0000_s1026" style="position:absolute;z-index:25235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472.25pt" to="225pt,5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>
        <w:rPr>
          <w:lang w:eastAsia="ja-JP"/>
        </w:rPr>
        <w:t>T25</w: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>
        <w:rPr>
          <w:lang w:eastAsia="ja-JP"/>
        </w:rPr>
        <w:t>T26</w: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>
        <w:rPr>
          <w:lang w:eastAsia="ja-JP"/>
        </w:rPr>
        <w:t>T27</w: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>
        <w:rPr>
          <w:lang w:eastAsia="ja-JP"/>
        </w:rPr>
        <w:t>T28</w: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171C13B2" wp14:editId="2B2C5D9F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1390650" cy="552450"/>
                <wp:effectExtent l="0" t="0" r="19050" b="19050"/>
                <wp:wrapNone/>
                <wp:docPr id="495" name="Elips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1C13B2" id="Elipse 495" o:spid="_x0000_s1139" style="position:absolute;margin-left:0;margin-top:17.25pt;width:109.5pt;height:43.5pt;z-index:25235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60105AF3" wp14:editId="6E7E1356">
                <wp:simplePos x="0" y="0"/>
                <wp:positionH relativeFrom="margin">
                  <wp:posOffset>2857500</wp:posOffset>
                </wp:positionH>
                <wp:positionV relativeFrom="paragraph">
                  <wp:posOffset>13970</wp:posOffset>
                </wp:positionV>
                <wp:extent cx="0" cy="359410"/>
                <wp:effectExtent l="0" t="0" r="19050" b="21590"/>
                <wp:wrapNone/>
                <wp:docPr id="496" name="Conector reto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6BEAA" id="Conector reto 496" o:spid="_x0000_s1026" style="position:absolute;z-index:25235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1.1pt" to="22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75B8BC21" wp14:editId="4B1641C9">
                <wp:simplePos x="0" y="0"/>
                <wp:positionH relativeFrom="margin">
                  <wp:posOffset>2162175</wp:posOffset>
                </wp:positionH>
                <wp:positionV relativeFrom="paragraph">
                  <wp:posOffset>37465</wp:posOffset>
                </wp:positionV>
                <wp:extent cx="1381125" cy="1666875"/>
                <wp:effectExtent l="0" t="0" r="28575" b="28575"/>
                <wp:wrapNone/>
                <wp:docPr id="694" name="Retângulo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8BC21" id="Retângulo 694" o:spid="_x0000_s1140" style="position:absolute;margin-left:170.25pt;margin-top:2.95pt;width:108.75pt;height:131.25pt;z-index:25236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" fillcolor="#5b9bd5 [3204]" strokecolor="#1f4d78 [1604]" strokeweight="1pt">
                <v:textbox>
                  <w:txbxContent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eastAsia="ja-JP"/>
        </w:rPr>
        <w:t>T29</w: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2FE6A957" wp14:editId="3EFB48F8">
                <wp:simplePos x="0" y="0"/>
                <wp:positionH relativeFrom="margin">
                  <wp:posOffset>2847975</wp:posOffset>
                </wp:positionH>
                <wp:positionV relativeFrom="paragraph">
                  <wp:posOffset>10795</wp:posOffset>
                </wp:positionV>
                <wp:extent cx="0" cy="359410"/>
                <wp:effectExtent l="0" t="0" r="19050" b="21590"/>
                <wp:wrapNone/>
                <wp:docPr id="695" name="Conector reto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5DAD3" id="Conector reto 695" o:spid="_x0000_s1026" style="position:absolute;z-index:25236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25pt,.85pt" to="224.2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492B2E2E" wp14:editId="18977D9E">
                <wp:simplePos x="0" y="0"/>
                <wp:positionH relativeFrom="margin">
                  <wp:posOffset>2152650</wp:posOffset>
                </wp:positionH>
                <wp:positionV relativeFrom="paragraph">
                  <wp:posOffset>34290</wp:posOffset>
                </wp:positionV>
                <wp:extent cx="1381125" cy="1666875"/>
                <wp:effectExtent l="0" t="0" r="28575" b="28575"/>
                <wp:wrapNone/>
                <wp:docPr id="499" name="Retângulo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B2E2E" id="Retângulo 499" o:spid="_x0000_s1141" style="position:absolute;margin-left:169.5pt;margin-top:2.7pt;width:108.75pt;height:131.25pt;z-index:25236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" fillcolor="#5b9bd5 [3204]" strokecolor="#1f4d78 [1604]" strokeweight="1pt">
                <v:textbox>
                  <w:txbxContent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>
        <w:rPr>
          <w:lang w:eastAsia="ja-JP"/>
        </w:rPr>
        <w:t>T30</w: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06BAE740" wp14:editId="4B46355A">
                <wp:simplePos x="0" y="0"/>
                <wp:positionH relativeFrom="margin">
                  <wp:posOffset>2857500</wp:posOffset>
                </wp:positionH>
                <wp:positionV relativeFrom="paragraph">
                  <wp:posOffset>11430</wp:posOffset>
                </wp:positionV>
                <wp:extent cx="0" cy="359410"/>
                <wp:effectExtent l="0" t="0" r="19050" b="21590"/>
                <wp:wrapNone/>
                <wp:docPr id="500" name="Conector reto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6DAD4" id="Conector reto 500" o:spid="_x0000_s1026" style="position:absolute;z-index:25236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.9pt" to="22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5F7992E3" wp14:editId="5604FC75">
                <wp:simplePos x="0" y="0"/>
                <wp:positionH relativeFrom="margin">
                  <wp:posOffset>2162175</wp:posOffset>
                </wp:positionH>
                <wp:positionV relativeFrom="paragraph">
                  <wp:posOffset>34925</wp:posOffset>
                </wp:positionV>
                <wp:extent cx="1381125" cy="1666875"/>
                <wp:effectExtent l="0" t="0" r="28575" b="28575"/>
                <wp:wrapNone/>
                <wp:docPr id="696" name="Retângulo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992E3" id="Retângulo 696" o:spid="_x0000_s1142" style="position:absolute;margin-left:170.25pt;margin-top:2.75pt;width:108.75pt;height:131.25pt;z-index:25236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" fillcolor="#5b9bd5 [3204]" strokecolor="#1f4d78 [1604]" strokeweight="1pt">
                <v:textbox>
                  <w:txbxContent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>
        <w:rPr>
          <w:lang w:eastAsia="ja-JP"/>
        </w:rPr>
        <w:t>T31</w: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18560739" wp14:editId="375FCCB5">
                <wp:simplePos x="0" y="0"/>
                <wp:positionH relativeFrom="margin">
                  <wp:posOffset>2857500</wp:posOffset>
                </wp:positionH>
                <wp:positionV relativeFrom="paragraph">
                  <wp:posOffset>296545</wp:posOffset>
                </wp:positionV>
                <wp:extent cx="0" cy="359410"/>
                <wp:effectExtent l="0" t="0" r="19050" b="21590"/>
                <wp:wrapNone/>
                <wp:docPr id="697" name="Conector reto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B8F6F" id="Conector reto 697" o:spid="_x0000_s1026" style="position:absolute;z-index:25236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23.35pt" to="22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13CFBAA" wp14:editId="4B8FA6A3">
                <wp:simplePos x="0" y="0"/>
                <wp:positionH relativeFrom="margin">
                  <wp:posOffset>2162175</wp:posOffset>
                </wp:positionH>
                <wp:positionV relativeFrom="paragraph">
                  <wp:posOffset>314325</wp:posOffset>
                </wp:positionV>
                <wp:extent cx="1390650" cy="552450"/>
                <wp:effectExtent l="0" t="0" r="19050" b="19050"/>
                <wp:wrapNone/>
                <wp:docPr id="502" name="Elips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CFBAA" id="Elipse 502" o:spid="_x0000_s1143" style="position:absolute;margin-left:170.25pt;margin-top:24.75pt;width:109.5pt;height:43.5pt;z-index:25236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 w:rsidRPr="00CA72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60F89B0C" wp14:editId="3C61016A">
                <wp:simplePos x="0" y="0"/>
                <wp:positionH relativeFrom="margin">
                  <wp:posOffset>2162175</wp:posOffset>
                </wp:positionH>
                <wp:positionV relativeFrom="paragraph">
                  <wp:posOffset>159385</wp:posOffset>
                </wp:positionV>
                <wp:extent cx="1390650" cy="552450"/>
                <wp:effectExtent l="0" t="0" r="19050" b="19050"/>
                <wp:wrapNone/>
                <wp:docPr id="698" name="Elips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F89B0C" id="Elipse 698" o:spid="_x0000_s1144" style="position:absolute;margin-left:170.25pt;margin-top:12.55pt;width:109.5pt;height:43.5pt;z-index:25236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CA72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7080021E" wp14:editId="79DE2517">
                <wp:simplePos x="0" y="0"/>
                <wp:positionH relativeFrom="margin">
                  <wp:posOffset>2858135</wp:posOffset>
                </wp:positionH>
                <wp:positionV relativeFrom="paragraph">
                  <wp:posOffset>294640</wp:posOffset>
                </wp:positionV>
                <wp:extent cx="0" cy="359410"/>
                <wp:effectExtent l="0" t="0" r="19050" b="21590"/>
                <wp:wrapNone/>
                <wp:docPr id="505" name="Conector reto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0FC37" id="Conector reto 505" o:spid="_x0000_s1026" style="position:absolute;z-index:25236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05pt,23.2pt" to="225.0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CA72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5A41EEA5" wp14:editId="2E6D238F">
                <wp:simplePos x="0" y="0"/>
                <wp:positionH relativeFrom="margin">
                  <wp:posOffset>2162810</wp:posOffset>
                </wp:positionH>
                <wp:positionV relativeFrom="paragraph">
                  <wp:posOffset>318770</wp:posOffset>
                </wp:positionV>
                <wp:extent cx="1381125" cy="1666875"/>
                <wp:effectExtent l="0" t="0" r="28575" b="28575"/>
                <wp:wrapNone/>
                <wp:docPr id="699" name="Retângulo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1EEA5" id="Retângulo 699" o:spid="_x0000_s1145" style="position:absolute;margin-left:170.3pt;margin-top:25.1pt;width:108.75pt;height:131.25pt;z-index:25236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" fillcolor="#5b9bd5 [3204]" strokecolor="#1f4d78 [1604]" strokeweight="1pt">
                <v:textbox>
                  <w:txbxContent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>
        <w:rPr>
          <w:lang w:eastAsia="ja-JP"/>
        </w:rPr>
        <w:t>T32</w:t>
      </w: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</w:p>
    <w:p w:rsidR="00A255CE" w:rsidRPr="007C7C31" w:rsidRDefault="00A255CE" w:rsidP="00A255CE">
      <w:pPr>
        <w:rPr>
          <w:lang w:eastAsia="ja-JP"/>
        </w:rPr>
      </w:pPr>
      <w:r w:rsidRPr="00CA72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2BF9E2D7" wp14:editId="2C802D4B">
                <wp:simplePos x="0" y="0"/>
                <wp:positionH relativeFrom="margin">
                  <wp:posOffset>2857500</wp:posOffset>
                </wp:positionH>
                <wp:positionV relativeFrom="paragraph">
                  <wp:posOffset>227330</wp:posOffset>
                </wp:positionV>
                <wp:extent cx="0" cy="359410"/>
                <wp:effectExtent l="0" t="0" r="19050" b="21590"/>
                <wp:wrapNone/>
                <wp:docPr id="508" name="Conector reto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A75E6" id="Conector reto 508" o:spid="_x0000_s1026" style="position:absolute;z-index:25237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17.9pt" to="22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7C7C31" w:rsidRDefault="00A255CE" w:rsidP="00A255CE">
      <w:pPr>
        <w:rPr>
          <w:lang w:eastAsia="ja-JP"/>
        </w:rPr>
      </w:pP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4C567242" wp14:editId="2B6A29EA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1381125" cy="649605"/>
                <wp:effectExtent l="0" t="0" r="28575" b="17145"/>
                <wp:wrapNone/>
                <wp:docPr id="700" name="Retângulo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67242" id="Retângulo 700" o:spid="_x0000_s1146" style="position:absolute;margin-left:0;margin-top:15.95pt;width:108.75pt;height:51.15pt;z-index:2523729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  <w:r>
        <w:rPr>
          <w:lang w:eastAsia="ja-JP"/>
        </w:rPr>
        <w:t>T33</w:t>
      </w:r>
    </w:p>
    <w:p w:rsidR="00A255CE" w:rsidRPr="009A1ECC" w:rsidRDefault="00A255CE" w:rsidP="00A255CE">
      <w:pPr>
        <w:rPr>
          <w:lang w:eastAsia="ja-JP"/>
        </w:rPr>
      </w:pPr>
      <w:r w:rsidRPr="00CA72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22D6CAFB" wp14:editId="2535B1E9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0" cy="359410"/>
                <wp:effectExtent l="0" t="0" r="19050" b="21590"/>
                <wp:wrapNone/>
                <wp:docPr id="391" name="Conector reto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5B256" id="Conector reto 391" o:spid="_x0000_s1026" style="position:absolute;z-index:25237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25pt" to="0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  <w:r w:rsidRPr="00CA72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17F7105D" wp14:editId="7C3B75A8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1390650" cy="552450"/>
                <wp:effectExtent l="0" t="0" r="19050" b="19050"/>
                <wp:wrapNone/>
                <wp:docPr id="507" name="Elips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7105D" id="Elipse 507" o:spid="_x0000_s1147" style="position:absolute;margin-left:0;margin-top:7.8pt;width:109.5pt;height:43.5pt;z-index:25237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101D9EE0" wp14:editId="5B64C021">
                <wp:simplePos x="0" y="0"/>
                <wp:positionH relativeFrom="margin">
                  <wp:posOffset>2162175</wp:posOffset>
                </wp:positionH>
                <wp:positionV relativeFrom="paragraph">
                  <wp:posOffset>243205</wp:posOffset>
                </wp:positionV>
                <wp:extent cx="1390650" cy="552450"/>
                <wp:effectExtent l="0" t="0" r="19050" b="19050"/>
                <wp:wrapNone/>
                <wp:docPr id="393" name="Elips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D9EE0" id="Elipse 393" o:spid="_x0000_s1148" style="position:absolute;margin-left:170.25pt;margin-top:19.15pt;width:109.5pt;height:43.5pt;z-index:25237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432B9A24" wp14:editId="7AC51CFC">
                <wp:simplePos x="0" y="0"/>
                <wp:positionH relativeFrom="margin">
                  <wp:posOffset>2857500</wp:posOffset>
                </wp:positionH>
                <wp:positionV relativeFrom="paragraph">
                  <wp:posOffset>643890</wp:posOffset>
                </wp:positionV>
                <wp:extent cx="0" cy="228600"/>
                <wp:effectExtent l="0" t="0" r="19050" b="19050"/>
                <wp:wrapNone/>
                <wp:docPr id="397" name="Conector ret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00D1D" id="Conector reto 397" o:spid="_x0000_s1026" style="position:absolute;z-index:25237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50.7pt" to="22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76F5DB71" wp14:editId="50F06D78">
                <wp:simplePos x="0" y="0"/>
                <wp:positionH relativeFrom="margin">
                  <wp:posOffset>2857500</wp:posOffset>
                </wp:positionH>
                <wp:positionV relativeFrom="paragraph">
                  <wp:posOffset>124460</wp:posOffset>
                </wp:positionV>
                <wp:extent cx="0" cy="228600"/>
                <wp:effectExtent l="0" t="0" r="19050" b="19050"/>
                <wp:wrapNone/>
                <wp:docPr id="701" name="Conector reto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19DED" id="Conector reto 701" o:spid="_x0000_s1026" style="position:absolute;z-index:25237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9.8pt" to="2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32A47255" wp14:editId="69C2E345">
                <wp:simplePos x="0" y="0"/>
                <wp:positionH relativeFrom="margin">
                  <wp:posOffset>2162175</wp:posOffset>
                </wp:positionH>
                <wp:positionV relativeFrom="paragraph">
                  <wp:posOffset>361950</wp:posOffset>
                </wp:positionV>
                <wp:extent cx="1381125" cy="295275"/>
                <wp:effectExtent l="0" t="0" r="28575" b="28575"/>
                <wp:wrapNone/>
                <wp:docPr id="702" name="Retângulo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47255" id="Retângulo 702" o:spid="_x0000_s1149" style="position:absolute;margin-left:170.25pt;margin-top:28.5pt;width:108.75pt;height:23.25pt;z-index:25237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" fillcolor="#5b9bd5 [3204]" strokecolor="#1f4d78 [1604]" strokeweight="1pt"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  <w:r>
        <w:rPr>
          <w:lang w:eastAsia="ja-JP"/>
        </w:rPr>
        <w:t>T34</w:t>
      </w:r>
    </w:p>
    <w:p w:rsidR="00A255CE" w:rsidRPr="009A1ECC" w:rsidRDefault="00A255CE" w:rsidP="00A255CE">
      <w:pPr>
        <w:rPr>
          <w:lang w:eastAsia="ja-JP"/>
        </w:rPr>
      </w:pPr>
      <w:r w:rsidRPr="000935E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7495B756" wp14:editId="2EA76650">
                <wp:simplePos x="0" y="0"/>
                <wp:positionH relativeFrom="margin">
                  <wp:posOffset>2162175</wp:posOffset>
                </wp:positionH>
                <wp:positionV relativeFrom="paragraph">
                  <wp:posOffset>156845</wp:posOffset>
                </wp:positionV>
                <wp:extent cx="1381125" cy="295275"/>
                <wp:effectExtent l="0" t="0" r="28575" b="28575"/>
                <wp:wrapNone/>
                <wp:docPr id="401" name="Retângul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5B756" id="Retângulo 401" o:spid="_x0000_s1150" style="position:absolute;margin-left:170.25pt;margin-top:12.35pt;width:108.75pt;height:23.25pt;z-index:25238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eastAsia="ja-JP"/>
        </w:rPr>
        <w:t>T35</w:t>
      </w:r>
    </w:p>
    <w:p w:rsidR="00A255CE" w:rsidRPr="009A1ECC" w:rsidRDefault="00A255CE" w:rsidP="00A255CE">
      <w:pPr>
        <w:rPr>
          <w:lang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670CDF81" wp14:editId="73E74CE6">
                <wp:simplePos x="0" y="0"/>
                <wp:positionH relativeFrom="margin">
                  <wp:posOffset>2162175</wp:posOffset>
                </wp:positionH>
                <wp:positionV relativeFrom="paragraph">
                  <wp:posOffset>1170305</wp:posOffset>
                </wp:positionV>
                <wp:extent cx="1381125" cy="1031240"/>
                <wp:effectExtent l="0" t="0" r="28575" b="16510"/>
                <wp:wrapNone/>
                <wp:docPr id="703" name="Retângulo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CDF81" id="Retângulo 703" o:spid="_x0000_s1151" style="position:absolute;margin-left:170.25pt;margin-top:92.15pt;width:108.75pt;height:81.2pt;z-index:25238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(LAC)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0B7E091F" wp14:editId="7D309D96">
                <wp:simplePos x="0" y="0"/>
                <wp:positionH relativeFrom="margin">
                  <wp:posOffset>2162175</wp:posOffset>
                </wp:positionH>
                <wp:positionV relativeFrom="paragraph">
                  <wp:posOffset>312420</wp:posOffset>
                </wp:positionV>
                <wp:extent cx="1381125" cy="649605"/>
                <wp:effectExtent l="0" t="0" r="28575" b="17145"/>
                <wp:wrapNone/>
                <wp:docPr id="395" name="Retângul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E091F" id="Retângulo 395" o:spid="_x0000_s1152" style="position:absolute;margin-left:170.25pt;margin-top:24.6pt;width:108.75pt;height:51.15pt;z-index:252377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4D1A6D97" wp14:editId="09EB1B7E">
                <wp:simplePos x="0" y="0"/>
                <wp:positionH relativeFrom="margin">
                  <wp:posOffset>2857500</wp:posOffset>
                </wp:positionH>
                <wp:positionV relativeFrom="paragraph">
                  <wp:posOffset>2181860</wp:posOffset>
                </wp:positionV>
                <wp:extent cx="0" cy="228600"/>
                <wp:effectExtent l="0" t="0" r="19050" b="19050"/>
                <wp:wrapNone/>
                <wp:docPr id="704" name="Conector reto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AA020" id="Conector reto 704" o:spid="_x0000_s1026" style="position:absolute;z-index:25238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171.8pt" to="225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1B8A57E3" wp14:editId="255A7243">
                <wp:simplePos x="0" y="0"/>
                <wp:positionH relativeFrom="margin">
                  <wp:posOffset>2857500</wp:posOffset>
                </wp:positionH>
                <wp:positionV relativeFrom="paragraph">
                  <wp:posOffset>947420</wp:posOffset>
                </wp:positionV>
                <wp:extent cx="0" cy="228600"/>
                <wp:effectExtent l="0" t="0" r="19050" b="19050"/>
                <wp:wrapNone/>
                <wp:docPr id="705" name="Conector reto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10F09" id="Conector reto 705" o:spid="_x0000_s1026" style="position:absolute;z-index:25238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74.6pt" to="22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935E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19DE432B" wp14:editId="7EC37F64">
                <wp:simplePos x="0" y="0"/>
                <wp:positionH relativeFrom="margin">
                  <wp:posOffset>2857500</wp:posOffset>
                </wp:positionH>
                <wp:positionV relativeFrom="paragraph">
                  <wp:posOffset>97790</wp:posOffset>
                </wp:positionV>
                <wp:extent cx="0" cy="228600"/>
                <wp:effectExtent l="0" t="0" r="19050" b="19050"/>
                <wp:wrapNone/>
                <wp:docPr id="402" name="Conector ret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C2003" id="Conector reto 402" o:spid="_x0000_s1026" style="position:absolute;z-index:25238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7.7pt" to="2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  <w:r>
        <w:rPr>
          <w:lang w:eastAsia="ja-JP"/>
        </w:rPr>
        <w:t>T36</w: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>
        <w:rPr>
          <w:lang w:eastAsia="ja-JP"/>
        </w:rPr>
        <w:t>T37</w: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2CFB1711" wp14:editId="37B0A4D8">
                <wp:simplePos x="0" y="0"/>
                <wp:positionH relativeFrom="margin">
                  <wp:posOffset>2162175</wp:posOffset>
                </wp:positionH>
                <wp:positionV relativeFrom="paragraph">
                  <wp:posOffset>1306830</wp:posOffset>
                </wp:positionV>
                <wp:extent cx="1381125" cy="649605"/>
                <wp:effectExtent l="0" t="0" r="28575" b="17145"/>
                <wp:wrapNone/>
                <wp:docPr id="404" name="Retângulo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B1711" id="Retângulo 404" o:spid="_x0000_s1153" style="position:absolute;margin-left:170.25pt;margin-top:102.9pt;width:108.75pt;height:51.15pt;z-index:25238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0EB0B8C1" wp14:editId="2CAC8620">
                <wp:simplePos x="0" y="0"/>
                <wp:positionH relativeFrom="margin">
                  <wp:posOffset>2857500</wp:posOffset>
                </wp:positionH>
                <wp:positionV relativeFrom="paragraph">
                  <wp:posOffset>615950</wp:posOffset>
                </wp:positionV>
                <wp:extent cx="0" cy="228600"/>
                <wp:effectExtent l="0" t="0" r="19050" b="19050"/>
                <wp:wrapNone/>
                <wp:docPr id="706" name="Conector reto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CF357" id="Conector reto 706" o:spid="_x0000_s1026" style="position:absolute;z-index:25238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48.5pt" to="22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71A2546F" wp14:editId="7B8E2C38">
                <wp:simplePos x="0" y="0"/>
                <wp:positionH relativeFrom="margin">
                  <wp:posOffset>2857500</wp:posOffset>
                </wp:positionH>
                <wp:positionV relativeFrom="paragraph">
                  <wp:posOffset>1941830</wp:posOffset>
                </wp:positionV>
                <wp:extent cx="0" cy="228600"/>
                <wp:effectExtent l="0" t="0" r="19050" b="19050"/>
                <wp:wrapNone/>
                <wp:docPr id="407" name="Conector ret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5A3A1" id="Conector reto 407" o:spid="_x0000_s1026" style="position:absolute;z-index:25238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152.9pt" to="22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184350F7" wp14:editId="6985C781">
                <wp:simplePos x="0" y="0"/>
                <wp:positionH relativeFrom="margin">
                  <wp:posOffset>2162175</wp:posOffset>
                </wp:positionH>
                <wp:positionV relativeFrom="paragraph">
                  <wp:posOffset>810260</wp:posOffset>
                </wp:positionV>
                <wp:extent cx="1381125" cy="295275"/>
                <wp:effectExtent l="0" t="0" r="28575" b="28575"/>
                <wp:wrapNone/>
                <wp:docPr id="707" name="Retângulo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350F7" id="Retângulo 707" o:spid="_x0000_s1154" style="position:absolute;margin-left:170.25pt;margin-top:63.8pt;width:108.75pt;height:23.25pt;z-index:25239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" fillcolor="#5b9bd5 [3204]" strokecolor="#1f4d78 [1604]" strokeweight="1pt">
                <v:textbox>
                  <w:txbxContent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4C438D68" wp14:editId="5694BE0C">
                <wp:simplePos x="0" y="0"/>
                <wp:positionH relativeFrom="margin">
                  <wp:posOffset>2857500</wp:posOffset>
                </wp:positionH>
                <wp:positionV relativeFrom="paragraph">
                  <wp:posOffset>1092200</wp:posOffset>
                </wp:positionV>
                <wp:extent cx="0" cy="228600"/>
                <wp:effectExtent l="0" t="0" r="19050" b="19050"/>
                <wp:wrapNone/>
                <wp:docPr id="708" name="Conector reto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45F84" id="Conector reto 708" o:spid="_x0000_s1026" style="position:absolute;z-index:25239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86pt" to="22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234BC873" wp14:editId="2D55A172">
                <wp:simplePos x="0" y="0"/>
                <wp:positionH relativeFrom="margin">
                  <wp:posOffset>2162175</wp:posOffset>
                </wp:positionH>
                <wp:positionV relativeFrom="paragraph">
                  <wp:posOffset>334010</wp:posOffset>
                </wp:positionV>
                <wp:extent cx="1381125" cy="295275"/>
                <wp:effectExtent l="0" t="0" r="28575" b="28575"/>
                <wp:wrapNone/>
                <wp:docPr id="709" name="Retângulo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BC873" id="Retângulo 709" o:spid="_x0000_s1155" style="position:absolute;margin-left:170.25pt;margin-top:26.3pt;width:108.75pt;height:23.25pt;z-index:252385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  <w:r>
        <w:rPr>
          <w:lang w:eastAsia="ja-JP"/>
        </w:rPr>
        <w:t>T38</w:t>
      </w:r>
    </w:p>
    <w:p w:rsidR="00A255CE" w:rsidRPr="009A1ECC" w:rsidRDefault="00A255CE" w:rsidP="00A255CE">
      <w:pPr>
        <w:rPr>
          <w:lang w:eastAsia="ja-JP"/>
        </w:rPr>
      </w:pPr>
      <w:r>
        <w:rPr>
          <w:lang w:eastAsia="ja-JP"/>
        </w:rPr>
        <w:t>T39</w: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>
        <w:rPr>
          <w:lang w:eastAsia="ja-JP"/>
        </w:rPr>
        <w:t>T40</w: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491F58B2" wp14:editId="529A8D0A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1390650" cy="552450"/>
                <wp:effectExtent l="0" t="0" r="19050" b="19050"/>
                <wp:wrapNone/>
                <wp:docPr id="710" name="Elipse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1F58B2" id="Elipse 710" o:spid="_x0000_s1156" style="position:absolute;margin-left:0;margin-top:9.95pt;width:109.5pt;height:43.5pt;z-index:252392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0E219373" wp14:editId="39225BF3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1390650" cy="552450"/>
                <wp:effectExtent l="0" t="0" r="19050" b="19050"/>
                <wp:wrapNone/>
                <wp:docPr id="413" name="Elips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219373" id="Elipse 413" o:spid="_x0000_s1157" style="position:absolute;margin-left:0;margin-top:23.05pt;width:109.5pt;height:43.5pt;z-index:252393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762E4374" wp14:editId="67DEB299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0" cy="228600"/>
                <wp:effectExtent l="0" t="0" r="19050" b="19050"/>
                <wp:wrapNone/>
                <wp:docPr id="711" name="Conector reto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EFC49" id="Conector reto 711" o:spid="_x0000_s1026" style="position:absolute;z-index:252394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pt" to="0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6576825A" wp14:editId="0E73B0AF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381125" cy="2333625"/>
                <wp:effectExtent l="0" t="0" r="28575" b="28575"/>
                <wp:wrapNone/>
                <wp:docPr id="712" name="Retângulo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7C7C3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ENSPA</w:t>
                            </w:r>
                          </w:p>
                          <w:p w:rsidR="00226E20" w:rsidRPr="007C7C3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MR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(LINTE)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(LCARRY)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(LZERO)</w:t>
                            </w:r>
                          </w:p>
                          <w:p w:rsidR="00226E20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6825A" id="Retângulo 712" o:spid="_x0000_s1158" style="position:absolute;margin-left:0;margin-top:2pt;width:108.75pt;height:183.75pt;z-index:2523883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" fillcolor="#5b9bd5 [3204]" strokecolor="#1f4d78 [1604]" strokeweight="1pt">
                <v:textbox>
                  <w:txbxContent>
                    <w:p w:rsidR="00226E20" w:rsidRPr="007C7C3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ENSPA</w:t>
                      </w:r>
                    </w:p>
                    <w:p w:rsidR="00226E20" w:rsidRPr="007C7C3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MR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(LINTE)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(LCARRY)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(LZERO)</w:t>
                      </w:r>
                    </w:p>
                    <w:p w:rsidR="00226E20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(LINT)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eastAsia="ja-JP"/>
        </w:rPr>
        <w:t>T41</w: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 w:rsidRPr="00755C8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074DD1F7" wp14:editId="4F7CA089">
                <wp:simplePos x="0" y="0"/>
                <wp:positionH relativeFrom="margin">
                  <wp:posOffset>2847975</wp:posOffset>
                </wp:positionH>
                <wp:positionV relativeFrom="paragraph">
                  <wp:posOffset>2259965</wp:posOffset>
                </wp:positionV>
                <wp:extent cx="0" cy="359410"/>
                <wp:effectExtent l="0" t="0" r="19050" b="21590"/>
                <wp:wrapNone/>
                <wp:docPr id="713" name="Conector reto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9F495" id="Conector reto 713" o:spid="_x0000_s1026" style="position:absolute;z-index:25239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25pt,177.95pt" to="224.2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755C8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7B277D42" wp14:editId="34FD56D8">
                <wp:simplePos x="0" y="0"/>
                <wp:positionH relativeFrom="margin">
                  <wp:posOffset>2162175</wp:posOffset>
                </wp:positionH>
                <wp:positionV relativeFrom="paragraph">
                  <wp:posOffset>583565</wp:posOffset>
                </wp:positionV>
                <wp:extent cx="1381125" cy="1666875"/>
                <wp:effectExtent l="0" t="0" r="28575" b="28575"/>
                <wp:wrapNone/>
                <wp:docPr id="714" name="Retângulo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77D42" id="Retângulo 714" o:spid="_x0000_s1159" style="position:absolute;margin-left:170.25pt;margin-top:45.95pt;width:108.75pt;height:131.25pt;z-index:252396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" fillcolor="#5b9bd5 [3204]" strokecolor="#1f4d78 [1604]" strokeweight="1pt">
                <v:textbox>
                  <w:txbxContent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5C8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75F97EB2" wp14:editId="7F7E77E2">
                <wp:simplePos x="0" y="0"/>
                <wp:positionH relativeFrom="margin">
                  <wp:posOffset>2857500</wp:posOffset>
                </wp:positionH>
                <wp:positionV relativeFrom="paragraph">
                  <wp:posOffset>219075</wp:posOffset>
                </wp:positionV>
                <wp:extent cx="0" cy="359410"/>
                <wp:effectExtent l="0" t="0" r="19050" b="21590"/>
                <wp:wrapNone/>
                <wp:docPr id="715" name="Conector reto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7ED86" id="Conector reto 715" o:spid="_x0000_s1026" style="position:absolute;z-index:25239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17.25pt" to="22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>
        <w:rPr>
          <w:lang w:eastAsia="ja-JP"/>
        </w:rPr>
        <w:t>T42</w: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B23139" w:rsidP="00A255CE">
      <w:pPr>
        <w:rPr>
          <w:lang w:eastAsia="ja-JP"/>
        </w:rPr>
      </w:pPr>
      <w:r w:rsidRPr="00755C8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40C9F90C" wp14:editId="1F640E77">
                <wp:simplePos x="0" y="0"/>
                <wp:positionH relativeFrom="margin">
                  <wp:posOffset>2159965</wp:posOffset>
                </wp:positionH>
                <wp:positionV relativeFrom="paragraph">
                  <wp:posOffset>324358</wp:posOffset>
                </wp:positionV>
                <wp:extent cx="1381125" cy="1666875"/>
                <wp:effectExtent l="0" t="0" r="28575" b="28575"/>
                <wp:wrapNone/>
                <wp:docPr id="716" name="Retângulo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9F90C" id="Retângulo 716" o:spid="_x0000_s1160" style="position:absolute;margin-left:170.1pt;margin-top:25.55pt;width:108.75pt;height:131.25pt;z-index:252398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" fillcolor="#5b9bd5 [3204]" strokecolor="#1f4d78 [1604]" strokeweight="1pt">
                <v:textbox>
                  <w:txbxContent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>
        <w:rPr>
          <w:lang w:eastAsia="ja-JP"/>
        </w:rPr>
        <w:t>T43</w: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B23139" w:rsidP="00A255CE">
      <w:pPr>
        <w:rPr>
          <w:lang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7A450DB1" wp14:editId="462B286D">
                <wp:simplePos x="0" y="0"/>
                <wp:positionH relativeFrom="margin">
                  <wp:posOffset>2168296</wp:posOffset>
                </wp:positionH>
                <wp:positionV relativeFrom="paragraph">
                  <wp:posOffset>346837</wp:posOffset>
                </wp:positionV>
                <wp:extent cx="1390650" cy="552450"/>
                <wp:effectExtent l="0" t="0" r="19050" b="19050"/>
                <wp:wrapNone/>
                <wp:docPr id="421" name="Elips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450DB1" id="Elipse 421" o:spid="_x0000_s1161" style="position:absolute;margin-left:170.75pt;margin-top:27.3pt;width:109.5pt;height:43.5pt;z-index:25240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55C8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557CE6A2" wp14:editId="33A8BD27">
                <wp:simplePos x="0" y="0"/>
                <wp:positionH relativeFrom="margin">
                  <wp:posOffset>2857500</wp:posOffset>
                </wp:positionH>
                <wp:positionV relativeFrom="paragraph">
                  <wp:posOffset>139929</wp:posOffset>
                </wp:positionV>
                <wp:extent cx="0" cy="359410"/>
                <wp:effectExtent l="0" t="0" r="19050" b="21590"/>
                <wp:wrapNone/>
                <wp:docPr id="419" name="Conector reto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5D782" id="Conector reto 419" o:spid="_x0000_s1026" style="position:absolute;z-index:25239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11pt" to="22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3B28A93" wp14:editId="137AE0B4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1390650" cy="552450"/>
                <wp:effectExtent l="0" t="0" r="19050" b="19050"/>
                <wp:wrapNone/>
                <wp:docPr id="717" name="Elips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28A93" id="Elipse 717" o:spid="_x0000_s1162" style="position:absolute;margin-left:0;margin-top:15.55pt;width:109.5pt;height:43.5pt;z-index:25240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6C0B0ED0" wp14:editId="7F442EF4">
                <wp:simplePos x="0" y="0"/>
                <wp:positionH relativeFrom="margin">
                  <wp:posOffset>2847975</wp:posOffset>
                </wp:positionH>
                <wp:positionV relativeFrom="paragraph">
                  <wp:posOffset>2050415</wp:posOffset>
                </wp:positionV>
                <wp:extent cx="0" cy="359410"/>
                <wp:effectExtent l="0" t="0" r="19050" b="21590"/>
                <wp:wrapNone/>
                <wp:docPr id="429" name="Conector reto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6D68A" id="Conector reto 429" o:spid="_x0000_s1026" style="position:absolute;z-index:25240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25pt,161.45pt" to="224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75CA4E55" wp14:editId="6D2C1148">
                <wp:simplePos x="0" y="0"/>
                <wp:positionH relativeFrom="margin">
                  <wp:posOffset>2857500</wp:posOffset>
                </wp:positionH>
                <wp:positionV relativeFrom="paragraph">
                  <wp:posOffset>9525</wp:posOffset>
                </wp:positionV>
                <wp:extent cx="0" cy="359410"/>
                <wp:effectExtent l="0" t="0" r="19050" b="21590"/>
                <wp:wrapNone/>
                <wp:docPr id="426" name="Conector reto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6B7C8" id="Conector reto 426" o:spid="_x0000_s1026" style="position:absolute;z-index:25240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.75pt" to="22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4E9FE17B" wp14:editId="6699FBEE">
                <wp:simplePos x="0" y="0"/>
                <wp:positionH relativeFrom="margin">
                  <wp:posOffset>2162175</wp:posOffset>
                </wp:positionH>
                <wp:positionV relativeFrom="paragraph">
                  <wp:posOffset>33020</wp:posOffset>
                </wp:positionV>
                <wp:extent cx="1381125" cy="1666875"/>
                <wp:effectExtent l="0" t="0" r="28575" b="28575"/>
                <wp:wrapNone/>
                <wp:docPr id="427" name="Retângulo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FE17B" id="Retângulo 427" o:spid="_x0000_s1163" style="position:absolute;margin-left:170.25pt;margin-top:2.6pt;width:108.75pt;height:131.25pt;z-index:252403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" fillcolor="#5b9bd5 [3204]" strokecolor="#1f4d78 [1604]" strokeweight="1pt">
                <v:textbox>
                  <w:txbxContent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eastAsia="ja-JP"/>
        </w:rPr>
        <w:t>T44</w: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3C62C7E8" wp14:editId="349BDF15">
                <wp:simplePos x="0" y="0"/>
                <wp:positionH relativeFrom="margin">
                  <wp:posOffset>2152650</wp:posOffset>
                </wp:positionH>
                <wp:positionV relativeFrom="paragraph">
                  <wp:posOffset>29845</wp:posOffset>
                </wp:positionV>
                <wp:extent cx="1381125" cy="1666875"/>
                <wp:effectExtent l="0" t="0" r="28575" b="28575"/>
                <wp:wrapNone/>
                <wp:docPr id="512" name="Retângulo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9D0848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2C7E8" id="Retângulo 512" o:spid="_x0000_s1164" style="position:absolute;margin-left:169.5pt;margin-top:2.35pt;width:108.75pt;height:131.25pt;z-index:252405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" fillcolor="#5b9bd5 [3204]" strokecolor="#1f4d78 [1604]" strokeweight="1pt">
                <v:textbox>
                  <w:txbxContent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9D0848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eastAsia="ja-JP"/>
        </w:rPr>
        <w:t>T45</w:t>
      </w: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</w:p>
    <w:p w:rsidR="00A255CE" w:rsidRPr="009A1ECC" w:rsidRDefault="00A255CE" w:rsidP="00A255CE">
      <w:pPr>
        <w:rPr>
          <w:lang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5AC9ED43" wp14:editId="0FA00BDE">
                <wp:simplePos x="0" y="0"/>
                <wp:positionH relativeFrom="margin">
                  <wp:posOffset>2857500</wp:posOffset>
                </wp:positionH>
                <wp:positionV relativeFrom="paragraph">
                  <wp:posOffset>347345</wp:posOffset>
                </wp:positionV>
                <wp:extent cx="0" cy="359410"/>
                <wp:effectExtent l="0" t="0" r="19050" b="21590"/>
                <wp:wrapNone/>
                <wp:docPr id="513" name="Conector reto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D7351" id="Conector reto 513" o:spid="_x0000_s1026" style="position:absolute;z-index:25240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27.35pt" to="22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255CE" w:rsidRPr="009A1ECC" w:rsidRDefault="00A255CE" w:rsidP="00A255CE">
      <w:pPr>
        <w:rPr>
          <w:lang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09F4060A" wp14:editId="71985E8F">
                <wp:simplePos x="0" y="0"/>
                <wp:positionH relativeFrom="margin">
                  <wp:posOffset>2161540</wp:posOffset>
                </wp:positionH>
                <wp:positionV relativeFrom="paragraph">
                  <wp:posOffset>235585</wp:posOffset>
                </wp:positionV>
                <wp:extent cx="1390650" cy="552450"/>
                <wp:effectExtent l="0" t="0" r="19050" b="19050"/>
                <wp:wrapNone/>
                <wp:docPr id="718" name="Elips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A25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F4060A" id="Elipse 718" o:spid="_x0000_s1165" style="position:absolute;margin-left:170.2pt;margin-top:18.55pt;width:109.5pt;height:43.5pt;z-index:25240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A25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C1F53" w:rsidRPr="009A1ECC" w:rsidRDefault="008C1F53" w:rsidP="008C1F53">
      <w:pPr>
        <w:rPr>
          <w:lang w:eastAsia="ja-JP"/>
        </w:rPr>
      </w:pPr>
    </w:p>
    <w:p w:rsidR="008C1F53" w:rsidRPr="009A1ECC" w:rsidRDefault="008C1F53" w:rsidP="008C1F53">
      <w:pPr>
        <w:rPr>
          <w:lang w:eastAsia="ja-JP"/>
        </w:rPr>
      </w:pPr>
    </w:p>
    <w:p w:rsidR="008C1F53" w:rsidRDefault="008C1F53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Pr="009A1ECC" w:rsidRDefault="000D0D86" w:rsidP="008C1F53">
      <w:pPr>
        <w:rPr>
          <w:lang w:eastAsia="ja-JP"/>
        </w:rPr>
      </w:pPr>
    </w:p>
    <w:p w:rsidR="008C1F53" w:rsidRPr="009A1ECC" w:rsidRDefault="008C1F53" w:rsidP="008C1F53">
      <w:pPr>
        <w:rPr>
          <w:lang w:eastAsia="ja-JP"/>
        </w:rPr>
      </w:pPr>
    </w:p>
    <w:p w:rsidR="008C1F53" w:rsidRPr="009A1ECC" w:rsidRDefault="008C1F53" w:rsidP="008C1F53">
      <w:pPr>
        <w:rPr>
          <w:lang w:eastAsia="ja-JP"/>
        </w:rPr>
      </w:pPr>
    </w:p>
    <w:p w:rsidR="008C1F53" w:rsidRPr="009A1ECC" w:rsidRDefault="000D0D86" w:rsidP="008C1F53">
      <w:pPr>
        <w:rPr>
          <w:lang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2D5439E" wp14:editId="7A9003C6">
                <wp:simplePos x="0" y="0"/>
                <wp:positionH relativeFrom="margin">
                  <wp:posOffset>2148884</wp:posOffset>
                </wp:positionH>
                <wp:positionV relativeFrom="paragraph">
                  <wp:posOffset>137588</wp:posOffset>
                </wp:positionV>
                <wp:extent cx="1390650" cy="552450"/>
                <wp:effectExtent l="0" t="0" r="19050" b="19050"/>
                <wp:wrapNone/>
                <wp:docPr id="564" name="Elips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0D0D86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D5439E" id="Elipse 564" o:spid="_x0000_s1166" style="position:absolute;margin-left:169.2pt;margin-top:10.85pt;width:109.5pt;height:43.5pt;z-index:252175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0D0D86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lang w:eastAsia="ja-JP"/>
        </w:rPr>
        <w:t xml:space="preserve">   </w:t>
      </w:r>
    </w:p>
    <w:p w:rsidR="008C1F53" w:rsidRPr="009A1ECC" w:rsidRDefault="000D0D86" w:rsidP="008C1F53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2850078</wp:posOffset>
                </wp:positionH>
                <wp:positionV relativeFrom="paragraph">
                  <wp:posOffset>197419</wp:posOffset>
                </wp:positionV>
                <wp:extent cx="11875" cy="736270"/>
                <wp:effectExtent l="0" t="0" r="26670" b="26035"/>
                <wp:wrapNone/>
                <wp:docPr id="567" name="Conector reto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736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ABFFB" id="Conector reto 567" o:spid="_x0000_s1026" style="position:absolute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15.55pt" to="225.3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8C1F53" w:rsidRPr="009A1ECC" w:rsidRDefault="008C1F53" w:rsidP="008C1F53">
      <w:pPr>
        <w:rPr>
          <w:lang w:eastAsia="ja-JP"/>
        </w:rPr>
      </w:pPr>
    </w:p>
    <w:p w:rsidR="000D0D86" w:rsidRDefault="000D0D86" w:rsidP="000D0D86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2153A07" wp14:editId="235FD5C4">
                <wp:simplePos x="0" y="0"/>
                <wp:positionH relativeFrom="margin">
                  <wp:posOffset>2037715</wp:posOffset>
                </wp:positionH>
                <wp:positionV relativeFrom="paragraph">
                  <wp:posOffset>296545</wp:posOffset>
                </wp:positionV>
                <wp:extent cx="1630680" cy="361315"/>
                <wp:effectExtent l="19050" t="0" r="45720" b="19685"/>
                <wp:wrapNone/>
                <wp:docPr id="568" name="Trapezoid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C855FB" w:rsidRDefault="00226E20" w:rsidP="000D0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 &lt;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3A07" id="Trapezoide 568" o:spid="_x0000_s1167" style="position:absolute;margin-left:160.45pt;margin-top:23.35pt;width:128.4pt;height:28.45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068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" adj="-11796480,,5400" path="m,361315l315518,r999644,l1630680,361315,,361315xe" fillcolor="#5b9bd5 [3204]" strokecolor="#1f4d78 [1604]" strokeweight="1pt">
                <v:stroke joinstyle="miter"/>
                <v:formulas/>
                <v:path arrowok="t" o:connecttype="custom" o:connectlocs="0,361315;315518,0;1315162,0;1630680,361315;0,361315" o:connectangles="0,0,0,0,0" textboxrect="0,0,1630680,361315"/>
                <v:textbox>
                  <w:txbxContent>
                    <w:p w:rsidR="00226E20" w:rsidRPr="00C855FB" w:rsidRDefault="00226E20" w:rsidP="000D0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 &lt;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0D86" w:rsidRDefault="000D0D86" w:rsidP="000D0D86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E989506" wp14:editId="2E99D256">
                <wp:simplePos x="0" y="0"/>
                <wp:positionH relativeFrom="column">
                  <wp:posOffset>2243470</wp:posOffset>
                </wp:positionH>
                <wp:positionV relativeFrom="paragraph">
                  <wp:posOffset>220787</wp:posOffset>
                </wp:positionV>
                <wp:extent cx="664" cy="1775637"/>
                <wp:effectExtent l="0" t="0" r="37465" b="15240"/>
                <wp:wrapNone/>
                <wp:docPr id="569" name="Conector reto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" cy="1775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06487" id="Conector reto 569" o:spid="_x0000_s1026" style="position:absolute;flip:y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17.4pt" to="176.7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5E26E7D6" wp14:editId="1598D83C">
                <wp:simplePos x="0" y="0"/>
                <wp:positionH relativeFrom="margin">
                  <wp:posOffset>3486150</wp:posOffset>
                </wp:positionH>
                <wp:positionV relativeFrom="paragraph">
                  <wp:posOffset>315595</wp:posOffset>
                </wp:positionV>
                <wp:extent cx="47625" cy="2562225"/>
                <wp:effectExtent l="0" t="0" r="28575" b="28575"/>
                <wp:wrapNone/>
                <wp:docPr id="570" name="Conector reto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56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11D51" id="Conector reto 570" o:spid="_x0000_s1026" style="position:absolute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5pt,24.85pt" to="278.25pt,2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D0D86" w:rsidRDefault="000D0D86" w:rsidP="000D0D86">
      <w:pPr>
        <w:rPr>
          <w:lang w:val="pt-BR" w:eastAsia="ja-JP"/>
        </w:rPr>
      </w:pPr>
    </w:p>
    <w:p w:rsidR="000D0D86" w:rsidRPr="007975CD" w:rsidRDefault="000D0D86" w:rsidP="000D0D86">
      <w:pPr>
        <w:rPr>
          <w:lang w:val="pt-BR" w:eastAsia="ja-JP"/>
        </w:rPr>
      </w:pPr>
    </w:p>
    <w:p w:rsidR="000D0D86" w:rsidRPr="007975CD" w:rsidRDefault="000D0D86" w:rsidP="000D0D86">
      <w:pPr>
        <w:rPr>
          <w:lang w:val="pt-BR" w:eastAsia="ja-JP"/>
        </w:rPr>
      </w:pPr>
    </w:p>
    <w:p w:rsidR="000D0D86" w:rsidRPr="007975CD" w:rsidRDefault="000D0D86" w:rsidP="000D0D86">
      <w:pPr>
        <w:rPr>
          <w:lang w:val="pt-BR" w:eastAsia="ja-JP"/>
        </w:rPr>
      </w:pPr>
    </w:p>
    <w:p w:rsidR="000D0D86" w:rsidRPr="007975CD" w:rsidRDefault="000D0D86" w:rsidP="000D0D86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22387D8" wp14:editId="281F09EA">
                <wp:simplePos x="0" y="0"/>
                <wp:positionH relativeFrom="margin">
                  <wp:posOffset>2038350</wp:posOffset>
                </wp:positionH>
                <wp:positionV relativeFrom="paragraph">
                  <wp:posOffset>288290</wp:posOffset>
                </wp:positionV>
                <wp:extent cx="0" cy="1620000"/>
                <wp:effectExtent l="0" t="0" r="19050" b="37465"/>
                <wp:wrapNone/>
                <wp:docPr id="571" name="Conector reto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9F2AD" id="Conector reto 571" o:spid="_x0000_s1026" style="position:absolute;flip:x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5pt,22.7pt" to="160.5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9CC2270" wp14:editId="3751F7A8">
                <wp:simplePos x="0" y="0"/>
                <wp:positionH relativeFrom="margin">
                  <wp:posOffset>1407795</wp:posOffset>
                </wp:positionH>
                <wp:positionV relativeFrom="paragraph">
                  <wp:posOffset>171450</wp:posOffset>
                </wp:positionV>
                <wp:extent cx="1630680" cy="361315"/>
                <wp:effectExtent l="19050" t="0" r="45720" b="19685"/>
                <wp:wrapNone/>
                <wp:docPr id="572" name="Trapezoid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C855FB" w:rsidRDefault="00226E20" w:rsidP="000D0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MD &lt;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2270" id="Trapezoide 572" o:spid="_x0000_s1168" style="position:absolute;margin-left:110.85pt;margin-top:13.5pt;width:128.4pt;height:28.45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068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" adj="-11796480,,5400" path="m,361315l315518,r999644,l1630680,361315,,361315xe" fillcolor="#5b9bd5 [3204]" strokecolor="#1f4d78 [1604]" strokeweight="1pt">
                <v:stroke joinstyle="miter"/>
                <v:formulas/>
                <v:path arrowok="t" o:connecttype="custom" o:connectlocs="0,361315;315518,0;1315162,0;1630680,361315;0,361315" o:connectangles="0,0,0,0,0" textboxrect="0,0,1630680,361315"/>
                <v:textbox>
                  <w:txbxContent>
                    <w:p w:rsidR="00226E20" w:rsidRPr="00C855FB" w:rsidRDefault="00226E20" w:rsidP="000D0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MD &lt;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0D86" w:rsidRPr="007975CD" w:rsidRDefault="000D0D86" w:rsidP="000D0D86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BBC53EC" wp14:editId="52EC4D1D">
                <wp:simplePos x="0" y="0"/>
                <wp:positionH relativeFrom="column">
                  <wp:posOffset>2245766</wp:posOffset>
                </wp:positionH>
                <wp:positionV relativeFrom="paragraph">
                  <wp:posOffset>92709</wp:posOffset>
                </wp:positionV>
                <wp:extent cx="796748" cy="870509"/>
                <wp:effectExtent l="0" t="0" r="22860" b="25400"/>
                <wp:wrapNone/>
                <wp:docPr id="573" name="Conector angulado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748" cy="870509"/>
                        </a:xfrm>
                        <a:prstGeom prst="bentConnector3">
                          <a:avLst>
                            <a:gd name="adj1" fmla="val 646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8BD8A" id="Conector angulado 573" o:spid="_x0000_s1026" type="#_x0000_t34" style="position:absolute;margin-left:176.85pt;margin-top:7.3pt;width:62.75pt;height:68.55pt;flip:x y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" adj="13957" strokecolor="#5b9bd5 [3204]" strokeweight=".5pt"/>
            </w:pict>
          </mc:Fallback>
        </mc:AlternateContent>
      </w:r>
    </w:p>
    <w:p w:rsidR="000D0D86" w:rsidRPr="007975CD" w:rsidRDefault="00DC66CA" w:rsidP="000D0D86">
      <w:pPr>
        <w:rPr>
          <w:lang w:val="pt-BR"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1D41427D" wp14:editId="6BA07612">
                <wp:simplePos x="0" y="0"/>
                <wp:positionH relativeFrom="margin">
                  <wp:posOffset>2246401</wp:posOffset>
                </wp:positionH>
                <wp:positionV relativeFrom="paragraph">
                  <wp:posOffset>308305</wp:posOffset>
                </wp:positionV>
                <wp:extent cx="1124458" cy="605155"/>
                <wp:effectExtent l="0" t="0" r="19050" b="23495"/>
                <wp:wrapNone/>
                <wp:docPr id="478" name="Retângulo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458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DC66CA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DC66CA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LAC</w:t>
                            </w:r>
                          </w:p>
                          <w:p w:rsidR="00226E20" w:rsidRPr="00426281" w:rsidRDefault="00226E20" w:rsidP="00DC66C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1427D" id="Retângulo 478" o:spid="_x0000_s1169" style="position:absolute;margin-left:176.9pt;margin-top:24.3pt;width:88.55pt;height:47.65pt;z-index:25244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" fillcolor="#5b9bd5 [3204]" strokecolor="#1f4d78 [1604]" strokeweight="1pt">
                <v:textbox>
                  <w:txbxContent>
                    <w:p w:rsidR="00226E20" w:rsidRDefault="00226E20" w:rsidP="00DC66CA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DC66CA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LAC</w:t>
                      </w:r>
                    </w:p>
                    <w:p w:rsidR="00226E20" w:rsidRPr="00426281" w:rsidRDefault="00226E20" w:rsidP="00DC66C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0D86" w:rsidRPr="00563863" w:rsidRDefault="00563863" w:rsidP="000D0D86">
      <w:pPr>
        <w:tabs>
          <w:tab w:val="left" w:pos="1140"/>
        </w:tabs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73F6D88A" wp14:editId="5FDE0D75">
                <wp:simplePos x="0" y="0"/>
                <wp:positionH relativeFrom="column">
                  <wp:posOffset>3531641</wp:posOffset>
                </wp:positionH>
                <wp:positionV relativeFrom="paragraph">
                  <wp:posOffset>150190</wp:posOffset>
                </wp:positionV>
                <wp:extent cx="8916" cy="1309421"/>
                <wp:effectExtent l="0" t="0" r="29210" b="24130"/>
                <wp:wrapNone/>
                <wp:docPr id="386" name="Conector ret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6" cy="1309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08AF9" id="Conector reto 386" o:spid="_x0000_s1026" style="position:absolute;flip:x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1pt,11.85pt" to="278.8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DC66CA" w:rsidRPr="00DC66CA">
        <w:rPr>
          <w:lang w:eastAsia="ja-JP"/>
        </w:rPr>
        <w:t>T46</w:t>
      </w:r>
      <w:r w:rsidR="000D0D86" w:rsidRPr="00DC66CA">
        <w:rPr>
          <w:lang w:eastAsia="ja-JP"/>
        </w:rPr>
        <w:tab/>
      </w:r>
      <w:r w:rsidR="000D0D86" w:rsidRPr="00563863">
        <w:rPr>
          <w:lang w:eastAsia="ja-JP"/>
        </w:rPr>
        <w:t xml:space="preserve"> </w:t>
      </w:r>
    </w:p>
    <w:p w:rsidR="000D0D86" w:rsidRPr="00563863" w:rsidRDefault="00DC66CA" w:rsidP="000D0D86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0BA791DB" wp14:editId="3693369B">
                <wp:simplePos x="0" y="0"/>
                <wp:positionH relativeFrom="column">
                  <wp:posOffset>3036037</wp:posOffset>
                </wp:positionH>
                <wp:positionV relativeFrom="paragraph">
                  <wp:posOffset>51232</wp:posOffset>
                </wp:positionV>
                <wp:extent cx="497434" cy="307239"/>
                <wp:effectExtent l="0" t="0" r="17145" b="36195"/>
                <wp:wrapNone/>
                <wp:docPr id="479" name="Conector angulado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7434" cy="307239"/>
                        </a:xfrm>
                        <a:prstGeom prst="bentConnector3">
                          <a:avLst>
                            <a:gd name="adj1" fmla="val 646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45D76" id="Conector angulado 479" o:spid="_x0000_s1026" type="#_x0000_t34" style="position:absolute;margin-left:239.05pt;margin-top:4.05pt;width:39.15pt;height:24.2pt;flip:x y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" adj="13957" strokecolor="#5b9bd5 [3204]" strokeweight=".5pt"/>
            </w:pict>
          </mc:Fallback>
        </mc:AlternateContent>
      </w:r>
    </w:p>
    <w:p w:rsidR="000D0D86" w:rsidRPr="00563863" w:rsidRDefault="00DC66CA" w:rsidP="000D0D86">
      <w:pPr>
        <w:rPr>
          <w:lang w:eastAsia="ja-JP"/>
        </w:rPr>
      </w:pP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18B78AA5" wp14:editId="544EA333">
                <wp:simplePos x="0" y="0"/>
                <wp:positionH relativeFrom="margin">
                  <wp:posOffset>3408045</wp:posOffset>
                </wp:positionH>
                <wp:positionV relativeFrom="paragraph">
                  <wp:posOffset>201346</wp:posOffset>
                </wp:positionV>
                <wp:extent cx="361950" cy="295275"/>
                <wp:effectExtent l="0" t="0" r="19050" b="28575"/>
                <wp:wrapNone/>
                <wp:docPr id="538" name="Retângulo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56386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T0</w:t>
                            </w:r>
                          </w:p>
                          <w:p w:rsidR="00226E20" w:rsidRPr="00426281" w:rsidRDefault="00226E20" w:rsidP="0056386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78AA5" id="Retângulo 538" o:spid="_x0000_s1170" style="position:absolute;margin-left:268.35pt;margin-top:15.85pt;width:28.5pt;height:23.25pt;z-index:25242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" fillcolor="#5b9bd5 [3204]" strokecolor="#1f4d78 [1604]" strokeweight="1pt">
                <v:textbox>
                  <w:txbxContent>
                    <w:p w:rsidR="00226E20" w:rsidRPr="00426281" w:rsidRDefault="00226E20" w:rsidP="0056386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T0</w:t>
                      </w:r>
                    </w:p>
                    <w:p w:rsidR="00226E20" w:rsidRPr="00426281" w:rsidRDefault="00226E20" w:rsidP="0056386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D0D8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67D7AB66" wp14:editId="57D75A05">
                <wp:simplePos x="0" y="0"/>
                <wp:positionH relativeFrom="margin">
                  <wp:posOffset>1352550</wp:posOffset>
                </wp:positionH>
                <wp:positionV relativeFrom="paragraph">
                  <wp:posOffset>20320</wp:posOffset>
                </wp:positionV>
                <wp:extent cx="1390650" cy="552450"/>
                <wp:effectExtent l="0" t="0" r="19050" b="19050"/>
                <wp:wrapNone/>
                <wp:docPr id="575" name="Elips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0D0D86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D7AB66" id="Elipse 575" o:spid="_x0000_s1171" style="position:absolute;margin-left:106.5pt;margin-top:1.6pt;width:109.5pt;height:43.5pt;z-index:252187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0D0D86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C1F53" w:rsidRDefault="00DC66CA" w:rsidP="008C1F53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6654BDC" wp14:editId="571C297C">
                <wp:simplePos x="0" y="0"/>
                <wp:positionH relativeFrom="column">
                  <wp:posOffset>3375025</wp:posOffset>
                </wp:positionH>
                <wp:positionV relativeFrom="paragraph">
                  <wp:posOffset>337871</wp:posOffset>
                </wp:positionV>
                <wp:extent cx="360000" cy="360000"/>
                <wp:effectExtent l="0" t="0" r="21590" b="21590"/>
                <wp:wrapNone/>
                <wp:docPr id="574" name="Elips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20318E" w:rsidRDefault="00226E20" w:rsidP="000D0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0318E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54BDC" id="Elipse 574" o:spid="_x0000_s1172" style="position:absolute;margin-left:265.75pt;margin-top:26.6pt;width:28.35pt;height:28.3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226E20" w:rsidRPr="0020318E" w:rsidRDefault="00226E20" w:rsidP="000D0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0318E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0D0D86" w:rsidRDefault="000D0D86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Default="000D0D86" w:rsidP="008C1F53">
      <w:pPr>
        <w:rPr>
          <w:lang w:eastAsia="ja-JP"/>
        </w:rPr>
      </w:pPr>
    </w:p>
    <w:p w:rsidR="000D0D86" w:rsidRPr="009A1ECC" w:rsidRDefault="000D0D86" w:rsidP="008C1F53">
      <w:pPr>
        <w:rPr>
          <w:lang w:eastAsia="ja-JP"/>
        </w:rPr>
      </w:pPr>
    </w:p>
    <w:p w:rsidR="00291A7F" w:rsidRPr="00563863" w:rsidRDefault="000D0D86" w:rsidP="0045075D">
      <w:pPr>
        <w:rPr>
          <w:lang w:eastAsia="ja-JP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40848706" wp14:editId="373CC866">
                <wp:simplePos x="0" y="0"/>
                <wp:positionH relativeFrom="margin">
                  <wp:posOffset>2145428</wp:posOffset>
                </wp:positionH>
                <wp:positionV relativeFrom="paragraph">
                  <wp:posOffset>202660</wp:posOffset>
                </wp:positionV>
                <wp:extent cx="1390650" cy="552450"/>
                <wp:effectExtent l="0" t="0" r="19050" b="19050"/>
                <wp:wrapNone/>
                <wp:docPr id="576" name="Elips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0D0D86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13</w:t>
                            </w:r>
                          </w:p>
                          <w:p w:rsidR="00226E20" w:rsidRDefault="00226E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48706" id="Elipse 576" o:spid="_x0000_s1173" style="position:absolute;margin-left:168.95pt;margin-top:15.95pt;width:109.5pt;height:43.5pt;z-index:252189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0D0D86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13</w:t>
                      </w:r>
                    </w:p>
                    <w:p w:rsidR="00226E20" w:rsidRDefault="00226E20"/>
                  </w:txbxContent>
                </v:textbox>
                <w10:wrap anchorx="margin"/>
              </v:oval>
            </w:pict>
          </mc:Fallback>
        </mc:AlternateContent>
      </w:r>
    </w:p>
    <w:p w:rsidR="000D0D86" w:rsidRPr="00563863" w:rsidRDefault="00A12D95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68656</wp:posOffset>
                </wp:positionV>
                <wp:extent cx="0" cy="885139"/>
                <wp:effectExtent l="0" t="0" r="19050" b="29845"/>
                <wp:wrapNone/>
                <wp:docPr id="387" name="Conector ret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B090C" id="Conector reto 387" o:spid="_x0000_s1026" style="position:absolute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5.4pt" to="223.9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0D0D86" w:rsidRPr="00563863" w:rsidRDefault="000D0D86" w:rsidP="0045075D">
      <w:pPr>
        <w:rPr>
          <w:lang w:eastAsia="ja-JP"/>
        </w:rPr>
      </w:pPr>
    </w:p>
    <w:p w:rsidR="000D0D86" w:rsidRPr="00563863" w:rsidRDefault="000D0D86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0642D64" wp14:editId="7E2E39CE">
                <wp:simplePos x="0" y="0"/>
                <wp:positionH relativeFrom="margin">
                  <wp:posOffset>2142699</wp:posOffset>
                </wp:positionH>
                <wp:positionV relativeFrom="paragraph">
                  <wp:posOffset>136677</wp:posOffset>
                </wp:positionV>
                <wp:extent cx="1630680" cy="361315"/>
                <wp:effectExtent l="19050" t="0" r="45720" b="19685"/>
                <wp:wrapNone/>
                <wp:docPr id="577" name="Trapezoid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C855FB" w:rsidRDefault="00226E20" w:rsidP="000D0D8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 &lt;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42D64" id="Trapezoide 577" o:spid="_x0000_s1174" style="position:absolute;margin-left:168.7pt;margin-top:10.75pt;width:128.4pt;height:28.45pt;z-index:25219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068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" adj="-11796480,,5400" path="m,361315l315518,r999644,l1630680,361315,,361315xe" fillcolor="#5b9bd5 [3204]" strokecolor="#1f4d78 [1604]" strokeweight="1pt">
                <v:stroke joinstyle="miter"/>
                <v:formulas/>
                <v:path arrowok="t" o:connecttype="custom" o:connectlocs="0,361315;315518,0;1315162,0;1630680,361315;0,361315" o:connectangles="0,0,0,0,0" textboxrect="0,0,1630680,361315"/>
                <v:textbox>
                  <w:txbxContent>
                    <w:p w:rsidR="00226E20" w:rsidRPr="00C855FB" w:rsidRDefault="00226E20" w:rsidP="000D0D8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 &lt; MD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1A7F" w:rsidRPr="00563863" w:rsidRDefault="00BA5A34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3370997</wp:posOffset>
                </wp:positionH>
                <wp:positionV relativeFrom="paragraph">
                  <wp:posOffset>83952</wp:posOffset>
                </wp:positionV>
                <wp:extent cx="40943" cy="1665027"/>
                <wp:effectExtent l="0" t="0" r="35560" b="30480"/>
                <wp:wrapNone/>
                <wp:docPr id="586" name="Conector reto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3" cy="1665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B1CA6" id="Conector reto 586" o:spid="_x0000_s1026" style="position:absolute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6.6pt" to="268.6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2442949</wp:posOffset>
                </wp:positionH>
                <wp:positionV relativeFrom="paragraph">
                  <wp:posOffset>83953</wp:posOffset>
                </wp:positionV>
                <wp:extent cx="0" cy="832513"/>
                <wp:effectExtent l="0" t="0" r="19050" b="24765"/>
                <wp:wrapNone/>
                <wp:docPr id="585" name="Conector reto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AE600" id="Conector reto 585" o:spid="_x0000_s1026" style="position:absolute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5pt,6.6pt" to="192.3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0D0D86" w:rsidRPr="00563863" w:rsidRDefault="00BA5A34" w:rsidP="0045075D">
      <w:pPr>
        <w:rPr>
          <w:lang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1A871BC" wp14:editId="4620166F">
                <wp:simplePos x="0" y="0"/>
                <wp:positionH relativeFrom="margin">
                  <wp:posOffset>1460310</wp:posOffset>
                </wp:positionH>
                <wp:positionV relativeFrom="paragraph">
                  <wp:posOffset>244826</wp:posOffset>
                </wp:positionV>
                <wp:extent cx="1381125" cy="649605"/>
                <wp:effectExtent l="0" t="0" r="28575" b="17145"/>
                <wp:wrapNone/>
                <wp:docPr id="565" name="Retângulo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LACC</w:t>
                            </w:r>
                          </w:p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871BC" id="Retângulo 565" o:spid="_x0000_s1175" style="position:absolute;margin-left:115pt;margin-top:19.3pt;width:108.75pt;height:51.15pt;z-index:252205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" fillcolor="#5b9bd5 [3204]" strokecolor="#1f4d78 [1604]" strokeweight="1pt">
                <v:textbox>
                  <w:txbxContent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LACC</w:t>
                      </w:r>
                    </w:p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129518C0" wp14:editId="7CE340BC">
                <wp:simplePos x="0" y="0"/>
                <wp:positionH relativeFrom="margin">
                  <wp:posOffset>3152633</wp:posOffset>
                </wp:positionH>
                <wp:positionV relativeFrom="paragraph">
                  <wp:posOffset>243992</wp:posOffset>
                </wp:positionV>
                <wp:extent cx="1381125" cy="649605"/>
                <wp:effectExtent l="0" t="0" r="28575" b="17145"/>
                <wp:wrapNone/>
                <wp:docPr id="566" name="Retângulo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LACC</w:t>
                            </w:r>
                          </w:p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518C0" id="Retângulo 566" o:spid="_x0000_s1176" style="position:absolute;margin-left:248.25pt;margin-top:19.2pt;width:108.75pt;height:51.15pt;z-index:252207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" fillcolor="#5b9bd5 [3204]" strokecolor="#1f4d78 [1604]" strokeweight="1pt">
                <v:textbox>
                  <w:txbxContent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LACC</w:t>
                      </w:r>
                    </w:p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0D86" w:rsidRPr="00563863" w:rsidRDefault="00DC66CA" w:rsidP="0045075D">
      <w:pPr>
        <w:rPr>
          <w:lang w:eastAsia="ja-JP"/>
        </w:rPr>
      </w:pPr>
      <w:r>
        <w:rPr>
          <w:lang w:eastAsia="ja-JP"/>
        </w:rPr>
        <w:t>47</w:t>
      </w:r>
    </w:p>
    <w:p w:rsidR="000D0D86" w:rsidRPr="00563863" w:rsidRDefault="00BA5A34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2647666</wp:posOffset>
                </wp:positionH>
                <wp:positionV relativeFrom="paragraph">
                  <wp:posOffset>58523</wp:posOffset>
                </wp:positionV>
                <wp:extent cx="13647" cy="1535089"/>
                <wp:effectExtent l="0" t="0" r="24765" b="27305"/>
                <wp:wrapNone/>
                <wp:docPr id="587" name="Conector reto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7" cy="1535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24530" id="Conector reto 587" o:spid="_x0000_s1026" style="position:absolute;flip:x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4.6pt" to="209.5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0D0D86" w:rsidRPr="00563863" w:rsidRDefault="00BA5A34" w:rsidP="0045075D">
      <w:pPr>
        <w:rPr>
          <w:lang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D3FF5E0" wp14:editId="49C88384">
                <wp:simplePos x="0" y="0"/>
                <wp:positionH relativeFrom="margin">
                  <wp:posOffset>3152481</wp:posOffset>
                </wp:positionH>
                <wp:positionV relativeFrom="paragraph">
                  <wp:posOffset>146685</wp:posOffset>
                </wp:positionV>
                <wp:extent cx="1381125" cy="649605"/>
                <wp:effectExtent l="0" t="0" r="28575" b="17145"/>
                <wp:wrapNone/>
                <wp:docPr id="584" name="Retângulo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FF5E0" id="Retângulo 584" o:spid="_x0000_s1177" style="position:absolute;margin-left:248.25pt;margin-top:11.55pt;width:108.75pt;height:51.15pt;z-index:252209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" fillcolor="#5b9bd5 [3204]" strokecolor="#1f4d78 [1604]" strokeweight="1pt">
                <v:textbox>
                  <w:txbxContent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C66CA">
        <w:rPr>
          <w:lang w:eastAsia="ja-JP"/>
        </w:rPr>
        <w:t>48</w:t>
      </w:r>
    </w:p>
    <w:p w:rsidR="000D0D86" w:rsidRPr="00563863" w:rsidRDefault="00BA5A34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3370997</wp:posOffset>
                </wp:positionH>
                <wp:positionV relativeFrom="paragraph">
                  <wp:posOffset>45853</wp:posOffset>
                </wp:positionV>
                <wp:extent cx="40640" cy="1405776"/>
                <wp:effectExtent l="0" t="0" r="35560" b="23495"/>
                <wp:wrapNone/>
                <wp:docPr id="589" name="Conector reto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" cy="1405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A43EC" id="Conector reto 589" o:spid="_x0000_s1026" style="position:absolute;flip:x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3.6pt" to="268.65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0D0D86" w:rsidRPr="00563863" w:rsidRDefault="00BA5A34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9C85BA9" wp14:editId="66711113">
                <wp:simplePos x="0" y="0"/>
                <wp:positionH relativeFrom="margin">
                  <wp:posOffset>-109220</wp:posOffset>
                </wp:positionH>
                <wp:positionV relativeFrom="paragraph">
                  <wp:posOffset>241859</wp:posOffset>
                </wp:positionV>
                <wp:extent cx="1390650" cy="552450"/>
                <wp:effectExtent l="0" t="0" r="19050" b="19050"/>
                <wp:wrapNone/>
                <wp:docPr id="581" name="Elips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F142F0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20</w:t>
                            </w:r>
                          </w:p>
                          <w:p w:rsidR="00226E20" w:rsidRDefault="00226E20" w:rsidP="00F14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85BA9" id="Elipse 581" o:spid="_x0000_s1178" style="position:absolute;margin-left:-8.6pt;margin-top:19.05pt;width:109.5pt;height:43.5pt;z-index:252199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F142F0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20</w:t>
                      </w:r>
                    </w:p>
                    <w:p w:rsidR="00226E20" w:rsidRDefault="00226E20" w:rsidP="00F142F0"/>
                  </w:txbxContent>
                </v:textbox>
                <w10:wrap anchorx="margin"/>
              </v:oval>
            </w:pict>
          </mc:Fallback>
        </mc:AlternateContent>
      </w:r>
    </w:p>
    <w:p w:rsidR="000D0D86" w:rsidRPr="00563863" w:rsidRDefault="00BA5A34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1173707</wp:posOffset>
                </wp:positionH>
                <wp:positionV relativeFrom="paragraph">
                  <wp:posOffset>224364</wp:posOffset>
                </wp:positionV>
                <wp:extent cx="1487606" cy="0"/>
                <wp:effectExtent l="0" t="0" r="36830" b="19050"/>
                <wp:wrapNone/>
                <wp:docPr id="591" name="Conector reto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589A9" id="Conector reto 591" o:spid="_x0000_s1026" style="position:absolute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17.65pt" to="209.5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2661001</wp:posOffset>
                </wp:positionH>
                <wp:positionV relativeFrom="paragraph">
                  <wp:posOffset>230609</wp:posOffset>
                </wp:positionV>
                <wp:extent cx="750636" cy="0"/>
                <wp:effectExtent l="0" t="0" r="30480" b="19050"/>
                <wp:wrapNone/>
                <wp:docPr id="590" name="Conector reto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6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A9F82" id="Conector reto 590" o:spid="_x0000_s1026" style="position:absolute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5pt,18.15pt" to="268.6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F142F0" w:rsidRPr="00563863" w:rsidRDefault="00BA5A34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2BE8A52" wp14:editId="72CD44CD">
                <wp:simplePos x="0" y="0"/>
                <wp:positionH relativeFrom="margin">
                  <wp:posOffset>2142178</wp:posOffset>
                </wp:positionH>
                <wp:positionV relativeFrom="paragraph">
                  <wp:posOffset>254938</wp:posOffset>
                </wp:positionV>
                <wp:extent cx="1630680" cy="361315"/>
                <wp:effectExtent l="19050" t="0" r="45720" b="19685"/>
                <wp:wrapNone/>
                <wp:docPr id="582" name="Trapezoid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C855FB" w:rsidRDefault="00226E20" w:rsidP="00F142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MD &lt;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E8A52" id="Trapezoide 582" o:spid="_x0000_s1179" style="position:absolute;margin-left:168.7pt;margin-top:20.05pt;width:128.4pt;height:28.45pt;z-index:25220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068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" adj="-11796480,,5400" path="m,361315l315518,r999644,l1630680,361315,,361315xe" fillcolor="#5b9bd5 [3204]" strokecolor="#1f4d78 [1604]" strokeweight="1pt">
                <v:stroke joinstyle="miter"/>
                <v:formulas/>
                <v:path arrowok="t" o:connecttype="custom" o:connectlocs="0,361315;315518,0;1315162,0;1630680,361315;0,361315" o:connectangles="0,0,0,0,0" textboxrect="0,0,1630680,361315"/>
                <v:textbox>
                  <w:txbxContent>
                    <w:p w:rsidR="00226E20" w:rsidRPr="00C855FB" w:rsidRDefault="00226E20" w:rsidP="00F142F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MD &lt;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142F0" w:rsidRPr="00563863" w:rsidRDefault="00BA5A34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2947916</wp:posOffset>
                </wp:positionH>
                <wp:positionV relativeFrom="paragraph">
                  <wp:posOffset>88454</wp:posOffset>
                </wp:positionV>
                <wp:extent cx="40944" cy="1201467"/>
                <wp:effectExtent l="0" t="0" r="35560" b="36830"/>
                <wp:wrapNone/>
                <wp:docPr id="593" name="Conector reto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4" cy="1201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1DCD1" id="Conector reto 593" o:spid="_x0000_s1026" style="position:absolute;flip:x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pt,6.95pt" to="235.3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BA5A34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C3803DE" wp14:editId="1BF93783">
                <wp:simplePos x="0" y="0"/>
                <wp:positionH relativeFrom="margin">
                  <wp:posOffset>2292824</wp:posOffset>
                </wp:positionH>
                <wp:positionV relativeFrom="paragraph">
                  <wp:posOffset>325480</wp:posOffset>
                </wp:positionV>
                <wp:extent cx="1390650" cy="552450"/>
                <wp:effectExtent l="0" t="0" r="19050" b="19050"/>
                <wp:wrapNone/>
                <wp:docPr id="592" name="Elips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14</w:t>
                            </w:r>
                          </w:p>
                          <w:p w:rsidR="00226E20" w:rsidRDefault="00226E20" w:rsidP="00BA5A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3803DE" id="Elipse 592" o:spid="_x0000_s1180" style="position:absolute;margin-left:180.55pt;margin-top:25.65pt;width:109.5pt;height:43.5pt;z-index:252217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14</w:t>
                      </w:r>
                    </w:p>
                    <w:p w:rsidR="00226E20" w:rsidRDefault="00226E20" w:rsidP="00BA5A34"/>
                  </w:txbxContent>
                </v:textbox>
                <w10:wrap anchorx="margin"/>
              </v:oval>
            </w:pict>
          </mc:Fallback>
        </mc:AlternateContent>
      </w: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9A5878" w:rsidP="0045075D">
      <w:pPr>
        <w:rPr>
          <w:lang w:eastAsia="ja-JP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0451F026" wp14:editId="5676A70A">
                <wp:simplePos x="0" y="0"/>
                <wp:positionH relativeFrom="column">
                  <wp:posOffset>6400231</wp:posOffset>
                </wp:positionH>
                <wp:positionV relativeFrom="paragraph">
                  <wp:posOffset>-580921</wp:posOffset>
                </wp:positionV>
                <wp:extent cx="0" cy="341194"/>
                <wp:effectExtent l="0" t="0" r="19050" b="20955"/>
                <wp:wrapNone/>
                <wp:docPr id="583" name="Conector reto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A8EF5" id="Conector reto 583" o:spid="_x0000_s1026" style="position:absolute;flip:y;z-index:252203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3.95pt,-45.75pt" to="503.95pt,-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0E9AC1A8" wp14:editId="62041316">
                <wp:simplePos x="0" y="0"/>
                <wp:positionH relativeFrom="margin">
                  <wp:posOffset>2296795</wp:posOffset>
                </wp:positionH>
                <wp:positionV relativeFrom="paragraph">
                  <wp:posOffset>237452</wp:posOffset>
                </wp:positionV>
                <wp:extent cx="1390650" cy="552450"/>
                <wp:effectExtent l="0" t="0" r="19050" b="19050"/>
                <wp:wrapNone/>
                <wp:docPr id="594" name="Elips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14</w:t>
                            </w:r>
                          </w:p>
                          <w:p w:rsidR="00226E20" w:rsidRDefault="00226E20" w:rsidP="00BA5A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9AC1A8" id="Elipse 594" o:spid="_x0000_s1181" style="position:absolute;margin-left:180.85pt;margin-top:18.7pt;width:109.5pt;height:43.5pt;z-index:252220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14</w:t>
                      </w:r>
                    </w:p>
                    <w:p w:rsidR="00226E20" w:rsidRDefault="00226E20" w:rsidP="00BA5A34"/>
                  </w:txbxContent>
                </v:textbox>
                <w10:wrap anchorx="margin"/>
              </v:oval>
            </w:pict>
          </mc:Fallback>
        </mc:AlternateContent>
      </w:r>
    </w:p>
    <w:p w:rsidR="00F142F0" w:rsidRPr="00563863" w:rsidRDefault="009A587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2975212</wp:posOffset>
                </wp:positionH>
                <wp:positionV relativeFrom="paragraph">
                  <wp:posOffset>164606</wp:posOffset>
                </wp:positionV>
                <wp:extent cx="27295" cy="6905767"/>
                <wp:effectExtent l="0" t="0" r="30480" b="28575"/>
                <wp:wrapNone/>
                <wp:docPr id="626" name="Conector reto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" cy="6905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41B2C" id="Conector reto 626" o:spid="_x0000_s1026" style="position:absolute;flip:x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25pt,12.95pt" to="236.4pt,5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F142F0" w:rsidRPr="00563863" w:rsidRDefault="00F142F0" w:rsidP="0045075D">
      <w:pPr>
        <w:rPr>
          <w:lang w:eastAsia="ja-JP"/>
        </w:rPr>
      </w:pPr>
    </w:p>
    <w:p w:rsidR="00F142F0" w:rsidRPr="00563863" w:rsidRDefault="009A5878" w:rsidP="0045075D">
      <w:pPr>
        <w:rPr>
          <w:lang w:eastAsia="ja-JP"/>
        </w:rPr>
      </w:pPr>
      <w:r w:rsidRPr="009A587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14EF616B" wp14:editId="3E7914D9">
                <wp:simplePos x="0" y="0"/>
                <wp:positionH relativeFrom="margin">
                  <wp:posOffset>2299970</wp:posOffset>
                </wp:positionH>
                <wp:positionV relativeFrom="paragraph">
                  <wp:posOffset>2131695</wp:posOffset>
                </wp:positionV>
                <wp:extent cx="1381125" cy="295275"/>
                <wp:effectExtent l="0" t="0" r="28575" b="28575"/>
                <wp:wrapNone/>
                <wp:docPr id="621" name="Retângulo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(DECSP)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F616B" id="Retângulo 621" o:spid="_x0000_s1182" style="position:absolute;margin-left:181.1pt;margin-top:167.85pt;width:108.75pt;height:23.25pt;z-index:252241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9A587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(DECSP)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587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6563EC5" wp14:editId="35B2B65A">
                <wp:simplePos x="0" y="0"/>
                <wp:positionH relativeFrom="margin">
                  <wp:posOffset>2298065</wp:posOffset>
                </wp:positionH>
                <wp:positionV relativeFrom="paragraph">
                  <wp:posOffset>2633980</wp:posOffset>
                </wp:positionV>
                <wp:extent cx="1381125" cy="649605"/>
                <wp:effectExtent l="0" t="0" r="28575" b="17145"/>
                <wp:wrapNone/>
                <wp:docPr id="622" name="Retângulo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Pr="00426281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63EC5" id="Retângulo 622" o:spid="_x0000_s1183" style="position:absolute;margin-left:180.95pt;margin-top:207.4pt;width:108.75pt;height:51.15pt;z-index:252242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" fillcolor="#5b9bd5 [3204]" strokecolor="#1f4d78 [1604]" strokeweight="1pt">
                <v:textbox>
                  <w:txbxContent>
                    <w:p w:rsidR="00226E20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Pr="00426281" w:rsidRDefault="00226E20" w:rsidP="009A587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587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93A4450" wp14:editId="7B5BA858">
                <wp:simplePos x="0" y="0"/>
                <wp:positionH relativeFrom="margin">
                  <wp:posOffset>2292350</wp:posOffset>
                </wp:positionH>
                <wp:positionV relativeFrom="paragraph">
                  <wp:posOffset>3483610</wp:posOffset>
                </wp:positionV>
                <wp:extent cx="1381125" cy="986790"/>
                <wp:effectExtent l="0" t="0" r="28575" b="22860"/>
                <wp:wrapNone/>
                <wp:docPr id="623" name="Retângulo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6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Pr="00426281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A4450" id="Retângulo 623" o:spid="_x0000_s1184" style="position:absolute;margin-left:180.5pt;margin-top:274.3pt;width:108.75pt;height:77.7pt;z-index:252243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" fillcolor="#5b9bd5 [3204]" strokecolor="#1f4d78 [1604]" strokeweight="1pt">
                <v:textbox>
                  <w:txbxContent>
                    <w:p w:rsidR="00226E20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Pr="00426281" w:rsidRDefault="00226E20" w:rsidP="009A587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587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6A9C509" wp14:editId="49F8CF6C">
                <wp:simplePos x="0" y="0"/>
                <wp:positionH relativeFrom="margin">
                  <wp:posOffset>2297430</wp:posOffset>
                </wp:positionH>
                <wp:positionV relativeFrom="paragraph">
                  <wp:posOffset>4684395</wp:posOffset>
                </wp:positionV>
                <wp:extent cx="1381125" cy="986790"/>
                <wp:effectExtent l="0" t="0" r="28575" b="22860"/>
                <wp:wrapNone/>
                <wp:docPr id="624" name="Retângulo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6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(DECSP)</w:t>
                            </w:r>
                          </w:p>
                          <w:p w:rsidR="00226E20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(LRESET)</w:t>
                            </w:r>
                          </w:p>
                          <w:p w:rsidR="00226E20" w:rsidRPr="00757CD7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(LINT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9C509" id="Retângulo 624" o:spid="_x0000_s1185" style="position:absolute;margin-left:180.9pt;margin-top:368.85pt;width:108.75pt;height:77.7pt;z-index:252244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" fillcolor="#5b9bd5 [3204]" strokecolor="#1f4d78 [1604]" strokeweight="1pt">
                <v:textbox>
                  <w:txbxContent>
                    <w:p w:rsidR="00226E20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(DECSP)</w:t>
                      </w:r>
                    </w:p>
                    <w:p w:rsidR="00226E20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(LRESET)</w:t>
                      </w:r>
                    </w:p>
                    <w:p w:rsidR="00226E20" w:rsidRPr="00757CD7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(LINT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587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EB66EB5" wp14:editId="27C1F391">
                <wp:simplePos x="0" y="0"/>
                <wp:positionH relativeFrom="margin">
                  <wp:posOffset>2299970</wp:posOffset>
                </wp:positionH>
                <wp:positionV relativeFrom="paragraph">
                  <wp:posOffset>106680</wp:posOffset>
                </wp:positionV>
                <wp:extent cx="1381125" cy="649605"/>
                <wp:effectExtent l="0" t="0" r="28575" b="17145"/>
                <wp:wrapNone/>
                <wp:docPr id="619" name="Retângulo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ENFLD</w:t>
                            </w:r>
                          </w:p>
                          <w:p w:rsidR="00226E20" w:rsidRPr="00426281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66EB5" id="Retângulo 619" o:spid="_x0000_s1186" style="position:absolute;margin-left:181.1pt;margin-top:8.4pt;width:108.75pt;height:51.15pt;z-index:252239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" fillcolor="#5b9bd5 [3204]" strokecolor="#1f4d78 [1604]" strokeweight="1pt">
                <v:textbox>
                  <w:txbxContent>
                    <w:p w:rsidR="00226E20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ENFLD</w:t>
                      </w:r>
                    </w:p>
                    <w:p w:rsidR="00226E20" w:rsidRPr="00426281" w:rsidRDefault="00226E20" w:rsidP="009A587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587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127909BF" wp14:editId="487795B0">
                <wp:simplePos x="0" y="0"/>
                <wp:positionH relativeFrom="margin">
                  <wp:posOffset>2299970</wp:posOffset>
                </wp:positionH>
                <wp:positionV relativeFrom="paragraph">
                  <wp:posOffset>948055</wp:posOffset>
                </wp:positionV>
                <wp:extent cx="1381125" cy="986790"/>
                <wp:effectExtent l="0" t="0" r="28575" b="22860"/>
                <wp:wrapNone/>
                <wp:docPr id="620" name="Retângulo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6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ENFLD</w:t>
                            </w:r>
                          </w:p>
                          <w:p w:rsidR="00226E20" w:rsidRPr="00426281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909BF" id="Retângulo 620" o:spid="_x0000_s1187" style="position:absolute;margin-left:181.1pt;margin-top:74.65pt;width:108.75pt;height:77.7pt;z-index:252240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" fillcolor="#5b9bd5 [3204]" strokecolor="#1f4d78 [1604]" strokeweight="1pt">
                <v:textbox>
                  <w:txbxContent>
                    <w:p w:rsidR="00226E20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ENFLD</w:t>
                      </w:r>
                    </w:p>
                    <w:p w:rsidR="00226E20" w:rsidRPr="00426281" w:rsidRDefault="00226E20" w:rsidP="009A587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66CA">
        <w:rPr>
          <w:lang w:eastAsia="ja-JP"/>
        </w:rPr>
        <w:t>T49</w:t>
      </w:r>
    </w:p>
    <w:p w:rsidR="00F142F0" w:rsidRPr="00563863" w:rsidRDefault="00F142F0" w:rsidP="0045075D">
      <w:pPr>
        <w:rPr>
          <w:lang w:eastAsia="ja-JP"/>
        </w:rPr>
      </w:pP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DC66CA" w:rsidP="0045075D">
      <w:pPr>
        <w:rPr>
          <w:lang w:eastAsia="ja-JP"/>
        </w:rPr>
      </w:pPr>
      <w:r>
        <w:rPr>
          <w:lang w:eastAsia="ja-JP"/>
        </w:rPr>
        <w:t>T50</w:t>
      </w: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DC66CA" w:rsidP="0045075D">
      <w:pPr>
        <w:rPr>
          <w:lang w:eastAsia="ja-JP"/>
        </w:rPr>
      </w:pPr>
      <w:r>
        <w:rPr>
          <w:lang w:eastAsia="ja-JP"/>
        </w:rPr>
        <w:t>T51</w:t>
      </w:r>
    </w:p>
    <w:p w:rsidR="00BA5A34" w:rsidRPr="00563863" w:rsidRDefault="00BA5A34" w:rsidP="0045075D">
      <w:pPr>
        <w:rPr>
          <w:lang w:eastAsia="ja-JP"/>
        </w:rPr>
      </w:pPr>
    </w:p>
    <w:p w:rsidR="00F142F0" w:rsidRPr="00563863" w:rsidRDefault="00DC66CA" w:rsidP="0045075D">
      <w:pPr>
        <w:rPr>
          <w:lang w:eastAsia="ja-JP"/>
        </w:rPr>
      </w:pPr>
      <w:r>
        <w:rPr>
          <w:lang w:eastAsia="ja-JP"/>
        </w:rPr>
        <w:t>T52</w:t>
      </w: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DC66CA" w:rsidP="0045075D">
      <w:pPr>
        <w:rPr>
          <w:lang w:eastAsia="ja-JP"/>
        </w:rPr>
      </w:pPr>
      <w:r>
        <w:rPr>
          <w:lang w:eastAsia="ja-JP"/>
        </w:rPr>
        <w:t>T53</w:t>
      </w:r>
    </w:p>
    <w:p w:rsidR="00F142F0" w:rsidRPr="00563863" w:rsidRDefault="00F142F0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</w:p>
    <w:p w:rsidR="009A5878" w:rsidRPr="00563863" w:rsidRDefault="00DC66CA" w:rsidP="0045075D">
      <w:pPr>
        <w:rPr>
          <w:lang w:eastAsia="ja-JP"/>
        </w:rPr>
      </w:pPr>
      <w:r>
        <w:rPr>
          <w:lang w:eastAsia="ja-JP"/>
        </w:rPr>
        <w:t>T54</w:t>
      </w:r>
    </w:p>
    <w:p w:rsidR="009A5878" w:rsidRPr="00563863" w:rsidRDefault="009A5878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4C940AB2" wp14:editId="666B3D08">
                <wp:simplePos x="0" y="0"/>
                <wp:positionH relativeFrom="margin">
                  <wp:posOffset>2306273</wp:posOffset>
                </wp:positionH>
                <wp:positionV relativeFrom="paragraph">
                  <wp:posOffset>121986</wp:posOffset>
                </wp:positionV>
                <wp:extent cx="1390650" cy="552450"/>
                <wp:effectExtent l="0" t="0" r="19050" b="19050"/>
                <wp:wrapNone/>
                <wp:docPr id="625" name="Elips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15</w:t>
                            </w:r>
                          </w:p>
                          <w:p w:rsidR="00226E20" w:rsidRDefault="00226E20" w:rsidP="009A58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40AB2" id="Elipse 625" o:spid="_x0000_s1188" style="position:absolute;margin-left:181.6pt;margin-top:9.6pt;width:109.5pt;height:43.5pt;z-index:252247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15</w:t>
                      </w:r>
                    </w:p>
                    <w:p w:rsidR="00226E20" w:rsidRDefault="00226E20" w:rsidP="009A5878"/>
                  </w:txbxContent>
                </v:textbox>
                <w10:wrap anchorx="margin"/>
              </v:oval>
            </w:pict>
          </mc:Fallback>
        </mc:AlternateContent>
      </w:r>
    </w:p>
    <w:p w:rsidR="009A5878" w:rsidRPr="00563863" w:rsidRDefault="009A5878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4E0CE6D1" wp14:editId="5FFFC826">
                <wp:simplePos x="0" y="0"/>
                <wp:positionH relativeFrom="margin">
                  <wp:posOffset>2269651</wp:posOffset>
                </wp:positionH>
                <wp:positionV relativeFrom="paragraph">
                  <wp:posOffset>108348</wp:posOffset>
                </wp:positionV>
                <wp:extent cx="1390650" cy="552450"/>
                <wp:effectExtent l="0" t="0" r="19050" b="19050"/>
                <wp:wrapNone/>
                <wp:docPr id="627" name="Elips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15</w:t>
                            </w:r>
                          </w:p>
                          <w:p w:rsidR="00226E20" w:rsidRDefault="00226E20" w:rsidP="009A58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CE6D1" id="Elipse 627" o:spid="_x0000_s1189" style="position:absolute;margin-left:178.7pt;margin-top:8.55pt;width:109.5pt;height:43.5pt;z-index:252250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15</w:t>
                      </w:r>
                    </w:p>
                    <w:p w:rsidR="00226E20" w:rsidRDefault="00226E20" w:rsidP="009A5878"/>
                  </w:txbxContent>
                </v:textbox>
                <w10:wrap anchorx="margin"/>
              </v:oval>
            </w:pict>
          </mc:Fallback>
        </mc:AlternateContent>
      </w:r>
    </w:p>
    <w:p w:rsidR="009A5878" w:rsidRPr="00563863" w:rsidRDefault="009A587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53D7E337" wp14:editId="1C34938B">
                <wp:simplePos x="0" y="0"/>
                <wp:positionH relativeFrom="column">
                  <wp:posOffset>2988860</wp:posOffset>
                </wp:positionH>
                <wp:positionV relativeFrom="paragraph">
                  <wp:posOffset>110216</wp:posOffset>
                </wp:positionV>
                <wp:extent cx="0" cy="6632234"/>
                <wp:effectExtent l="0" t="0" r="19050" b="35560"/>
                <wp:wrapNone/>
                <wp:docPr id="618" name="Conector reto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632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453A0" id="Conector reto 618" o:spid="_x0000_s1026" style="position:absolute;flip:x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35pt,8.7pt" to="235.35pt,5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9A5878" w:rsidRPr="00563863" w:rsidRDefault="009A5878" w:rsidP="0045075D">
      <w:pPr>
        <w:rPr>
          <w:lang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76FBAF52" wp14:editId="3081E53C">
                <wp:simplePos x="0" y="0"/>
                <wp:positionH relativeFrom="margin">
                  <wp:posOffset>2301553</wp:posOffset>
                </wp:positionH>
                <wp:positionV relativeFrom="paragraph">
                  <wp:posOffset>273448</wp:posOffset>
                </wp:positionV>
                <wp:extent cx="1381125" cy="649605"/>
                <wp:effectExtent l="0" t="0" r="28575" b="17145"/>
                <wp:wrapNone/>
                <wp:docPr id="595" name="Retângulo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LAC</w:t>
                            </w:r>
                          </w:p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BAF52" id="Retângulo 595" o:spid="_x0000_s1190" style="position:absolute;margin-left:181.2pt;margin-top:21.55pt;width:108.75pt;height:51.15pt;z-index:252222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" fillcolor="#5b9bd5 [3204]" strokecolor="#1f4d78 [1604]" strokeweight="1pt">
                <v:textbox>
                  <w:txbxContent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LAC</w:t>
                      </w:r>
                    </w:p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142F0" w:rsidRPr="00563863" w:rsidRDefault="00DC66CA" w:rsidP="0045075D">
      <w:pPr>
        <w:rPr>
          <w:lang w:eastAsia="ja-JP"/>
        </w:rPr>
      </w:pPr>
      <w:r>
        <w:rPr>
          <w:lang w:eastAsia="ja-JP"/>
        </w:rPr>
        <w:t>T55</w:t>
      </w: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9A5878" w:rsidP="0045075D">
      <w:pPr>
        <w:rPr>
          <w:lang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5489962E" wp14:editId="3D53556D">
                <wp:simplePos x="0" y="0"/>
                <wp:positionH relativeFrom="margin">
                  <wp:posOffset>2297108</wp:posOffset>
                </wp:positionH>
                <wp:positionV relativeFrom="paragraph">
                  <wp:posOffset>81043</wp:posOffset>
                </wp:positionV>
                <wp:extent cx="1381125" cy="649605"/>
                <wp:effectExtent l="0" t="0" r="28575" b="17145"/>
                <wp:wrapNone/>
                <wp:docPr id="596" name="Retângulo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5A281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9962E" id="Retângulo 596" o:spid="_x0000_s1191" style="position:absolute;margin-left:180.85pt;margin-top:6.4pt;width:108.75pt;height:51.15pt;z-index:252224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" fillcolor="#5b9bd5 [3204]" strokecolor="#1f4d78 [1604]" strokeweight="1pt">
                <v:textbox>
                  <w:txbxContent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5A281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C66CA">
        <w:rPr>
          <w:lang w:eastAsia="ja-JP"/>
        </w:rPr>
        <w:t>T56</w:t>
      </w: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9A5878" w:rsidP="0045075D">
      <w:pPr>
        <w:rPr>
          <w:lang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36694B2" wp14:editId="41636567">
                <wp:simplePos x="0" y="0"/>
                <wp:positionH relativeFrom="margin">
                  <wp:posOffset>2301553</wp:posOffset>
                </wp:positionH>
                <wp:positionV relativeFrom="paragraph">
                  <wp:posOffset>222648</wp:posOffset>
                </wp:positionV>
                <wp:extent cx="1381125" cy="649605"/>
                <wp:effectExtent l="0" t="0" r="28575" b="17145"/>
                <wp:wrapNone/>
                <wp:docPr id="597" name="Retângulo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LAAC</w:t>
                            </w:r>
                          </w:p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694B2" id="Retângulo 597" o:spid="_x0000_s1192" style="position:absolute;margin-left:181.2pt;margin-top:17.55pt;width:108.75pt;height:51.15pt;z-index:252226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" fillcolor="#5b9bd5 [3204]" strokecolor="#1f4d78 [1604]" strokeweight="1pt">
                <v:textbox>
                  <w:txbxContent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LAAC</w:t>
                      </w:r>
                    </w:p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A5A34" w:rsidRPr="00563863" w:rsidRDefault="00DC66CA" w:rsidP="0045075D">
      <w:pPr>
        <w:rPr>
          <w:lang w:eastAsia="ja-JP"/>
        </w:rPr>
      </w:pPr>
      <w:r>
        <w:rPr>
          <w:lang w:eastAsia="ja-JP"/>
        </w:rPr>
        <w:t>T57</w:t>
      </w: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9A5878" w:rsidP="0045075D">
      <w:pPr>
        <w:rPr>
          <w:lang w:eastAsia="ja-JP"/>
        </w:rPr>
      </w:pPr>
      <w:r w:rsidRPr="00BA5A3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79842511" wp14:editId="5D8EFBBA">
                <wp:simplePos x="0" y="0"/>
                <wp:positionH relativeFrom="margin">
                  <wp:posOffset>2292350</wp:posOffset>
                </wp:positionH>
                <wp:positionV relativeFrom="paragraph">
                  <wp:posOffset>1177925</wp:posOffset>
                </wp:positionV>
                <wp:extent cx="1381125" cy="649605"/>
                <wp:effectExtent l="0" t="0" r="28575" b="17145"/>
                <wp:wrapNone/>
                <wp:docPr id="611" name="Retângulo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42511" id="Retângulo 611" o:spid="_x0000_s1193" style="position:absolute;margin-left:180.5pt;margin-top:92.75pt;width:108.75pt;height:51.15pt;z-index:252229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" fillcolor="#5b9bd5 [3204]" strokecolor="#1f4d78 [1604]" strokeweight="1pt">
                <v:textbox>
                  <w:txbxContent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A5A3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515C06D4" wp14:editId="527EE14F">
                <wp:simplePos x="0" y="0"/>
                <wp:positionH relativeFrom="margin">
                  <wp:posOffset>2292350</wp:posOffset>
                </wp:positionH>
                <wp:positionV relativeFrom="paragraph">
                  <wp:posOffset>205740</wp:posOffset>
                </wp:positionV>
                <wp:extent cx="1381125" cy="295275"/>
                <wp:effectExtent l="0" t="0" r="28575" b="28575"/>
                <wp:wrapNone/>
                <wp:docPr id="610" name="Retângulo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C06D4" id="Retângulo 610" o:spid="_x0000_s1194" style="position:absolute;margin-left:180.5pt;margin-top:16.2pt;width:108.75pt;height:23.25pt;z-index:252228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" fillcolor="#5b9bd5 [3204]" strokecolor="#1f4d78 [1604]" strokeweight="1pt">
                <v:textbox>
                  <w:txbxContent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A5A3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68967BEC" wp14:editId="701CFFF9">
                <wp:simplePos x="0" y="0"/>
                <wp:positionH relativeFrom="margin">
                  <wp:posOffset>2292350</wp:posOffset>
                </wp:positionH>
                <wp:positionV relativeFrom="paragraph">
                  <wp:posOffset>2035810</wp:posOffset>
                </wp:positionV>
                <wp:extent cx="1381125" cy="1031240"/>
                <wp:effectExtent l="0" t="0" r="28575" b="16510"/>
                <wp:wrapNone/>
                <wp:docPr id="612" name="Retângulo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67BEC" id="Retângulo 612" o:spid="_x0000_s1195" style="position:absolute;margin-left:180.5pt;margin-top:160.3pt;width:108.75pt;height:81.2pt;z-index:252230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" fillcolor="#5b9bd5 [3204]" strokecolor="#1f4d78 [1604]" strokeweight="1pt">
                <v:textbox>
                  <w:txbxContent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(LAC)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A5A3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2394DB3C" wp14:editId="20AB564E">
                <wp:simplePos x="0" y="0"/>
                <wp:positionH relativeFrom="margin">
                  <wp:posOffset>2292350</wp:posOffset>
                </wp:positionH>
                <wp:positionV relativeFrom="paragraph">
                  <wp:posOffset>681990</wp:posOffset>
                </wp:positionV>
                <wp:extent cx="1381125" cy="295275"/>
                <wp:effectExtent l="0" t="0" r="28575" b="28575"/>
                <wp:wrapNone/>
                <wp:docPr id="613" name="Retângulo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4DB3C" id="Retângulo 613" o:spid="_x0000_s1196" style="position:absolute;margin-left:180.5pt;margin-top:53.7pt;width:108.75pt;height:23.25pt;z-index:252231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" fillcolor="#5b9bd5 [3204]" strokecolor="#1f4d78 [1604]" strokeweight="1pt">
                <v:textbox>
                  <w:txbxContent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A5A34" w:rsidRPr="00563863" w:rsidRDefault="00DC66CA" w:rsidP="0045075D">
      <w:pPr>
        <w:rPr>
          <w:lang w:eastAsia="ja-JP"/>
        </w:rPr>
      </w:pPr>
      <w:r>
        <w:rPr>
          <w:lang w:eastAsia="ja-JP"/>
        </w:rPr>
        <w:t>T58</w:t>
      </w:r>
    </w:p>
    <w:p w:rsidR="00BA5A34" w:rsidRPr="00563863" w:rsidRDefault="00DC66CA" w:rsidP="0045075D">
      <w:pPr>
        <w:rPr>
          <w:lang w:eastAsia="ja-JP"/>
        </w:rPr>
      </w:pPr>
      <w:r>
        <w:rPr>
          <w:lang w:eastAsia="ja-JP"/>
        </w:rPr>
        <w:t>T59</w:t>
      </w: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DC66CA" w:rsidP="0045075D">
      <w:pPr>
        <w:rPr>
          <w:lang w:eastAsia="ja-JP"/>
        </w:rPr>
      </w:pPr>
      <w:r>
        <w:rPr>
          <w:lang w:eastAsia="ja-JP"/>
        </w:rPr>
        <w:t>T60</w:t>
      </w: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DC66CA" w:rsidP="0045075D">
      <w:pPr>
        <w:rPr>
          <w:lang w:eastAsia="ja-JP"/>
        </w:rPr>
      </w:pPr>
      <w:r>
        <w:rPr>
          <w:lang w:eastAsia="ja-JP"/>
        </w:rPr>
        <w:t>T61</w:t>
      </w: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9A587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6D40EFA4" wp14:editId="6F365D1D">
                <wp:simplePos x="0" y="0"/>
                <wp:positionH relativeFrom="margin">
                  <wp:posOffset>2265528</wp:posOffset>
                </wp:positionH>
                <wp:positionV relativeFrom="paragraph">
                  <wp:posOffset>54790</wp:posOffset>
                </wp:positionV>
                <wp:extent cx="1390650" cy="552450"/>
                <wp:effectExtent l="0" t="0" r="19050" b="19050"/>
                <wp:wrapNone/>
                <wp:docPr id="628" name="Elips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16</w:t>
                            </w:r>
                          </w:p>
                          <w:p w:rsidR="00226E20" w:rsidRDefault="00226E20" w:rsidP="009A58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0EFA4" id="Elipse 628" o:spid="_x0000_s1197" style="position:absolute;margin-left:178.4pt;margin-top:4.3pt;width:109.5pt;height:43.5pt;z-index:252252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16</w:t>
                      </w:r>
                    </w:p>
                    <w:p w:rsidR="00226E20" w:rsidRDefault="00226E20" w:rsidP="009A5878"/>
                  </w:txbxContent>
                </v:textbox>
                <w10:wrap anchorx="margin"/>
              </v:oval>
            </w:pict>
          </mc:Fallback>
        </mc:AlternateContent>
      </w: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BA5A34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</w:p>
    <w:p w:rsidR="009A5878" w:rsidRPr="00563863" w:rsidRDefault="009A5878" w:rsidP="0045075D">
      <w:pPr>
        <w:rPr>
          <w:lang w:eastAsia="ja-JP"/>
        </w:rPr>
      </w:pPr>
    </w:p>
    <w:p w:rsidR="00BA5A34" w:rsidRPr="00563863" w:rsidRDefault="009A587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8CCDC86" wp14:editId="7634E47B">
                <wp:simplePos x="0" y="0"/>
                <wp:positionH relativeFrom="margin">
                  <wp:posOffset>2279176</wp:posOffset>
                </wp:positionH>
                <wp:positionV relativeFrom="paragraph">
                  <wp:posOffset>191068</wp:posOffset>
                </wp:positionV>
                <wp:extent cx="1390650" cy="552450"/>
                <wp:effectExtent l="0" t="0" r="19050" b="19050"/>
                <wp:wrapNone/>
                <wp:docPr id="629" name="Elips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9A587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16</w:t>
                            </w:r>
                          </w:p>
                          <w:p w:rsidR="00226E20" w:rsidRDefault="00226E20" w:rsidP="009A58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CDC86" id="Elipse 629" o:spid="_x0000_s1198" style="position:absolute;margin-left:179.45pt;margin-top:15.05pt;width:109.5pt;height:43.5pt;z-index:25225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9A587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16</w:t>
                      </w:r>
                    </w:p>
                    <w:p w:rsidR="00226E20" w:rsidRDefault="00226E20" w:rsidP="009A5878"/>
                  </w:txbxContent>
                </v:textbox>
                <w10:wrap anchorx="margin"/>
              </v:oval>
            </w:pict>
          </mc:Fallback>
        </mc:AlternateContent>
      </w:r>
    </w:p>
    <w:p w:rsidR="00BA5A34" w:rsidRPr="00563863" w:rsidRDefault="009A587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2934269</wp:posOffset>
                </wp:positionH>
                <wp:positionV relativeFrom="paragraph">
                  <wp:posOffset>165640</wp:posOffset>
                </wp:positionV>
                <wp:extent cx="0" cy="2743200"/>
                <wp:effectExtent l="0" t="0" r="19050" b="19050"/>
                <wp:wrapNone/>
                <wp:docPr id="630" name="Conector reto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47F03" id="Conector reto 630" o:spid="_x0000_s1026" style="position:absolute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05pt,13.05pt" to="231.0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BA5A34" w:rsidRPr="00563863" w:rsidRDefault="009A5878" w:rsidP="0045075D">
      <w:pPr>
        <w:rPr>
          <w:lang w:eastAsia="ja-JP"/>
        </w:rPr>
      </w:pPr>
      <w:r w:rsidRPr="00BA5A3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4BDF154" wp14:editId="65E011CF">
                <wp:simplePos x="0" y="0"/>
                <wp:positionH relativeFrom="margin">
                  <wp:posOffset>2279015</wp:posOffset>
                </wp:positionH>
                <wp:positionV relativeFrom="paragraph">
                  <wp:posOffset>320723</wp:posOffset>
                </wp:positionV>
                <wp:extent cx="1381125" cy="295275"/>
                <wp:effectExtent l="0" t="0" r="28575" b="28575"/>
                <wp:wrapNone/>
                <wp:docPr id="615" name="Retângulo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DF154" id="Retângulo 615" o:spid="_x0000_s1199" style="position:absolute;margin-left:179.45pt;margin-top:25.25pt;width:108.75pt;height:23.25pt;z-index:252234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" fillcolor="#5b9bd5 [3204]" strokecolor="#1f4d78 [1604]" strokeweight="1pt">
                <v:textbox>
                  <w:txbxContent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A5A34" w:rsidRPr="00563863" w:rsidRDefault="00DC66CA" w:rsidP="0045075D">
      <w:pPr>
        <w:rPr>
          <w:lang w:eastAsia="ja-JP"/>
        </w:rPr>
      </w:pPr>
      <w:r>
        <w:rPr>
          <w:lang w:eastAsia="ja-JP"/>
        </w:rPr>
        <w:t>T62</w:t>
      </w:r>
    </w:p>
    <w:p w:rsidR="00BA5A34" w:rsidRPr="00563863" w:rsidRDefault="009A5878" w:rsidP="0045075D">
      <w:pPr>
        <w:rPr>
          <w:lang w:eastAsia="ja-JP"/>
        </w:rPr>
      </w:pPr>
      <w:r w:rsidRPr="00BA5A3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3D2E32D4" wp14:editId="3060B440">
                <wp:simplePos x="0" y="0"/>
                <wp:positionH relativeFrom="margin">
                  <wp:posOffset>2279015</wp:posOffset>
                </wp:positionH>
                <wp:positionV relativeFrom="paragraph">
                  <wp:posOffset>115618</wp:posOffset>
                </wp:positionV>
                <wp:extent cx="1381125" cy="295275"/>
                <wp:effectExtent l="0" t="0" r="28575" b="28575"/>
                <wp:wrapNone/>
                <wp:docPr id="617" name="Retângulo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E32D4" id="Retângulo 617" o:spid="_x0000_s1200" style="position:absolute;margin-left:179.45pt;margin-top:9.1pt;width:108.75pt;height:23.25pt;z-index:252236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" fillcolor="#5b9bd5 [3204]" strokecolor="#1f4d78 [1604]" strokeweight="1pt">
                <v:textbox>
                  <w:txbxContent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C66CA">
        <w:rPr>
          <w:lang w:eastAsia="ja-JP"/>
        </w:rPr>
        <w:t>T63</w:t>
      </w:r>
    </w:p>
    <w:p w:rsidR="00BA5A34" w:rsidRPr="00563863" w:rsidRDefault="009A5878" w:rsidP="0045075D">
      <w:pPr>
        <w:rPr>
          <w:lang w:eastAsia="ja-JP"/>
        </w:rPr>
      </w:pPr>
      <w:r w:rsidRPr="00BA5A3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00B40250" wp14:editId="14C97854">
                <wp:simplePos x="0" y="0"/>
                <wp:positionH relativeFrom="margin">
                  <wp:posOffset>2279015</wp:posOffset>
                </wp:positionH>
                <wp:positionV relativeFrom="paragraph">
                  <wp:posOffset>271193</wp:posOffset>
                </wp:positionV>
                <wp:extent cx="1381125" cy="649605"/>
                <wp:effectExtent l="0" t="0" r="28575" b="17145"/>
                <wp:wrapNone/>
                <wp:docPr id="616" name="Retângulo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BA5A3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40250" id="Retângulo 616" o:spid="_x0000_s1201" style="position:absolute;margin-left:179.45pt;margin-top:21.35pt;width:108.75pt;height:51.15pt;z-index:252235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" fillcolor="#5b9bd5 [3204]" strokecolor="#1f4d78 [1604]" strokeweight="1pt">
                <v:textbox>
                  <w:txbxContent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BA5A3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BA5A3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A5A34" w:rsidRDefault="00DC66CA" w:rsidP="0045075D">
      <w:pPr>
        <w:rPr>
          <w:lang w:eastAsia="ja-JP"/>
        </w:rPr>
      </w:pPr>
      <w:r>
        <w:rPr>
          <w:lang w:eastAsia="ja-JP"/>
        </w:rPr>
        <w:t>T64</w:t>
      </w:r>
    </w:p>
    <w:p w:rsidR="00537FA8" w:rsidRDefault="00537FA8" w:rsidP="0045075D">
      <w:pPr>
        <w:rPr>
          <w:lang w:eastAsia="ja-JP"/>
        </w:rPr>
      </w:pPr>
    </w:p>
    <w:p w:rsidR="00537FA8" w:rsidRDefault="00537FA8" w:rsidP="0045075D">
      <w:pPr>
        <w:rPr>
          <w:lang w:eastAsia="ja-JP"/>
        </w:rPr>
      </w:pP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3D24EFBF" wp14:editId="4D0E5511">
                <wp:simplePos x="0" y="0"/>
                <wp:positionH relativeFrom="margin">
                  <wp:posOffset>2299183</wp:posOffset>
                </wp:positionH>
                <wp:positionV relativeFrom="paragraph">
                  <wp:posOffset>95098</wp:posOffset>
                </wp:positionV>
                <wp:extent cx="1381125" cy="2333625"/>
                <wp:effectExtent l="0" t="0" r="28575" b="28575"/>
                <wp:wrapNone/>
                <wp:docPr id="390" name="Retângulo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7C7C31" w:rsidRDefault="00226E20" w:rsidP="00537F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ENSPA</w:t>
                            </w:r>
                          </w:p>
                          <w:p w:rsidR="00226E20" w:rsidRPr="007C7C31" w:rsidRDefault="00226E20" w:rsidP="00537F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MR</w:t>
                            </w:r>
                          </w:p>
                          <w:p w:rsidR="00226E20" w:rsidRDefault="00226E20" w:rsidP="00537F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(LINTE)</w:t>
                            </w:r>
                          </w:p>
                          <w:p w:rsidR="00226E20" w:rsidRDefault="00226E20" w:rsidP="00537F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(LCARRY)</w:t>
                            </w:r>
                          </w:p>
                          <w:p w:rsidR="00226E20" w:rsidRDefault="00226E20" w:rsidP="00537F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(LZERO)</w:t>
                            </w:r>
                          </w:p>
                          <w:p w:rsidR="00226E20" w:rsidRDefault="00226E20" w:rsidP="00537F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426281" w:rsidRDefault="00226E20" w:rsidP="00537F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4EFBF" id="Retângulo 390" o:spid="_x0000_s1202" style="position:absolute;margin-left:181.05pt;margin-top:7.5pt;width:108.75pt;height:183.75pt;z-index:25243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" fillcolor="#5b9bd5 [3204]" strokecolor="#1f4d78 [1604]" strokeweight="1pt">
                <v:textbox>
                  <w:txbxContent>
                    <w:p w:rsidR="00226E20" w:rsidRPr="007C7C31" w:rsidRDefault="00226E20" w:rsidP="00537F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ENSPA</w:t>
                      </w:r>
                    </w:p>
                    <w:p w:rsidR="00226E20" w:rsidRPr="007C7C31" w:rsidRDefault="00226E20" w:rsidP="00537F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MR</w:t>
                      </w:r>
                    </w:p>
                    <w:p w:rsidR="00226E20" w:rsidRDefault="00226E20" w:rsidP="00537F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(LINTE)</w:t>
                      </w:r>
                    </w:p>
                    <w:p w:rsidR="00226E20" w:rsidRDefault="00226E20" w:rsidP="00537F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(LCARRY)</w:t>
                      </w:r>
                    </w:p>
                    <w:p w:rsidR="00226E20" w:rsidRDefault="00226E20" w:rsidP="00537F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(LZERO)</w:t>
                      </w:r>
                    </w:p>
                    <w:p w:rsidR="00226E20" w:rsidRDefault="00226E20" w:rsidP="00537F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426281" w:rsidRDefault="00226E20" w:rsidP="00537F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(LINT)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66CA">
        <w:rPr>
          <w:lang w:eastAsia="ja-JP"/>
        </w:rPr>
        <w:t>T65</w:t>
      </w:r>
    </w:p>
    <w:p w:rsidR="00537FA8" w:rsidRPr="00563863" w:rsidRDefault="00537FA8" w:rsidP="0045075D">
      <w:pPr>
        <w:rPr>
          <w:lang w:eastAsia="ja-JP"/>
        </w:rPr>
      </w:pPr>
    </w:p>
    <w:p w:rsidR="009715D0" w:rsidRDefault="009715D0" w:rsidP="0045075D">
      <w:pPr>
        <w:rPr>
          <w:lang w:eastAsia="ja-JP"/>
        </w:rPr>
      </w:pPr>
    </w:p>
    <w:p w:rsidR="00BA5A34" w:rsidRPr="00563863" w:rsidRDefault="001E5793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65FBE6E1" wp14:editId="0BD52DF8">
                <wp:simplePos x="0" y="0"/>
                <wp:positionH relativeFrom="column">
                  <wp:posOffset>2889504</wp:posOffset>
                </wp:positionH>
                <wp:positionV relativeFrom="paragraph">
                  <wp:posOffset>274549</wp:posOffset>
                </wp:positionV>
                <wp:extent cx="43891" cy="3321100"/>
                <wp:effectExtent l="0" t="0" r="32385" b="31750"/>
                <wp:wrapNone/>
                <wp:docPr id="649" name="Conector reto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91" cy="332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D1151" id="Conector reto 649" o:spid="_x0000_s1026" style="position:absolute;flip:x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5pt,21.6pt" to="230.95pt,2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BA5A34" w:rsidP="0045075D">
      <w:pPr>
        <w:rPr>
          <w:lang w:eastAsia="ja-JP"/>
        </w:rPr>
      </w:pPr>
    </w:p>
    <w:p w:rsidR="00BA5A34" w:rsidRPr="00563863" w:rsidRDefault="000E1C21" w:rsidP="0045075D">
      <w:pPr>
        <w:rPr>
          <w:lang w:eastAsia="ja-JP"/>
        </w:rPr>
      </w:pP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5FE90BF0" wp14:editId="0A7BDC2B">
                <wp:simplePos x="0" y="0"/>
                <wp:positionH relativeFrom="margin">
                  <wp:posOffset>2281224</wp:posOffset>
                </wp:positionH>
                <wp:positionV relativeFrom="paragraph">
                  <wp:posOffset>225527</wp:posOffset>
                </wp:positionV>
                <wp:extent cx="1381125" cy="1666875"/>
                <wp:effectExtent l="0" t="0" r="28575" b="28575"/>
                <wp:wrapNone/>
                <wp:docPr id="631" name="Retângulo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9D0848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26E20" w:rsidRPr="009D0848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OP2</w:t>
                            </w:r>
                          </w:p>
                          <w:p w:rsidR="00226E20" w:rsidRPr="009D0848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26E20" w:rsidRPr="009D0848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9D0848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90BF0" id="Retângulo 631" o:spid="_x0000_s1203" style="position:absolute;margin-left:179.6pt;margin-top:17.75pt;width:108.75pt;height:131.25pt;z-index:252257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" fillcolor="#5b9bd5 [3204]" strokecolor="#1f4d78 [1604]" strokeweight="1pt">
                <v:textbox>
                  <w:txbxContent>
                    <w:p w:rsidR="00226E20" w:rsidRPr="009D0848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26E20" w:rsidRPr="009D0848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OP2</w:t>
                      </w:r>
                    </w:p>
                    <w:p w:rsidR="00226E20" w:rsidRPr="009D0848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26E20" w:rsidRPr="009D0848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9D0848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C66CA">
        <w:rPr>
          <w:lang w:eastAsia="ja-JP"/>
        </w:rPr>
        <w:t>T66</w:t>
      </w:r>
    </w:p>
    <w:p w:rsidR="00BA5A34" w:rsidRPr="00563863" w:rsidRDefault="00BA5A34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0E1C21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1A8A5C3" wp14:editId="0DEBD441">
                <wp:simplePos x="0" y="0"/>
                <wp:positionH relativeFrom="margin">
                  <wp:posOffset>2299665</wp:posOffset>
                </wp:positionH>
                <wp:positionV relativeFrom="paragraph">
                  <wp:posOffset>235864</wp:posOffset>
                </wp:positionV>
                <wp:extent cx="1390650" cy="552450"/>
                <wp:effectExtent l="0" t="0" r="19050" b="19050"/>
                <wp:wrapNone/>
                <wp:docPr id="648" name="Elips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17</w:t>
                            </w:r>
                          </w:p>
                          <w:p w:rsidR="00226E20" w:rsidRDefault="00226E20" w:rsidP="001E57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A8A5C3" id="Elipse 648" o:spid="_x0000_s1204" style="position:absolute;margin-left:181.1pt;margin-top:18.55pt;width:109.5pt;height:43.5pt;z-index:252268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17</w:t>
                      </w:r>
                    </w:p>
                    <w:p w:rsidR="00226E20" w:rsidRDefault="00226E20" w:rsidP="001E5793"/>
                  </w:txbxContent>
                </v:textbox>
                <w10:wrap anchorx="margin"/>
              </v:oval>
            </w:pict>
          </mc:Fallback>
        </mc:AlternateConten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>
                <wp:simplePos x="0" y="0"/>
                <wp:positionH relativeFrom="column">
                  <wp:posOffset>2606722</wp:posOffset>
                </wp:positionH>
                <wp:positionV relativeFrom="paragraph">
                  <wp:posOffset>342028</wp:posOffset>
                </wp:positionV>
                <wp:extent cx="54591" cy="6646460"/>
                <wp:effectExtent l="0" t="0" r="22225" b="21590"/>
                <wp:wrapNone/>
                <wp:docPr id="650" name="Conector reto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1" cy="664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9DF57" id="Conector reto 650" o:spid="_x0000_s1026" style="position:absolute;flip:x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5pt,26.95pt" to="209.55pt,5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28D0D20E" wp14:editId="6E172A44">
                <wp:simplePos x="0" y="0"/>
                <wp:positionH relativeFrom="margin">
                  <wp:posOffset>1928780</wp:posOffset>
                </wp:positionH>
                <wp:positionV relativeFrom="paragraph">
                  <wp:posOffset>52525</wp:posOffset>
                </wp:positionV>
                <wp:extent cx="1390650" cy="552450"/>
                <wp:effectExtent l="0" t="0" r="19050" b="19050"/>
                <wp:wrapNone/>
                <wp:docPr id="640" name="Elips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17</w:t>
                            </w:r>
                          </w:p>
                          <w:p w:rsidR="00226E20" w:rsidRDefault="00226E20" w:rsidP="001E57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0D20E" id="Elipse 640" o:spid="_x0000_s1205" style="position:absolute;margin-left:151.85pt;margin-top:4.15pt;width:109.5pt;height:43.5pt;z-index:252259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17</w:t>
                      </w:r>
                    </w:p>
                    <w:p w:rsidR="00226E20" w:rsidRDefault="00226E20" w:rsidP="001E5793"/>
                  </w:txbxContent>
                </v:textbox>
                <w10:wrap anchorx="margin"/>
              </v:oval>
            </w:pict>
          </mc:Fallback>
        </mc:AlternateConten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29BCE619" wp14:editId="4ED4141D">
                <wp:simplePos x="0" y="0"/>
                <wp:positionH relativeFrom="margin">
                  <wp:posOffset>1931955</wp:posOffset>
                </wp:positionH>
                <wp:positionV relativeFrom="paragraph">
                  <wp:posOffset>262710</wp:posOffset>
                </wp:positionV>
                <wp:extent cx="1381125" cy="649605"/>
                <wp:effectExtent l="0" t="0" r="28575" b="17145"/>
                <wp:wrapNone/>
                <wp:docPr id="641" name="Retângulo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ENFLD</w:t>
                            </w:r>
                          </w:p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CE619" id="Retângulo 641" o:spid="_x0000_s1206" style="position:absolute;margin-left:152.1pt;margin-top:20.7pt;width:108.75pt;height:51.15pt;z-index:252260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" fillcolor="#5b9bd5 [3204]" strokecolor="#1f4d78 [1604]" strokeweight="1pt">
                <v:textbox>
                  <w:txbxContent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ENFLD</w:t>
                      </w:r>
                    </w:p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5793" w:rsidRPr="00563863" w:rsidRDefault="004600D0" w:rsidP="0045075D">
      <w:pPr>
        <w:rPr>
          <w:lang w:eastAsia="ja-JP"/>
        </w:rPr>
      </w:pPr>
      <w:r>
        <w:rPr>
          <w:lang w:eastAsia="ja-JP"/>
        </w:rPr>
        <w:t>T6</w:t>
      </w:r>
      <w:r w:rsidR="00DC66CA">
        <w:rPr>
          <w:lang w:eastAsia="ja-JP"/>
        </w:rPr>
        <w:t>7</w: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6CFE696F" wp14:editId="771FA5A8">
                <wp:simplePos x="0" y="0"/>
                <wp:positionH relativeFrom="margin">
                  <wp:posOffset>1931955</wp:posOffset>
                </wp:positionH>
                <wp:positionV relativeFrom="paragraph">
                  <wp:posOffset>81735</wp:posOffset>
                </wp:positionV>
                <wp:extent cx="1381125" cy="986790"/>
                <wp:effectExtent l="0" t="0" r="28575" b="22860"/>
                <wp:wrapNone/>
                <wp:docPr id="642" name="Retângulo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6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ENFLD</w:t>
                            </w:r>
                          </w:p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E696F" id="Retângulo 642" o:spid="_x0000_s1207" style="position:absolute;margin-left:152.1pt;margin-top:6.45pt;width:108.75pt;height:77.7pt;z-index:252261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" fillcolor="#5b9bd5 [3204]" strokecolor="#1f4d78 [1604]" strokeweight="1pt">
                <v:textbox>
                  <w:txbxContent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ENFLD</w:t>
                      </w:r>
                    </w:p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66CA">
        <w:rPr>
          <w:lang w:eastAsia="ja-JP"/>
        </w:rPr>
        <w:t>T68</w: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3F19006" wp14:editId="052EEEFB">
                <wp:simplePos x="0" y="0"/>
                <wp:positionH relativeFrom="margin">
                  <wp:posOffset>1931670</wp:posOffset>
                </wp:positionH>
                <wp:positionV relativeFrom="paragraph">
                  <wp:posOffset>243205</wp:posOffset>
                </wp:positionV>
                <wp:extent cx="1381125" cy="295275"/>
                <wp:effectExtent l="0" t="0" r="28575" b="28575"/>
                <wp:wrapNone/>
                <wp:docPr id="643" name="Retângulo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(DECSP)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19006" id="Retângulo 643" o:spid="_x0000_s1208" style="position:absolute;margin-left:152.1pt;margin-top:19.15pt;width:108.75pt;height:23.25pt;z-index:252262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" fillcolor="#5b9bd5 [3204]" strokecolor="#1f4d78 [1604]" strokeweight="1pt">
                <v:textbox>
                  <w:txbxContent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(DECSP)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2C85D3BC" wp14:editId="25188C52">
                <wp:simplePos x="0" y="0"/>
                <wp:positionH relativeFrom="margin">
                  <wp:posOffset>1929765</wp:posOffset>
                </wp:positionH>
                <wp:positionV relativeFrom="paragraph">
                  <wp:posOffset>745490</wp:posOffset>
                </wp:positionV>
                <wp:extent cx="1381125" cy="649605"/>
                <wp:effectExtent l="0" t="0" r="28575" b="17145"/>
                <wp:wrapNone/>
                <wp:docPr id="644" name="Retângulo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5D3BC" id="Retângulo 644" o:spid="_x0000_s1209" style="position:absolute;margin-left:151.95pt;margin-top:58.7pt;width:108.75pt;height:51.15pt;z-index:252263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" fillcolor="#5b9bd5 [3204]" strokecolor="#1f4d78 [1604]" strokeweight="1pt">
                <v:textbox>
                  <w:txbxContent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2767EC47" wp14:editId="58E03609">
                <wp:simplePos x="0" y="0"/>
                <wp:positionH relativeFrom="margin">
                  <wp:posOffset>1924050</wp:posOffset>
                </wp:positionH>
                <wp:positionV relativeFrom="paragraph">
                  <wp:posOffset>1595120</wp:posOffset>
                </wp:positionV>
                <wp:extent cx="1381125" cy="986790"/>
                <wp:effectExtent l="0" t="0" r="28575" b="22860"/>
                <wp:wrapNone/>
                <wp:docPr id="645" name="Retângulo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6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7EC47" id="Retângulo 645" o:spid="_x0000_s1210" style="position:absolute;margin-left:151.5pt;margin-top:125.6pt;width:108.75pt;height:77.7pt;z-index:252264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" fillcolor="#5b9bd5 [3204]" strokecolor="#1f4d78 [1604]" strokeweight="1pt">
                <v:textbox>
                  <w:txbxContent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5DAD2C1A" wp14:editId="5781BE21">
                <wp:simplePos x="0" y="0"/>
                <wp:positionH relativeFrom="margin">
                  <wp:posOffset>1929130</wp:posOffset>
                </wp:positionH>
                <wp:positionV relativeFrom="paragraph">
                  <wp:posOffset>2795905</wp:posOffset>
                </wp:positionV>
                <wp:extent cx="1381125" cy="986790"/>
                <wp:effectExtent l="0" t="0" r="28575" b="22860"/>
                <wp:wrapNone/>
                <wp:docPr id="646" name="Retângulo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6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(DECSP)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(LRESET)</w:t>
                            </w:r>
                          </w:p>
                          <w:p w:rsidR="00226E20" w:rsidRPr="00757CD7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(LINT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D2C1A" id="Retângulo 646" o:spid="_x0000_s1211" style="position:absolute;margin-left:151.9pt;margin-top:220.15pt;width:108.75pt;height:77.7pt;z-index:252265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" fillcolor="#5b9bd5 [3204]" strokecolor="#1f4d78 [1604]" strokeweight="1pt">
                <v:textbox>
                  <w:txbxContent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(DECSP)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(LRESET)</w:t>
                      </w:r>
                    </w:p>
                    <w:p w:rsidR="00226E20" w:rsidRPr="00757CD7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(LINT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0D1E608E" wp14:editId="616AEA58">
                <wp:simplePos x="0" y="0"/>
                <wp:positionH relativeFrom="margin">
                  <wp:posOffset>1937385</wp:posOffset>
                </wp:positionH>
                <wp:positionV relativeFrom="paragraph">
                  <wp:posOffset>4025265</wp:posOffset>
                </wp:positionV>
                <wp:extent cx="1390650" cy="552450"/>
                <wp:effectExtent l="0" t="0" r="19050" b="19050"/>
                <wp:wrapNone/>
                <wp:docPr id="647" name="Elips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18</w:t>
                            </w:r>
                          </w:p>
                          <w:p w:rsidR="00226E20" w:rsidRDefault="00226E20" w:rsidP="001E57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E608E" id="Elipse 647" o:spid="_x0000_s1212" style="position:absolute;margin-left:152.55pt;margin-top:316.95pt;width:109.5pt;height:43.5pt;z-index:252266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18</w:t>
                      </w:r>
                    </w:p>
                    <w:p w:rsidR="00226E20" w:rsidRDefault="00226E20" w:rsidP="001E5793"/>
                  </w:txbxContent>
                </v:textbox>
                <w10:wrap anchorx="margin"/>
              </v:oval>
            </w:pict>
          </mc:Fallback>
        </mc:AlternateContent>
      </w:r>
    </w:p>
    <w:p w:rsidR="001E5793" w:rsidRPr="00563863" w:rsidRDefault="00DC66CA" w:rsidP="0045075D">
      <w:pPr>
        <w:rPr>
          <w:lang w:eastAsia="ja-JP"/>
        </w:rPr>
      </w:pPr>
      <w:r>
        <w:rPr>
          <w:lang w:eastAsia="ja-JP"/>
        </w:rPr>
        <w:t>T69</w:t>
      </w:r>
    </w:p>
    <w:p w:rsidR="001E5793" w:rsidRPr="00563863" w:rsidRDefault="00DC66CA" w:rsidP="0045075D">
      <w:pPr>
        <w:rPr>
          <w:lang w:eastAsia="ja-JP"/>
        </w:rPr>
      </w:pPr>
      <w:r>
        <w:rPr>
          <w:lang w:eastAsia="ja-JP"/>
        </w:rPr>
        <w:t>T70</w: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DC66CA" w:rsidP="0045075D">
      <w:pPr>
        <w:rPr>
          <w:lang w:eastAsia="ja-JP"/>
        </w:rPr>
      </w:pPr>
      <w:r>
        <w:rPr>
          <w:lang w:eastAsia="ja-JP"/>
        </w:rPr>
        <w:t>T71</w: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DC66CA" w:rsidP="0045075D">
      <w:pPr>
        <w:rPr>
          <w:lang w:eastAsia="ja-JP"/>
        </w:rPr>
      </w:pPr>
      <w:r>
        <w:rPr>
          <w:lang w:eastAsia="ja-JP"/>
        </w:rPr>
        <w:t>T72</w: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6639962E" wp14:editId="4A434C0F">
                <wp:simplePos x="0" y="0"/>
                <wp:positionH relativeFrom="margin">
                  <wp:posOffset>1897039</wp:posOffset>
                </wp:positionH>
                <wp:positionV relativeFrom="paragraph">
                  <wp:posOffset>325878</wp:posOffset>
                </wp:positionV>
                <wp:extent cx="1390650" cy="552450"/>
                <wp:effectExtent l="0" t="0" r="19050" b="19050"/>
                <wp:wrapNone/>
                <wp:docPr id="653" name="Elipse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18</w:t>
                            </w:r>
                          </w:p>
                          <w:p w:rsidR="00226E20" w:rsidRDefault="00226E20" w:rsidP="001E57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9962E" id="Elipse 653" o:spid="_x0000_s1213" style="position:absolute;margin-left:149.35pt;margin-top:25.65pt;width:109.5pt;height:43.5pt;z-index:252275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18</w:t>
                      </w:r>
                    </w:p>
                    <w:p w:rsidR="00226E20" w:rsidRDefault="00226E20" w:rsidP="001E5793"/>
                  </w:txbxContent>
                </v:textbox>
                <w10:wrap anchorx="margin"/>
              </v:oval>
            </w:pict>
          </mc:Fallback>
        </mc:AlternateContent>
      </w:r>
    </w:p>
    <w:p w:rsidR="001E5793" w:rsidRPr="00563863" w:rsidRDefault="001E5793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>
                <wp:simplePos x="0" y="0"/>
                <wp:positionH relativeFrom="column">
                  <wp:posOffset>2579427</wp:posOffset>
                </wp:positionH>
                <wp:positionV relativeFrom="paragraph">
                  <wp:posOffset>137311</wp:posOffset>
                </wp:positionV>
                <wp:extent cx="27295" cy="2101755"/>
                <wp:effectExtent l="0" t="0" r="30480" b="32385"/>
                <wp:wrapNone/>
                <wp:docPr id="654" name="Conector reto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" cy="210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1D15D" id="Conector reto 654" o:spid="_x0000_s1026" style="position:absolute;flip:x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1pt,10.8pt" to="205.25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602F7879" wp14:editId="182D929A">
                <wp:simplePos x="0" y="0"/>
                <wp:positionH relativeFrom="margin">
                  <wp:posOffset>1910715</wp:posOffset>
                </wp:positionH>
                <wp:positionV relativeFrom="paragraph">
                  <wp:posOffset>121399</wp:posOffset>
                </wp:positionV>
                <wp:extent cx="1381125" cy="649605"/>
                <wp:effectExtent l="0" t="0" r="28575" b="17145"/>
                <wp:wrapNone/>
                <wp:docPr id="651" name="Retângulo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LAC</w:t>
                            </w:r>
                          </w:p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F7879" id="Retângulo 651" o:spid="_x0000_s1214" style="position:absolute;margin-left:150.45pt;margin-top:9.55pt;width:108.75pt;height:51.15pt;z-index:252272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" fillcolor="#5b9bd5 [3204]" strokecolor="#1f4d78 [1604]" strokeweight="1pt">
                <v:textbox>
                  <w:txbxContent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LAC</w:t>
                      </w:r>
                    </w:p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C66CA">
        <w:rPr>
          <w:lang w:eastAsia="ja-JP"/>
        </w:rPr>
        <w:t>T73</w: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671A62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2579427</wp:posOffset>
                </wp:positionH>
                <wp:positionV relativeFrom="paragraph">
                  <wp:posOffset>316799</wp:posOffset>
                </wp:positionV>
                <wp:extent cx="26670" cy="5404513"/>
                <wp:effectExtent l="0" t="0" r="30480" b="24765"/>
                <wp:wrapNone/>
                <wp:docPr id="660" name="Conector reto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" cy="5404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CBB3E" id="Conector reto 660" o:spid="_x0000_s1026" style="position:absolute;flip:x y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1pt,24.95pt" to="205.2pt,4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1E5793"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BE1CD19" wp14:editId="7085E5DC">
                <wp:simplePos x="0" y="0"/>
                <wp:positionH relativeFrom="margin">
                  <wp:posOffset>1910393</wp:posOffset>
                </wp:positionH>
                <wp:positionV relativeFrom="paragraph">
                  <wp:posOffset>310932</wp:posOffset>
                </wp:positionV>
                <wp:extent cx="1381125" cy="649605"/>
                <wp:effectExtent l="0" t="0" r="28575" b="17145"/>
                <wp:wrapNone/>
                <wp:docPr id="652" name="Retângulo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(LAAC)</w:t>
                            </w:r>
                          </w:p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1CD19" id="Retângulo 652" o:spid="_x0000_s1215" style="position:absolute;margin-left:150.4pt;margin-top:24.5pt;width:108.75pt;height:51.15pt;z-index:252273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" fillcolor="#5b9bd5 [3204]" strokecolor="#1f4d78 [1604]" strokeweight="1pt">
                <v:textbox>
                  <w:txbxContent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(LAAC)</w:t>
                      </w:r>
                    </w:p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5793" w:rsidRPr="00563863" w:rsidRDefault="00DC66CA" w:rsidP="0045075D">
      <w:pPr>
        <w:rPr>
          <w:lang w:eastAsia="ja-JP"/>
        </w:rPr>
      </w:pPr>
      <w:r>
        <w:rPr>
          <w:lang w:eastAsia="ja-JP"/>
        </w:rPr>
        <w:t>T74</w: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7694CC81" wp14:editId="45767244">
                <wp:simplePos x="0" y="0"/>
                <wp:positionH relativeFrom="margin">
                  <wp:posOffset>1897039</wp:posOffset>
                </wp:positionH>
                <wp:positionV relativeFrom="paragraph">
                  <wp:posOffset>304383</wp:posOffset>
                </wp:positionV>
                <wp:extent cx="1381125" cy="1037230"/>
                <wp:effectExtent l="0" t="0" r="28575" b="10795"/>
                <wp:wrapNone/>
                <wp:docPr id="656" name="Retângulo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7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ENCA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CON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226E20" w:rsidRDefault="00226E20" w:rsidP="001E5793">
                            <w:pPr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N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LAC</w:t>
                            </w:r>
                          </w:p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4CC81" id="Retângulo 656" o:spid="_x0000_s1216" style="position:absolute;margin-left:149.35pt;margin-top:23.95pt;width:108.75pt;height:81.65pt;z-index:252278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" fillcolor="#5b9bd5 [3204]" strokecolor="#1f4d78 [1604]" strokeweight="1pt">
                <v:textbox>
                  <w:txbxContent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ENCA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CON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226E20" w:rsidRDefault="00226E20" w:rsidP="001E5793">
                      <w:pPr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N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LAC</w:t>
                      </w:r>
                    </w:p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5793" w:rsidRPr="00563863" w:rsidRDefault="00DC66CA" w:rsidP="0045075D">
      <w:pPr>
        <w:rPr>
          <w:lang w:eastAsia="ja-JP"/>
        </w:rPr>
      </w:pPr>
      <w:r>
        <w:rPr>
          <w:lang w:eastAsia="ja-JP"/>
        </w:rPr>
        <w:t>T75</w:t>
      </w:r>
    </w:p>
    <w:p w:rsidR="001E5793" w:rsidRDefault="001E5793" w:rsidP="0045075D">
      <w:pPr>
        <w:rPr>
          <w:lang w:eastAsia="ja-JP"/>
        </w:rPr>
      </w:pPr>
    </w:p>
    <w:p w:rsidR="009715D0" w:rsidRPr="00563863" w:rsidRDefault="009715D0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4B372AEE" wp14:editId="1E76D4B0">
                <wp:simplePos x="0" y="0"/>
                <wp:positionH relativeFrom="margin">
                  <wp:posOffset>1897039</wp:posOffset>
                </wp:positionH>
                <wp:positionV relativeFrom="paragraph">
                  <wp:posOffset>279154</wp:posOffset>
                </wp:positionV>
                <wp:extent cx="1394773" cy="1528549"/>
                <wp:effectExtent l="0" t="0" r="15240" b="14605"/>
                <wp:wrapNone/>
                <wp:docPr id="657" name="Retângulo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773" cy="1528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OP2</w:t>
                            </w:r>
                          </w:p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OP1</w:t>
                            </w:r>
                          </w:p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72AEE" id="Retângulo 657" o:spid="_x0000_s1217" style="position:absolute;margin-left:149.35pt;margin-top:22pt;width:109.8pt;height:120.35pt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" fillcolor="#5b9bd5 [3204]" strokecolor="#1f4d78 [1604]" strokeweight="1pt">
                <v:textbox>
                  <w:txbxContent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OP2</w:t>
                      </w:r>
                    </w:p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OP1</w:t>
                      </w:r>
                    </w:p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(LAC)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5793" w:rsidRPr="00563863" w:rsidRDefault="00DC66CA" w:rsidP="0045075D">
      <w:pPr>
        <w:rPr>
          <w:lang w:eastAsia="ja-JP"/>
        </w:rPr>
      </w:pPr>
      <w:r>
        <w:rPr>
          <w:lang w:eastAsia="ja-JP"/>
        </w:rPr>
        <w:t>T76</w: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4CFC66DD" wp14:editId="0A02F8CB">
                <wp:simplePos x="0" y="0"/>
                <wp:positionH relativeFrom="margin">
                  <wp:posOffset>1897039</wp:posOffset>
                </wp:positionH>
                <wp:positionV relativeFrom="paragraph">
                  <wp:posOffset>26661</wp:posOffset>
                </wp:positionV>
                <wp:extent cx="1381125" cy="649605"/>
                <wp:effectExtent l="0" t="0" r="28575" b="17145"/>
                <wp:wrapNone/>
                <wp:docPr id="658" name="Retângulo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26E20" w:rsidRDefault="00226E20" w:rsidP="005A281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226E20" w:rsidRPr="00426281" w:rsidRDefault="00226E20" w:rsidP="001E579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C66DD" id="Retângulo 658" o:spid="_x0000_s1218" style="position:absolute;margin-left:149.35pt;margin-top:2.1pt;width:108.75pt;height:51.15pt;z-index:252282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" fillcolor="#5b9bd5 [3204]" strokecolor="#1f4d78 [1604]" strokeweight="1pt">
                <v:textbox>
                  <w:txbxContent>
                    <w:p w:rsidR="00226E20" w:rsidRDefault="00226E20" w:rsidP="001E579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26E20" w:rsidRDefault="00226E20" w:rsidP="005A281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226E20" w:rsidRPr="00426281" w:rsidRDefault="00226E20" w:rsidP="001E579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C66CA">
        <w:rPr>
          <w:lang w:eastAsia="ja-JP"/>
        </w:rPr>
        <w:t>T77</w: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671A62" w:rsidP="0045075D">
      <w:pPr>
        <w:rPr>
          <w:lang w:eastAsia="ja-JP"/>
        </w:rPr>
      </w:pP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6E9C7ED1" wp14:editId="04BA010E">
                <wp:simplePos x="0" y="0"/>
                <wp:positionH relativeFrom="margin">
                  <wp:posOffset>1887514</wp:posOffset>
                </wp:positionH>
                <wp:positionV relativeFrom="paragraph">
                  <wp:posOffset>44242</wp:posOffset>
                </wp:positionV>
                <wp:extent cx="1390650" cy="552450"/>
                <wp:effectExtent l="0" t="0" r="19050" b="19050"/>
                <wp:wrapNone/>
                <wp:docPr id="659" name="Elips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19</w:t>
                            </w:r>
                          </w:p>
                          <w:p w:rsidR="00226E20" w:rsidRDefault="00226E20" w:rsidP="00671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9C7ED1" id="Elipse 659" o:spid="_x0000_s1219" style="position:absolute;margin-left:148.6pt;margin-top:3.5pt;width:109.5pt;height:43.5pt;z-index:25228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671A6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19</w:t>
                      </w:r>
                    </w:p>
                    <w:p w:rsidR="00226E20" w:rsidRDefault="00226E20" w:rsidP="00671A62"/>
                  </w:txbxContent>
                </v:textbox>
                <w10:wrap anchorx="margin"/>
              </v:oval>
            </w:pict>
          </mc:Fallback>
        </mc:AlternateConten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0E1C21" w:rsidP="0045075D">
      <w:pPr>
        <w:rPr>
          <w:lang w:eastAsia="ja-JP"/>
        </w:rPr>
      </w:pP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3688D07A" wp14:editId="39B2A63F">
                <wp:simplePos x="0" y="0"/>
                <wp:positionH relativeFrom="margin">
                  <wp:posOffset>1864233</wp:posOffset>
                </wp:positionH>
                <wp:positionV relativeFrom="paragraph">
                  <wp:posOffset>329336</wp:posOffset>
                </wp:positionV>
                <wp:extent cx="1390650" cy="552450"/>
                <wp:effectExtent l="0" t="0" r="19050" b="19050"/>
                <wp:wrapNone/>
                <wp:docPr id="661" name="Elips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19</w:t>
                            </w:r>
                          </w:p>
                          <w:p w:rsidR="00226E20" w:rsidRDefault="00226E20" w:rsidP="00671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8D07A" id="Elipse 661" o:spid="_x0000_s1220" style="position:absolute;margin-left:146.8pt;margin-top:25.95pt;width:109.5pt;height:43.5pt;z-index:25228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671A6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19</w:t>
                      </w:r>
                    </w:p>
                    <w:p w:rsidR="00226E20" w:rsidRDefault="00226E20" w:rsidP="00671A62"/>
                  </w:txbxContent>
                </v:textbox>
                <w10:wrap anchorx="margin"/>
              </v:oval>
            </w:pict>
          </mc:Fallback>
        </mc:AlternateContent>
      </w:r>
    </w:p>
    <w:p w:rsidR="001E5793" w:rsidRPr="00563863" w:rsidRDefault="00320395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09550E46" wp14:editId="1F1143B0">
                <wp:simplePos x="0" y="0"/>
                <wp:positionH relativeFrom="column">
                  <wp:posOffset>2527935</wp:posOffset>
                </wp:positionH>
                <wp:positionV relativeFrom="paragraph">
                  <wp:posOffset>197485</wp:posOffset>
                </wp:positionV>
                <wp:extent cx="0" cy="3166110"/>
                <wp:effectExtent l="0" t="0" r="19050" b="34290"/>
                <wp:wrapNone/>
                <wp:docPr id="666" name="Conector reto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66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2F5112" id="Conector reto 666" o:spid="_x0000_s1026" style="position:absolute;flip:x;z-index:25229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05pt,15.55pt" to="199.05pt,2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671A6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05B800E4" wp14:editId="7F06E7AB">
                <wp:simplePos x="0" y="0"/>
                <wp:positionH relativeFrom="margin">
                  <wp:posOffset>1881505</wp:posOffset>
                </wp:positionH>
                <wp:positionV relativeFrom="paragraph">
                  <wp:posOffset>3721735</wp:posOffset>
                </wp:positionV>
                <wp:extent cx="1381125" cy="295275"/>
                <wp:effectExtent l="0" t="0" r="28575" b="28575"/>
                <wp:wrapNone/>
                <wp:docPr id="667" name="Retângulo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800E4" id="Retângulo 667" o:spid="_x0000_s1221" style="position:absolute;margin-left:148.15pt;margin-top:293.05pt;width:108.75pt;height:23.25pt;z-index:25229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" fillcolor="#5b9bd5 [3204]" strokecolor="#1f4d78 [1604]" strokeweight="1pt">
                <v:textbox>
                  <w:txbxContent>
                    <w:p w:rsidR="00226E20" w:rsidRPr="00426281" w:rsidRDefault="00226E20" w:rsidP="00671A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71A6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787B61CD" wp14:editId="3063F4ED">
                <wp:simplePos x="0" y="0"/>
                <wp:positionH relativeFrom="margin">
                  <wp:posOffset>1881505</wp:posOffset>
                </wp:positionH>
                <wp:positionV relativeFrom="paragraph">
                  <wp:posOffset>4197985</wp:posOffset>
                </wp:positionV>
                <wp:extent cx="1381125" cy="295275"/>
                <wp:effectExtent l="0" t="0" r="28575" b="28575"/>
                <wp:wrapNone/>
                <wp:docPr id="669" name="Retângulo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Pr="00426281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61CD" id="Retângulo 669" o:spid="_x0000_s1222" style="position:absolute;margin-left:148.15pt;margin-top:330.55pt;width:108.75pt;height:23.25pt;z-index:25229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" fillcolor="#5b9bd5 [3204]" strokecolor="#1f4d78 [1604]" strokeweight="1pt">
                <v:textbox>
                  <w:txbxContent>
                    <w:p w:rsidR="00226E20" w:rsidRDefault="00226E20" w:rsidP="00671A6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Pr="00426281" w:rsidRDefault="00226E20" w:rsidP="00671A6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71A6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FB52C77" wp14:editId="047786CF">
                <wp:simplePos x="0" y="0"/>
                <wp:positionH relativeFrom="margin">
                  <wp:posOffset>1881505</wp:posOffset>
                </wp:positionH>
                <wp:positionV relativeFrom="paragraph">
                  <wp:posOffset>4693920</wp:posOffset>
                </wp:positionV>
                <wp:extent cx="1381125" cy="649605"/>
                <wp:effectExtent l="0" t="0" r="28575" b="17145"/>
                <wp:wrapNone/>
                <wp:docPr id="668" name="Retângulo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52C77" id="Retângulo 668" o:spid="_x0000_s1223" style="position:absolute;margin-left:148.15pt;margin-top:369.6pt;width:108.75pt;height:51.15pt;z-index:25229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" fillcolor="#5b9bd5 [3204]" strokecolor="#1f4d78 [1604]" strokeweight="1pt">
                <v:textbox>
                  <w:txbxContent>
                    <w:p w:rsidR="00226E20" w:rsidRDefault="00226E20" w:rsidP="00671A6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671A6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671A6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71A6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0BE8BA7F" wp14:editId="7A476330">
                <wp:simplePos x="0" y="0"/>
                <wp:positionH relativeFrom="margin">
                  <wp:posOffset>1871980</wp:posOffset>
                </wp:positionH>
                <wp:positionV relativeFrom="paragraph">
                  <wp:posOffset>1628140</wp:posOffset>
                </wp:positionV>
                <wp:extent cx="1381125" cy="649605"/>
                <wp:effectExtent l="0" t="0" r="28575" b="17145"/>
                <wp:wrapNone/>
                <wp:docPr id="663" name="Retângulo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8BA7F" id="Retângulo 663" o:spid="_x0000_s1224" style="position:absolute;margin-left:147.4pt;margin-top:128.2pt;width:108.75pt;height:51.15pt;z-index:25229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" fillcolor="#5b9bd5 [3204]" strokecolor="#1f4d78 [1604]" strokeweight="1pt">
                <v:textbox>
                  <w:txbxContent>
                    <w:p w:rsidR="00226E20" w:rsidRDefault="00226E20" w:rsidP="00671A6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671A6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671A6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71A6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51E90348" wp14:editId="732FCD6D">
                <wp:simplePos x="0" y="0"/>
                <wp:positionH relativeFrom="margin">
                  <wp:posOffset>1871980</wp:posOffset>
                </wp:positionH>
                <wp:positionV relativeFrom="paragraph">
                  <wp:posOffset>2486025</wp:posOffset>
                </wp:positionV>
                <wp:extent cx="1381125" cy="1031240"/>
                <wp:effectExtent l="0" t="0" r="28575" b="16510"/>
                <wp:wrapNone/>
                <wp:docPr id="664" name="Retângulo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226E20" w:rsidRPr="00426281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90348" id="Retângulo 664" o:spid="_x0000_s1225" style="position:absolute;margin-left:147.4pt;margin-top:195.75pt;width:108.75pt;height:81.2pt;z-index:252292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" fillcolor="#5b9bd5 [3204]" strokecolor="#1f4d78 [1604]" strokeweight="1pt">
                <v:textbox>
                  <w:txbxContent>
                    <w:p w:rsidR="00226E20" w:rsidRDefault="00226E20" w:rsidP="00671A6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Default="00226E20" w:rsidP="00671A6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226E20" w:rsidRPr="00426281" w:rsidRDefault="00226E20" w:rsidP="00671A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(LAC)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71A6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15546D5D" wp14:editId="62F4518A">
                <wp:simplePos x="0" y="0"/>
                <wp:positionH relativeFrom="margin">
                  <wp:posOffset>1871980</wp:posOffset>
                </wp:positionH>
                <wp:positionV relativeFrom="paragraph">
                  <wp:posOffset>655955</wp:posOffset>
                </wp:positionV>
                <wp:extent cx="1381125" cy="295275"/>
                <wp:effectExtent l="0" t="0" r="28575" b="28575"/>
                <wp:wrapNone/>
                <wp:docPr id="662" name="Retângulo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46D5D" id="Retângulo 662" o:spid="_x0000_s1226" style="position:absolute;margin-left:147.4pt;margin-top:51.65pt;width:108.75pt;height:23.25pt;z-index:252290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" fillcolor="#5b9bd5 [3204]" strokecolor="#1f4d78 [1604]" strokeweight="1pt">
                <v:textbox>
                  <w:txbxContent>
                    <w:p w:rsidR="00226E20" w:rsidRPr="00426281" w:rsidRDefault="00226E20" w:rsidP="00671A6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71A6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9B3005D" wp14:editId="1321DE28">
                <wp:simplePos x="0" y="0"/>
                <wp:positionH relativeFrom="margin">
                  <wp:posOffset>1871980</wp:posOffset>
                </wp:positionH>
                <wp:positionV relativeFrom="paragraph">
                  <wp:posOffset>1132205</wp:posOffset>
                </wp:positionV>
                <wp:extent cx="1381125" cy="295275"/>
                <wp:effectExtent l="0" t="0" r="28575" b="28575"/>
                <wp:wrapNone/>
                <wp:docPr id="665" name="Retângulo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226E20" w:rsidRPr="00426281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3005D" id="Retângulo 665" o:spid="_x0000_s1227" style="position:absolute;margin-left:147.4pt;margin-top:89.15pt;width:108.75pt;height:23.25pt;z-index:25229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" fillcolor="#5b9bd5 [3204]" strokecolor="#1f4d78 [1604]" strokeweight="1pt">
                <v:textbox>
                  <w:txbxContent>
                    <w:p w:rsidR="00226E20" w:rsidRDefault="00226E20" w:rsidP="00671A6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226E20" w:rsidRPr="00426281" w:rsidRDefault="00226E20" w:rsidP="00671A6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5793" w:rsidRPr="00563863" w:rsidRDefault="001E5793" w:rsidP="0045075D">
      <w:pPr>
        <w:rPr>
          <w:lang w:eastAsia="ja-JP"/>
        </w:rPr>
      </w:pPr>
    </w:p>
    <w:p w:rsidR="00320395" w:rsidRPr="00563863" w:rsidRDefault="00DC66CA" w:rsidP="00320395">
      <w:pPr>
        <w:rPr>
          <w:lang w:eastAsia="ja-JP"/>
        </w:rPr>
      </w:pPr>
      <w:r>
        <w:rPr>
          <w:lang w:eastAsia="ja-JP"/>
        </w:rPr>
        <w:t>T78</w:t>
      </w:r>
    </w:p>
    <w:p w:rsidR="001E5793" w:rsidRPr="00563863" w:rsidRDefault="00DC66CA" w:rsidP="0045075D">
      <w:pPr>
        <w:rPr>
          <w:lang w:eastAsia="ja-JP"/>
        </w:rPr>
      </w:pPr>
      <w:r>
        <w:rPr>
          <w:lang w:eastAsia="ja-JP"/>
        </w:rPr>
        <w:t>T79</w: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320395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5C6F46B3" wp14:editId="33F83398">
                <wp:simplePos x="0" y="0"/>
                <wp:positionH relativeFrom="column">
                  <wp:posOffset>2533523</wp:posOffset>
                </wp:positionH>
                <wp:positionV relativeFrom="paragraph">
                  <wp:posOffset>326898</wp:posOffset>
                </wp:positionV>
                <wp:extent cx="0" cy="6305265"/>
                <wp:effectExtent l="0" t="0" r="19050" b="19685"/>
                <wp:wrapNone/>
                <wp:docPr id="673" name="Conector reto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05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ACDA4" id="Conector reto 673" o:spid="_x0000_s1026" style="position:absolute;flip:y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25.75pt" to="199.5pt,5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C66CA">
        <w:rPr>
          <w:lang w:eastAsia="ja-JP"/>
        </w:rPr>
        <w:t>T80</w:t>
      </w:r>
    </w:p>
    <w:p w:rsidR="001E5793" w:rsidRPr="00563863" w:rsidRDefault="001E5793" w:rsidP="0045075D">
      <w:pPr>
        <w:rPr>
          <w:lang w:eastAsia="ja-JP"/>
        </w:rPr>
      </w:pPr>
    </w:p>
    <w:p w:rsidR="001E5793" w:rsidRPr="00563863" w:rsidRDefault="00DC66CA" w:rsidP="0045075D">
      <w:pPr>
        <w:rPr>
          <w:lang w:eastAsia="ja-JP"/>
        </w:rPr>
      </w:pPr>
      <w:r>
        <w:rPr>
          <w:lang w:eastAsia="ja-JP"/>
        </w:rPr>
        <w:t>T81</w:t>
      </w:r>
    </w:p>
    <w:p w:rsidR="001E5793" w:rsidRDefault="001E5793" w:rsidP="0045075D">
      <w:pPr>
        <w:rPr>
          <w:lang w:eastAsia="ja-JP"/>
        </w:rPr>
      </w:pPr>
    </w:p>
    <w:p w:rsidR="009715D0" w:rsidRPr="00320395" w:rsidRDefault="009715D0" w:rsidP="0045075D">
      <w:pPr>
        <w:rPr>
          <w:lang w:eastAsia="ja-JP"/>
        </w:rPr>
      </w:pPr>
    </w:p>
    <w:p w:rsidR="001E5793" w:rsidRPr="00320395" w:rsidRDefault="001E5793" w:rsidP="0045075D">
      <w:pPr>
        <w:rPr>
          <w:lang w:eastAsia="ja-JP"/>
        </w:rPr>
      </w:pPr>
    </w:p>
    <w:p w:rsidR="001E5793" w:rsidRPr="00320395" w:rsidRDefault="00DC66CA" w:rsidP="0045075D">
      <w:pPr>
        <w:rPr>
          <w:lang w:eastAsia="ja-JP"/>
        </w:rPr>
      </w:pPr>
      <w:r>
        <w:rPr>
          <w:lang w:eastAsia="ja-JP"/>
        </w:rPr>
        <w:t>T82</w:t>
      </w:r>
    </w:p>
    <w:p w:rsidR="001E5793" w:rsidRPr="00320395" w:rsidRDefault="00DC66CA" w:rsidP="0045075D">
      <w:pPr>
        <w:rPr>
          <w:lang w:eastAsia="ja-JP"/>
        </w:rPr>
      </w:pPr>
      <w:r>
        <w:rPr>
          <w:lang w:eastAsia="ja-JP"/>
        </w:rPr>
        <w:t>T83</w:t>
      </w:r>
    </w:p>
    <w:p w:rsidR="001E5793" w:rsidRPr="00320395" w:rsidRDefault="001E5793" w:rsidP="0045075D">
      <w:pPr>
        <w:rPr>
          <w:lang w:eastAsia="ja-JP"/>
        </w:rPr>
      </w:pPr>
    </w:p>
    <w:p w:rsidR="001E5793" w:rsidRPr="00320395" w:rsidRDefault="00DC66CA" w:rsidP="0045075D">
      <w:pPr>
        <w:rPr>
          <w:lang w:eastAsia="ja-JP"/>
        </w:rPr>
      </w:pPr>
      <w:r>
        <w:rPr>
          <w:lang w:eastAsia="ja-JP"/>
        </w:rPr>
        <w:t>T84</w:t>
      </w:r>
    </w:p>
    <w:p w:rsidR="001E5793" w:rsidRPr="00320395" w:rsidRDefault="001E5793" w:rsidP="0045075D">
      <w:pPr>
        <w:rPr>
          <w:lang w:eastAsia="ja-JP"/>
        </w:rPr>
      </w:pPr>
    </w:p>
    <w:p w:rsidR="001E5793" w:rsidRPr="00320395" w:rsidRDefault="00320395" w:rsidP="0045075D">
      <w:pPr>
        <w:rPr>
          <w:lang w:eastAsia="ja-JP"/>
        </w:rPr>
      </w:pP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219023D3" wp14:editId="31BB2D05">
                <wp:simplePos x="0" y="0"/>
                <wp:positionH relativeFrom="margin">
                  <wp:posOffset>1864766</wp:posOffset>
                </wp:positionH>
                <wp:positionV relativeFrom="paragraph">
                  <wp:posOffset>106985</wp:posOffset>
                </wp:positionV>
                <wp:extent cx="1381125" cy="2333625"/>
                <wp:effectExtent l="0" t="0" r="28575" b="28575"/>
                <wp:wrapNone/>
                <wp:docPr id="396" name="Retângul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7C7C31" w:rsidRDefault="00226E20" w:rsidP="000E1C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ENSPA</w:t>
                            </w:r>
                          </w:p>
                          <w:p w:rsidR="00226E20" w:rsidRPr="007C7C31" w:rsidRDefault="00226E20" w:rsidP="000E1C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MR</w:t>
                            </w:r>
                          </w:p>
                          <w:p w:rsidR="00226E20" w:rsidRDefault="00226E20" w:rsidP="000E1C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(LINTE)</w:t>
                            </w:r>
                          </w:p>
                          <w:p w:rsidR="00226E20" w:rsidRDefault="00226E20" w:rsidP="000E1C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(LCARRY)</w:t>
                            </w:r>
                          </w:p>
                          <w:p w:rsidR="00226E20" w:rsidRDefault="00226E20" w:rsidP="000E1C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(LZERO)</w:t>
                            </w:r>
                          </w:p>
                          <w:p w:rsidR="00226E20" w:rsidRDefault="00226E20" w:rsidP="000E1C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26E20" w:rsidRPr="00426281" w:rsidRDefault="00226E20" w:rsidP="000E1C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023D3" id="Retângulo 396" o:spid="_x0000_s1228" style="position:absolute;margin-left:146.85pt;margin-top:8.4pt;width:108.75pt;height:183.75pt;z-index:252435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" fillcolor="#5b9bd5 [3204]" strokecolor="#1f4d78 [1604]" strokeweight="1pt">
                <v:textbox>
                  <w:txbxContent>
                    <w:p w:rsidR="00226E20" w:rsidRPr="007C7C31" w:rsidRDefault="00226E20" w:rsidP="000E1C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ENSPA</w:t>
                      </w:r>
                    </w:p>
                    <w:p w:rsidR="00226E20" w:rsidRPr="007C7C31" w:rsidRDefault="00226E20" w:rsidP="000E1C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7C31">
                        <w:rPr>
                          <w:color w:val="FFFFFF" w:themeColor="background1"/>
                        </w:rPr>
                        <w:t>MR</w:t>
                      </w:r>
                    </w:p>
                    <w:p w:rsidR="00226E20" w:rsidRDefault="00226E20" w:rsidP="000E1C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(LINTE)</w:t>
                      </w:r>
                    </w:p>
                    <w:p w:rsidR="00226E20" w:rsidRDefault="00226E20" w:rsidP="000E1C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(LCARRY)</w:t>
                      </w:r>
                    </w:p>
                    <w:p w:rsidR="00226E20" w:rsidRDefault="00226E20" w:rsidP="000E1C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(LZERO)</w:t>
                      </w:r>
                    </w:p>
                    <w:p w:rsidR="00226E20" w:rsidRDefault="00226E20" w:rsidP="000E1C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26E20" w:rsidRPr="00426281" w:rsidRDefault="00226E20" w:rsidP="000E1C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(LINT)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66CA">
        <w:rPr>
          <w:lang w:eastAsia="ja-JP"/>
        </w:rPr>
        <w:t>T85</w:t>
      </w:r>
    </w:p>
    <w:p w:rsidR="001E5793" w:rsidRPr="00320395" w:rsidRDefault="001E5793" w:rsidP="0045075D">
      <w:pPr>
        <w:rPr>
          <w:lang w:eastAsia="ja-JP"/>
        </w:rPr>
      </w:pPr>
    </w:p>
    <w:p w:rsidR="001E5793" w:rsidRDefault="001E5793" w:rsidP="0045075D">
      <w:pPr>
        <w:rPr>
          <w:lang w:val="pt-BR" w:eastAsia="ja-JP"/>
        </w:rPr>
      </w:pPr>
    </w:p>
    <w:p w:rsidR="001E5793" w:rsidRDefault="001E5793" w:rsidP="0045075D">
      <w:pPr>
        <w:rPr>
          <w:lang w:val="pt-BR" w:eastAsia="ja-JP"/>
        </w:rPr>
      </w:pPr>
    </w:p>
    <w:p w:rsidR="00671A62" w:rsidRDefault="00671A62" w:rsidP="0045075D">
      <w:pPr>
        <w:rPr>
          <w:lang w:val="pt-BR" w:eastAsia="ja-JP"/>
        </w:rPr>
      </w:pPr>
    </w:p>
    <w:p w:rsidR="00671A62" w:rsidRDefault="00671A62" w:rsidP="0045075D">
      <w:pPr>
        <w:rPr>
          <w:lang w:val="pt-BR" w:eastAsia="ja-JP"/>
        </w:rPr>
      </w:pPr>
    </w:p>
    <w:p w:rsidR="00671A62" w:rsidRDefault="00671A62" w:rsidP="0045075D">
      <w:pPr>
        <w:rPr>
          <w:lang w:val="pt-BR" w:eastAsia="ja-JP"/>
        </w:rPr>
      </w:pPr>
    </w:p>
    <w:p w:rsidR="00671A62" w:rsidRPr="0045075D" w:rsidRDefault="00320395" w:rsidP="0045075D">
      <w:pPr>
        <w:rPr>
          <w:lang w:val="pt-BR" w:eastAsia="ja-JP"/>
        </w:rPr>
      </w:pPr>
      <w:r w:rsidRPr="001E5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0F542B3D" wp14:editId="2B0B72D1">
                <wp:simplePos x="0" y="0"/>
                <wp:positionH relativeFrom="margin">
                  <wp:posOffset>1812493</wp:posOffset>
                </wp:positionH>
                <wp:positionV relativeFrom="paragraph">
                  <wp:posOffset>161290</wp:posOffset>
                </wp:positionV>
                <wp:extent cx="1390650" cy="552450"/>
                <wp:effectExtent l="0" t="0" r="19050" b="19050"/>
                <wp:wrapNone/>
                <wp:docPr id="672" name="Elips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E20" w:rsidRPr="00426281" w:rsidRDefault="00226E20" w:rsidP="00671A6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MUL 20</w:t>
                            </w:r>
                          </w:p>
                          <w:p w:rsidR="00226E20" w:rsidRDefault="00226E20" w:rsidP="00671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42B3D" id="Elipse 672" o:spid="_x0000_s1229" style="position:absolute;margin-left:142.7pt;margin-top:12.7pt;width:109.5pt;height:43.5pt;z-index:25230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26E20" w:rsidRPr="00426281" w:rsidRDefault="00226E20" w:rsidP="00671A6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MUL 20</w:t>
                      </w:r>
                    </w:p>
                    <w:p w:rsidR="00226E20" w:rsidRDefault="00226E20" w:rsidP="00671A62"/>
                  </w:txbxContent>
                </v:textbox>
                <w10:wrap anchorx="margin"/>
              </v:oval>
            </w:pict>
          </mc:Fallback>
        </mc:AlternateContent>
      </w:r>
    </w:p>
    <w:p w:rsidR="00150D59" w:rsidRDefault="0045075D" w:rsidP="00D902AC">
      <w:pPr>
        <w:pStyle w:val="ttulo1"/>
        <w:numPr>
          <w:ilvl w:val="0"/>
          <w:numId w:val="2"/>
        </w:numPr>
        <w:ind w:left="630"/>
      </w:pPr>
      <w:bookmarkStart w:id="0" w:name="_Read_mode"/>
      <w:bookmarkEnd w:id="0"/>
      <w:r>
        <w:rPr>
          <w:lang w:val="pt-BR"/>
        </w:rPr>
        <w:lastRenderedPageBreak/>
        <w:t>Máquina de Estados</w:t>
      </w:r>
    </w:p>
    <w:p w:rsidR="00DF6C02" w:rsidRDefault="00DF6C02" w:rsidP="00924E0F">
      <w:pPr>
        <w:ind w:left="630"/>
        <w:rPr>
          <w:lang w:val="pt-BR"/>
        </w:rPr>
      </w:pPr>
    </w:p>
    <w:p w:rsidR="006C1591" w:rsidRPr="00A12D95" w:rsidRDefault="006C1591" w:rsidP="006C1591">
      <w:pPr>
        <w:spacing w:after="120"/>
        <w:ind w:left="720"/>
      </w:pPr>
      <w:proofErr w:type="gramStart"/>
      <w:r w:rsidRPr="00A12D95">
        <w:t>module</w:t>
      </w:r>
      <w:proofErr w:type="gramEnd"/>
      <w:r w:rsidRPr="00A12D95">
        <w:t xml:space="preserve"> </w:t>
      </w:r>
      <w:proofErr w:type="spellStart"/>
      <w:r w:rsidRPr="00A12D95">
        <w:t>mulMachine</w:t>
      </w:r>
      <w:proofErr w:type="spellEnd"/>
      <w:r w:rsidRPr="00A12D95">
        <w:t>(clock, SIGNAL);</w:t>
      </w:r>
    </w:p>
    <w:p w:rsidR="006C1591" w:rsidRPr="00A12D95" w:rsidRDefault="006C1591" w:rsidP="006C1591">
      <w:pPr>
        <w:spacing w:after="120"/>
        <w:ind w:left="720"/>
      </w:pPr>
      <w:proofErr w:type="spellStart"/>
      <w:proofErr w:type="gramStart"/>
      <w:r w:rsidRPr="00A12D95">
        <w:t>reg</w:t>
      </w:r>
      <w:proofErr w:type="spellEnd"/>
      <w:proofErr w:type="gramEnd"/>
      <w:r w:rsidRPr="00A12D95">
        <w:t xml:space="preserve"> [32:0] T;</w:t>
      </w:r>
    </w:p>
    <w:p w:rsidR="006C1591" w:rsidRPr="00037107" w:rsidRDefault="006C1591" w:rsidP="006C1591">
      <w:pPr>
        <w:spacing w:after="120"/>
        <w:ind w:left="720"/>
        <w:rPr>
          <w:lang w:val="pt-BR"/>
        </w:rPr>
      </w:pPr>
      <w:proofErr w:type="gramStart"/>
      <w:r w:rsidRPr="00037107">
        <w:rPr>
          <w:lang w:val="pt-BR"/>
        </w:rPr>
        <w:t>input</w:t>
      </w:r>
      <w:proofErr w:type="gramEnd"/>
      <w:r w:rsidRPr="00037107">
        <w:rPr>
          <w:lang w:val="pt-BR"/>
        </w:rPr>
        <w:t xml:space="preserve"> </w:t>
      </w:r>
      <w:proofErr w:type="spellStart"/>
      <w:r w:rsidRPr="00037107">
        <w:rPr>
          <w:lang w:val="pt-BR"/>
        </w:rPr>
        <w:t>clock</w:t>
      </w:r>
      <w:proofErr w:type="spellEnd"/>
      <w:r w:rsidRPr="00037107">
        <w:rPr>
          <w:lang w:val="pt-BR"/>
        </w:rPr>
        <w:t>;</w:t>
      </w:r>
    </w:p>
    <w:p w:rsidR="006C1591" w:rsidRPr="00037107" w:rsidRDefault="006C1591" w:rsidP="006C1591">
      <w:pPr>
        <w:spacing w:after="120"/>
        <w:ind w:left="720"/>
        <w:rPr>
          <w:lang w:val="pt-BR"/>
        </w:rPr>
      </w:pPr>
      <w:proofErr w:type="gramStart"/>
      <w:r w:rsidRPr="00037107">
        <w:rPr>
          <w:lang w:val="pt-BR"/>
        </w:rPr>
        <w:t>output</w:t>
      </w:r>
      <w:proofErr w:type="gramEnd"/>
      <w:r w:rsidRPr="00037107">
        <w:rPr>
          <w:lang w:val="pt-BR"/>
        </w:rPr>
        <w:t xml:space="preserve"> SIGNAL;</w:t>
      </w:r>
    </w:p>
    <w:p w:rsidR="006C1591" w:rsidRPr="00037107" w:rsidRDefault="006C1591" w:rsidP="006C1591">
      <w:pPr>
        <w:spacing w:after="120"/>
        <w:ind w:left="720"/>
        <w:rPr>
          <w:lang w:val="pt-BR"/>
        </w:rPr>
      </w:pPr>
      <w:r w:rsidRPr="00037107">
        <w:rPr>
          <w:lang w:val="pt-BR"/>
        </w:rPr>
        <w:t xml:space="preserve">   //</w:t>
      </w:r>
      <w:proofErr w:type="spellStart"/>
      <w:r w:rsidRPr="00037107">
        <w:rPr>
          <w:lang w:val="pt-BR"/>
        </w:rPr>
        <w:t>reseta</w:t>
      </w:r>
      <w:proofErr w:type="spellEnd"/>
      <w:r w:rsidRPr="00037107">
        <w:rPr>
          <w:lang w:val="pt-BR"/>
        </w:rPr>
        <w:t xml:space="preserve"> </w:t>
      </w:r>
      <w:proofErr w:type="gramStart"/>
      <w:r w:rsidRPr="00037107">
        <w:rPr>
          <w:lang w:val="pt-BR"/>
        </w:rPr>
        <w:t>o sinais</w:t>
      </w:r>
      <w:proofErr w:type="gramEnd"/>
      <w:r w:rsidRPr="00037107">
        <w:rPr>
          <w:lang w:val="pt-BR"/>
        </w:rPr>
        <w:t xml:space="preserve"> para a borda de descida</w:t>
      </w:r>
    </w:p>
    <w:p w:rsidR="006C1591" w:rsidRPr="00037107" w:rsidRDefault="006C1591" w:rsidP="006C1591">
      <w:pPr>
        <w:spacing w:after="120"/>
        <w:ind w:left="720"/>
      </w:pPr>
      <w:r w:rsidRPr="00037107">
        <w:rPr>
          <w:lang w:val="pt-BR"/>
        </w:rPr>
        <w:tab/>
      </w:r>
      <w:proofErr w:type="gramStart"/>
      <w:r w:rsidRPr="00037107">
        <w:t>always</w:t>
      </w:r>
      <w:proofErr w:type="gramEnd"/>
      <w:r w:rsidRPr="00037107">
        <w:t xml:space="preserve"> @(</w:t>
      </w:r>
      <w:proofErr w:type="spellStart"/>
      <w:r w:rsidRPr="00037107">
        <w:t>negedge</w:t>
      </w:r>
      <w:proofErr w:type="spellEnd"/>
      <w:r w:rsidRPr="00037107">
        <w:t xml:space="preserve"> clock)</w:t>
      </w:r>
    </w:p>
    <w:p w:rsidR="006C1591" w:rsidRPr="00037107" w:rsidRDefault="006C1591" w:rsidP="006C1591">
      <w:pPr>
        <w:spacing w:after="120"/>
        <w:ind w:left="720"/>
      </w:pPr>
      <w:r w:rsidRPr="00037107">
        <w:tab/>
      </w:r>
      <w:proofErr w:type="gramStart"/>
      <w:r w:rsidRPr="00037107">
        <w:t>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ENPCA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MR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LMAH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LMAL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INCPC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ENMAA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LMD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DECSP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ENDES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LAC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LMD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LAAC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LINT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LINTE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LRESET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SD0 = 0;</w:t>
      </w:r>
    </w:p>
    <w:p w:rsidR="006C1591" w:rsidRPr="00037107" w:rsidRDefault="006C1591" w:rsidP="006C1591">
      <w:pPr>
        <w:spacing w:before="120" w:after="120" w:line="10" w:lineRule="atLeast"/>
        <w:ind w:left="720"/>
        <w:rPr>
          <w:lang w:val="pt-BR"/>
        </w:rPr>
      </w:pPr>
      <w:r w:rsidRPr="00037107">
        <w:tab/>
      </w:r>
      <w:r w:rsidRPr="00037107">
        <w:tab/>
      </w:r>
      <w:r w:rsidRPr="00037107">
        <w:rPr>
          <w:lang w:val="pt-BR"/>
        </w:rPr>
        <w:t>OP1 = 0;</w:t>
      </w:r>
    </w:p>
    <w:p w:rsidR="006C1591" w:rsidRPr="00037107" w:rsidRDefault="006C1591" w:rsidP="006C1591">
      <w:pPr>
        <w:spacing w:before="120" w:after="120" w:line="10" w:lineRule="atLeast"/>
        <w:ind w:left="720"/>
        <w:rPr>
          <w:lang w:val="pt-BR"/>
        </w:rPr>
      </w:pPr>
      <w:r w:rsidRPr="00037107">
        <w:rPr>
          <w:lang w:val="pt-BR"/>
        </w:rPr>
        <w:tab/>
      </w:r>
      <w:r w:rsidRPr="00037107">
        <w:rPr>
          <w:lang w:val="pt-BR"/>
        </w:rPr>
        <w:tab/>
        <w:t>OP2 = 0;</w:t>
      </w:r>
    </w:p>
    <w:p w:rsidR="006C1591" w:rsidRPr="00037107" w:rsidRDefault="006C1591" w:rsidP="006C1591">
      <w:pPr>
        <w:spacing w:before="120" w:after="120" w:line="10" w:lineRule="atLeast"/>
        <w:ind w:left="720"/>
        <w:rPr>
          <w:lang w:val="pt-BR"/>
        </w:rPr>
      </w:pPr>
      <w:r w:rsidRPr="00037107">
        <w:rPr>
          <w:lang w:val="pt-BR"/>
        </w:rPr>
        <w:tab/>
      </w:r>
      <w:r w:rsidRPr="00037107">
        <w:rPr>
          <w:lang w:val="pt-BR"/>
        </w:rPr>
        <w:tab/>
        <w:t>ENSPA = 0;</w:t>
      </w:r>
    </w:p>
    <w:p w:rsidR="006C1591" w:rsidRPr="00037107" w:rsidRDefault="006C1591" w:rsidP="006C1591">
      <w:pPr>
        <w:spacing w:before="120" w:after="120" w:line="10" w:lineRule="atLeast"/>
        <w:ind w:left="720"/>
        <w:rPr>
          <w:lang w:val="pt-BR"/>
        </w:rPr>
      </w:pPr>
      <w:r w:rsidRPr="00037107">
        <w:rPr>
          <w:lang w:val="pt-BR"/>
        </w:rPr>
        <w:tab/>
      </w:r>
      <w:proofErr w:type="spellStart"/>
      <w:proofErr w:type="gramStart"/>
      <w:r w:rsidRPr="00037107">
        <w:rPr>
          <w:lang w:val="pt-BR"/>
        </w:rPr>
        <w:t>end</w:t>
      </w:r>
      <w:proofErr w:type="spellEnd"/>
      <w:proofErr w:type="gramEnd"/>
    </w:p>
    <w:p w:rsidR="006C1591" w:rsidRDefault="006C1591" w:rsidP="006C1591">
      <w:pPr>
        <w:spacing w:before="120" w:after="120" w:line="10" w:lineRule="atLeast"/>
        <w:ind w:left="720"/>
        <w:rPr>
          <w:lang w:val="pt-BR"/>
        </w:rPr>
      </w:pPr>
    </w:p>
    <w:p w:rsidR="006C1591" w:rsidRDefault="006C1591" w:rsidP="006C1591">
      <w:pPr>
        <w:spacing w:before="120" w:after="120" w:line="10" w:lineRule="atLeast"/>
        <w:ind w:left="720"/>
        <w:rPr>
          <w:lang w:val="pt-BR"/>
        </w:rPr>
      </w:pPr>
    </w:p>
    <w:p w:rsidR="006C1591" w:rsidRPr="00037107" w:rsidRDefault="006C1591" w:rsidP="006C1591">
      <w:pPr>
        <w:spacing w:before="120" w:after="120" w:line="10" w:lineRule="atLeast"/>
        <w:ind w:left="720"/>
        <w:rPr>
          <w:lang w:val="pt-BR"/>
        </w:rPr>
      </w:pPr>
    </w:p>
    <w:p w:rsidR="006C1591" w:rsidRPr="00037107" w:rsidRDefault="006C1591" w:rsidP="006C1591">
      <w:pPr>
        <w:spacing w:before="120" w:after="120" w:line="10" w:lineRule="atLeast"/>
        <w:ind w:left="720"/>
        <w:rPr>
          <w:lang w:val="pt-BR"/>
        </w:rPr>
      </w:pPr>
      <w:r w:rsidRPr="00037107">
        <w:rPr>
          <w:lang w:val="pt-BR"/>
        </w:rPr>
        <w:lastRenderedPageBreak/>
        <w:t xml:space="preserve">//Os sinais do processador são </w:t>
      </w:r>
      <w:proofErr w:type="spellStart"/>
      <w:r w:rsidRPr="00037107">
        <w:rPr>
          <w:lang w:val="pt-BR"/>
        </w:rPr>
        <w:t>setados</w:t>
      </w:r>
      <w:proofErr w:type="spellEnd"/>
      <w:r w:rsidRPr="00037107">
        <w:rPr>
          <w:lang w:val="pt-BR"/>
        </w:rPr>
        <w:t xml:space="preserve"> na borda de subida</w:t>
      </w:r>
      <w:r w:rsidRPr="00037107">
        <w:rPr>
          <w:lang w:val="pt-BR"/>
        </w:rPr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proofErr w:type="gramStart"/>
      <w:r w:rsidRPr="00037107">
        <w:t>always</w:t>
      </w:r>
      <w:proofErr w:type="gramEnd"/>
      <w:r w:rsidRPr="00037107">
        <w:t xml:space="preserve"> @(</w:t>
      </w:r>
      <w:proofErr w:type="spellStart"/>
      <w:r w:rsidRPr="00037107">
        <w:t>posedge</w:t>
      </w:r>
      <w:proofErr w:type="spellEnd"/>
      <w:r w:rsidRPr="00037107">
        <w:t xml:space="preserve"> clock) </w:t>
      </w:r>
    </w:p>
    <w:p w:rsidR="006C1591" w:rsidRPr="00037107" w:rsidRDefault="006C1591" w:rsidP="006C1591">
      <w:pPr>
        <w:spacing w:before="120" w:after="120" w:line="10" w:lineRule="atLeast"/>
        <w:ind w:left="720"/>
      </w:pPr>
      <w:proofErr w:type="gramStart"/>
      <w:r w:rsidRPr="00037107">
        <w:t>case</w:t>
      </w:r>
      <w:proofErr w:type="gramEnd"/>
      <w:r w:rsidRPr="00037107">
        <w:t xml:space="preserve"> (T)</w:t>
      </w:r>
    </w:p>
    <w:p w:rsidR="006C1591" w:rsidRPr="00037107" w:rsidRDefault="006C1591" w:rsidP="006C1591">
      <w:pPr>
        <w:spacing w:before="120" w:after="120" w:line="10" w:lineRule="atLeast"/>
        <w:ind w:left="720"/>
      </w:pPr>
      <w:r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 xml:space="preserve">4: begin 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ENPCA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5;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5: begin</w:t>
      </w:r>
      <w:r w:rsidRPr="00037107"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ENPCA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MR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6;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6: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ENPCA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MR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LMAH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7;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7: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INCPC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8;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8: begin</w:t>
      </w:r>
      <w:r w:rsidRPr="00037107">
        <w:tab/>
      </w:r>
      <w:r w:rsidRPr="00037107"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ENPCA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9;</w:t>
      </w:r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lastRenderedPageBreak/>
        <w:tab/>
      </w:r>
      <w:r w:rsidRPr="00037107">
        <w:tab/>
      </w:r>
      <w:r w:rsidRPr="00037107">
        <w:tab/>
      </w:r>
      <w:r w:rsidRPr="00037107">
        <w:tab/>
        <w:t>9: begin</w:t>
      </w:r>
      <w:r w:rsidRPr="00037107">
        <w:tab/>
      </w:r>
      <w:r w:rsidRPr="00037107"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ENPCA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MR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10;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10: begin</w:t>
      </w:r>
      <w:r w:rsidRPr="00037107"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ENPCA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MR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LMAL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11;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11: begin</w:t>
      </w:r>
      <w:r w:rsidRPr="00037107"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INCPC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ENMAA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12;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12: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ENMAA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MR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13;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13: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ENMAA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MR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LMD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14;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lastRenderedPageBreak/>
        <w:t>14: begin</w:t>
      </w:r>
      <w:r w:rsidRPr="00037107"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15;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15: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ENFLD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16;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16: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ENFLD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MW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17;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17: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DECSP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18;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18: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19;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19: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MW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20;</w:t>
      </w:r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lastRenderedPageBreak/>
        <w:tab/>
      </w:r>
      <w:r w:rsidRPr="00037107">
        <w:tab/>
      </w:r>
      <w:r w:rsidRPr="00037107">
        <w:tab/>
      </w:r>
      <w:r w:rsidRPr="00037107">
        <w:tab/>
        <w:t>20: begin</w:t>
      </w:r>
      <w:r w:rsidRPr="00037107">
        <w:tab/>
      </w:r>
      <w:r w:rsidRPr="00037107"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DECSP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21;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21: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LMD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22;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22: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OP2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25;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23: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LMD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24;</w:t>
      </w:r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lastRenderedPageBreak/>
        <w:tab/>
      </w:r>
      <w:r w:rsidRPr="00037107">
        <w:tab/>
      </w:r>
      <w:r w:rsidRPr="00037107">
        <w:tab/>
      </w:r>
      <w:r w:rsidRPr="00037107">
        <w:tab/>
        <w:t>24: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OP2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25;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25: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LMD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26;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26: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OP2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27;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27: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LMD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28;</w:t>
      </w:r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>
        <w:t>e</w:t>
      </w:r>
      <w:r w:rsidRPr="00037107">
        <w:t>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28: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OP2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29;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29: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SD0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30;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30: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SD0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31;</w:t>
      </w:r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lastRenderedPageBreak/>
        <w:tab/>
      </w:r>
      <w:r w:rsidRPr="00037107">
        <w:tab/>
      </w:r>
      <w:r w:rsidRPr="00037107">
        <w:tab/>
      </w:r>
      <w:r w:rsidRPr="00037107">
        <w:tab/>
        <w:t>31: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SD0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32;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32: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SD0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33;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33: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LMD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34;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34: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INCSP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35;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35: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36;</w:t>
      </w:r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36: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MR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37;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37: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MR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38;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38: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INCSP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39;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39: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40;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40: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MR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41;</w:t>
      </w:r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41: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MR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LINTE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LCARRY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LZERO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42;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42: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SD0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43;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43: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SD0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44;</w:t>
      </w:r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lastRenderedPageBreak/>
        <w:tab/>
      </w:r>
      <w:r w:rsidRPr="00037107">
        <w:tab/>
      </w:r>
      <w:r w:rsidRPr="00037107">
        <w:tab/>
      </w:r>
      <w:r w:rsidRPr="00037107">
        <w:tab/>
        <w:t>44: 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SD0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45;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45</w:t>
      </w:r>
      <w:proofErr w:type="gramStart"/>
      <w:r w:rsidRPr="00037107">
        <w:t>:begin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SD0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="00226E20">
        <w:t>if</w:t>
      </w:r>
      <w:r w:rsidRPr="00037107">
        <w:t>(</w:t>
      </w:r>
      <w:proofErr w:type="gramEnd"/>
      <w:r w:rsidRPr="00037107">
        <w:t xml:space="preserve">AC&lt;1) 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else</w:t>
      </w:r>
      <w:proofErr w:type="gramEnd"/>
    </w:p>
    <w:p w:rsidR="00226E20" w:rsidRDefault="00226E20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 w:rsidRPr="00226E20">
        <w:t xml:space="preserve"> </w:t>
      </w:r>
      <w:r>
        <w:t>(MD &lt; 1)</w:t>
      </w:r>
    </w:p>
    <w:p w:rsidR="00226E20" w:rsidRDefault="00226E20" w:rsidP="00226E20">
      <w:pPr>
        <w:spacing w:before="120" w:after="120" w:line="10" w:lineRule="atLeast"/>
        <w:ind w:left="4320" w:firstLine="720"/>
      </w:pPr>
      <w:proofErr w:type="gramStart"/>
      <w:r>
        <w:t>begin</w:t>
      </w:r>
      <w:proofErr w:type="gramEnd"/>
    </w:p>
    <w:p w:rsidR="00226E20" w:rsidRDefault="005B4862" w:rsidP="00226E20">
      <w:pPr>
        <w:spacing w:before="120" w:after="120" w:line="10" w:lineRule="atLeast"/>
        <w:ind w:left="4320" w:firstLine="720"/>
      </w:pPr>
      <w:r>
        <w:t>T = 46;</w:t>
      </w:r>
    </w:p>
    <w:p w:rsidR="00226E20" w:rsidRDefault="00226E20" w:rsidP="00226E20">
      <w:pPr>
        <w:spacing w:before="120" w:after="120" w:line="10" w:lineRule="atLeast"/>
        <w:ind w:left="4320" w:firstLine="720"/>
      </w:pPr>
      <w:proofErr w:type="gramStart"/>
      <w:r>
        <w:t>end</w:t>
      </w:r>
      <w:proofErr w:type="gramEnd"/>
    </w:p>
    <w:p w:rsidR="00226E20" w:rsidRPr="00037107" w:rsidRDefault="00226E20" w:rsidP="00226E20">
      <w:pPr>
        <w:spacing w:before="120" w:after="120" w:line="10" w:lineRule="atLeast"/>
        <w:ind w:left="4320" w:firstLine="720"/>
      </w:pPr>
      <w:proofErr w:type="gramStart"/>
      <w:r>
        <w:t>else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="005B4862">
        <w:t>T = 47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5B4862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</w:p>
    <w:p w:rsidR="005B4862" w:rsidRPr="00037107" w:rsidRDefault="005B4862" w:rsidP="005B4862">
      <w:pPr>
        <w:spacing w:before="120" w:after="120" w:line="10" w:lineRule="atLeast"/>
        <w:ind w:left="1440" w:firstLine="720"/>
      </w:pPr>
      <w:r w:rsidRPr="00037107">
        <w:t>46</w:t>
      </w:r>
      <w:proofErr w:type="gramStart"/>
      <w:r w:rsidRPr="00037107">
        <w:t>:begin</w:t>
      </w:r>
      <w:proofErr w:type="gramEnd"/>
    </w:p>
    <w:p w:rsidR="005B4862" w:rsidRPr="00037107" w:rsidRDefault="005B4862" w:rsidP="005B4862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5B4862" w:rsidRPr="00037107" w:rsidRDefault="005B4862" w:rsidP="005B4862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LACC = 1;</w:t>
      </w:r>
    </w:p>
    <w:p w:rsidR="005B4862" w:rsidRPr="00037107" w:rsidRDefault="005B4862" w:rsidP="005B4862">
      <w:pPr>
        <w:spacing w:before="120" w:after="120" w:line="10" w:lineRule="atLeast"/>
        <w:ind w:left="2880" w:firstLine="720"/>
      </w:pPr>
      <w:r w:rsidRPr="00037107">
        <w:t>A = 1;</w:t>
      </w:r>
    </w:p>
    <w:p w:rsidR="006C1591" w:rsidRPr="00037107" w:rsidRDefault="005B4862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r w:rsidRPr="00037107">
        <w:t>T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="005B4862">
        <w:t>47</w:t>
      </w:r>
      <w:proofErr w:type="gramStart"/>
      <w:r w:rsidRPr="00037107">
        <w:t>:begin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LACC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if(</w:t>
      </w:r>
      <w:proofErr w:type="gramEnd"/>
      <w:r w:rsidRPr="00037107">
        <w:t>AC&lt;MD)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="005B4862">
        <w:t>T = 48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else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="005B4862">
        <w:t>T = 49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5B4862" w:rsidP="006C1591">
      <w:pPr>
        <w:spacing w:before="120" w:after="120" w:line="10" w:lineRule="atLeast"/>
        <w:ind w:left="720"/>
      </w:pPr>
      <w:r>
        <w:tab/>
      </w:r>
      <w:r>
        <w:tab/>
        <w:t>48</w:t>
      </w:r>
      <w:proofErr w:type="gramStart"/>
      <w:r w:rsidR="006C1591" w:rsidRPr="00037107">
        <w:t>:begin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LMD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="005B4862">
        <w:t>T = 49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="005B4862">
        <w:t>49</w:t>
      </w:r>
      <w:proofErr w:type="gramStart"/>
      <w:r w:rsidRPr="00037107">
        <w:t>:begin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MD&lt;2</w:t>
      </w:r>
      <w:r w:rsidRPr="00037107">
        <w:t>)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T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else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  <w:t>ENFLD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bookmarkStart w:id="1" w:name="_GoBack"/>
      <w:bookmarkEnd w:id="1"/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lastRenderedPageBreak/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r w:rsidR="00314EC0">
        <w:t>T = 50</w:t>
      </w:r>
      <w:r w:rsidRPr="00037107">
        <w:t>;</w:t>
      </w:r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="00314EC0">
        <w:t>50</w:t>
      </w:r>
      <w:proofErr w:type="gramStart"/>
      <w:r w:rsidRPr="00037107">
        <w:t>:begin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ENFLD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MW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="00314EC0">
        <w:t>T = 51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314EC0" w:rsidP="006C1591">
      <w:pPr>
        <w:spacing w:before="120" w:after="120" w:line="10" w:lineRule="atLeast"/>
        <w:ind w:left="720"/>
      </w:pPr>
      <w:r>
        <w:tab/>
      </w:r>
      <w:r>
        <w:tab/>
        <w:t>51</w:t>
      </w:r>
      <w:proofErr w:type="gramStart"/>
      <w:r w:rsidR="006C1591" w:rsidRPr="00037107">
        <w:t>:begin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DECSP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="00314EC0">
        <w:t>T = 52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314EC0" w:rsidP="006C1591">
      <w:pPr>
        <w:spacing w:before="120" w:after="120" w:line="10" w:lineRule="atLeast"/>
        <w:ind w:left="720"/>
      </w:pPr>
      <w:r>
        <w:tab/>
      </w:r>
      <w:r>
        <w:tab/>
        <w:t>52</w:t>
      </w:r>
      <w:proofErr w:type="gramStart"/>
      <w:r w:rsidR="006C1591" w:rsidRPr="00037107">
        <w:t>:begin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T = 5</w:t>
      </w:r>
      <w:r w:rsidR="00314EC0">
        <w:t>3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5</w:t>
      </w:r>
      <w:r w:rsidR="00314EC0">
        <w:t>3</w:t>
      </w:r>
      <w:proofErr w:type="gramStart"/>
      <w:r w:rsidRPr="00037107">
        <w:t>:begin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MW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T = 5</w:t>
      </w:r>
      <w:r w:rsidR="00314EC0">
        <w:t>4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5</w:t>
      </w:r>
      <w:r w:rsidR="00314EC0">
        <w:t>4</w:t>
      </w:r>
      <w:r w:rsidRPr="00037107">
        <w:t>:</w:t>
      </w:r>
      <w:r w:rsidRPr="00037107">
        <w:tab/>
        <w:t>begin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DECSP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T = 5</w:t>
      </w:r>
      <w:r w:rsidR="00314EC0">
        <w:t>5</w:t>
      </w:r>
      <w:r w:rsidRPr="00037107">
        <w:t>;</w:t>
      </w:r>
    </w:p>
    <w:p w:rsidR="006C1591" w:rsidRDefault="006C1591" w:rsidP="006C1591">
      <w:pPr>
        <w:spacing w:before="120" w:after="120" w:line="10" w:lineRule="atLeast"/>
        <w:ind w:left="720"/>
      </w:pPr>
      <w:r w:rsidRPr="00037107">
        <w:lastRenderedPageBreak/>
        <w:tab/>
      </w:r>
      <w:r w:rsidRPr="00037107">
        <w:tab/>
      </w:r>
      <w:r w:rsidRPr="00037107">
        <w:tab/>
      </w:r>
      <w:r w:rsidRPr="00037107"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5</w:t>
      </w:r>
      <w:r w:rsidR="00314EC0">
        <w:t>5</w:t>
      </w:r>
      <w:proofErr w:type="gramStart"/>
      <w:r w:rsidRPr="00037107">
        <w:t>:begin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T = 5</w:t>
      </w:r>
      <w:r w:rsidR="00314EC0">
        <w:t>6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5</w:t>
      </w:r>
      <w:r w:rsidR="00314EC0">
        <w:t>6</w:t>
      </w:r>
      <w:proofErr w:type="gramStart"/>
      <w:r w:rsidRPr="00037107">
        <w:t>:begin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LMD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T = 5</w:t>
      </w:r>
      <w:r w:rsidR="00314EC0">
        <w:t>7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  <w:t>5</w:t>
      </w:r>
      <w:r w:rsidR="00314EC0">
        <w:t>7</w:t>
      </w:r>
      <w:proofErr w:type="gramStart"/>
      <w:r w:rsidRPr="00037107">
        <w:t>:begin</w:t>
      </w:r>
      <w:proofErr w:type="gramEnd"/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ENDES = 1;</w:t>
      </w:r>
    </w:p>
    <w:p w:rsidR="006C1591" w:rsidRPr="00B23139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B23139">
        <w:t>LAAC = 1;</w:t>
      </w:r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B23139">
        <w:tab/>
      </w:r>
      <w:r w:rsidRPr="00B23139">
        <w:tab/>
        <w:t>T = 5</w:t>
      </w:r>
      <w:r w:rsidR="00314EC0">
        <w:t>8</w:t>
      </w:r>
      <w:r w:rsidRPr="00B23139">
        <w:t>;</w:t>
      </w:r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B23139">
        <w:tab/>
      </w:r>
      <w:r w:rsidRPr="00B23139">
        <w:tab/>
      </w:r>
      <w:proofErr w:type="gramStart"/>
      <w:r w:rsidRPr="00B23139">
        <w:t>end</w:t>
      </w:r>
      <w:proofErr w:type="gramEnd"/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  <w:t>5</w:t>
      </w:r>
      <w:r w:rsidR="00314EC0">
        <w:t>8</w:t>
      </w:r>
      <w:proofErr w:type="gramStart"/>
      <w:r w:rsidRPr="00B23139">
        <w:t>:begin</w:t>
      </w:r>
      <w:proofErr w:type="gramEnd"/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B23139">
        <w:tab/>
      </w:r>
      <w:r w:rsidRPr="00B23139">
        <w:tab/>
        <w:t>INCPC = 1;</w:t>
      </w:r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B23139">
        <w:tab/>
      </w:r>
      <w:r w:rsidRPr="00B23139">
        <w:tab/>
        <w:t>T = 5</w:t>
      </w:r>
      <w:r w:rsidR="00314EC0">
        <w:t>9</w:t>
      </w:r>
      <w:r w:rsidRPr="00B23139">
        <w:t>;</w:t>
      </w:r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B23139">
        <w:tab/>
      </w:r>
      <w:r w:rsidRPr="00B23139">
        <w:tab/>
      </w:r>
      <w:proofErr w:type="gramStart"/>
      <w:r w:rsidRPr="00B23139">
        <w:t>end</w:t>
      </w:r>
      <w:proofErr w:type="gramEnd"/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  <w:t>5</w:t>
      </w:r>
      <w:r w:rsidR="00314EC0">
        <w:t>9</w:t>
      </w:r>
      <w:proofErr w:type="gramStart"/>
      <w:r w:rsidRPr="00B23139">
        <w:t>:begin</w:t>
      </w:r>
      <w:proofErr w:type="gramEnd"/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B23139">
        <w:tab/>
      </w:r>
      <w:r w:rsidRPr="00B23139">
        <w:tab/>
        <w:t>ENSPA = 1;</w:t>
      </w:r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B23139">
        <w:tab/>
      </w:r>
      <w:r w:rsidRPr="00B23139">
        <w:tab/>
        <w:t xml:space="preserve">T = </w:t>
      </w:r>
      <w:r w:rsidR="00314EC0">
        <w:t>60</w:t>
      </w:r>
      <w:r w:rsidRPr="00B23139">
        <w:t>;</w:t>
      </w:r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B23139">
        <w:tab/>
      </w:r>
      <w:r w:rsidRPr="00B23139">
        <w:tab/>
      </w:r>
      <w:proofErr w:type="gramStart"/>
      <w:r w:rsidRPr="00B23139">
        <w:t>end</w:t>
      </w:r>
      <w:proofErr w:type="gramEnd"/>
    </w:p>
    <w:p w:rsidR="006C1591" w:rsidRPr="00B23139" w:rsidRDefault="00314EC0" w:rsidP="006C1591">
      <w:pPr>
        <w:spacing w:before="120" w:after="120" w:line="10" w:lineRule="atLeast"/>
        <w:ind w:left="720"/>
      </w:pPr>
      <w:r>
        <w:tab/>
      </w:r>
      <w:r>
        <w:tab/>
        <w:t>60</w:t>
      </w:r>
      <w:proofErr w:type="gramStart"/>
      <w:r w:rsidR="006C1591" w:rsidRPr="00B23139">
        <w:t>:begin</w:t>
      </w:r>
      <w:proofErr w:type="gramEnd"/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B23139">
        <w:tab/>
      </w:r>
      <w:r w:rsidRPr="00B23139">
        <w:tab/>
        <w:t>ENSPA = 1;</w:t>
      </w:r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B23139">
        <w:tab/>
      </w:r>
      <w:r w:rsidRPr="00B23139">
        <w:tab/>
        <w:t>MR = 0;</w:t>
      </w:r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lastRenderedPageBreak/>
        <w:tab/>
      </w:r>
      <w:r w:rsidRPr="00B23139">
        <w:tab/>
      </w:r>
      <w:r w:rsidRPr="00B23139">
        <w:tab/>
      </w:r>
      <w:r w:rsidRPr="00B23139">
        <w:tab/>
        <w:t>T = 6</w:t>
      </w:r>
      <w:r w:rsidR="00314EC0">
        <w:t>1</w:t>
      </w:r>
      <w:r w:rsidRPr="00B23139">
        <w:t>;</w:t>
      </w:r>
    </w:p>
    <w:p w:rsidR="006C1591" w:rsidRPr="00B23139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B23139">
        <w:tab/>
      </w:r>
      <w:r w:rsidRPr="00B23139"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537FA8" w:rsidRDefault="006C1591" w:rsidP="006C1591">
      <w:pPr>
        <w:spacing w:before="120" w:after="120" w:line="10" w:lineRule="atLeast"/>
        <w:ind w:left="720"/>
      </w:pPr>
      <w:r w:rsidRPr="00B23139">
        <w:tab/>
      </w:r>
      <w:r w:rsidRPr="00B23139">
        <w:tab/>
      </w:r>
      <w:r w:rsidRPr="00537FA8">
        <w:t>6</w:t>
      </w:r>
      <w:r w:rsidR="00314EC0">
        <w:t>1</w:t>
      </w:r>
      <w:proofErr w:type="gramStart"/>
      <w:r w:rsidRPr="00537FA8">
        <w:t>:begin</w:t>
      </w:r>
      <w:proofErr w:type="gramEnd"/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ENSPA = 1;</w:t>
      </w:r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MR = 0;</w:t>
      </w:r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LAC = 1;</w:t>
      </w:r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T = 6</w:t>
      </w:r>
      <w:r w:rsidR="00314EC0">
        <w:t>2</w:t>
      </w:r>
      <w:r w:rsidRPr="00537FA8">
        <w:t>;</w:t>
      </w:r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</w:r>
      <w:proofErr w:type="gramStart"/>
      <w:r w:rsidRPr="00537FA8">
        <w:t>end</w:t>
      </w:r>
      <w:proofErr w:type="gramEnd"/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  <w:t>6</w:t>
      </w:r>
      <w:r w:rsidR="00314EC0">
        <w:t>2</w:t>
      </w:r>
      <w:proofErr w:type="gramStart"/>
      <w:r w:rsidRPr="00537FA8">
        <w:t>:begin</w:t>
      </w:r>
      <w:proofErr w:type="gramEnd"/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INCSP = 1;</w:t>
      </w:r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T = 6</w:t>
      </w:r>
      <w:r w:rsidR="00314EC0">
        <w:t>3</w:t>
      </w:r>
      <w:r w:rsidRPr="00537FA8">
        <w:t>;</w:t>
      </w:r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</w:r>
      <w:proofErr w:type="gramStart"/>
      <w:r w:rsidRPr="00537FA8">
        <w:t>end</w:t>
      </w:r>
      <w:proofErr w:type="gramEnd"/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  <w:t>6</w:t>
      </w:r>
      <w:r w:rsidR="00314EC0">
        <w:t>3</w:t>
      </w:r>
      <w:proofErr w:type="gramStart"/>
      <w:r w:rsidRPr="00537FA8">
        <w:t>:begin</w:t>
      </w:r>
      <w:proofErr w:type="gramEnd"/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ENSPA = 1;</w:t>
      </w:r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T = 6</w:t>
      </w:r>
      <w:r w:rsidR="00314EC0">
        <w:t>4</w:t>
      </w:r>
      <w:r w:rsidRPr="00537FA8">
        <w:t>;</w:t>
      </w:r>
    </w:p>
    <w:p w:rsidR="006C1591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End</w:t>
      </w:r>
    </w:p>
    <w:p w:rsidR="006C1591" w:rsidRPr="00537FA8" w:rsidRDefault="006C1591" w:rsidP="006C1591">
      <w:pPr>
        <w:spacing w:before="120" w:after="120" w:line="10" w:lineRule="atLeast"/>
        <w:ind w:left="720"/>
      </w:pPr>
    </w:p>
    <w:p w:rsidR="006C1591" w:rsidRPr="00537FA8" w:rsidRDefault="006C1591" w:rsidP="006C1591">
      <w:pPr>
        <w:spacing w:before="120" w:after="120" w:line="10" w:lineRule="atLeast"/>
        <w:ind w:left="720"/>
      </w:pPr>
      <w:r>
        <w:tab/>
      </w:r>
      <w:r>
        <w:tab/>
        <w:t>6</w:t>
      </w:r>
      <w:r w:rsidR="00314EC0">
        <w:t>4</w:t>
      </w:r>
      <w:proofErr w:type="gramStart"/>
      <w:r w:rsidRPr="00537FA8">
        <w:t>:begin</w:t>
      </w:r>
      <w:proofErr w:type="gramEnd"/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ENSPA = 1;</w:t>
      </w:r>
    </w:p>
    <w:p w:rsidR="006C1591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MR = 0;</w:t>
      </w:r>
    </w:p>
    <w:p w:rsidR="006C1591" w:rsidRPr="00537FA8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T = 6</w:t>
      </w:r>
      <w:r w:rsidR="00314EC0">
        <w:t>5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>6</w:t>
      </w:r>
      <w:r w:rsidR="00314EC0">
        <w:t>5</w:t>
      </w:r>
      <w:r>
        <w:t>:</w:t>
      </w:r>
      <w:r w:rsidRPr="00090643">
        <w:t xml:space="preserve"> </w:t>
      </w:r>
      <w:r>
        <w:t>begin</w:t>
      </w:r>
      <w:r>
        <w:tab/>
      </w:r>
      <w:r>
        <w:tab/>
      </w:r>
    </w:p>
    <w:p w:rsidR="006C1591" w:rsidRPr="00037107" w:rsidRDefault="006C1591" w:rsidP="006C1591">
      <w:pPr>
        <w:spacing w:before="120" w:after="120" w:line="10" w:lineRule="atLeast"/>
        <w:ind w:left="2880" w:firstLine="720"/>
      </w:pPr>
      <w:r w:rsidRPr="00037107">
        <w:t>ENSPA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r w:rsidRPr="00037107">
        <w:t>MR = 0;</w:t>
      </w:r>
    </w:p>
    <w:p w:rsidR="006C1591" w:rsidRPr="00037107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r w:rsidRPr="00037107">
        <w:t>LINTE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r w:rsidRPr="00037107">
        <w:t>LCARRY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>
        <w:tab/>
      </w:r>
      <w:r>
        <w:tab/>
      </w:r>
      <w:r>
        <w:tab/>
      </w:r>
      <w:r w:rsidRPr="00037107">
        <w:t>LZERO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>
        <w:lastRenderedPageBreak/>
        <w:tab/>
      </w:r>
      <w:r>
        <w:tab/>
      </w:r>
      <w:r>
        <w:tab/>
      </w:r>
      <w:r>
        <w:tab/>
      </w:r>
      <w:r w:rsidRPr="00037107"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r w:rsidRPr="00037107"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r w:rsidRPr="00037107">
        <w:t xml:space="preserve">T = </w:t>
      </w:r>
      <w:r>
        <w:t>6</w:t>
      </w:r>
      <w:r w:rsidR="00314EC0">
        <w:t>6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Pr="00537FA8" w:rsidRDefault="006C1591" w:rsidP="006C1591">
      <w:pPr>
        <w:spacing w:before="120" w:after="120" w:line="10" w:lineRule="atLeast"/>
        <w:ind w:left="720"/>
      </w:pPr>
    </w:p>
    <w:p w:rsidR="006C1591" w:rsidRPr="00537FA8" w:rsidRDefault="006C1591" w:rsidP="006C1591">
      <w:pPr>
        <w:spacing w:before="120" w:after="120" w:line="10" w:lineRule="atLeast"/>
        <w:ind w:left="720"/>
      </w:pPr>
      <w:r>
        <w:tab/>
      </w:r>
      <w:r>
        <w:tab/>
        <w:t>6</w:t>
      </w:r>
      <w:r w:rsidR="00314EC0">
        <w:t>6</w:t>
      </w:r>
      <w:proofErr w:type="gramStart"/>
      <w:r w:rsidRPr="00537FA8">
        <w:t>:begin</w:t>
      </w:r>
      <w:proofErr w:type="gramEnd"/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ENDES = 1;</w:t>
      </w:r>
    </w:p>
    <w:p w:rsidR="006C1591" w:rsidRPr="00537FA8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  <w:t>OP2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537FA8">
        <w:tab/>
      </w:r>
      <w:r w:rsidRPr="00537FA8">
        <w:tab/>
      </w:r>
      <w:r w:rsidRPr="00537FA8">
        <w:tab/>
      </w:r>
      <w:r w:rsidRPr="00537FA8">
        <w:tab/>
      </w:r>
      <w:r w:rsidRPr="00037107">
        <w:t>LAC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LRESET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  <w:t>LINT = 1;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r>
        <w:t>T = 6</w:t>
      </w:r>
      <w:r w:rsidR="00314EC0">
        <w:t>7</w:t>
      </w:r>
      <w:r w:rsidRPr="00037107">
        <w:t>;</w:t>
      </w:r>
    </w:p>
    <w:p w:rsidR="006C1591" w:rsidRPr="00037107" w:rsidRDefault="006C1591" w:rsidP="006C1591">
      <w:pPr>
        <w:spacing w:before="120" w:after="120" w:line="10" w:lineRule="atLeast"/>
        <w:ind w:left="720"/>
      </w:pPr>
      <w:r w:rsidRPr="00037107">
        <w:tab/>
      </w:r>
      <w:r w:rsidRPr="00037107">
        <w:tab/>
      </w:r>
      <w:r w:rsidRPr="00037107">
        <w:tab/>
      </w:r>
      <w:r w:rsidRPr="00037107">
        <w:tab/>
      </w:r>
      <w:proofErr w:type="gramStart"/>
      <w:r w:rsidRPr="00037107"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 w:rsidRPr="00037107">
        <w:tab/>
      </w:r>
      <w:r>
        <w:t>6</w:t>
      </w:r>
      <w:r w:rsidR="00314EC0">
        <w:t>7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ENSPA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ENFLD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T = 6</w:t>
      </w:r>
      <w:r w:rsidR="00314EC0">
        <w:t>8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 w:rsidR="00314EC0">
        <w:t>68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ENSPA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ENFLD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MW = 0;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T = 6</w:t>
      </w:r>
      <w:r w:rsidR="00314EC0">
        <w:t>9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>6</w:t>
      </w:r>
      <w:r w:rsidR="00314EC0">
        <w:t>9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DECSP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 xml:space="preserve">T = </w:t>
      </w:r>
      <w:r w:rsidR="00314EC0">
        <w:t>70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 w:rsidR="00314EC0">
        <w:t>70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ENSPA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ENDES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T = 7</w:t>
      </w:r>
      <w:r w:rsidR="00314EC0">
        <w:t>1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>7</w:t>
      </w:r>
      <w:r w:rsidR="00314EC0">
        <w:t>1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ENSPA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ENDES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MW = 0;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T = 7</w:t>
      </w:r>
      <w:r w:rsidR="00314EC0">
        <w:t>2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 w:rsidR="00314EC0">
        <w:t>72</w:t>
      </w:r>
      <w:proofErr w:type="gramStart"/>
      <w:r w:rsidR="00314EC0">
        <w:t>:</w:t>
      </w:r>
      <w:r>
        <w:t>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DECSP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LRESET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LINT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T = 7</w:t>
      </w:r>
      <w:r w:rsidR="00314EC0">
        <w:t>3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>7</w:t>
      </w:r>
      <w:r w:rsidR="00314EC0">
        <w:t>3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ENDES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LAC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T = 7</w:t>
      </w:r>
      <w:r w:rsidR="00314EC0">
        <w:t>4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>7</w:t>
      </w:r>
      <w:r w:rsidR="00314EC0">
        <w:t>4</w:t>
      </w:r>
      <w:proofErr w:type="gramStart"/>
      <w:r>
        <w:t>:begin</w:t>
      </w:r>
      <w:proofErr w:type="gramEnd"/>
      <w:r>
        <w:tab/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ENDES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LAAC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T = 7</w:t>
      </w:r>
      <w:r w:rsidR="00314EC0">
        <w:t>5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>7</w:t>
      </w:r>
      <w:r w:rsidR="00314EC0">
        <w:t>5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ENCA = 1;</w:t>
      </w:r>
    </w:p>
    <w:p w:rsidR="006C1591" w:rsidRDefault="006C1591" w:rsidP="006C1591">
      <w:pPr>
        <w:spacing w:before="120" w:after="120" w:line="10" w:lineRule="atLeast"/>
        <w:ind w:left="720"/>
      </w:pPr>
      <w:r>
        <w:lastRenderedPageBreak/>
        <w:tab/>
      </w:r>
      <w:r>
        <w:tab/>
      </w:r>
      <w:r>
        <w:tab/>
        <w:t>CON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LMD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T = 7</w:t>
      </w:r>
      <w:r w:rsidR="00314EC0">
        <w:t>6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>7</w:t>
      </w:r>
      <w:r w:rsidR="00314EC0">
        <w:t>6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ENDES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OP2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OP1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LAC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T = 7</w:t>
      </w:r>
      <w:r w:rsidR="00314EC0">
        <w:t>7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>7</w:t>
      </w:r>
      <w:r w:rsidR="00314EC0">
        <w:t>7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ENDES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LMD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T = 7</w:t>
      </w:r>
      <w:r w:rsidR="00314EC0">
        <w:t>8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>7</w:t>
      </w:r>
      <w:r w:rsidR="00314EC0">
        <w:t>8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INCSP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T = 7</w:t>
      </w:r>
      <w:r w:rsidR="00314EC0">
        <w:t>9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314EC0" w:rsidP="006C1591">
      <w:pPr>
        <w:spacing w:before="120" w:after="120" w:line="10" w:lineRule="atLeast"/>
        <w:ind w:left="720"/>
      </w:pPr>
      <w:r>
        <w:tab/>
      </w:r>
      <w:r>
        <w:tab/>
        <w:t>79</w:t>
      </w:r>
      <w:proofErr w:type="gramStart"/>
      <w:r w:rsidR="006C1591">
        <w:t>:begin</w:t>
      </w:r>
      <w:proofErr w:type="gramEnd"/>
      <w:r w:rsidR="006C1591">
        <w:tab/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ENSPA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 w:rsidR="00314EC0">
        <w:t>T = 80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314EC0" w:rsidP="006C1591">
      <w:pPr>
        <w:spacing w:before="120" w:after="120" w:line="10" w:lineRule="atLeast"/>
        <w:ind w:left="720"/>
      </w:pPr>
      <w:r>
        <w:tab/>
      </w:r>
      <w:r>
        <w:tab/>
        <w:t>81</w:t>
      </w:r>
      <w:proofErr w:type="gramStart"/>
      <w:r w:rsidR="006C1591"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ENSPA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MR = 0;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 w:rsidR="00314EC0">
        <w:t>T = 81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314EC0" w:rsidP="006C1591">
      <w:pPr>
        <w:spacing w:before="120" w:after="120" w:line="10" w:lineRule="atLeast"/>
        <w:ind w:left="720"/>
      </w:pPr>
      <w:r>
        <w:lastRenderedPageBreak/>
        <w:tab/>
      </w:r>
      <w:r>
        <w:tab/>
        <w:t>81</w:t>
      </w:r>
      <w:proofErr w:type="gramStart"/>
      <w:r w:rsidR="006C1591"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ENSPA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MR = 0;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LAC = 0;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 w:rsidR="00314EC0">
        <w:t>T = 82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End</w:t>
      </w: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 w:rsidR="00314EC0">
        <w:t>82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INCSP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 w:rsidR="00314EC0">
        <w:t>T = 83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314EC0" w:rsidP="006C1591">
      <w:pPr>
        <w:spacing w:before="120" w:after="120" w:line="10" w:lineRule="atLeast"/>
        <w:ind w:left="720"/>
      </w:pPr>
      <w:r>
        <w:tab/>
      </w:r>
      <w:r>
        <w:tab/>
        <w:t>83</w:t>
      </w:r>
      <w:proofErr w:type="gramStart"/>
      <w:r w:rsidR="006C1591"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ENSPA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 w:rsidR="00314EC0">
        <w:t>T = 84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>8</w:t>
      </w:r>
      <w:r w:rsidR="00314EC0">
        <w:t>4</w:t>
      </w:r>
      <w:proofErr w:type="gramStart"/>
      <w:r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ENSPA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MR = 0;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 w:rsidR="00314EC0">
        <w:t>T = 85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C1591" w:rsidRDefault="00314EC0" w:rsidP="006C1591">
      <w:pPr>
        <w:spacing w:before="120" w:after="120" w:line="10" w:lineRule="atLeast"/>
        <w:ind w:left="720"/>
      </w:pPr>
      <w:r>
        <w:tab/>
      </w:r>
      <w:r>
        <w:tab/>
        <w:t>85</w:t>
      </w:r>
      <w:proofErr w:type="gramStart"/>
      <w:r w:rsidR="006C1591">
        <w:t>:begin</w:t>
      </w:r>
      <w:proofErr w:type="gramEnd"/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ENSPA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MR = 0;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LINTE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LRESET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LCARRY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  <w:t>LINT = 1;</w:t>
      </w:r>
    </w:p>
    <w:p w:rsidR="006C1591" w:rsidRDefault="006C1591" w:rsidP="006C1591">
      <w:pPr>
        <w:spacing w:before="120" w:after="120" w:line="10" w:lineRule="atLeast"/>
        <w:ind w:left="2160" w:firstLine="720"/>
      </w:pPr>
      <w:r>
        <w:t>LZERO = 1;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 xml:space="preserve">   </w:t>
      </w:r>
      <w:r w:rsidR="00314EC0">
        <w:t>T = 49</w:t>
      </w:r>
      <w:r>
        <w:t>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  <w:t xml:space="preserve">   </w:t>
      </w:r>
      <w:proofErr w:type="gramStart"/>
      <w:r>
        <w:t>end</w:t>
      </w:r>
      <w:proofErr w:type="gramEnd"/>
      <w:r>
        <w:tab/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</w:r>
    </w:p>
    <w:p w:rsidR="006C1591" w:rsidRDefault="006C1591" w:rsidP="006C1591">
      <w:pPr>
        <w:spacing w:before="120" w:after="120" w:line="10" w:lineRule="atLeast"/>
        <w:ind w:left="720"/>
      </w:pPr>
      <w:r>
        <w:lastRenderedPageBreak/>
        <w:tab/>
      </w:r>
      <w:proofErr w:type="gramStart"/>
      <w:r>
        <w:t>default</w:t>
      </w:r>
      <w:proofErr w:type="gramEnd"/>
      <w:r>
        <w:t>: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  <w:r>
        <w:tab/>
      </w:r>
      <w:r>
        <w:tab/>
        <w:t>T = 0;</w:t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r>
        <w:tab/>
      </w:r>
    </w:p>
    <w:p w:rsidR="006C1591" w:rsidRDefault="006C1591" w:rsidP="006C1591">
      <w:pPr>
        <w:spacing w:before="120" w:after="120" w:line="10" w:lineRule="atLeast"/>
        <w:ind w:left="720"/>
      </w:pP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6C1591" w:rsidRDefault="006C1591" w:rsidP="006C1591">
      <w:pPr>
        <w:spacing w:before="120" w:after="120" w:line="10" w:lineRule="atLeast"/>
        <w:ind w:left="720"/>
      </w:pPr>
      <w:proofErr w:type="spellStart"/>
      <w:proofErr w:type="gramStart"/>
      <w:r>
        <w:t>endmodule</w:t>
      </w:r>
      <w:proofErr w:type="spellEnd"/>
      <w:proofErr w:type="gramEnd"/>
    </w:p>
    <w:p w:rsidR="00874B88" w:rsidRPr="004B515A" w:rsidRDefault="00874B88" w:rsidP="004B515A">
      <w:pPr>
        <w:spacing w:before="120" w:after="120" w:line="10" w:lineRule="atLeast"/>
        <w:ind w:left="720"/>
      </w:pPr>
    </w:p>
    <w:sectPr w:rsidR="00874B88" w:rsidRPr="004B515A" w:rsidSect="006F39B9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6FA" w:rsidRDefault="008A16FA" w:rsidP="005D7632">
      <w:pPr>
        <w:spacing w:after="0" w:line="240" w:lineRule="auto"/>
      </w:pPr>
      <w:r>
        <w:separator/>
      </w:r>
    </w:p>
  </w:endnote>
  <w:endnote w:type="continuationSeparator" w:id="0">
    <w:p w:rsidR="008A16FA" w:rsidRDefault="008A16FA" w:rsidP="005D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E20" w:rsidRDefault="00226E20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0B3829" wp14:editId="3B763A30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Conector re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C69006" id="Conector reto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6FA" w:rsidRDefault="008A16FA" w:rsidP="005D7632">
      <w:pPr>
        <w:spacing w:after="0" w:line="240" w:lineRule="auto"/>
      </w:pPr>
      <w:r>
        <w:separator/>
      </w:r>
    </w:p>
  </w:footnote>
  <w:footnote w:type="continuationSeparator" w:id="0">
    <w:p w:rsidR="008A16FA" w:rsidRDefault="008A16FA" w:rsidP="005D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E20" w:rsidRDefault="00226E20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455F1F" wp14:editId="405F1090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Conector re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6E5AB47" id="Conector reto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5D"/>
    <w:rsid w:val="0000131A"/>
    <w:rsid w:val="00001BB7"/>
    <w:rsid w:val="0000722A"/>
    <w:rsid w:val="00032E7A"/>
    <w:rsid w:val="00037107"/>
    <w:rsid w:val="00054B1E"/>
    <w:rsid w:val="00067C15"/>
    <w:rsid w:val="00067F99"/>
    <w:rsid w:val="00077800"/>
    <w:rsid w:val="00085AC1"/>
    <w:rsid w:val="00091CBB"/>
    <w:rsid w:val="000A1F67"/>
    <w:rsid w:val="000A2F59"/>
    <w:rsid w:val="000A6422"/>
    <w:rsid w:val="000B5576"/>
    <w:rsid w:val="000B71C6"/>
    <w:rsid w:val="000C0DD3"/>
    <w:rsid w:val="000C5F1C"/>
    <w:rsid w:val="000D0D86"/>
    <w:rsid w:val="000E1C21"/>
    <w:rsid w:val="001002C9"/>
    <w:rsid w:val="00105274"/>
    <w:rsid w:val="00112993"/>
    <w:rsid w:val="00133BDD"/>
    <w:rsid w:val="00144363"/>
    <w:rsid w:val="00150D59"/>
    <w:rsid w:val="00153CF1"/>
    <w:rsid w:val="0016766E"/>
    <w:rsid w:val="00190E56"/>
    <w:rsid w:val="001C2D5E"/>
    <w:rsid w:val="001E5793"/>
    <w:rsid w:val="001E73C2"/>
    <w:rsid w:val="001F650F"/>
    <w:rsid w:val="0020046B"/>
    <w:rsid w:val="0020318E"/>
    <w:rsid w:val="0021564D"/>
    <w:rsid w:val="00226E20"/>
    <w:rsid w:val="00227C38"/>
    <w:rsid w:val="00246376"/>
    <w:rsid w:val="002636DF"/>
    <w:rsid w:val="00270B49"/>
    <w:rsid w:val="00286846"/>
    <w:rsid w:val="00290FE4"/>
    <w:rsid w:val="00291A7F"/>
    <w:rsid w:val="002A673F"/>
    <w:rsid w:val="002B1618"/>
    <w:rsid w:val="002B324B"/>
    <w:rsid w:val="002C28B4"/>
    <w:rsid w:val="002C426E"/>
    <w:rsid w:val="002C510E"/>
    <w:rsid w:val="002D6048"/>
    <w:rsid w:val="002D7336"/>
    <w:rsid w:val="002E2E40"/>
    <w:rsid w:val="00304803"/>
    <w:rsid w:val="00314EC0"/>
    <w:rsid w:val="00320395"/>
    <w:rsid w:val="00326A8B"/>
    <w:rsid w:val="0033452D"/>
    <w:rsid w:val="00337CC0"/>
    <w:rsid w:val="00342054"/>
    <w:rsid w:val="00342E47"/>
    <w:rsid w:val="00355B61"/>
    <w:rsid w:val="003572BC"/>
    <w:rsid w:val="00376011"/>
    <w:rsid w:val="00377AA5"/>
    <w:rsid w:val="00382662"/>
    <w:rsid w:val="00382DD3"/>
    <w:rsid w:val="00392C00"/>
    <w:rsid w:val="003A7D45"/>
    <w:rsid w:val="003C03D6"/>
    <w:rsid w:val="003E1E96"/>
    <w:rsid w:val="003F34A0"/>
    <w:rsid w:val="00403DE1"/>
    <w:rsid w:val="00414B47"/>
    <w:rsid w:val="00426281"/>
    <w:rsid w:val="00426D33"/>
    <w:rsid w:val="00446C5F"/>
    <w:rsid w:val="004472C7"/>
    <w:rsid w:val="0045075D"/>
    <w:rsid w:val="004600D0"/>
    <w:rsid w:val="00462DA8"/>
    <w:rsid w:val="00485F31"/>
    <w:rsid w:val="00496F1D"/>
    <w:rsid w:val="004A125F"/>
    <w:rsid w:val="004A1B38"/>
    <w:rsid w:val="004B1DA7"/>
    <w:rsid w:val="004B515A"/>
    <w:rsid w:val="004C5957"/>
    <w:rsid w:val="004D1B11"/>
    <w:rsid w:val="004D5B14"/>
    <w:rsid w:val="004F0A99"/>
    <w:rsid w:val="005029A1"/>
    <w:rsid w:val="0050375C"/>
    <w:rsid w:val="005047A4"/>
    <w:rsid w:val="005069D1"/>
    <w:rsid w:val="005140F3"/>
    <w:rsid w:val="005154DF"/>
    <w:rsid w:val="00521AD5"/>
    <w:rsid w:val="00534708"/>
    <w:rsid w:val="00537FA8"/>
    <w:rsid w:val="00542337"/>
    <w:rsid w:val="00543D39"/>
    <w:rsid w:val="00547BCD"/>
    <w:rsid w:val="00555CCB"/>
    <w:rsid w:val="00563863"/>
    <w:rsid w:val="0058136D"/>
    <w:rsid w:val="005966B1"/>
    <w:rsid w:val="005A281C"/>
    <w:rsid w:val="005B4862"/>
    <w:rsid w:val="005C25A3"/>
    <w:rsid w:val="005C2CAF"/>
    <w:rsid w:val="005C5210"/>
    <w:rsid w:val="005C7564"/>
    <w:rsid w:val="005D100B"/>
    <w:rsid w:val="005D1C83"/>
    <w:rsid w:val="005D7632"/>
    <w:rsid w:val="005F2254"/>
    <w:rsid w:val="00605A0F"/>
    <w:rsid w:val="00623B06"/>
    <w:rsid w:val="00671A62"/>
    <w:rsid w:val="006779F7"/>
    <w:rsid w:val="006C1591"/>
    <w:rsid w:val="006C16E5"/>
    <w:rsid w:val="006C626C"/>
    <w:rsid w:val="006D3BBA"/>
    <w:rsid w:val="006D5150"/>
    <w:rsid w:val="006F11F4"/>
    <w:rsid w:val="006F39B9"/>
    <w:rsid w:val="006F6E6E"/>
    <w:rsid w:val="007111A4"/>
    <w:rsid w:val="00724751"/>
    <w:rsid w:val="00727951"/>
    <w:rsid w:val="00734ABA"/>
    <w:rsid w:val="00744806"/>
    <w:rsid w:val="007531C0"/>
    <w:rsid w:val="00753BE1"/>
    <w:rsid w:val="00757CD7"/>
    <w:rsid w:val="00760B46"/>
    <w:rsid w:val="00770A3B"/>
    <w:rsid w:val="007743F3"/>
    <w:rsid w:val="007818B0"/>
    <w:rsid w:val="00793618"/>
    <w:rsid w:val="007975CD"/>
    <w:rsid w:val="007C060A"/>
    <w:rsid w:val="007C0C3B"/>
    <w:rsid w:val="007C2719"/>
    <w:rsid w:val="007D427E"/>
    <w:rsid w:val="007F2F12"/>
    <w:rsid w:val="00804E86"/>
    <w:rsid w:val="00814168"/>
    <w:rsid w:val="00814418"/>
    <w:rsid w:val="00817202"/>
    <w:rsid w:val="008225CE"/>
    <w:rsid w:val="00823E10"/>
    <w:rsid w:val="00856563"/>
    <w:rsid w:val="00860F7F"/>
    <w:rsid w:val="00861686"/>
    <w:rsid w:val="00863A88"/>
    <w:rsid w:val="00874B88"/>
    <w:rsid w:val="00893244"/>
    <w:rsid w:val="008A16FA"/>
    <w:rsid w:val="008A734E"/>
    <w:rsid w:val="008A7E25"/>
    <w:rsid w:val="008B6090"/>
    <w:rsid w:val="008C0E76"/>
    <w:rsid w:val="008C1F53"/>
    <w:rsid w:val="008E7307"/>
    <w:rsid w:val="008F6559"/>
    <w:rsid w:val="00906B72"/>
    <w:rsid w:val="009072B9"/>
    <w:rsid w:val="0091096F"/>
    <w:rsid w:val="009133A9"/>
    <w:rsid w:val="00913E92"/>
    <w:rsid w:val="00924E0F"/>
    <w:rsid w:val="00931486"/>
    <w:rsid w:val="009401E1"/>
    <w:rsid w:val="00946D1D"/>
    <w:rsid w:val="009573C5"/>
    <w:rsid w:val="00965B8B"/>
    <w:rsid w:val="009715D0"/>
    <w:rsid w:val="00981034"/>
    <w:rsid w:val="00986139"/>
    <w:rsid w:val="00994ACB"/>
    <w:rsid w:val="009962B5"/>
    <w:rsid w:val="009A5878"/>
    <w:rsid w:val="009B0D58"/>
    <w:rsid w:val="009B575B"/>
    <w:rsid w:val="009C0475"/>
    <w:rsid w:val="009C7759"/>
    <w:rsid w:val="009E70B5"/>
    <w:rsid w:val="009F66CB"/>
    <w:rsid w:val="00A12D95"/>
    <w:rsid w:val="00A14456"/>
    <w:rsid w:val="00A16042"/>
    <w:rsid w:val="00A255CE"/>
    <w:rsid w:val="00A26CDE"/>
    <w:rsid w:val="00A26DF6"/>
    <w:rsid w:val="00A30D91"/>
    <w:rsid w:val="00A340B0"/>
    <w:rsid w:val="00A63C5E"/>
    <w:rsid w:val="00A73E65"/>
    <w:rsid w:val="00A8186C"/>
    <w:rsid w:val="00A87967"/>
    <w:rsid w:val="00A96DFE"/>
    <w:rsid w:val="00AA588A"/>
    <w:rsid w:val="00AA6CF8"/>
    <w:rsid w:val="00AB1664"/>
    <w:rsid w:val="00AC64C2"/>
    <w:rsid w:val="00AD07B7"/>
    <w:rsid w:val="00AE7877"/>
    <w:rsid w:val="00B06ED3"/>
    <w:rsid w:val="00B10294"/>
    <w:rsid w:val="00B213FD"/>
    <w:rsid w:val="00B23139"/>
    <w:rsid w:val="00B2525E"/>
    <w:rsid w:val="00B6300E"/>
    <w:rsid w:val="00B6421D"/>
    <w:rsid w:val="00B820D2"/>
    <w:rsid w:val="00B82CBE"/>
    <w:rsid w:val="00B84942"/>
    <w:rsid w:val="00B918D8"/>
    <w:rsid w:val="00BA5A34"/>
    <w:rsid w:val="00BB225E"/>
    <w:rsid w:val="00BB3923"/>
    <w:rsid w:val="00BB566E"/>
    <w:rsid w:val="00BC2D26"/>
    <w:rsid w:val="00BE6725"/>
    <w:rsid w:val="00BF39F8"/>
    <w:rsid w:val="00C05DC2"/>
    <w:rsid w:val="00C332F1"/>
    <w:rsid w:val="00C41B35"/>
    <w:rsid w:val="00C449F1"/>
    <w:rsid w:val="00C45027"/>
    <w:rsid w:val="00C614FB"/>
    <w:rsid w:val="00C73B04"/>
    <w:rsid w:val="00C855FB"/>
    <w:rsid w:val="00C86BB9"/>
    <w:rsid w:val="00C96A08"/>
    <w:rsid w:val="00CB7F84"/>
    <w:rsid w:val="00CE0F1C"/>
    <w:rsid w:val="00CE1B2C"/>
    <w:rsid w:val="00CE316D"/>
    <w:rsid w:val="00CF2B8B"/>
    <w:rsid w:val="00CF6562"/>
    <w:rsid w:val="00CF7FDC"/>
    <w:rsid w:val="00D04973"/>
    <w:rsid w:val="00D5428F"/>
    <w:rsid w:val="00D71433"/>
    <w:rsid w:val="00D71660"/>
    <w:rsid w:val="00D74CB8"/>
    <w:rsid w:val="00D824F4"/>
    <w:rsid w:val="00D855F2"/>
    <w:rsid w:val="00D902AC"/>
    <w:rsid w:val="00D914D1"/>
    <w:rsid w:val="00DA3F83"/>
    <w:rsid w:val="00DC66CA"/>
    <w:rsid w:val="00DE408D"/>
    <w:rsid w:val="00DF6C02"/>
    <w:rsid w:val="00E05328"/>
    <w:rsid w:val="00E16E14"/>
    <w:rsid w:val="00E509F3"/>
    <w:rsid w:val="00E86E48"/>
    <w:rsid w:val="00EA40B2"/>
    <w:rsid w:val="00EC1CF9"/>
    <w:rsid w:val="00EC3A27"/>
    <w:rsid w:val="00EE0B5D"/>
    <w:rsid w:val="00EF205F"/>
    <w:rsid w:val="00EF5BC8"/>
    <w:rsid w:val="00F142F0"/>
    <w:rsid w:val="00F3239A"/>
    <w:rsid w:val="00F329D4"/>
    <w:rsid w:val="00F34AAB"/>
    <w:rsid w:val="00F3772F"/>
    <w:rsid w:val="00F416D5"/>
    <w:rsid w:val="00F44139"/>
    <w:rsid w:val="00F45282"/>
    <w:rsid w:val="00F550E1"/>
    <w:rsid w:val="00F61CF3"/>
    <w:rsid w:val="00F81FF8"/>
    <w:rsid w:val="00F824F8"/>
    <w:rsid w:val="00FA42C8"/>
    <w:rsid w:val="00FC366D"/>
    <w:rsid w:val="00FC65FA"/>
    <w:rsid w:val="00FE0F0E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2361DB-AE02-47A7-B544-02D185B8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66E"/>
    <w:rPr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rsid w:val="005D7632"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rsid w:val="00150D59"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paragraph" w:customStyle="1" w:styleId="Semespaamento">
    <w:name w:val="Sem espaçamento"/>
    <w:link w:val="Semcaracdeespaamento"/>
    <w:uiPriority w:val="1"/>
    <w:qFormat/>
    <w:rsid w:val="00150D59"/>
    <w:pPr>
      <w:spacing w:after="0" w:line="240" w:lineRule="auto"/>
    </w:pPr>
    <w:rPr>
      <w:rFonts w:eastAsiaTheme="minorEastAsia"/>
      <w:lang w:eastAsia="ja-JP"/>
    </w:rPr>
  </w:style>
  <w:style w:type="character" w:customStyle="1" w:styleId="Semcaracdeespaamento">
    <w:name w:val="Sem carac de espaçamento"/>
    <w:basedOn w:val="Fontepargpadro"/>
    <w:link w:val="Semespaamento"/>
    <w:uiPriority w:val="1"/>
    <w:rsid w:val="00150D59"/>
    <w:rPr>
      <w:rFonts w:eastAsiaTheme="minorEastAsia"/>
      <w:lang w:eastAsia="ja-JP"/>
    </w:rPr>
  </w:style>
  <w:style w:type="character" w:customStyle="1" w:styleId="Cardettulo1">
    <w:name w:val="Car de título 1"/>
    <w:basedOn w:val="Fontepargpadro"/>
    <w:link w:val="ttulo1"/>
    <w:uiPriority w:val="9"/>
    <w:rsid w:val="005D7632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character" w:customStyle="1" w:styleId="Cardettulo2">
    <w:name w:val="Car de título 2"/>
    <w:basedOn w:val="Fontepargpadro"/>
    <w:link w:val="ttulo2"/>
    <w:uiPriority w:val="9"/>
    <w:rsid w:val="00150D5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paragraph" w:customStyle="1" w:styleId="Pargrafodalista">
    <w:name w:val="Parágrafo da lista"/>
    <w:basedOn w:val="Normal"/>
    <w:link w:val="Caracdepargrafodalista"/>
    <w:uiPriority w:val="34"/>
    <w:qFormat/>
    <w:rsid w:val="00150D59"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character" w:customStyle="1" w:styleId="Hiperlink">
    <w:name w:val="Hiperlink"/>
    <w:basedOn w:val="Fontepargpadro"/>
    <w:uiPriority w:val="99"/>
    <w:unhideWhenUsed/>
    <w:rsid w:val="00150D59"/>
    <w:rPr>
      <w:color w:val="0563C1" w:themeColor="hyperlink"/>
      <w:u w:val="single"/>
    </w:rPr>
  </w:style>
  <w:style w:type="character" w:customStyle="1" w:styleId="Caracdepargrafodalista">
    <w:name w:val="Carac. de parágrafo da lista"/>
    <w:basedOn w:val="Fontepargpadro"/>
    <w:link w:val="Pargrafodalista"/>
    <w:uiPriority w:val="34"/>
    <w:rsid w:val="00150D59"/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paragraph" w:customStyle="1" w:styleId="textodaanotao">
    <w:name w:val="texto da anotação"/>
    <w:basedOn w:val="Normal"/>
    <w:link w:val="Caracdotextodocomentrio"/>
    <w:uiPriority w:val="99"/>
    <w:semiHidden/>
    <w:unhideWhenUsed/>
    <w:rsid w:val="00150D59"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aracdotextodocomentrio">
    <w:name w:val="Carac do texto do comentário"/>
    <w:basedOn w:val="Fontepargpadro"/>
    <w:link w:val="textodaanotao"/>
    <w:uiPriority w:val="99"/>
    <w:semiHidden/>
    <w:rsid w:val="00150D59"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refernciadeanotao">
    <w:name w:val="referência de anotação"/>
    <w:basedOn w:val="Fontepargpadro"/>
    <w:uiPriority w:val="99"/>
    <w:semiHidden/>
    <w:unhideWhenUsed/>
    <w:rsid w:val="00150D59"/>
    <w:rPr>
      <w:sz w:val="16"/>
      <w:szCs w:val="16"/>
    </w:rPr>
  </w:style>
  <w:style w:type="character" w:styleId="Forte">
    <w:name w:val="Strong"/>
    <w:basedOn w:val="Fontepargpadro"/>
    <w:uiPriority w:val="22"/>
    <w:qFormat/>
    <w:rsid w:val="00150D59"/>
    <w:rPr>
      <w:b/>
      <w:bCs/>
      <w:color w:val="595959" w:themeColor="text1" w:themeTint="A6"/>
    </w:rPr>
  </w:style>
  <w:style w:type="character" w:styleId="nfase">
    <w:name w:val="Emphasis"/>
    <w:basedOn w:val="Fontepargpadro"/>
    <w:uiPriority w:val="20"/>
    <w:qFormat/>
    <w:rsid w:val="00150D59"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rsid w:val="00150D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Tabeladelista4-nfase11">
    <w:name w:val="Tabela de lista 4 - Ênfase 11"/>
    <w:basedOn w:val="Tabelanormal"/>
    <w:uiPriority w:val="49"/>
    <w:rsid w:val="00150D5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es">
    <w:name w:val="Instruções"/>
    <w:basedOn w:val="Normal"/>
    <w:link w:val="Caracdeinstrues"/>
    <w:qFormat/>
    <w:rsid w:val="00BB566E"/>
    <w:rPr>
      <w:lang w:eastAsia="ja-JP"/>
    </w:rPr>
  </w:style>
  <w:style w:type="character" w:customStyle="1" w:styleId="Caracdeinstrues">
    <w:name w:val="Carac. de instruções"/>
    <w:basedOn w:val="Fontepargpadro"/>
    <w:link w:val="Instrues"/>
    <w:rsid w:val="00BB566E"/>
    <w:rPr>
      <w:color w:val="595959" w:themeColor="text1" w:themeTint="A6"/>
      <w:lang w:eastAsia="ja-JP"/>
    </w:rPr>
  </w:style>
  <w:style w:type="paragraph" w:customStyle="1" w:styleId="assuntodaanotao">
    <w:name w:val="assunto da anotação"/>
    <w:basedOn w:val="textodaanotao"/>
    <w:next w:val="textodaanotao"/>
    <w:link w:val="Caracdoassuntodocomentrio"/>
    <w:uiPriority w:val="99"/>
    <w:semiHidden/>
    <w:unhideWhenUsed/>
    <w:rsid w:val="003E1E96"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Caracdoassuntodocomentrio">
    <w:name w:val="Carac do assunto do comentário"/>
    <w:basedOn w:val="Caracdotextodocomentrio"/>
    <w:link w:val="assuntodaanotao"/>
    <w:uiPriority w:val="99"/>
    <w:semiHidden/>
    <w:rsid w:val="003E1E96"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rsid w:val="003E1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sid w:val="003E1E96"/>
    <w:rPr>
      <w:rFonts w:ascii="Segoe UI" w:hAnsi="Segoe UI" w:cs="Segoe UI"/>
      <w:sz w:val="18"/>
      <w:szCs w:val="18"/>
    </w:rPr>
  </w:style>
  <w:style w:type="paragraph" w:customStyle="1" w:styleId="cabealho">
    <w:name w:val="cabeçalho"/>
    <w:basedOn w:val="Normal"/>
    <w:link w:val="Cardecabealho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sid w:val="005D7632"/>
  </w:style>
  <w:style w:type="paragraph" w:customStyle="1" w:styleId="rodap">
    <w:name w:val="rodapé"/>
    <w:basedOn w:val="Normal"/>
    <w:link w:val="Carderodap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rodap">
    <w:name w:val="Car de rodapé"/>
    <w:basedOn w:val="Fontepargpadro"/>
    <w:link w:val="rodap"/>
    <w:uiPriority w:val="99"/>
    <w:rsid w:val="005D7632"/>
  </w:style>
  <w:style w:type="character" w:styleId="HiperlinkVisitado">
    <w:name w:val="FollowedHyperlink"/>
    <w:basedOn w:val="Fontepargpadro"/>
    <w:uiPriority w:val="99"/>
    <w:semiHidden/>
    <w:unhideWhenUsed/>
    <w:rsid w:val="00054B1E"/>
    <w:rPr>
      <w:color w:val="954F72" w:themeColor="followedHyperlink"/>
      <w:u w:val="single"/>
    </w:rPr>
  </w:style>
  <w:style w:type="character" w:customStyle="1" w:styleId="CaracdeIU">
    <w:name w:val="Carac. de IU"/>
    <w:basedOn w:val="Fontepargpadro"/>
    <w:link w:val="IU"/>
    <w:locked/>
    <w:rsid w:val="00105274"/>
    <w:rPr>
      <w:b/>
    </w:rPr>
  </w:style>
  <w:style w:type="paragraph" w:customStyle="1" w:styleId="IU">
    <w:name w:val="IU"/>
    <w:basedOn w:val="Normal"/>
    <w:link w:val="CaracdeIU"/>
    <w:qFormat/>
    <w:rsid w:val="00105274"/>
    <w:rPr>
      <w:b/>
      <w:color w:val="auto"/>
    </w:rPr>
  </w:style>
  <w:style w:type="table" w:customStyle="1" w:styleId="Gradedatabela">
    <w:name w:val="Grade da tabela"/>
    <w:basedOn w:val="Tabelanormal"/>
    <w:uiPriority w:val="39"/>
    <w:rsid w:val="00D82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color w:val="595959" w:themeColor="text1" w:themeTint="A6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3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39B9"/>
    <w:rPr>
      <w:rFonts w:ascii="Segoe UI" w:hAnsi="Segoe UI" w:cs="Segoe UI"/>
      <w:color w:val="595959" w:themeColor="text1" w:themeTint="A6"/>
      <w:sz w:val="18"/>
      <w:szCs w:val="18"/>
    </w:rPr>
  </w:style>
  <w:style w:type="paragraph" w:styleId="Cabealho0">
    <w:name w:val="header"/>
    <w:basedOn w:val="Normal"/>
    <w:link w:val="CabealhoChar"/>
    <w:uiPriority w:val="99"/>
    <w:unhideWhenUsed/>
    <w:rsid w:val="004507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5075D"/>
    <w:rPr>
      <w:color w:val="595959" w:themeColor="text1" w:themeTint="A6"/>
    </w:rPr>
  </w:style>
  <w:style w:type="paragraph" w:styleId="Rodap0">
    <w:name w:val="footer"/>
    <w:basedOn w:val="Normal"/>
    <w:link w:val="RodapChar"/>
    <w:uiPriority w:val="99"/>
    <w:unhideWhenUsed/>
    <w:rsid w:val="004507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5075D"/>
    <w:rPr>
      <w:color w:val="595959" w:themeColor="text1" w:themeTint="A6"/>
    </w:rPr>
  </w:style>
  <w:style w:type="paragraph" w:styleId="PargrafodaLista0">
    <w:name w:val="List Paragraph"/>
    <w:basedOn w:val="Normal"/>
    <w:uiPriority w:val="34"/>
    <w:qFormat/>
    <w:rsid w:val="00A34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Modelos\Bem-vindo%20a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D0439A-A87C-4B3D-B2D9-FB8B8E234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Bem-vindo ao Word</Template>
  <TotalTime>0</TotalTime>
  <Pages>1</Pages>
  <Words>1422</Words>
  <Characters>7681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David</cp:lastModifiedBy>
  <cp:revision>3</cp:revision>
  <dcterms:created xsi:type="dcterms:W3CDTF">2014-05-25T15:32:00Z</dcterms:created>
  <dcterms:modified xsi:type="dcterms:W3CDTF">2014-05-25T15:32:00Z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